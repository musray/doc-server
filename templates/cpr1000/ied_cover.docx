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80"/>
        <w:gridCol w:w="221"/>
        <w:gridCol w:w="269"/>
      </w:tblGrid>
      <w:tr w:rsidR="00A07DF4" w14:paraId="5DB17DDE" w14:textId="77777777" w:rsidTr="00FC698E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C06316" w14:textId="34284CA9" w:rsidR="00A07DF4" w:rsidRDefault="00A07DF4" w:rsidP="00A07DF4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1A5FCAF" w14:textId="77777777" w:rsidR="00A07DF4" w:rsidRPr="001234EE" w:rsidRDefault="00A07DF4" w:rsidP="00A07DF4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DBC088" w14:textId="77777777" w:rsidR="00A07DF4" w:rsidRPr="001234EE" w:rsidRDefault="00A07DF4" w:rsidP="00A07DF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75FE06" w14:textId="00902000" w:rsidR="00A07DF4" w:rsidRPr="001234EE" w:rsidRDefault="00A07DF4" w:rsidP="00A07DF4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9ECCC6" w14:textId="144D9D16" w:rsidR="00A07DF4" w:rsidRPr="001234EE" w:rsidRDefault="00A07DF4" w:rsidP="00A07DF4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22A24C" w14:textId="41527B36" w:rsidR="00A07DF4" w:rsidRPr="001234EE" w:rsidRDefault="00A07DF4" w:rsidP="00A07DF4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B8F356" w14:textId="28EDAEAA" w:rsidR="00A07DF4" w:rsidRPr="001234EE" w:rsidRDefault="00A07DF4" w:rsidP="00A07DF4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5BE6C9" w14:textId="6FBFB773" w:rsidR="00A07DF4" w:rsidRDefault="00A07DF4" w:rsidP="00A07DF4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172E7" w14:paraId="4AED88FC" w14:textId="77777777" w:rsidTr="00FC698E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36871C" w14:textId="5A66AB1B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</w:t>
            </w:r>
            <w:proofErr w:type="spellStart"/>
            <w:r>
              <w:rPr>
                <w:rFonts w:ascii="Times New Roman" w:hAnsi="Times New Roman"/>
                <w:lang w:eastAsia="zh-CN"/>
              </w:rPr>
              <w:t>r_r_r</w:t>
            </w:r>
            <w:proofErr w:type="spellEnd"/>
            <w:r>
              <w:rPr>
                <w:rFonts w:ascii="Times New Roman" w:hAnsi="Times New Roman"/>
                <w:lang w:eastAsia="zh-CN"/>
              </w:rPr>
              <w:t>}{r}</w:t>
            </w: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EA38BB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8F25A4" w14:textId="77777777" w:rsidR="00A172E7" w:rsidRPr="001234EE" w:rsidRDefault="00A172E7" w:rsidP="00A172E7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A3D7E6" w14:textId="2FBF1C40" w:rsidR="00A172E7" w:rsidRPr="001234EE" w:rsidRDefault="00A172E7" w:rsidP="00A172E7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9E6BCA" w14:textId="51AB9D3D" w:rsidR="00A172E7" w:rsidRPr="001234EE" w:rsidRDefault="00A172E7" w:rsidP="00A172E7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9A3166" w14:textId="3FBC0CC5" w:rsidR="00A172E7" w:rsidRPr="001234EE" w:rsidRDefault="00A172E7" w:rsidP="00A172E7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65EA33" w14:textId="2C42B2B7" w:rsidR="00A172E7" w:rsidRPr="001234EE" w:rsidRDefault="00A172E7" w:rsidP="00A172E7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a_b_e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7D67FB2" w14:textId="15CEE575" w:rsidR="00A172E7" w:rsidRPr="001234EE" w:rsidRDefault="00A172E7" w:rsidP="00A172E7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</w:t>
            </w:r>
            <w:proofErr w:type="spellStart"/>
            <w:r>
              <w:rPr>
                <w:rFonts w:ascii="Times New Roman" w:eastAsiaTheme="minorEastAsia" w:hAnsi="Times New Roman"/>
                <w:lang w:eastAsia="zh-CN"/>
              </w:rPr>
              <w:t>r_r_r</w:t>
            </w:r>
            <w:proofErr w:type="spellEnd"/>
            <w:r>
              <w:rPr>
                <w:rFonts w:ascii="Times New Roman" w:eastAsiaTheme="minorEastAsia" w:hAnsi="Times New Roman"/>
                <w:lang w:eastAsia="zh-CN"/>
              </w:rPr>
              <w:t>}</w:t>
            </w:r>
          </w:p>
        </w:tc>
      </w:tr>
      <w:tr w:rsidR="00A172E7" w14:paraId="30DF5ECB" w14:textId="77777777" w:rsidTr="00FC698E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34C4D6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  <w:p w14:paraId="72701324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Rev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>.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9B3E45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  <w:p w14:paraId="6EB0B002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Date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5D3FDB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7633E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  <w:p w14:paraId="0056FB3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Drafted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67F1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  <w:p w14:paraId="58D03ECD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Check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ed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0613D1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  <w:p w14:paraId="2C330E7F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Reviewed</w:t>
            </w:r>
            <w:proofErr w:type="spellEnd"/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 xml:space="preserve"> by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BFE23F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  <w:p w14:paraId="05576900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Approved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by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63DDE0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修改－说明</w:t>
            </w:r>
          </w:p>
          <w:p w14:paraId="634388AE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Modifications </w:t>
            </w: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observations</w:t>
            </w:r>
          </w:p>
        </w:tc>
      </w:tr>
      <w:tr w:rsidR="00A172E7" w14:paraId="7E5737E0" w14:textId="77777777" w:rsidTr="00FC698E">
        <w:trPr>
          <w:cantSplit/>
          <w:trHeight w:hRule="exact" w:val="2073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445496" w14:textId="77777777" w:rsidR="00A172E7" w:rsidRDefault="00A172E7" w:rsidP="00A172E7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14:paraId="4C6DB2DE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GUANGDONG YANGJIANG</w:t>
            </w:r>
          </w:p>
          <w:p w14:paraId="2773C737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 xml:space="preserve">POWER PLANT 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PHASE I </w:t>
            </w:r>
            <w:r>
              <w:rPr>
                <w:rFonts w:ascii="Times New Roman" w:hAnsi="Times New Roman"/>
                <w:b/>
                <w:sz w:val="44"/>
                <w:szCs w:val="44"/>
                <w:lang w:val="en-GB" w:eastAsia="zh-CN"/>
              </w:rPr>
              <w:t>PROJECT</w:t>
            </w:r>
          </w:p>
          <w:p w14:paraId="1FAE5748" w14:textId="77777777" w:rsidR="00A172E7" w:rsidRDefault="00A172E7" w:rsidP="00A172E7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核电厂一期工程</w:t>
            </w:r>
          </w:p>
        </w:tc>
      </w:tr>
      <w:tr w:rsidR="00A172E7" w14:paraId="75DBE3A7" w14:textId="77777777" w:rsidTr="00FC698E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077A97" w14:textId="77777777" w:rsidR="00A172E7" w:rsidRPr="00DA6BDE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highlight w:val="green"/>
                <w:lang w:eastAsia="zh-CN"/>
              </w:rPr>
            </w:pPr>
            <w:r w:rsidRPr="004A21AC">
              <w:rPr>
                <w:rFonts w:ascii="Times New Roman" w:hAnsi="Times New Roman"/>
                <w:b/>
                <w:lang w:eastAsia="zh-CN"/>
              </w:rPr>
              <w:t>Doc</w:t>
            </w:r>
            <w:r w:rsidRPr="004A21AC">
              <w:rPr>
                <w:rFonts w:ascii="Times New Roman" w:hAnsi="Times New Roman"/>
                <w:b/>
              </w:rPr>
              <w:t>.N</w:t>
            </w:r>
            <w:r w:rsidRPr="004A21AC">
              <w:rPr>
                <w:rFonts w:ascii="Times New Roman" w:hAnsi="Times New Roman" w:hint="eastAsia"/>
                <w:b/>
                <w:lang w:eastAsia="zh-CN"/>
              </w:rPr>
              <w:t>O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0F6FA8E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1" w:name="sgnNoClient"/>
            <w:bookmarkEnd w:id="1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F6CB44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E0B397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A567C91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2F57432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D777620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AFB5E30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592E3E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704FD7BD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421457FC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802ECC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4D901031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2AC9F79A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212C9395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267D4A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4DA168A2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37E625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2F84E45F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39DC91" w14:textId="77777777" w:rsidR="00A172E7" w:rsidRPr="00B35249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14:paraId="7ECF6829" w14:textId="77777777" w:rsidR="00A172E7" w:rsidRPr="006521C4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172E7" w14:paraId="0B4EA8B6" w14:textId="77777777" w:rsidTr="00FC698E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B97A21" w14:textId="77777777" w:rsidR="00A172E7" w:rsidRDefault="00A172E7" w:rsidP="00A172E7">
            <w:pPr>
              <w:spacing w:line="240" w:lineRule="auto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/>
                <w:b/>
                <w:lang w:val="en-US" w:eastAsia="zh-CN"/>
              </w:rPr>
              <w:t>题目</w:t>
            </w:r>
          </w:p>
          <w:p w14:paraId="598EEC39" w14:textId="77777777" w:rsidR="00A172E7" w:rsidRDefault="00A172E7" w:rsidP="00A172E7">
            <w:pPr>
              <w:spacing w:line="240" w:lineRule="auto"/>
              <w:rPr>
                <w:rFonts w:ascii="Times New Roman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</w:rPr>
              <w:t>TITLE</w:t>
            </w:r>
            <w:r>
              <w:rPr>
                <w:rFonts w:ascii="Times New Roman" w:hAnsi="Times New Roman" w:hint="eastAsia"/>
                <w:b/>
                <w:lang w:eastAsia="zh-CN"/>
              </w:rPr>
              <w:t>：</w:t>
            </w:r>
          </w:p>
          <w:p w14:paraId="5B09354D" w14:textId="77777777" w:rsidR="00A172E7" w:rsidRPr="008A5F4C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A172E7" w14:paraId="1A772CDB" w14:textId="77777777" w:rsidTr="00FC698E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B0A82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b/>
                <w:lang w:eastAsia="zh-CN"/>
              </w:rPr>
            </w:pPr>
          </w:p>
          <w:p w14:paraId="33BF0680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参考文件</w:t>
            </w:r>
          </w:p>
          <w:p w14:paraId="42693E35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编码</w:t>
            </w:r>
          </w:p>
          <w:p w14:paraId="5A844BB2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14:paraId="2058E0B4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14:paraId="0CB12898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  <w:p w14:paraId="036F027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Document</w:t>
            </w:r>
          </w:p>
          <w:p w14:paraId="54BE98B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  <w:p w14:paraId="2EF5D6F6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446878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899E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56313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eastAsia="MS Mincho" w:hAnsi="Times New Roman"/>
                <w:szCs w:val="22"/>
                <w:lang w:eastAsia="ja-JP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16AB2B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B14D3D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CF4F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EFBA1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81D0B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EE265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D02DC2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7848FD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4DFC2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590B1D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C381E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D1B5E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3C6B6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164BA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B1F549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BB077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6885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proofErr w:type="spellStart"/>
            <w:r>
              <w:rPr>
                <w:rFonts w:ascii="Times New Roman" w:hAnsi="Times New Roman"/>
                <w:lang w:eastAsia="zh-CN"/>
              </w:rPr>
              <w:t>Rev</w:t>
            </w:r>
            <w:proofErr w:type="spellEnd"/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AFA55D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14:paraId="0C679B9B" w14:textId="77777777" w:rsidR="00A172E7" w:rsidRDefault="00A172E7" w:rsidP="00A172E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DOCUMENT 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eastAsia="ja-JP"/>
              </w:rPr>
              <w:t>T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YPE</w:t>
            </w: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C95356" w14:textId="77777777" w:rsidR="00A172E7" w:rsidRDefault="00A172E7" w:rsidP="00A172E7">
            <w:pPr>
              <w:spacing w:before="80" w:line="240" w:lineRule="auto"/>
              <w:jc w:val="both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A: Identical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2F8EF5C4" w14:textId="77777777" w:rsidR="00A172E7" w:rsidRDefault="00A172E7" w:rsidP="00A172E7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A172E7" w14:paraId="6E138848" w14:textId="77777777" w:rsidTr="00FC698E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6900A06D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581771C1" w14:textId="77777777" w:rsidR="00A172E7" w:rsidRDefault="00A172E7" w:rsidP="00A172E7">
            <w:pPr>
              <w:rPr>
                <w:rFonts w:ascii="Times New Roman" w:hAnsi="Times New Roman"/>
                <w:sz w:val="16"/>
                <w:lang w:val="en-US" w:eastAsia="zh-CN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73D222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10DBB" w14:textId="77777777" w:rsidR="00A172E7" w:rsidRDefault="00A172E7" w:rsidP="00A172E7">
            <w:pPr>
              <w:jc w:val="both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269" w:type="dxa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488C5A7" w14:textId="77777777" w:rsidR="00A172E7" w:rsidRDefault="00A172E7" w:rsidP="00A172E7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A172E7" w14:paraId="01AEEBD7" w14:textId="77777777" w:rsidTr="00FC698E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7E603294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8164DB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E070099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EBBA9" w14:textId="77777777" w:rsidR="00A172E7" w:rsidRDefault="00A172E7" w:rsidP="00A172E7">
            <w:pPr>
              <w:spacing w:line="240" w:lineRule="auto"/>
              <w:jc w:val="both"/>
              <w:rPr>
                <w:rFonts w:ascii="Times New Roman" w:hAnsi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val="en-US" w:eastAsia="ja-JP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Modified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620036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A172E7" w14:paraId="0D508F57" w14:textId="77777777" w:rsidTr="00FC698E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E9A50E0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D7CF0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EF2AF" w14:textId="77777777" w:rsidR="00A172E7" w:rsidRDefault="00A172E7" w:rsidP="00A172E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C0E1D7" w14:textId="77777777" w:rsidR="00A172E7" w:rsidRDefault="00A172E7" w:rsidP="00A172E7">
            <w:pPr>
              <w:spacing w:line="240" w:lineRule="auto"/>
              <w:jc w:val="both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MS Mincho" w:hAnsi="Times New Roman" w:hint="eastAsia"/>
                <w:sz w:val="18"/>
                <w:szCs w:val="18"/>
                <w:lang w:eastAsia="ja-JP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New</w:t>
            </w:r>
          </w:p>
        </w:tc>
        <w:tc>
          <w:tcPr>
            <w:tcW w:w="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0A4CCC6" w14:textId="77777777" w:rsidR="00A172E7" w:rsidRDefault="00A172E7" w:rsidP="00A172E7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X</w:t>
            </w:r>
          </w:p>
        </w:tc>
      </w:tr>
      <w:tr w:rsidR="00A172E7" w14:paraId="102F7C60" w14:textId="77777777" w:rsidTr="00FC698E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697B40D" w14:textId="77777777" w:rsidR="00A172E7" w:rsidRDefault="00A172E7" w:rsidP="00A172E7">
            <w:pPr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3D331214" wp14:editId="6B49686C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96520</wp:posOffset>
                      </wp:positionV>
                      <wp:extent cx="509270" cy="411480"/>
                      <wp:effectExtent l="5715" t="5080" r="8890" b="2540"/>
                      <wp:wrapNone/>
                      <wp:docPr id="2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9270" cy="41148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3" name="Freeform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86" y="0"/>
                                  <a:ext cx="6657" cy="13309"/>
                                </a:xfrm>
                                <a:custGeom>
                                  <a:avLst/>
                                  <a:gdLst>
                                    <a:gd name="T0" fmla="*/ 10000 w 20000"/>
                                    <a:gd name="T1" fmla="*/ 0 h 20000"/>
                                    <a:gd name="T2" fmla="*/ 0 w 20000"/>
                                    <a:gd name="T3" fmla="*/ 9996 h 20000"/>
                                    <a:gd name="T4" fmla="*/ 10000 w 20000"/>
                                    <a:gd name="T5" fmla="*/ 19992 h 20000"/>
                                    <a:gd name="T6" fmla="*/ 19988 w 20000"/>
                                    <a:gd name="T7" fmla="*/ 9996 h 20000"/>
                                    <a:gd name="T8" fmla="*/ 10000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0000" y="0"/>
                                      </a:moveTo>
                                      <a:lnTo>
                                        <a:pt x="0" y="9996"/>
                                      </a:lnTo>
                                      <a:lnTo>
                                        <a:pt x="10000" y="19992"/>
                                      </a:lnTo>
                                      <a:lnTo>
                                        <a:pt x="19988" y="9996"/>
                                      </a:lnTo>
                                      <a:lnTo>
                                        <a:pt x="10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1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15" y="13303"/>
                                  <a:ext cx="9985" cy="6658"/>
                                </a:xfrm>
                                <a:custGeom>
                                  <a:avLst/>
                                  <a:gdLst>
                                    <a:gd name="T0" fmla="*/ 19992 w 20000"/>
                                    <a:gd name="T1" fmla="*/ 19983 h 20000"/>
                                    <a:gd name="T2" fmla="*/ 13333 w 20000"/>
                                    <a:gd name="T3" fmla="*/ 0 h 20000"/>
                                    <a:gd name="T4" fmla="*/ 0 w 20000"/>
                                    <a:gd name="T5" fmla="*/ 0 h 20000"/>
                                    <a:gd name="T6" fmla="*/ 6667 w 20000"/>
                                    <a:gd name="T7" fmla="*/ 19983 h 20000"/>
                                    <a:gd name="T8" fmla="*/ 19992 w 20000"/>
                                    <a:gd name="T9" fmla="*/ 19983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2" y="19983"/>
                                      </a:moveTo>
                                      <a:lnTo>
                                        <a:pt x="1333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667" y="19983"/>
                                      </a:lnTo>
                                      <a:lnTo>
                                        <a:pt x="19992" y="199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3343"/>
                                  <a:ext cx="9985" cy="6657"/>
                                </a:xfrm>
                                <a:custGeom>
                                  <a:avLst/>
                                  <a:gdLst>
                                    <a:gd name="T0" fmla="*/ 19992 w 20000"/>
                                    <a:gd name="T1" fmla="*/ 0 h 20000"/>
                                    <a:gd name="T2" fmla="*/ 13333 w 20000"/>
                                    <a:gd name="T3" fmla="*/ 19983 h 20000"/>
                                    <a:gd name="T4" fmla="*/ 0 w 20000"/>
                                    <a:gd name="T5" fmla="*/ 19983 h 20000"/>
                                    <a:gd name="T6" fmla="*/ 6667 w 20000"/>
                                    <a:gd name="T7" fmla="*/ 0 h 20000"/>
                                    <a:gd name="T8" fmla="*/ 19992 w 20000"/>
                                    <a:gd name="T9" fmla="*/ 0 h 20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000" h="20000">
                                      <a:moveTo>
                                        <a:pt x="19992" y="0"/>
                                      </a:moveTo>
                                      <a:lnTo>
                                        <a:pt x="13333" y="19983"/>
                                      </a:lnTo>
                                      <a:lnTo>
                                        <a:pt x="0" y="19983"/>
                                      </a:lnTo>
                                      <a:lnTo>
                                        <a:pt x="6667" y="0"/>
                                      </a:lnTo>
                                      <a:lnTo>
                                        <a:pt x="199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lg" len="sm"/>
                                      <a:tailEnd type="triangle" w="lg" len="sm"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0C62EA" id="Group_x0020_128" o:spid="_x0000_s1026" style="position:absolute;left:0;text-align:left;margin-left:12.95pt;margin-top:7.6pt;width:40.1pt;height:32.4pt;z-index:251676672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">
                      <v:shape id="Freeform_x0020_129" o:spid="_x0000_s1027" style="position:absolute;left:6686;width:6657;height:13309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+XuJwgAA&#10;ANoAAAAPAAAAZHJzL2Rvd25yZXYueG1sRI/RisIwFETfF/yHcAVfFk3VRaQapcgqvgir9QOuzbUt&#10;Njelybb1742wsI/DzJxh1tveVKKlxpWWFUwnEQjizOqScwXXdD9egnAeWWNlmRQ8ycF2M/hYY6xt&#10;x2dqLz4XAcIuRgWF93UspcsKMugmtiYO3t02Bn2QTS51g12Am0rOomghDZYcFgqsaVdQ9rj8GgUd&#10;Jt/R/fNU39p0fkjzR/J1/OmUGg37ZAXCU+//w3/to1Ywh/eVcAPk5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b5e4nCAAAA2gAAAA8AAAAAAAAAAAAAAAAAlwIAAGRycy9kb3du&#10;cmV2LnhtbFBLBQYAAAAABAAEAPUAAACGAwAAAAA=&#10;" path="m10000,0l0,9996,10000,19992,19988,9996,10000,0xe" fillcolor="red" stroked="f">
                        <v:stroke startarrowwidth="wide" startarrowlength="short" endarrow="block" endarrowwidth="wide" endarrowlength="short"/>
                        <v:path arrowok="t" o:connecttype="custom" o:connectlocs="3329,0;0,6652;3329,13304;6653,6652;3329,0" o:connectangles="0,0,0,0,0"/>
                      </v:shape>
                      <v:shape id="Freeform_x0020_130" o:spid="_x0000_s1028" style="position:absolute;left:10015;top:13303;width:9985;height:6658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EOP9xAAA&#10;ANoAAAAPAAAAZHJzL2Rvd25yZXYueG1sRI/RaoNAFETfC/2H5RbyUuqaNIRisgYJTchLodF8wI17&#10;o6J7V9yt2r/vFgp9HGbmDLPbz6YTIw2usaxgGcUgiEurG64UXIvjyxsI55E1dpZJwTc52KePDztM&#10;tJ34QmPuKxEg7BJUUHvfJ1K6siaDLrI9cfDudjDogxwqqQecAtx0chXHG2mw4bBQY0+Hmso2/zIK&#10;Jsze4/vzR38bi9dTUbXZ+vw5KbV4mrMtCE+z/w//tc9awRp+r4QbIN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RDj/cQAAADaAAAADwAAAAAAAAAAAAAAAACXAgAAZHJzL2Rv&#10;d25yZXYueG1sUEsFBgAAAAAEAAQA9QAAAIgDAAAAAA==&#10;" path="m19992,19983l13333,,,,6667,19983,19992,19983xe" fillcolor="red" stroked="f">
                        <v:stroke startarrowwidth="wide" startarrowlength="short" endarrow="block" endarrowwidth="wide" endarrowlength="short"/>
                        <v:path arrowok="t" o:connecttype="custom" o:connectlocs="9981,6652;6657,0;0,0;3328,6652;9981,6652" o:connectangles="0,0,0,0,0"/>
                      </v:shape>
                      <v:shape id="Freeform_x0020_131" o:spid="_x0000_s1029" style="position:absolute;top:13343;width:9985;height:6657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XEZmwwAA&#10;ANoAAAAPAAAAZHJzL2Rvd25yZXYueG1sRI/RasJAFETfC/7DcoW+FN3YVpHoKkFs8UVQ4wdcs9ck&#10;mL0bsmuS/r0rCH0cZuYMs1z3phItNa60rGAyjkAQZ1aXnCs4pz+jOQjnkTVWlknBHzlYrwZvS4y1&#10;7fhI7cnnIkDYxaig8L6OpXRZQQbd2NbEwbvaxqAPssmlbrALcFPJzyiaSYMlh4UCa9oUlN1Od6Og&#10;w2QbXT/29aVNv37T/JZ87w6dUu/DPlmA8NT7//CrvdMKpvC8Em6AX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XEZmwwAAANoAAAAPAAAAAAAAAAAAAAAAAJcCAABkcnMvZG93&#10;bnJldi54bWxQSwUGAAAAAAQABAD1AAAAhwMAAAAA&#10;" path="m19992,0l13333,19983,,19983,6667,,19992,0xe" fillcolor="red" stroked="f">
                        <v:stroke startarrowwidth="wide" startarrowlength="short" endarrow="block" endarrowwidth="wide" endarrowlength="short"/>
                        <v:path arrowok="t" o:connecttype="custom" o:connectlocs="9981,0;6657,6651;0,6651;3328,0;9981,0" o:connectangles="0,0,0,0,0"/>
                      </v:shape>
                    </v:group>
                  </w:pict>
                </mc:Fallback>
              </mc:AlternateContent>
            </w:r>
          </w:p>
          <w:p w14:paraId="64E34072" w14:textId="77777777" w:rsidR="00A172E7" w:rsidRDefault="00A172E7" w:rsidP="00A172E7">
            <w:pPr>
              <w:ind w:firstLineChars="400" w:firstLine="1440"/>
              <w:rPr>
                <w:rFonts w:ascii="Times New Roman" w:hAnsi="Times New Roman"/>
                <w:sz w:val="36"/>
                <w:szCs w:val="36"/>
                <w:lang w:val="en-US" w:eastAsia="zh-CN"/>
              </w:rPr>
            </w:pPr>
            <w:proofErr w:type="gramStart"/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MELCO  Mitsubishi</w:t>
            </w:r>
            <w:proofErr w:type="gramEnd"/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 xml:space="preserve"> Electric Corporation</w:t>
            </w:r>
          </w:p>
          <w:p w14:paraId="7D2C3A90" w14:textId="77777777" w:rsidR="00A172E7" w:rsidRDefault="00A172E7" w:rsidP="00A172E7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noProof/>
                <w:sz w:val="36"/>
                <w:szCs w:val="36"/>
                <w:lang w:val="en-US" w:eastAsia="zh-CN"/>
              </w:rPr>
              <w:drawing>
                <wp:anchor distT="0" distB="0" distL="114300" distR="114300" simplePos="0" relativeHeight="251675648" behindDoc="0" locked="0" layoutInCell="1" allowOverlap="1" wp14:anchorId="7A37EB4C" wp14:editId="4E4AAA62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143510</wp:posOffset>
                  </wp:positionV>
                  <wp:extent cx="533400" cy="440690"/>
                  <wp:effectExtent l="19050" t="0" r="0" b="0"/>
                  <wp:wrapNone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0309" t="2733" r="13432" b="4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14:paraId="24CFAEC2" w14:textId="77777777" w:rsidR="00A172E7" w:rsidRDefault="00A172E7" w:rsidP="00A172E7">
            <w:pPr>
              <w:ind w:firstLineChars="400" w:firstLine="1440"/>
              <w:rPr>
                <w:rFonts w:ascii="Times New Roman" w:hAnsi="Times New Roman"/>
                <w:color w:val="000000"/>
                <w:sz w:val="36"/>
                <w:szCs w:val="36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36"/>
                <w:szCs w:val="36"/>
                <w:lang w:val="en-US" w:eastAsia="zh-CN"/>
              </w:rPr>
              <w:t>CTEC</w:t>
            </w: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 xml:space="preserve">    China </w:t>
            </w:r>
            <w:proofErr w:type="spellStart"/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Techenergy</w:t>
            </w:r>
            <w:proofErr w:type="spellEnd"/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 xml:space="preserve"> Co.,</w:t>
            </w:r>
            <w:r>
              <w:rPr>
                <w:rFonts w:ascii="Times New Roman" w:eastAsia="MS Mincho" w:hAnsi="Times New Roman" w:hint="eastAsia"/>
                <w:color w:val="000000"/>
                <w:sz w:val="36"/>
                <w:szCs w:val="36"/>
                <w:lang w:val="en-US" w:eastAsia="ja-JP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 w:val="36"/>
                <w:szCs w:val="36"/>
                <w:lang w:val="en-US" w:eastAsia="zh-CN"/>
              </w:rPr>
              <w:t>Ltd</w:t>
            </w:r>
          </w:p>
          <w:p w14:paraId="4E701979" w14:textId="77777777" w:rsidR="00A172E7" w:rsidRDefault="00A172E7" w:rsidP="00A172E7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14:paraId="3D8E1E5C" w14:textId="77777777" w:rsidR="00A172E7" w:rsidRPr="00A64F6B" w:rsidRDefault="00A172E7" w:rsidP="00A172E7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lang w:val="en-US" w:eastAsia="zh-CN"/>
              </w:rPr>
              <w:t>Internal Coding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234EE"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 xml:space="preserve"> 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A172E7" w14:paraId="442BA449" w14:textId="77777777" w:rsidTr="00FC698E">
        <w:tblPrEx>
          <w:tblCellMar>
            <w:left w:w="71" w:type="dxa"/>
            <w:right w:w="71" w:type="dxa"/>
          </w:tblCellMar>
        </w:tblPrEx>
        <w:trPr>
          <w:cantSplit/>
          <w:trHeight w:hRule="exact" w:val="1207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C33742" w14:textId="77777777" w:rsidR="00A172E7" w:rsidRDefault="00A172E7" w:rsidP="00A172E7">
            <w:pPr>
              <w:spacing w:line="240" w:lineRule="auto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lang w:val="en-US" w:eastAsia="zh-CN"/>
              </w:rPr>
              <w:t xml:space="preserve"> It must not be used, reproduced transmitted or disclosed without the prior written permission of the issuer for other purpose than 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>CPR1000</w:t>
            </w:r>
            <w:r>
              <w:rPr>
                <w:rFonts w:ascii="Times New Roman" w:hAnsi="Times New Roman"/>
                <w:lang w:val="en-US" w:eastAsia="zh-CN"/>
              </w:rPr>
              <w:t xml:space="preserve"> 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Extension Project </w:t>
            </w:r>
            <w:r>
              <w:rPr>
                <w:rFonts w:ascii="Times New Roman" w:hAnsi="Times New Roman"/>
                <w:lang w:val="en-US" w:eastAsia="zh-CN"/>
              </w:rPr>
              <w:t>DCS.</w:t>
            </w:r>
            <w:r>
              <w:rPr>
                <w:rFonts w:ascii="Times New Roman" w:eastAsia="MS Mincho" w:hAnsi="Times New Roman" w:hint="eastAsia"/>
                <w:lang w:val="en-US" w:eastAsia="ja-JP"/>
              </w:rPr>
              <w:t xml:space="preserve">  </w:t>
            </w:r>
            <w:r>
              <w:rPr>
                <w:rFonts w:ascii="Times New Roman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lang w:val="en-US" w:eastAsia="zh-CN"/>
              </w:rPr>
              <w:t>在</w:t>
            </w:r>
            <w:r>
              <w:rPr>
                <w:rFonts w:ascii="Times New Roman" w:eastAsia="MS Mincho" w:hint="eastAsia"/>
                <w:lang w:val="en-US" w:eastAsia="zh-CN"/>
              </w:rPr>
              <w:t>CPR1000</w:t>
            </w:r>
            <w:r>
              <w:rPr>
                <w:rFonts w:ascii="Times New Roman" w:hint="eastAsia"/>
                <w:lang w:val="en-US" w:eastAsia="zh-CN"/>
              </w:rPr>
              <w:t>扩建工程</w:t>
            </w:r>
            <w:r>
              <w:rPr>
                <w:rFonts w:ascii="Times New Roman" w:hint="eastAsia"/>
                <w:lang w:val="en-US" w:eastAsia="zh-CN"/>
              </w:rPr>
              <w:t>DCS</w:t>
            </w:r>
            <w:r>
              <w:rPr>
                <w:rFonts w:ascii="Times New Roman" w:hint="eastAsia"/>
                <w:lang w:val="en-US" w:eastAsia="zh-CN"/>
              </w:rPr>
              <w:t>以外</w:t>
            </w:r>
            <w:r>
              <w:rPr>
                <w:rFonts w:ascii="Times New Roman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lang w:val="en-US" w:eastAsia="zh-CN"/>
              </w:rPr>
              <w:t>。</w:t>
            </w:r>
          </w:p>
        </w:tc>
      </w:tr>
    </w:tbl>
    <w:p w14:paraId="594A5F08" w14:textId="77777777" w:rsidR="00DD731B" w:rsidRPr="00DB2287" w:rsidRDefault="00DD731B" w:rsidP="00DD731B">
      <w:pPr>
        <w:rPr>
          <w:lang w:val="en-US" w:eastAsia="zh-CN"/>
        </w:rPr>
        <w:sectPr w:rsidR="00DD731B" w:rsidRPr="00DB2287" w:rsidSect="0052261E"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W w:w="99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99"/>
        <w:gridCol w:w="915"/>
        <w:gridCol w:w="762"/>
        <w:gridCol w:w="858"/>
        <w:gridCol w:w="995"/>
        <w:gridCol w:w="625"/>
        <w:gridCol w:w="1151"/>
        <w:gridCol w:w="469"/>
        <w:gridCol w:w="1343"/>
        <w:gridCol w:w="277"/>
        <w:gridCol w:w="1567"/>
      </w:tblGrid>
      <w:tr w:rsidR="004F5518" w14:paraId="61DBC538" w14:textId="77777777" w:rsidTr="00FC698E">
        <w:trPr>
          <w:cantSplit/>
          <w:trHeight w:val="540"/>
          <w:jc w:val="center"/>
        </w:trPr>
        <w:tc>
          <w:tcPr>
            <w:tcW w:w="9946" w:type="dxa"/>
            <w:gridSpan w:val="12"/>
          </w:tcPr>
          <w:p w14:paraId="152C9FEF" w14:textId="77777777" w:rsidR="004F5518" w:rsidRDefault="004F5518" w:rsidP="004F5518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14:paraId="6C00481F" w14:textId="77777777" w:rsidR="004F5518" w:rsidRDefault="004F5518" w:rsidP="004F5518">
            <w:pPr>
              <w:spacing w:before="240" w:after="120"/>
              <w:jc w:val="center"/>
              <w:rPr>
                <w:sz w:val="44"/>
              </w:rPr>
            </w:pPr>
            <w:r w:rsidRPr="00CC178B">
              <w:rPr>
                <w:rFonts w:hint="eastAsia"/>
                <w:b/>
                <w:color w:val="0000FF"/>
                <w:sz w:val="28"/>
              </w:rPr>
              <w:t>技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4F5518" w14:paraId="3E64D2A8" w14:textId="77777777" w:rsidTr="00FC698E">
        <w:trPr>
          <w:cantSplit/>
          <w:trHeight w:val="4087"/>
          <w:jc w:val="center"/>
        </w:trPr>
        <w:tc>
          <w:tcPr>
            <w:tcW w:w="9946" w:type="dxa"/>
            <w:gridSpan w:val="12"/>
            <w:vAlign w:val="center"/>
          </w:tcPr>
          <w:p w14:paraId="4729EE34" w14:textId="77777777" w:rsidR="00830096" w:rsidRPr="00E5678C" w:rsidRDefault="00830096" w:rsidP="00986627">
            <w:pPr>
              <w:spacing w:beforeLines="50" w:before="120" w:line="420" w:lineRule="auto"/>
              <w:ind w:left="851"/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文件名称</w:t>
            </w:r>
            <w:r w:rsidRPr="0038711D">
              <w:rPr>
                <w:rFonts w:ascii="Times New Roman"/>
              </w:rPr>
              <w:t>：</w:t>
            </w:r>
            <w:r w:rsidR="00FC698E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{t}</w:t>
            </w:r>
          </w:p>
          <w:p w14:paraId="2EA41A35" w14:textId="77777777" w:rsidR="00830096" w:rsidRPr="008C17E6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文件编号</w:t>
            </w:r>
            <w:r w:rsidRPr="0038711D">
              <w:rPr>
                <w:rFonts w:ascii="Times New Roman"/>
              </w:rPr>
              <w:t>：</w:t>
            </w:r>
            <w:r w:rsidR="00FC698E">
              <w:rPr>
                <w:rFonts w:ascii="Times New Roman" w:hAnsi="Times New Roman"/>
                <w:b/>
                <w:color w:val="0000FF"/>
                <w:kern w:val="2"/>
                <w:szCs w:val="24"/>
                <w:lang w:eastAsia="zh-CN"/>
              </w:rPr>
              <w:t>{</w:t>
            </w:r>
            <w:proofErr w:type="spellStart"/>
            <w:r w:rsidR="00FC698E">
              <w:rPr>
                <w:rFonts w:ascii="Times New Roman" w:hAnsi="Times New Roman"/>
                <w:b/>
                <w:color w:val="0000FF"/>
                <w:kern w:val="2"/>
                <w:szCs w:val="24"/>
                <w:lang w:eastAsia="zh-CN"/>
              </w:rPr>
              <w:t>i_s</w:t>
            </w:r>
            <w:proofErr w:type="spellEnd"/>
            <w:r w:rsidR="00FC698E">
              <w:rPr>
                <w:rFonts w:ascii="Times New Roman" w:hAnsi="Times New Roman"/>
                <w:b/>
                <w:color w:val="0000FF"/>
                <w:kern w:val="2"/>
                <w:szCs w:val="24"/>
                <w:lang w:eastAsia="zh-CN"/>
              </w:rPr>
              <w:t>}</w:t>
            </w:r>
          </w:p>
          <w:p w14:paraId="688E2A82" w14:textId="1605A8C6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</w:rPr>
            </w:pPr>
            <w:r w:rsidRPr="0038711D">
              <w:rPr>
                <w:rFonts w:ascii="Times New Roman"/>
                <w:b/>
                <w:color w:val="0000FF"/>
              </w:rPr>
              <w:t>项目名称</w:t>
            </w:r>
            <w:r w:rsidRPr="0038711D">
              <w:rPr>
                <w:rFonts w:ascii="Times New Roman"/>
              </w:rPr>
              <w:t>：</w:t>
            </w:r>
            <w:r w:rsidR="00864DF8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{</w:t>
            </w:r>
            <w:proofErr w:type="spellStart"/>
            <w:r w:rsidR="00864DF8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project_verbose</w:t>
            </w:r>
            <w:proofErr w:type="spellEnd"/>
            <w:r w:rsidR="00864DF8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}</w:t>
            </w:r>
          </w:p>
          <w:p w14:paraId="3101B377" w14:textId="486951A0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lang w:eastAsia="zh-CN"/>
              </w:rPr>
            </w:pPr>
            <w:r w:rsidRPr="0038711D">
              <w:rPr>
                <w:rFonts w:ascii="Times New Roman"/>
                <w:b/>
                <w:color w:val="0000FF"/>
              </w:rPr>
              <w:t>项目编号</w:t>
            </w:r>
            <w:r w:rsidRPr="0038711D">
              <w:rPr>
                <w:rFonts w:ascii="Times New Roman"/>
              </w:rPr>
              <w:t>：</w:t>
            </w:r>
            <w:r w:rsidR="00864DF8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{</w:t>
            </w:r>
            <w:proofErr w:type="spellStart"/>
            <w:r w:rsidR="00864DF8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contract_number</w:t>
            </w:r>
            <w:proofErr w:type="spellEnd"/>
            <w:r w:rsidR="00864DF8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}</w:t>
            </w:r>
          </w:p>
          <w:p w14:paraId="294EA7D6" w14:textId="77777777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</w:rPr>
            </w:pPr>
            <w:r w:rsidRPr="0038711D">
              <w:rPr>
                <w:rFonts w:ascii="Times New Roman"/>
                <w:b/>
                <w:color w:val="0000FF"/>
              </w:rPr>
              <w:t>物料编码</w:t>
            </w:r>
            <w:r w:rsidRPr="0038711D">
              <w:rPr>
                <w:rFonts w:ascii="Times New Roman"/>
              </w:rPr>
              <w:t>：</w:t>
            </w:r>
          </w:p>
          <w:p w14:paraId="49897AC8" w14:textId="77777777" w:rsidR="00830096" w:rsidRPr="0038711D" w:rsidRDefault="00830096" w:rsidP="00830096">
            <w:pPr>
              <w:spacing w:line="420" w:lineRule="auto"/>
              <w:ind w:left="851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/>
                <w:b/>
                <w:color w:val="0000FF"/>
              </w:rPr>
              <w:t>受控标识：</w:t>
            </w:r>
            <w:r w:rsidRPr="0038711D">
              <w:rPr>
                <w:rFonts w:ascii="Times New Roman" w:hAnsi="Times New Roman"/>
                <w:b/>
                <w:bCs/>
                <w:color w:val="0000FF"/>
                <w:kern w:val="2"/>
                <w:lang w:eastAsia="zh-CN"/>
              </w:rPr>
              <w:t>受控</w:t>
            </w:r>
          </w:p>
          <w:p w14:paraId="3A3833C8" w14:textId="77777777" w:rsidR="00830096" w:rsidRPr="0038711D" w:rsidRDefault="00830096" w:rsidP="00830096">
            <w:pPr>
              <w:spacing w:line="400" w:lineRule="atLeast"/>
              <w:ind w:left="851"/>
              <w:rPr>
                <w:rFonts w:ascii="Times New Roman" w:hAnsi="Times New Roman"/>
                <w:lang w:eastAsia="zh-CN"/>
              </w:rPr>
            </w:pPr>
          </w:p>
          <w:p w14:paraId="1927536E" w14:textId="77777777" w:rsidR="00830096" w:rsidRPr="0038711D" w:rsidRDefault="00830096" w:rsidP="00830096">
            <w:pPr>
              <w:spacing w:before="240" w:line="320" w:lineRule="atLeast"/>
              <w:ind w:left="8290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/>
                <w:b/>
                <w:color w:val="0000FF"/>
              </w:rPr>
              <w:t>第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1   </w:t>
            </w:r>
            <w:r w:rsidRPr="0038711D">
              <w:rPr>
                <w:rFonts w:ascii="Times New Roman" w:hAnsi="宋体"/>
                <w:b/>
                <w:color w:val="0000FF"/>
              </w:rPr>
              <w:t>册</w:t>
            </w:r>
          </w:p>
          <w:p w14:paraId="14B85949" w14:textId="77777777" w:rsidR="00830096" w:rsidRPr="0038711D" w:rsidRDefault="00830096" w:rsidP="00830096">
            <w:pPr>
              <w:spacing w:line="320" w:lineRule="atLeast"/>
              <w:ind w:left="8291"/>
              <w:rPr>
                <w:rFonts w:ascii="Times New Roman" w:hAnsi="Times New Roman"/>
                <w:b/>
                <w:color w:val="0000FF"/>
              </w:rPr>
            </w:pPr>
            <w:r w:rsidRPr="0038711D">
              <w:rPr>
                <w:rFonts w:ascii="Times New Roman" w:hAnsi="宋体"/>
                <w:b/>
                <w:color w:val="0000FF"/>
              </w:rPr>
              <w:t>共</w:t>
            </w:r>
            <w:proofErr w:type="gramStart"/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</w:t>
            </w:r>
            <w:r w:rsidR="005769FF">
              <w:rPr>
                <w:rFonts w:ascii="Times New Roman" w:hAnsi="Times New Roman"/>
                <w:b/>
                <w:color w:val="0000FF"/>
                <w:lang w:eastAsia="zh-CN"/>
              </w:rPr>
              <w:t>{</w:t>
            </w:r>
            <w:proofErr w:type="gramEnd"/>
            <w:r w:rsidR="005769FF">
              <w:rPr>
                <w:rFonts w:ascii="Times New Roman" w:hAnsi="Times New Roman"/>
                <w:b/>
                <w:color w:val="0000FF"/>
                <w:lang w:eastAsia="zh-CN"/>
              </w:rPr>
              <w:t>pages}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宋体"/>
                <w:b/>
                <w:color w:val="0000FF"/>
              </w:rPr>
              <w:t>页</w:t>
            </w:r>
          </w:p>
          <w:p w14:paraId="7F461371" w14:textId="77777777" w:rsidR="004F5518" w:rsidRPr="0027602C" w:rsidRDefault="00830096" w:rsidP="00986627">
            <w:pPr>
              <w:spacing w:afterLines="50" w:after="120" w:line="320" w:lineRule="atLeast"/>
              <w:ind w:left="8290"/>
              <w:rPr>
                <w:color w:val="0000FF"/>
              </w:rPr>
            </w:pPr>
            <w:r w:rsidRPr="0038711D">
              <w:rPr>
                <w:rFonts w:ascii="Times New Roman" w:hAnsi="宋体"/>
                <w:b/>
                <w:color w:val="0000FF"/>
              </w:rPr>
              <w:t>共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1</w:t>
            </w:r>
            <w:r w:rsidRPr="0038711D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38711D">
              <w:rPr>
                <w:rFonts w:ascii="Times New Roman" w:hAnsi="Times New Roman"/>
                <w:b/>
                <w:color w:val="0000FF"/>
                <w:lang w:eastAsia="zh-CN"/>
              </w:rPr>
              <w:t xml:space="preserve">  </w:t>
            </w:r>
            <w:r w:rsidRPr="0038711D">
              <w:rPr>
                <w:rFonts w:ascii="Times New Roman"/>
                <w:b/>
                <w:color w:val="0000FF"/>
              </w:rPr>
              <w:t>册</w:t>
            </w:r>
          </w:p>
        </w:tc>
      </w:tr>
      <w:tr w:rsidR="004F5518" w14:paraId="5579F1EF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3CF25391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版本</w:t>
            </w:r>
          </w:p>
        </w:tc>
        <w:tc>
          <w:tcPr>
            <w:tcW w:w="915" w:type="dxa"/>
            <w:vAlign w:val="center"/>
          </w:tcPr>
          <w:p w14:paraId="377CC807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14:paraId="49129307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14:paraId="689F4F41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审核</w:t>
            </w:r>
          </w:p>
        </w:tc>
        <w:tc>
          <w:tcPr>
            <w:tcW w:w="1620" w:type="dxa"/>
            <w:gridSpan w:val="2"/>
            <w:vAlign w:val="center"/>
          </w:tcPr>
          <w:p w14:paraId="42B0570A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14:paraId="02080017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批准</w:t>
            </w:r>
          </w:p>
        </w:tc>
        <w:tc>
          <w:tcPr>
            <w:tcW w:w="1567" w:type="dxa"/>
            <w:vAlign w:val="center"/>
          </w:tcPr>
          <w:p w14:paraId="07F82396" w14:textId="77777777" w:rsidR="004F5518" w:rsidRPr="007F5BD1" w:rsidRDefault="004F5518" w:rsidP="004F5518">
            <w:pPr>
              <w:jc w:val="center"/>
              <w:rPr>
                <w:b/>
                <w:color w:val="0000FF"/>
                <w:sz w:val="21"/>
                <w:szCs w:val="21"/>
              </w:rPr>
            </w:pP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批准日期</w:t>
            </w:r>
          </w:p>
        </w:tc>
      </w:tr>
      <w:tr w:rsidR="00986627" w14:paraId="2436393D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42433063" w14:textId="0E1096CD" w:rsidR="00986627" w:rsidRDefault="00A07DF4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</w:t>
            </w:r>
            <w:proofErr w:type="spellStart"/>
            <w:r>
              <w:rPr>
                <w:rFonts w:ascii="Times New Roman" w:hAnsi="Times New Roman"/>
                <w:b/>
                <w:color w:val="0000FF"/>
                <w:lang w:eastAsia="zh-CN"/>
              </w:rPr>
              <w:t>r_r</w:t>
            </w:r>
            <w:proofErr w:type="spellEnd"/>
            <w:r>
              <w:rPr>
                <w:rFonts w:ascii="Times New Roman" w:hAnsi="Times New Roman"/>
                <w:b/>
                <w:color w:val="0000FF"/>
                <w:lang w:eastAsia="zh-CN"/>
              </w:rPr>
              <w:t>}</w:t>
            </w:r>
            <w:r w:rsidR="00FC698E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="00FC698E"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 w:rsidR="00FC698E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vAlign w:val="center"/>
          </w:tcPr>
          <w:p w14:paraId="26A416F7" w14:textId="1E2A11A2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0011C2C6" w14:textId="77777777" w:rsidR="00986627" w:rsidRPr="00A07DF4" w:rsidRDefault="00FC698E" w:rsidP="00A07DF4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proofErr w:type="spellStart"/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proofErr w:type="spellEnd"/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14:paraId="4469CC85" w14:textId="77777777" w:rsidR="00986627" w:rsidRPr="0038711D" w:rsidRDefault="00FC698E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14:paraId="29D7D2B3" w14:textId="77777777" w:rsidR="00986627" w:rsidRPr="0038711D" w:rsidRDefault="00FC698E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14:paraId="57BAEFF9" w14:textId="77777777" w:rsidR="00986627" w:rsidRPr="0038711D" w:rsidRDefault="00FC698E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67" w:type="dxa"/>
            <w:vAlign w:val="center"/>
          </w:tcPr>
          <w:p w14:paraId="39950038" w14:textId="09683843" w:rsidR="00986627" w:rsidRDefault="00A07DF4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{date}{/</w:t>
            </w:r>
            <w:proofErr w:type="spellStart"/>
            <w:r>
              <w:rPr>
                <w:rFonts w:ascii="Times New Roman" w:hAnsi="Times New Roman"/>
                <w:b/>
                <w:color w:val="0000FF"/>
                <w:lang w:eastAsia="zh-CN"/>
              </w:rPr>
              <w:t>r_r</w:t>
            </w:r>
            <w:proofErr w:type="spellEnd"/>
            <w:r>
              <w:rPr>
                <w:rFonts w:ascii="Times New Roman" w:hAnsi="Times New Roman"/>
                <w:b/>
                <w:color w:val="0000FF"/>
                <w:lang w:eastAsia="zh-CN"/>
              </w:rPr>
              <w:t>}</w:t>
            </w:r>
          </w:p>
        </w:tc>
      </w:tr>
      <w:tr w:rsidR="00986627" w14:paraId="00034955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4F3EAB48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323DC5FE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06E17D24" w14:textId="77777777"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38A75B8" w14:textId="77777777"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1D2CAB1" w14:textId="77777777"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EB6C0A4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54093356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14:paraId="7D4B339D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1920E240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1D9476B6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39AF407" w14:textId="77777777"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A9092D0" w14:textId="77777777"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75D04B0" w14:textId="77777777"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689A696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59C88961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14:paraId="2A426613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49080505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53B57BBD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7458E337" w14:textId="77777777"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111A1DB" w14:textId="77777777"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C7AFF2F" w14:textId="77777777"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459CA9DB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262D1319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986627" w14:paraId="55A6A7AB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50529F06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0CAB84E5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B160542" w14:textId="77777777" w:rsidR="00986627" w:rsidRDefault="00986627" w:rsidP="00E70DAE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06D47412" w14:textId="77777777" w:rsidR="00986627" w:rsidRPr="0038711D" w:rsidRDefault="00986627" w:rsidP="00E70DAE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F7587C5" w14:textId="77777777" w:rsidR="00986627" w:rsidRPr="0038711D" w:rsidRDefault="00986627" w:rsidP="00E70DAE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7AE65100" w14:textId="77777777" w:rsidR="00986627" w:rsidRPr="0038711D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70BE754B" w14:textId="77777777" w:rsidR="00986627" w:rsidRDefault="00986627" w:rsidP="00E70DAE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14:paraId="0D1FE2F3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757B3AD6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138D1D47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7A8F83F" w14:textId="77777777"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8485F5B" w14:textId="77777777"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B7EF110" w14:textId="77777777"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FF2C5D5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5F9C601B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14:paraId="04631CC7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1B52306A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3B180576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3964720" w14:textId="77777777"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5733667F" w14:textId="77777777"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9F0081A" w14:textId="77777777"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873B1DA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497ABAF5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14:paraId="657D38B8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6953B49D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4B44DF53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C384965" w14:textId="77777777"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06648428" w14:textId="77777777"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592EAB8D" w14:textId="77777777"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E7822D3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11DCFA5B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14:paraId="18F7BEEB" w14:textId="77777777" w:rsidTr="00FC698E">
        <w:trPr>
          <w:cantSplit/>
          <w:trHeight w:val="400"/>
          <w:jc w:val="center"/>
        </w:trPr>
        <w:tc>
          <w:tcPr>
            <w:tcW w:w="984" w:type="dxa"/>
            <w:gridSpan w:val="2"/>
            <w:vAlign w:val="center"/>
          </w:tcPr>
          <w:p w14:paraId="0FF5C583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vAlign w:val="center"/>
          </w:tcPr>
          <w:p w14:paraId="62A6DDD2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3698BA13" w14:textId="77777777" w:rsidR="000D0761" w:rsidRDefault="000D0761" w:rsidP="000D0761">
            <w:pPr>
              <w:jc w:val="center"/>
              <w:rPr>
                <w:rFonts w:ascii="宋体" w:hAnsi="宋体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C273D40" w14:textId="77777777" w:rsidR="000D0761" w:rsidRPr="0038711D" w:rsidRDefault="000D0761" w:rsidP="000D07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8658BA1" w14:textId="77777777" w:rsidR="000D0761" w:rsidRPr="0038711D" w:rsidRDefault="000D0761" w:rsidP="000D07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5AAA6EFC" w14:textId="77777777" w:rsidR="000D0761" w:rsidRPr="0038711D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14:paraId="5770AF09" w14:textId="77777777" w:rsidR="000D0761" w:rsidRDefault="000D0761" w:rsidP="000D07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0D0761" w:rsidRPr="00583C98" w14:paraId="5E1E0F5A" w14:textId="77777777" w:rsidTr="00FC698E">
        <w:trPr>
          <w:cantSplit/>
          <w:trHeight w:val="1574"/>
          <w:jc w:val="center"/>
        </w:trPr>
        <w:tc>
          <w:tcPr>
            <w:tcW w:w="9946" w:type="dxa"/>
            <w:gridSpan w:val="12"/>
          </w:tcPr>
          <w:p w14:paraId="7363FE42" w14:textId="77777777" w:rsidR="000D0761" w:rsidRPr="00583C98" w:rsidRDefault="000D0761" w:rsidP="000D0761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proofErr w:type="spellStart"/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相关部门</w:t>
            </w:r>
            <w:proofErr w:type="spellEnd"/>
            <w:r w:rsidRPr="007F5BD1">
              <w:rPr>
                <w:b/>
                <w:color w:val="0000FF"/>
                <w:sz w:val="21"/>
                <w:szCs w:val="21"/>
              </w:rPr>
              <w:t>/</w:t>
            </w:r>
            <w:r w:rsidRPr="007F5BD1">
              <w:rPr>
                <w:rFonts w:hint="eastAsia"/>
                <w:b/>
                <w:color w:val="0000FF"/>
                <w:sz w:val="21"/>
                <w:szCs w:val="21"/>
              </w:rPr>
              <w:t>人员会签</w:t>
            </w:r>
            <w:r w:rsidRPr="00583C98">
              <w:rPr>
                <w:rFonts w:hint="eastAsia"/>
                <w:b/>
                <w:color w:val="0000FF"/>
              </w:rPr>
              <w:t>：</w:t>
            </w:r>
          </w:p>
        </w:tc>
      </w:tr>
      <w:tr w:rsidR="000D0761" w:rsidRPr="00284007" w14:paraId="21CBD40F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FE6C2" w14:textId="77777777" w:rsidR="000D0761" w:rsidRPr="007F5BD1" w:rsidRDefault="000D0761" w:rsidP="000D0761">
            <w:pPr>
              <w:widowControl/>
              <w:rPr>
                <w:rFonts w:cs="Arial"/>
                <w:b/>
                <w:bCs/>
                <w:color w:val="0000FF"/>
                <w:sz w:val="21"/>
                <w:szCs w:val="21"/>
              </w:rPr>
            </w:pPr>
            <w:bookmarkStart w:id="2" w:name="OLE_LINK10"/>
            <w:bookmarkStart w:id="3" w:name="OLE_LINK11"/>
            <w:bookmarkStart w:id="4" w:name="OLE_LINK12"/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文件</w:t>
            </w:r>
          </w:p>
          <w:p w14:paraId="28846C02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发放</w:t>
            </w: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303FCC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项目管理组</w:t>
            </w:r>
          </w:p>
          <w:p w14:paraId="050C625C" w14:textId="77777777" w:rsidR="000D0761" w:rsidRPr="007820DB" w:rsidRDefault="0015385E" w:rsidP="000D0761">
            <w:pPr>
              <w:spacing w:line="0" w:lineRule="atLeast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217761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pt;height:18.3pt">
                  <v:imagedata r:id="rId9" o:title=""/>
                </v:shape>
              </w:pict>
            </w:r>
            <w:r>
              <w:rPr>
                <w:szCs w:val="21"/>
              </w:rPr>
              <w:pict w14:anchorId="7BE319B3">
                <v:shape id="_x0000_i1026" type="#_x0000_t75" style="width:36.55pt;height:18.3pt">
                  <v:imagedata r:id="rId10" o:title=""/>
                </v:shape>
              </w:pi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26109B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质量保证组</w:t>
            </w:r>
          </w:p>
          <w:p w14:paraId="1A57D218" w14:textId="77777777" w:rsidR="000D0761" w:rsidRPr="007820DB" w:rsidRDefault="0015385E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525DD173">
                <v:shape id="_x0000_i1027" type="#_x0000_t75" style="width:41pt;height:18.3pt">
                  <v:imagedata r:id="rId11" o:title=""/>
                </v:shape>
              </w:pict>
            </w:r>
            <w:r>
              <w:rPr>
                <w:szCs w:val="21"/>
              </w:rPr>
              <w:pict w14:anchorId="7439187E">
                <v:shape id="_x0000_i1028" type="#_x0000_t75" style="width:36.55pt;height:18.3pt">
                  <v:imagedata r:id="rId12" o:title=""/>
                </v:shape>
              </w:pi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396A5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>
              <w:rPr>
                <w:rFonts w:hint="eastAsia"/>
                <w:szCs w:val="21"/>
                <w:lang w:eastAsia="zh-CN"/>
              </w:rPr>
              <w:t>非安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0E570D10" w14:textId="77777777" w:rsidR="000D0761" w:rsidRPr="007820DB" w:rsidRDefault="0015385E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4D6D934F">
                <v:shape id="_x0000_i1029" type="#_x0000_t75" style="width:41pt;height:18.3pt">
                  <v:imagedata r:id="rId13" o:title=""/>
                </v:shape>
              </w:pict>
            </w:r>
            <w:r>
              <w:rPr>
                <w:szCs w:val="21"/>
              </w:rPr>
              <w:pict w14:anchorId="7FB90926">
                <v:shape id="_x0000_i1030" type="#_x0000_t75" style="width:36.55pt;height:18.3pt">
                  <v:imagedata r:id="rId14" o:title=""/>
                </v:shape>
              </w:pi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9CDF7A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工程安全组</w:t>
            </w:r>
          </w:p>
          <w:p w14:paraId="69361BCB" w14:textId="77777777" w:rsidR="000D0761" w:rsidRPr="007820DB" w:rsidRDefault="0015385E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78A0F3A2">
                <v:shape id="_x0000_i1031" type="#_x0000_t75" style="width:41pt;height:18.3pt">
                  <v:imagedata r:id="rId15" o:title=""/>
                </v:shape>
              </w:pict>
            </w:r>
            <w:r>
              <w:rPr>
                <w:szCs w:val="21"/>
              </w:rPr>
              <w:pict w14:anchorId="51AF7F5E">
                <v:shape id="_x0000_i1032" type="#_x0000_t75" style="width:36.55pt;height:18.3pt">
                  <v:imagedata r:id="rId16" o:title=""/>
                </v:shape>
              </w:pi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D517BB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color w:val="000000"/>
                <w:szCs w:val="21"/>
              </w:rPr>
              <w:t>工程成套组</w:t>
            </w:r>
          </w:p>
          <w:p w14:paraId="18FC4ABC" w14:textId="77777777" w:rsidR="000D0761" w:rsidRPr="007820DB" w:rsidRDefault="0015385E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54B61A2E">
                <v:shape id="_x0000_i1033" type="#_x0000_t75" style="width:41pt;height:18.3pt">
                  <v:imagedata r:id="rId17" o:title=""/>
                </v:shape>
              </w:pict>
            </w:r>
            <w:r>
              <w:rPr>
                <w:szCs w:val="21"/>
              </w:rPr>
              <w:pict w14:anchorId="6917392A">
                <v:shape id="_x0000_i1034" type="#_x0000_t75" style="width:36.55pt;height:18.3pt">
                  <v:imagedata r:id="rId18" o:title=""/>
                </v:shape>
              </w:pict>
            </w:r>
          </w:p>
        </w:tc>
      </w:tr>
      <w:tr w:rsidR="000D0761" w:rsidRPr="00284007" w14:paraId="6F01830D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392FB0C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B5CCA8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517925F1" w14:textId="77777777" w:rsidR="000D0761" w:rsidRPr="007820DB" w:rsidRDefault="0015385E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3AF8F406">
                <v:shape id="_x0000_i1035" type="#_x0000_t75" style="width:41pt;height:18.3pt">
                  <v:imagedata r:id="rId19" o:title=""/>
                </v:shape>
              </w:pict>
            </w:r>
            <w:r>
              <w:rPr>
                <w:szCs w:val="21"/>
              </w:rPr>
              <w:pict w14:anchorId="7BB65601">
                <v:shape id="_x0000_i1036" type="#_x0000_t75" style="width:36.55pt;height:18.3pt">
                  <v:imagedata r:id="rId20" o:title=""/>
                </v:shape>
              </w:pi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B17162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工程</w:t>
            </w:r>
            <w:r>
              <w:rPr>
                <w:rFonts w:hint="eastAsia"/>
                <w:szCs w:val="21"/>
                <w:lang w:eastAsia="zh-CN"/>
              </w:rPr>
              <w:t>V V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4557867B" w14:textId="77777777" w:rsidR="000D0761" w:rsidRPr="007820DB" w:rsidRDefault="0015385E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1D0E5DAD">
                <v:shape id="_x0000_i1037" type="#_x0000_t75" style="width:41pt;height:18.3pt">
                  <v:imagedata r:id="rId21" o:title=""/>
                </v:shape>
              </w:pict>
            </w:r>
            <w:r>
              <w:rPr>
                <w:szCs w:val="21"/>
              </w:rPr>
              <w:pict w14:anchorId="4B2C6C52">
                <v:shape id="_x0000_i1038" type="#_x0000_t75" style="width:36.55pt;height:18.3pt">
                  <v:imagedata r:id="rId22" o:title=""/>
                </v:shape>
              </w:pi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CEFA45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硬件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2463FDE3" w14:textId="77777777" w:rsidR="000D0761" w:rsidRPr="007820DB" w:rsidRDefault="0015385E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024461A8">
                <v:shape id="_x0000_i1039" type="#_x0000_t75" style="width:41pt;height:18.3pt">
                  <v:imagedata r:id="rId23" o:title=""/>
                </v:shape>
              </w:pict>
            </w:r>
            <w:r>
              <w:rPr>
                <w:szCs w:val="21"/>
              </w:rPr>
              <w:pict w14:anchorId="146311AC">
                <v:shape id="_x0000_i1040" type="#_x0000_t75" style="width:36.55pt;height:18.3pt">
                  <v:imagedata r:id="rId24" o:title=""/>
                </v:shape>
              </w:pi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0FB89F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软件</w:t>
            </w:r>
            <w:r w:rsidRPr="007820DB">
              <w:rPr>
                <w:szCs w:val="21"/>
              </w:rPr>
              <w:t>QC</w:t>
            </w:r>
            <w:r w:rsidRPr="007820DB">
              <w:rPr>
                <w:rFonts w:ascii="宋体" w:hAnsi="宋体" w:hint="eastAsia"/>
                <w:szCs w:val="21"/>
              </w:rPr>
              <w:t>组</w:t>
            </w:r>
          </w:p>
          <w:p w14:paraId="152A665C" w14:textId="77777777" w:rsidR="000D0761" w:rsidRPr="007820DB" w:rsidRDefault="0015385E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37A9AA56">
                <v:shape id="_x0000_i1041" type="#_x0000_t75" style="width:41pt;height:18.3pt">
                  <v:imagedata r:id="rId25" o:title=""/>
                </v:shape>
              </w:pict>
            </w:r>
            <w:r>
              <w:rPr>
                <w:szCs w:val="21"/>
              </w:rPr>
              <w:pict w14:anchorId="02F86E3A">
                <v:shape id="_x0000_i1042" type="#_x0000_t75" style="width:36.55pt;height:18.3pt">
                  <v:imagedata r:id="rId26" o:title=""/>
                </v:shape>
              </w:pi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A58C8D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结构开发组</w:t>
            </w:r>
          </w:p>
          <w:p w14:paraId="680DA861" w14:textId="77777777" w:rsidR="000D0761" w:rsidRPr="007820DB" w:rsidRDefault="0015385E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0FA95767">
                <v:shape id="_x0000_i1043" type="#_x0000_t75" style="width:41pt;height:18.3pt">
                  <v:imagedata r:id="rId27" o:title=""/>
                </v:shape>
              </w:pict>
            </w:r>
            <w:r>
              <w:rPr>
                <w:szCs w:val="21"/>
              </w:rPr>
              <w:pict w14:anchorId="6E8AC3F6">
                <v:shape id="_x0000_i1044" type="#_x0000_t75" style="width:36.55pt;height:18.3pt">
                  <v:imagedata r:id="rId28" o:title=""/>
                </v:shape>
              </w:pict>
            </w:r>
          </w:p>
        </w:tc>
      </w:tr>
      <w:tr w:rsidR="000D0761" w:rsidRPr="00284007" w14:paraId="13F3FDAC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80D868E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7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EFC0BE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硬件开发组</w:t>
            </w:r>
          </w:p>
          <w:p w14:paraId="6DC1F39D" w14:textId="77777777" w:rsidR="000D0761" w:rsidRPr="007820DB" w:rsidRDefault="0015385E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5C8CB864">
                <v:shape id="_x0000_i1045" type="#_x0000_t75" style="width:41pt;height:18.3pt">
                  <v:imagedata r:id="rId29" o:title=""/>
                </v:shape>
              </w:pict>
            </w:r>
            <w:r>
              <w:rPr>
                <w:szCs w:val="21"/>
              </w:rPr>
              <w:pict w14:anchorId="1D8AB044">
                <v:shape id="_x0000_i1046" type="#_x0000_t75" style="width:36.55pt;height:18.3pt">
                  <v:imagedata r:id="rId30" o:title=""/>
                </v:shape>
              </w:pict>
            </w:r>
          </w:p>
        </w:tc>
        <w:tc>
          <w:tcPr>
            <w:tcW w:w="18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ABCFE3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应用开发组</w:t>
            </w:r>
          </w:p>
          <w:p w14:paraId="0E530911" w14:textId="77777777" w:rsidR="000D0761" w:rsidRPr="007820DB" w:rsidRDefault="0015385E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6C98F5AB">
                <v:shape id="_x0000_i1047" type="#_x0000_t75" style="width:41pt;height:18.3pt">
                  <v:imagedata r:id="rId31" o:title=""/>
                </v:shape>
              </w:pict>
            </w:r>
            <w:r>
              <w:rPr>
                <w:szCs w:val="21"/>
              </w:rPr>
              <w:pict w14:anchorId="4315A093">
                <v:shape id="_x0000_i1048" type="#_x0000_t75" style="width:36.55pt;height:18.3pt">
                  <v:imagedata r:id="rId32" o:title=""/>
                </v:shape>
              </w:pic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F7D3C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采购组</w:t>
            </w:r>
          </w:p>
          <w:p w14:paraId="75C43924" w14:textId="77777777" w:rsidR="000D0761" w:rsidRPr="007820DB" w:rsidRDefault="0015385E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2FBE0032">
                <v:shape id="_x0000_i1049" type="#_x0000_t75" style="width:41pt;height:18.3pt">
                  <v:imagedata r:id="rId33" o:title=""/>
                </v:shape>
              </w:pict>
            </w:r>
            <w:r>
              <w:rPr>
                <w:szCs w:val="21"/>
              </w:rPr>
              <w:pict w14:anchorId="271A3B02">
                <v:shape id="_x0000_i1050" type="#_x0000_t75" style="width:36.55pt;height:18.3pt">
                  <v:imagedata r:id="rId34" o:title=""/>
                </v:shape>
              </w:pic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D10BD3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 w:rsidRPr="007820DB">
              <w:rPr>
                <w:rFonts w:ascii="宋体" w:hAnsi="宋体" w:hint="eastAsia"/>
                <w:szCs w:val="21"/>
              </w:rPr>
              <w:t>物流组</w:t>
            </w:r>
          </w:p>
          <w:p w14:paraId="05BF46F1" w14:textId="77777777" w:rsidR="000D0761" w:rsidRPr="007820DB" w:rsidRDefault="0015385E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szCs w:val="21"/>
              </w:rPr>
              <w:pict w14:anchorId="34568216">
                <v:shape id="_x0000_i1051" type="#_x0000_t75" style="width:41pt;height:18.3pt">
                  <v:imagedata r:id="rId35" o:title=""/>
                </v:shape>
              </w:pict>
            </w:r>
            <w:r>
              <w:rPr>
                <w:szCs w:val="21"/>
              </w:rPr>
              <w:pict w14:anchorId="75C94EF8">
                <v:shape id="_x0000_i1052" type="#_x0000_t75" style="width:36.55pt;height:18.3pt">
                  <v:imagedata r:id="rId36" o:title=""/>
                </v:shape>
              </w:pic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114240" w14:textId="77777777" w:rsidR="000D0761" w:rsidRPr="007820DB" w:rsidRDefault="000D0761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市场部</w:t>
            </w:r>
          </w:p>
          <w:p w14:paraId="2F275BA8" w14:textId="77777777" w:rsidR="000D0761" w:rsidRPr="007820DB" w:rsidRDefault="0015385E" w:rsidP="000D0761">
            <w:pPr>
              <w:widowControl/>
              <w:spacing w:line="0" w:lineRule="atLeast"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szCs w:val="21"/>
              </w:rPr>
              <w:pict w14:anchorId="46E77D26">
                <v:shape id="_x0000_i1053" type="#_x0000_t75" style="width:41pt;height:18.3pt">
                  <v:imagedata r:id="rId37" o:title=""/>
                </v:shape>
              </w:pict>
            </w:r>
            <w:r>
              <w:rPr>
                <w:szCs w:val="21"/>
              </w:rPr>
              <w:pict w14:anchorId="39B8FACA">
                <v:shape id="_x0000_i1054" type="#_x0000_t75" style="width:36.55pt;height:18.3pt">
                  <v:imagedata r:id="rId38" o:title=""/>
                </v:shape>
              </w:pict>
            </w:r>
          </w:p>
        </w:tc>
      </w:tr>
      <w:tr w:rsidR="000D0761" w:rsidRPr="00284007" w14:paraId="3C8BAF76" w14:textId="77777777" w:rsidTr="00FC69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  <w:jc w:val="center"/>
        </w:trPr>
        <w:tc>
          <w:tcPr>
            <w:tcW w:w="885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12576775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61" w:type="dxa"/>
            <w:gridSpan w:val="11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8C148" w14:textId="77777777" w:rsidR="000D0761" w:rsidRPr="00284007" w:rsidRDefault="000D0761" w:rsidP="000D0761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替换旧版文件；</w:t>
            </w:r>
            <w:r w:rsidRPr="007F5BD1">
              <w:rPr>
                <w:sz w:val="21"/>
                <w:szCs w:val="21"/>
              </w:rPr>
              <w:t xml:space="preserve">  </w:t>
            </w:r>
            <w:r w:rsidRPr="007F5BD1">
              <w:rPr>
                <w:rFonts w:ascii="宋体" w:hAnsi="宋体" w:hint="eastAsia"/>
                <w:sz w:val="21"/>
                <w:szCs w:val="21"/>
              </w:rPr>
              <w:t>□</w:t>
            </w:r>
            <w:r w:rsidRPr="007F5BD1">
              <w:rPr>
                <w:rFonts w:ascii="宋体" w:hAnsi="宋体" w:hint="eastAsia"/>
                <w:b/>
                <w:bCs/>
                <w:color w:val="0000FF"/>
                <w:sz w:val="21"/>
                <w:szCs w:val="21"/>
              </w:rPr>
              <w:t>替换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14:paraId="55D72692" w14:textId="77777777" w:rsidR="00F5647E" w:rsidRPr="004F5518" w:rsidRDefault="00F5647E" w:rsidP="000F4399">
      <w:pPr>
        <w:rPr>
          <w:lang w:eastAsia="zh-CN"/>
        </w:rPr>
        <w:sectPr w:rsidR="00F5647E" w:rsidRPr="004F5518" w:rsidSect="007F5BD1">
          <w:headerReference w:type="default" r:id="rId39"/>
          <w:pgSz w:w="11904" w:h="16843" w:code="9"/>
          <w:pgMar w:top="851" w:right="816" w:bottom="624" w:left="760" w:header="850" w:footer="992" w:gutter="0"/>
          <w:cols w:space="425"/>
          <w:noEndnote/>
          <w:docGrid w:linePitch="326"/>
        </w:sectPr>
      </w:pPr>
    </w:p>
    <w:p w14:paraId="39EF8DAD" w14:textId="77777777" w:rsidR="006E11F4" w:rsidRPr="001D5ACF" w:rsidRDefault="006E11F4" w:rsidP="006E11F4">
      <w:pPr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 w:rsidRPr="001D5ACF">
        <w:rPr>
          <w:rFonts w:ascii="Times New Roman" w:hAnsi="Times New Roman"/>
          <w:noProof/>
          <w:sz w:val="24"/>
          <w:szCs w:val="24"/>
        </w:rPr>
        <w:lastRenderedPageBreak/>
        <w:t>Revision</w:t>
      </w:r>
      <w:r w:rsidRPr="001D5ACF">
        <w:rPr>
          <w:rFonts w:ascii="Times New Roman" w:hAnsi="Times New Roman"/>
          <w:noProof/>
          <w:sz w:val="24"/>
          <w:szCs w:val="24"/>
          <w:lang w:eastAsia="zh-CN"/>
        </w:rPr>
        <w:t>s</w:t>
      </w:r>
    </w:p>
    <w:p w14:paraId="361AE922" w14:textId="77777777" w:rsidR="006E11F4" w:rsidRPr="001D5ACF" w:rsidRDefault="006E11F4" w:rsidP="006E11F4">
      <w:pPr>
        <w:rPr>
          <w:rFonts w:ascii="Times New Roman" w:hAnsi="Times New Roman"/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6E11F4" w:rsidRPr="001D5ACF" w14:paraId="65A024FD" w14:textId="77777777" w:rsidTr="00092466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E9B89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No.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BCF9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6D02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Status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A352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Revision Date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83401B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D5ACF">
              <w:rPr>
                <w:rFonts w:ascii="Times New Roman" w:hAnsi="Times New Roman"/>
                <w:noProof/>
                <w:lang w:eastAsia="zh-CN"/>
              </w:rPr>
              <w:t>S</w:t>
            </w:r>
            <w:r w:rsidRPr="001D5ACF">
              <w:rPr>
                <w:rFonts w:ascii="Times New Roman" w:hAnsi="Times New Roman"/>
                <w:noProof/>
              </w:rPr>
              <w:t>ection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33F11F1" w14:textId="77777777" w:rsidR="006E11F4" w:rsidRPr="001D5ACF" w:rsidRDefault="006E11F4" w:rsidP="004A3041">
            <w:pPr>
              <w:jc w:val="center"/>
              <w:rPr>
                <w:rFonts w:ascii="Times New Roman" w:hAnsi="Times New Roman"/>
              </w:rPr>
            </w:pPr>
            <w:r w:rsidRPr="001D5ACF">
              <w:rPr>
                <w:rFonts w:ascii="Times New Roman" w:hAnsi="Times New Roman"/>
              </w:rPr>
              <w:t>Revision Content</w:t>
            </w:r>
          </w:p>
        </w:tc>
      </w:tr>
      <w:tr w:rsidR="005238AF" w:rsidRPr="001D5ACF" w14:paraId="29CB6D12" w14:textId="77777777" w:rsidTr="00092466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7E0F7" w14:textId="2EB5FDB6" w:rsidR="005238AF" w:rsidRPr="0003405D" w:rsidRDefault="00A07DF4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4283" w14:textId="77777777" w:rsidR="005238AF" w:rsidRPr="0003405D" w:rsidRDefault="00FC698E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932D" w14:textId="38257B06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FB4A" w14:textId="77777777" w:rsidR="005238AF" w:rsidRPr="0003405D" w:rsidRDefault="00FC698E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0812CD5" w14:textId="7D61C029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A1D740" w14:textId="09E3E48D" w:rsidR="005238AF" w:rsidRPr="0003405D" w:rsidRDefault="00A07DF4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{observation}{/r_r}</w:t>
            </w:r>
          </w:p>
        </w:tc>
      </w:tr>
      <w:tr w:rsidR="005238AF" w:rsidRPr="001D5ACF" w14:paraId="75A4F57E" w14:textId="77777777" w:rsidTr="00092466">
        <w:trPr>
          <w:trHeight w:val="268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41591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4734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43C2D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58395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35C0EB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36F6C0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4B6A25E9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AE97E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C7765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1164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0FE8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6C044F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EE1A0C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29FA03D4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36AF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7A5A6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B57C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12A45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C5F52D6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F9B74D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7288F481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A36B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7440B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43B9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4CEFE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A5EEB8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C3D9D8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13EB5340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8EC2E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692A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462E7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2E7F2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DC91951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6DCE933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1B711829" w14:textId="77777777" w:rsidTr="00092466">
        <w:trPr>
          <w:trHeight w:val="268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6C55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9C78F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61CA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935A1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6B6AFC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F40503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03BD10DB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8AF17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E929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A1A3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7B898" w14:textId="77777777" w:rsidR="005238AF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11528B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988898" w14:textId="77777777" w:rsidR="005238AF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238AF" w:rsidRPr="001D5ACF" w14:paraId="6630A3CB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48C0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FA127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1FE0" w14:textId="77777777" w:rsidR="005238AF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18B87" w14:textId="77777777" w:rsidR="005238AF" w:rsidRDefault="005238AF" w:rsidP="005238AF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D626189" w14:textId="77777777" w:rsidR="005238AF" w:rsidRPr="0003405D" w:rsidRDefault="005238AF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446DB0" w14:textId="77777777" w:rsidR="005238AF" w:rsidRDefault="005238AF" w:rsidP="005A16B2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CF2196" w:rsidRPr="001D5ACF" w14:paraId="21E6DC77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89F0D" w14:textId="77777777" w:rsidR="00CF2196" w:rsidRDefault="00CF2196" w:rsidP="005A16B2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9CAD" w14:textId="77777777" w:rsidR="00CF2196" w:rsidRDefault="00CF2196" w:rsidP="00775DE9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6280" w14:textId="77777777" w:rsidR="00CF2196" w:rsidRDefault="00CF2196" w:rsidP="00775DE9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B78B" w14:textId="77777777" w:rsidR="00CF2196" w:rsidRDefault="00CF2196" w:rsidP="00CF2196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B230D4" w14:textId="77777777" w:rsidR="00CF2196" w:rsidRPr="0003405D" w:rsidRDefault="00CF2196" w:rsidP="00775DE9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A080CFA" w14:textId="77777777" w:rsidR="00CF2196" w:rsidRDefault="00CF2196" w:rsidP="00775DE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F17029" w:rsidRPr="001D5ACF" w14:paraId="42CA335D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48EA2" w14:textId="77777777" w:rsidR="00F17029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0A8AE" w14:textId="77777777" w:rsidR="00F17029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EE29" w14:textId="77777777" w:rsidR="00F17029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4514A" w14:textId="77777777" w:rsidR="00F17029" w:rsidRDefault="00F17029" w:rsidP="00F1702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00F7F23" w14:textId="77777777" w:rsidR="00F17029" w:rsidRPr="0003405D" w:rsidRDefault="00F17029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8D5A33" w14:textId="77777777" w:rsidR="00F17029" w:rsidRDefault="00F17029" w:rsidP="005A4F37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B07E0" w:rsidRPr="001D5ACF" w14:paraId="30E62C0B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52A5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C784E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0258B" w14:textId="77777777" w:rsidR="003B07E0" w:rsidRDefault="003B07E0" w:rsidP="00E70DA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4434" w14:textId="77777777" w:rsidR="003B07E0" w:rsidRDefault="003B07E0" w:rsidP="003B07E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EE3849" w14:textId="77777777" w:rsidR="003B07E0" w:rsidRPr="0003405D" w:rsidRDefault="003B07E0" w:rsidP="00E70DA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F2279B" w14:textId="77777777" w:rsidR="003B07E0" w:rsidRDefault="003B07E0" w:rsidP="00E70DAE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3B07E0" w:rsidRPr="001D5ACF" w14:paraId="4EB2D622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46775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1B597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43A3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9FA1" w14:textId="77777777" w:rsidR="003B07E0" w:rsidRDefault="003B07E0" w:rsidP="00F1702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DBAE0B" w14:textId="77777777" w:rsidR="003B07E0" w:rsidRDefault="003B07E0" w:rsidP="005A4F37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2B0AB93" w14:textId="77777777" w:rsidR="003B07E0" w:rsidRDefault="003B07E0" w:rsidP="005A4F37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0D0761" w:rsidRPr="001D5ACF" w14:paraId="22EAF1FD" w14:textId="77777777" w:rsidTr="00092466">
        <w:trPr>
          <w:trHeight w:val="28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A4E1" w14:textId="77777777"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B2402" w14:textId="77777777"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11328" w14:textId="77777777"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8A260" w14:textId="77777777" w:rsidR="000D0761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96A033C" w14:textId="77777777" w:rsidR="000D0761" w:rsidRDefault="000D0761" w:rsidP="000D0761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0ADDC8" w14:textId="77777777" w:rsidR="000D0761" w:rsidRDefault="000D0761" w:rsidP="000D076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14:paraId="2A523075" w14:textId="77777777" w:rsidR="006E11F4" w:rsidRDefault="006E11F4" w:rsidP="006E11F4">
      <w:pPr>
        <w:rPr>
          <w:lang w:eastAsia="zh-CN"/>
        </w:rPr>
      </w:pPr>
    </w:p>
    <w:p w14:paraId="2E19BF2A" w14:textId="77777777" w:rsidR="00080C3F" w:rsidRDefault="00080C3F" w:rsidP="000F4399">
      <w:pPr>
        <w:rPr>
          <w:lang w:eastAsia="zh-CN"/>
        </w:rPr>
      </w:pPr>
    </w:p>
    <w:p w14:paraId="2CC76CC0" w14:textId="77777777" w:rsidR="00080C3F" w:rsidRDefault="00080C3F" w:rsidP="000F4399">
      <w:pPr>
        <w:rPr>
          <w:lang w:eastAsia="zh-CN"/>
        </w:rPr>
      </w:pPr>
    </w:p>
    <w:p w14:paraId="79A3C7F4" w14:textId="77777777" w:rsidR="00F5647E" w:rsidRDefault="00F5647E" w:rsidP="000F4399">
      <w:pPr>
        <w:rPr>
          <w:lang w:eastAsia="zh-CN"/>
        </w:rPr>
      </w:pPr>
    </w:p>
    <w:p w14:paraId="1B3AE36A" w14:textId="77777777" w:rsidR="00033207" w:rsidRPr="00547AE3" w:rsidRDefault="00033207" w:rsidP="00547AE3">
      <w:pPr>
        <w:rPr>
          <w:lang w:eastAsia="zh-CN"/>
        </w:rPr>
      </w:pPr>
    </w:p>
    <w:sectPr w:rsidR="00033207" w:rsidRPr="00547AE3" w:rsidSect="008C1B2A">
      <w:headerReference w:type="even" r:id="rId40"/>
      <w:headerReference w:type="default" r:id="rId41"/>
      <w:pgSz w:w="11907" w:h="16840" w:code="9"/>
      <w:pgMar w:top="1701" w:right="1418" w:bottom="1134" w:left="1418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70C7D" w14:textId="77777777" w:rsidR="0015385E" w:rsidRDefault="0015385E" w:rsidP="000F4399">
      <w:r>
        <w:separator/>
      </w:r>
    </w:p>
    <w:p w14:paraId="65A6D3A7" w14:textId="77777777" w:rsidR="0015385E" w:rsidRDefault="0015385E" w:rsidP="000F4399"/>
    <w:p w14:paraId="4C128901" w14:textId="77777777" w:rsidR="0015385E" w:rsidRDefault="0015385E" w:rsidP="000F4399"/>
    <w:p w14:paraId="7E1ED54F" w14:textId="77777777" w:rsidR="0015385E" w:rsidRDefault="0015385E" w:rsidP="000F4399"/>
    <w:p w14:paraId="7FEA31C1" w14:textId="77777777" w:rsidR="0015385E" w:rsidRDefault="0015385E" w:rsidP="000F4399"/>
  </w:endnote>
  <w:endnote w:type="continuationSeparator" w:id="0">
    <w:p w14:paraId="15CDF129" w14:textId="77777777" w:rsidR="0015385E" w:rsidRDefault="0015385E" w:rsidP="000F4399">
      <w:r>
        <w:continuationSeparator/>
      </w:r>
    </w:p>
    <w:p w14:paraId="18A96440" w14:textId="77777777" w:rsidR="0015385E" w:rsidRDefault="0015385E" w:rsidP="000F4399"/>
    <w:p w14:paraId="3577A120" w14:textId="77777777" w:rsidR="0015385E" w:rsidRDefault="0015385E" w:rsidP="000F4399"/>
    <w:p w14:paraId="496D131A" w14:textId="77777777" w:rsidR="0015385E" w:rsidRDefault="0015385E" w:rsidP="000F4399"/>
    <w:p w14:paraId="7882BB69" w14:textId="77777777" w:rsidR="0015385E" w:rsidRDefault="0015385E" w:rsidP="000F4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DABAC" w14:textId="77777777" w:rsidR="0015385E" w:rsidRDefault="0015385E" w:rsidP="000F4399">
      <w:r>
        <w:separator/>
      </w:r>
    </w:p>
    <w:p w14:paraId="590FBB5A" w14:textId="77777777" w:rsidR="0015385E" w:rsidRDefault="0015385E" w:rsidP="000F4399"/>
    <w:p w14:paraId="4B934BAE" w14:textId="77777777" w:rsidR="0015385E" w:rsidRDefault="0015385E" w:rsidP="000F4399"/>
    <w:p w14:paraId="6CCB1FD6" w14:textId="77777777" w:rsidR="0015385E" w:rsidRDefault="0015385E" w:rsidP="000F4399"/>
    <w:p w14:paraId="47913579" w14:textId="77777777" w:rsidR="0015385E" w:rsidRDefault="0015385E" w:rsidP="000F4399"/>
  </w:footnote>
  <w:footnote w:type="continuationSeparator" w:id="0">
    <w:p w14:paraId="01B20EAE" w14:textId="77777777" w:rsidR="0015385E" w:rsidRDefault="0015385E" w:rsidP="000F4399">
      <w:r>
        <w:continuationSeparator/>
      </w:r>
    </w:p>
    <w:p w14:paraId="26E9C90F" w14:textId="77777777" w:rsidR="0015385E" w:rsidRDefault="0015385E" w:rsidP="000F4399"/>
    <w:p w14:paraId="71D2FF7E" w14:textId="77777777" w:rsidR="0015385E" w:rsidRDefault="0015385E" w:rsidP="000F4399"/>
    <w:p w14:paraId="46A07AB6" w14:textId="77777777" w:rsidR="0015385E" w:rsidRDefault="0015385E" w:rsidP="000F4399"/>
    <w:p w14:paraId="15906E5D" w14:textId="77777777" w:rsidR="0015385E" w:rsidRDefault="0015385E" w:rsidP="000F439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8B3A7" w14:textId="77777777" w:rsidR="00E70DAE" w:rsidRPr="007F5BD1" w:rsidRDefault="00E70DAE" w:rsidP="007F5BD1">
    <w:pPr>
      <w:pStyle w:val="a4"/>
      <w:tabs>
        <w:tab w:val="right" w:pos="8647"/>
      </w:tabs>
      <w:ind w:leftChars="-405" w:left="36" w:rightChars="-364" w:right="-728" w:hangingChars="403" w:hanging="846"/>
      <w:rPr>
        <w:rFonts w:ascii="黑体" w:eastAsia="黑体"/>
        <w:b/>
        <w:color w:val="4F81BD"/>
        <w:sz w:val="21"/>
        <w:szCs w:val="21"/>
        <w:lang w:eastAsia="zh-CN"/>
      </w:rPr>
    </w:pPr>
    <w:r>
      <w:rPr>
        <w:rFonts w:ascii="黑体" w:eastAsia="黑体" w:hint="eastAsia"/>
        <w:b/>
        <w:color w:val="0000CC"/>
        <w:sz w:val="21"/>
        <w:szCs w:val="21"/>
        <w:lang w:eastAsia="zh-CN"/>
      </w:rPr>
      <w:t xml:space="preserve">         </w:t>
    </w:r>
    <w:proofErr w:type="gramStart"/>
    <w:r w:rsidRPr="00F42126">
      <w:rPr>
        <w:rFonts w:ascii="黑体" w:eastAsia="黑体" w:hint="eastAsia"/>
        <w:b/>
        <w:color w:val="0000CC"/>
        <w:sz w:val="21"/>
        <w:szCs w:val="21"/>
      </w:rPr>
      <w:t xml:space="preserve">普通商密  </w:t>
    </w:r>
    <w:r w:rsidR="0068264D">
      <w:rPr>
        <w:rFonts w:ascii="黑体" w:eastAsia="黑体" w:hint="eastAsia"/>
        <w:b/>
        <w:color w:val="0000CC"/>
        <w:sz w:val="21"/>
        <w:szCs w:val="21"/>
        <w:lang w:eastAsia="zh-CN"/>
      </w:rPr>
      <w:t>1</w:t>
    </w:r>
    <w:r>
      <w:rPr>
        <w:rFonts w:ascii="黑体" w:eastAsia="黑体" w:hint="eastAsia"/>
        <w:b/>
        <w:color w:val="0000CC"/>
        <w:sz w:val="21"/>
        <w:szCs w:val="21"/>
        <w:lang w:eastAsia="zh-CN"/>
      </w:rPr>
      <w:t>0</w:t>
    </w:r>
    <w:proofErr w:type="gramEnd"/>
    <w:r w:rsidRPr="00F42126">
      <w:rPr>
        <w:rFonts w:ascii="黑体" w:eastAsia="黑体" w:hint="eastAsia"/>
        <w:b/>
        <w:color w:val="0000CC"/>
        <w:sz w:val="21"/>
        <w:szCs w:val="21"/>
      </w:rPr>
      <w:t>年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67616" w14:textId="77777777" w:rsidR="00E70DAE" w:rsidRDefault="00E70DAE" w:rsidP="000F4399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1B3FA" w14:textId="77777777" w:rsidR="00E70DAE" w:rsidRPr="00CD5A66" w:rsidRDefault="00E70DAE" w:rsidP="00092466">
    <w:pPr>
      <w:pBdr>
        <w:bottom w:val="single" w:sz="4" w:space="1" w:color="auto"/>
      </w:pBdr>
      <w:wordWrap w:val="0"/>
      <w:jc w:val="right"/>
      <w:rPr>
        <w:rFonts w:ascii="Times New Roman" w:hAnsi="Times New Roman"/>
        <w:szCs w:val="21"/>
        <w:lang w:val="en-US" w:eastAsia="zh-CN"/>
      </w:rPr>
    </w:pPr>
    <w:r>
      <w:rPr>
        <w:rFonts w:ascii="Times New Roman" w:hAnsi="Times New Roman"/>
        <w:noProof/>
        <w:szCs w:val="21"/>
        <w:lang w:val="en-US" w:eastAsia="zh-CN"/>
      </w:rPr>
      <w:drawing>
        <wp:anchor distT="0" distB="0" distL="114300" distR="114300" simplePos="0" relativeHeight="251660288" behindDoc="0" locked="0" layoutInCell="1" allowOverlap="1" wp14:anchorId="1DBB7E3A" wp14:editId="3CE627B3">
          <wp:simplePos x="0" y="0"/>
          <wp:positionH relativeFrom="column">
            <wp:posOffset>-161925</wp:posOffset>
          </wp:positionH>
          <wp:positionV relativeFrom="paragraph">
            <wp:posOffset>59055</wp:posOffset>
          </wp:positionV>
          <wp:extent cx="533400" cy="440690"/>
          <wp:effectExtent l="19050" t="0" r="0" b="0"/>
          <wp:wrapNone/>
          <wp:docPr id="10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309" t="2733" r="13432" b="4099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0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5A66">
      <w:rPr>
        <w:rFonts w:ascii="Times New Roman" w:hAnsi="Times New Roman"/>
        <w:szCs w:val="21"/>
        <w:lang w:val="en-US" w:eastAsia="zh-CN"/>
      </w:rPr>
      <w:t>CPR1000 EXTENSION PROJECT DCS</w:t>
    </w:r>
  </w:p>
  <w:p w14:paraId="70C264FE" w14:textId="77777777" w:rsidR="00E70DAE" w:rsidRDefault="00E70DAE" w:rsidP="002C71D0">
    <w:pPr>
      <w:pBdr>
        <w:bottom w:val="single" w:sz="4" w:space="1" w:color="auto"/>
      </w:pBdr>
      <w:wordWrap w:val="0"/>
      <w:jc w:val="right"/>
      <w:rPr>
        <w:rFonts w:ascii="Times New Roman" w:hAnsi="Times New Roman"/>
        <w:szCs w:val="21"/>
        <w:lang w:val="en-US" w:eastAsia="zh-CN"/>
      </w:rPr>
    </w:pPr>
    <w:r>
      <w:rPr>
        <w:rFonts w:ascii="Times New Roman" w:hAnsi="Times New Roman" w:hint="eastAsia"/>
        <w:szCs w:val="21"/>
        <w:lang w:val="en-US" w:eastAsia="zh-CN"/>
      </w:rPr>
      <w:t>----</w:t>
    </w:r>
    <w:r w:rsidRPr="002C71D0">
      <w:rPr>
        <w:rFonts w:ascii="Times New Roman" w:hAnsi="Times New Roman"/>
        <w:szCs w:val="21"/>
        <w:lang w:val="en-US" w:eastAsia="zh-CN"/>
      </w:rPr>
      <w:t xml:space="preserve"> </w:t>
    </w:r>
    <w:r w:rsidR="00FC698E">
      <w:rPr>
        <w:rFonts w:ascii="Times New Roman" w:hAnsi="Times New Roman"/>
        <w:szCs w:val="21"/>
        <w:lang w:val="en-US" w:eastAsia="zh-CN"/>
      </w:rPr>
      <w:t>{t}</w:t>
    </w:r>
  </w:p>
  <w:p w14:paraId="6CA9690B" w14:textId="77777777" w:rsidR="00E70DAE" w:rsidRPr="00092466" w:rsidRDefault="00E70DAE" w:rsidP="002C71D0">
    <w:pPr>
      <w:pBdr>
        <w:bottom w:val="single" w:sz="4" w:space="1" w:color="auto"/>
      </w:pBdr>
      <w:jc w:val="right"/>
      <w:rPr>
        <w:rFonts w:ascii="Times New Roman" w:hAnsi="Times New Roman"/>
        <w:lang w:val="en-US" w:eastAsia="zh-CN"/>
      </w:rPr>
    </w:pPr>
    <w:r>
      <w:rPr>
        <w:rFonts w:ascii="Times New Roman" w:hAnsi="Times New Roman"/>
        <w:lang w:val="en-US" w:eastAsia="zh-CN"/>
      </w:rPr>
      <w:t>Rev</w:t>
    </w:r>
    <w:r w:rsidR="000D0761">
      <w:rPr>
        <w:rFonts w:ascii="Times New Roman" w:hAnsi="Times New Roman" w:hint="eastAsia"/>
        <w:lang w:val="en-US" w:eastAsia="zh-CN"/>
      </w:rPr>
      <w:t xml:space="preserve">. </w:t>
    </w:r>
    <w:r w:rsidR="00FC698E">
      <w:rPr>
        <w:rFonts w:ascii="Times New Roman" w:hAnsi="Times New Roman"/>
        <w:lang w:val="en-US" w:eastAsia="zh-CN"/>
      </w:rPr>
      <w:t>{r}</w:t>
    </w:r>
    <w:r w:rsidRPr="00CD5A66">
      <w:rPr>
        <w:rFonts w:ascii="Times New Roman" w:hAnsi="Times New Roman"/>
        <w:lang w:val="en-US"/>
      </w:rPr>
      <w:t xml:space="preserve">     Page </w:t>
    </w:r>
    <w:r w:rsidRPr="00CD5A66">
      <w:rPr>
        <w:rFonts w:ascii="Times New Roman" w:hAnsi="Times New Roman"/>
      </w:rPr>
      <w:fldChar w:fldCharType="begin"/>
    </w:r>
    <w:r w:rsidRPr="00CD5A66">
      <w:rPr>
        <w:rFonts w:ascii="Times New Roman" w:hAnsi="Times New Roman"/>
        <w:lang w:val="en-US"/>
      </w:rPr>
      <w:instrText xml:space="preserve"> PAGE </w:instrText>
    </w:r>
    <w:r w:rsidRPr="00CD5A66">
      <w:rPr>
        <w:rFonts w:ascii="Times New Roman" w:hAnsi="Times New Roman"/>
      </w:rPr>
      <w:fldChar w:fldCharType="separate"/>
    </w:r>
    <w:r w:rsidR="004C5D4C">
      <w:rPr>
        <w:rFonts w:ascii="Times New Roman" w:hAnsi="Times New Roman"/>
        <w:noProof/>
        <w:lang w:val="en-US"/>
      </w:rPr>
      <w:t>3</w:t>
    </w:r>
    <w:r w:rsidRPr="00CD5A66">
      <w:rPr>
        <w:rFonts w:ascii="Times New Roman" w:hAnsi="Times New Roman"/>
      </w:rPr>
      <w:fldChar w:fldCharType="end"/>
    </w:r>
    <w:r w:rsidRPr="00CD5A66">
      <w:rPr>
        <w:rFonts w:ascii="Times New Roman" w:hAnsi="Times New Roman"/>
        <w:lang w:val="en-US"/>
      </w:rPr>
      <w:t xml:space="preserve"> of </w:t>
    </w:r>
    <w:r w:rsidR="00FC698E">
      <w:rPr>
        <w:rFonts w:ascii="Times New Roman" w:hAnsi="Times New Roman"/>
        <w:lang w:eastAsia="zh-CN"/>
      </w:rPr>
      <w:t>{pages}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1408D40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EBC4D13"/>
    <w:multiLevelType w:val="hybridMultilevel"/>
    <w:tmpl w:val="0E0E8330"/>
    <w:lvl w:ilvl="0" w:tplc="ED1E543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0"/>
  <w:drawingGridVerticalSpacing w:val="29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85"/>
    <w:rsid w:val="0000346C"/>
    <w:rsid w:val="00003C6F"/>
    <w:rsid w:val="00004303"/>
    <w:rsid w:val="000138DD"/>
    <w:rsid w:val="00030620"/>
    <w:rsid w:val="00032173"/>
    <w:rsid w:val="00033207"/>
    <w:rsid w:val="00040619"/>
    <w:rsid w:val="0004520A"/>
    <w:rsid w:val="00070584"/>
    <w:rsid w:val="00072E85"/>
    <w:rsid w:val="00073A83"/>
    <w:rsid w:val="00080C3F"/>
    <w:rsid w:val="00092466"/>
    <w:rsid w:val="00094205"/>
    <w:rsid w:val="00094BA1"/>
    <w:rsid w:val="000A1B14"/>
    <w:rsid w:val="000D0761"/>
    <w:rsid w:val="000E44A9"/>
    <w:rsid w:val="000F4399"/>
    <w:rsid w:val="00111CCC"/>
    <w:rsid w:val="00137100"/>
    <w:rsid w:val="00142269"/>
    <w:rsid w:val="00145ACE"/>
    <w:rsid w:val="00147638"/>
    <w:rsid w:val="001528F3"/>
    <w:rsid w:val="0015385E"/>
    <w:rsid w:val="00154A66"/>
    <w:rsid w:val="001561B6"/>
    <w:rsid w:val="00160C3B"/>
    <w:rsid w:val="00171E79"/>
    <w:rsid w:val="00175B29"/>
    <w:rsid w:val="001773C1"/>
    <w:rsid w:val="00177A23"/>
    <w:rsid w:val="00180706"/>
    <w:rsid w:val="001926FB"/>
    <w:rsid w:val="001B30B0"/>
    <w:rsid w:val="001B69F8"/>
    <w:rsid w:val="001C457B"/>
    <w:rsid w:val="001D0398"/>
    <w:rsid w:val="001D70FC"/>
    <w:rsid w:val="001E242A"/>
    <w:rsid w:val="001F457C"/>
    <w:rsid w:val="001F525A"/>
    <w:rsid w:val="00224FE8"/>
    <w:rsid w:val="00225AD3"/>
    <w:rsid w:val="00226EB2"/>
    <w:rsid w:val="00232A7E"/>
    <w:rsid w:val="0023618A"/>
    <w:rsid w:val="00240F25"/>
    <w:rsid w:val="002631E2"/>
    <w:rsid w:val="002648E1"/>
    <w:rsid w:val="00265283"/>
    <w:rsid w:val="00282DC8"/>
    <w:rsid w:val="0028479A"/>
    <w:rsid w:val="0029375E"/>
    <w:rsid w:val="00296EDB"/>
    <w:rsid w:val="002A76B2"/>
    <w:rsid w:val="002B1028"/>
    <w:rsid w:val="002B2F4E"/>
    <w:rsid w:val="002B3D26"/>
    <w:rsid w:val="002C71D0"/>
    <w:rsid w:val="002D4F8F"/>
    <w:rsid w:val="002E3352"/>
    <w:rsid w:val="002E6AA7"/>
    <w:rsid w:val="002F150B"/>
    <w:rsid w:val="00322CE5"/>
    <w:rsid w:val="00326D78"/>
    <w:rsid w:val="00333C51"/>
    <w:rsid w:val="003349C9"/>
    <w:rsid w:val="0033511C"/>
    <w:rsid w:val="00341E86"/>
    <w:rsid w:val="00361677"/>
    <w:rsid w:val="003616EC"/>
    <w:rsid w:val="003670F5"/>
    <w:rsid w:val="003679FF"/>
    <w:rsid w:val="00376B00"/>
    <w:rsid w:val="0038248B"/>
    <w:rsid w:val="003A773A"/>
    <w:rsid w:val="003B026D"/>
    <w:rsid w:val="003B07E0"/>
    <w:rsid w:val="003C1B77"/>
    <w:rsid w:val="003C231B"/>
    <w:rsid w:val="003C6C29"/>
    <w:rsid w:val="003D5B4C"/>
    <w:rsid w:val="003D613F"/>
    <w:rsid w:val="003D6184"/>
    <w:rsid w:val="003E1960"/>
    <w:rsid w:val="003E33EA"/>
    <w:rsid w:val="0040100A"/>
    <w:rsid w:val="00407362"/>
    <w:rsid w:val="004079D5"/>
    <w:rsid w:val="00411D68"/>
    <w:rsid w:val="004122A8"/>
    <w:rsid w:val="004209BD"/>
    <w:rsid w:val="00423D09"/>
    <w:rsid w:val="00425CD3"/>
    <w:rsid w:val="00426D6C"/>
    <w:rsid w:val="0043392B"/>
    <w:rsid w:val="00436230"/>
    <w:rsid w:val="00466564"/>
    <w:rsid w:val="004677A4"/>
    <w:rsid w:val="0047162A"/>
    <w:rsid w:val="0047168E"/>
    <w:rsid w:val="004720F0"/>
    <w:rsid w:val="00485968"/>
    <w:rsid w:val="004A3041"/>
    <w:rsid w:val="004C5D4C"/>
    <w:rsid w:val="004D373B"/>
    <w:rsid w:val="004D3BC1"/>
    <w:rsid w:val="004E5892"/>
    <w:rsid w:val="004F400F"/>
    <w:rsid w:val="004F5518"/>
    <w:rsid w:val="004F7DDE"/>
    <w:rsid w:val="00505A8D"/>
    <w:rsid w:val="00506D38"/>
    <w:rsid w:val="0052261E"/>
    <w:rsid w:val="005238AF"/>
    <w:rsid w:val="00541059"/>
    <w:rsid w:val="00541C9F"/>
    <w:rsid w:val="00547AE3"/>
    <w:rsid w:val="00547F3B"/>
    <w:rsid w:val="00552E8E"/>
    <w:rsid w:val="00554037"/>
    <w:rsid w:val="00557D76"/>
    <w:rsid w:val="00560AC8"/>
    <w:rsid w:val="00567CD4"/>
    <w:rsid w:val="005769FF"/>
    <w:rsid w:val="005816F7"/>
    <w:rsid w:val="005840A9"/>
    <w:rsid w:val="00587906"/>
    <w:rsid w:val="0059057C"/>
    <w:rsid w:val="0059232A"/>
    <w:rsid w:val="00597FF3"/>
    <w:rsid w:val="005A16B2"/>
    <w:rsid w:val="005A4F37"/>
    <w:rsid w:val="005E5BDB"/>
    <w:rsid w:val="005F0CE5"/>
    <w:rsid w:val="00610D7A"/>
    <w:rsid w:val="00611C15"/>
    <w:rsid w:val="00611CE4"/>
    <w:rsid w:val="0061522D"/>
    <w:rsid w:val="006276E5"/>
    <w:rsid w:val="00631AC2"/>
    <w:rsid w:val="00632504"/>
    <w:rsid w:val="00634085"/>
    <w:rsid w:val="006424C5"/>
    <w:rsid w:val="006521C4"/>
    <w:rsid w:val="006539CF"/>
    <w:rsid w:val="0068264D"/>
    <w:rsid w:val="006A5C94"/>
    <w:rsid w:val="006B7D87"/>
    <w:rsid w:val="006D30AC"/>
    <w:rsid w:val="006E0FC9"/>
    <w:rsid w:val="006E11F4"/>
    <w:rsid w:val="006E47F4"/>
    <w:rsid w:val="007311A2"/>
    <w:rsid w:val="00733CCE"/>
    <w:rsid w:val="00737262"/>
    <w:rsid w:val="00746A75"/>
    <w:rsid w:val="007470F5"/>
    <w:rsid w:val="0076371A"/>
    <w:rsid w:val="007673D8"/>
    <w:rsid w:val="00770FDA"/>
    <w:rsid w:val="00775DE9"/>
    <w:rsid w:val="00787612"/>
    <w:rsid w:val="007A6F0D"/>
    <w:rsid w:val="007B0D64"/>
    <w:rsid w:val="007B2059"/>
    <w:rsid w:val="007B426A"/>
    <w:rsid w:val="007B6D14"/>
    <w:rsid w:val="007D0510"/>
    <w:rsid w:val="007F578E"/>
    <w:rsid w:val="007F5BD1"/>
    <w:rsid w:val="00802F50"/>
    <w:rsid w:val="00803EBA"/>
    <w:rsid w:val="00804488"/>
    <w:rsid w:val="008120D4"/>
    <w:rsid w:val="0082060A"/>
    <w:rsid w:val="008249BC"/>
    <w:rsid w:val="008260B7"/>
    <w:rsid w:val="00830096"/>
    <w:rsid w:val="00832199"/>
    <w:rsid w:val="00837F78"/>
    <w:rsid w:val="008464CA"/>
    <w:rsid w:val="00864DF8"/>
    <w:rsid w:val="00874065"/>
    <w:rsid w:val="00874F98"/>
    <w:rsid w:val="008A5F4C"/>
    <w:rsid w:val="008A6FC7"/>
    <w:rsid w:val="008B0350"/>
    <w:rsid w:val="008C1325"/>
    <w:rsid w:val="008C1B2A"/>
    <w:rsid w:val="008C60B2"/>
    <w:rsid w:val="008D5BFC"/>
    <w:rsid w:val="008D5DB1"/>
    <w:rsid w:val="008E2284"/>
    <w:rsid w:val="008F34BC"/>
    <w:rsid w:val="008F454E"/>
    <w:rsid w:val="008F6A02"/>
    <w:rsid w:val="00911E64"/>
    <w:rsid w:val="009156DE"/>
    <w:rsid w:val="00922D22"/>
    <w:rsid w:val="009239B3"/>
    <w:rsid w:val="009374D5"/>
    <w:rsid w:val="009379BC"/>
    <w:rsid w:val="00946692"/>
    <w:rsid w:val="00963BE1"/>
    <w:rsid w:val="00982E92"/>
    <w:rsid w:val="00986627"/>
    <w:rsid w:val="009913BB"/>
    <w:rsid w:val="00994A6D"/>
    <w:rsid w:val="00997A3A"/>
    <w:rsid w:val="009A0038"/>
    <w:rsid w:val="009A24D9"/>
    <w:rsid w:val="009C1438"/>
    <w:rsid w:val="009D0DD8"/>
    <w:rsid w:val="009D2231"/>
    <w:rsid w:val="009E7696"/>
    <w:rsid w:val="009E76F0"/>
    <w:rsid w:val="00A014A0"/>
    <w:rsid w:val="00A01D80"/>
    <w:rsid w:val="00A023DA"/>
    <w:rsid w:val="00A07DF4"/>
    <w:rsid w:val="00A172E7"/>
    <w:rsid w:val="00A21F30"/>
    <w:rsid w:val="00A2207F"/>
    <w:rsid w:val="00A24A1F"/>
    <w:rsid w:val="00A25666"/>
    <w:rsid w:val="00A31C24"/>
    <w:rsid w:val="00A36DC0"/>
    <w:rsid w:val="00A37E8A"/>
    <w:rsid w:val="00A435C2"/>
    <w:rsid w:val="00A639C5"/>
    <w:rsid w:val="00A7574E"/>
    <w:rsid w:val="00A83CB3"/>
    <w:rsid w:val="00A97FA3"/>
    <w:rsid w:val="00AA4BF3"/>
    <w:rsid w:val="00AB1665"/>
    <w:rsid w:val="00AB27B7"/>
    <w:rsid w:val="00AC0AF8"/>
    <w:rsid w:val="00AC484F"/>
    <w:rsid w:val="00AD1232"/>
    <w:rsid w:val="00AE0BDF"/>
    <w:rsid w:val="00AE683A"/>
    <w:rsid w:val="00AF4DFE"/>
    <w:rsid w:val="00AF5D02"/>
    <w:rsid w:val="00B05F86"/>
    <w:rsid w:val="00B111E6"/>
    <w:rsid w:val="00B1332C"/>
    <w:rsid w:val="00B170FF"/>
    <w:rsid w:val="00B32038"/>
    <w:rsid w:val="00B40495"/>
    <w:rsid w:val="00B54D3E"/>
    <w:rsid w:val="00B556BF"/>
    <w:rsid w:val="00B6004E"/>
    <w:rsid w:val="00B61951"/>
    <w:rsid w:val="00B659DC"/>
    <w:rsid w:val="00B80ACD"/>
    <w:rsid w:val="00B86535"/>
    <w:rsid w:val="00B96440"/>
    <w:rsid w:val="00BA6147"/>
    <w:rsid w:val="00BB73B1"/>
    <w:rsid w:val="00BC39B8"/>
    <w:rsid w:val="00BE0018"/>
    <w:rsid w:val="00BF31CE"/>
    <w:rsid w:val="00BF7B65"/>
    <w:rsid w:val="00C302C4"/>
    <w:rsid w:val="00C350E1"/>
    <w:rsid w:val="00C60408"/>
    <w:rsid w:val="00C6179D"/>
    <w:rsid w:val="00C6218B"/>
    <w:rsid w:val="00C65BA0"/>
    <w:rsid w:val="00C741C2"/>
    <w:rsid w:val="00C74F96"/>
    <w:rsid w:val="00C809CE"/>
    <w:rsid w:val="00C8193F"/>
    <w:rsid w:val="00C83A46"/>
    <w:rsid w:val="00C874F3"/>
    <w:rsid w:val="00C923CB"/>
    <w:rsid w:val="00C95156"/>
    <w:rsid w:val="00CA1969"/>
    <w:rsid w:val="00CA34D9"/>
    <w:rsid w:val="00CB6775"/>
    <w:rsid w:val="00CC3F8C"/>
    <w:rsid w:val="00CD02A8"/>
    <w:rsid w:val="00CD0ECC"/>
    <w:rsid w:val="00CE1245"/>
    <w:rsid w:val="00CF2196"/>
    <w:rsid w:val="00CF471E"/>
    <w:rsid w:val="00D00761"/>
    <w:rsid w:val="00D01567"/>
    <w:rsid w:val="00D0315D"/>
    <w:rsid w:val="00D0543A"/>
    <w:rsid w:val="00D11A5C"/>
    <w:rsid w:val="00D12C7D"/>
    <w:rsid w:val="00D13CF3"/>
    <w:rsid w:val="00D1483A"/>
    <w:rsid w:val="00D309B1"/>
    <w:rsid w:val="00D37311"/>
    <w:rsid w:val="00D4353C"/>
    <w:rsid w:val="00D51661"/>
    <w:rsid w:val="00D63EFA"/>
    <w:rsid w:val="00D70C65"/>
    <w:rsid w:val="00D728DC"/>
    <w:rsid w:val="00D74FEE"/>
    <w:rsid w:val="00D907CE"/>
    <w:rsid w:val="00D94F15"/>
    <w:rsid w:val="00DA0372"/>
    <w:rsid w:val="00DA42DE"/>
    <w:rsid w:val="00DB2287"/>
    <w:rsid w:val="00DB3DFA"/>
    <w:rsid w:val="00DB5C8A"/>
    <w:rsid w:val="00DB694C"/>
    <w:rsid w:val="00DC1192"/>
    <w:rsid w:val="00DC2105"/>
    <w:rsid w:val="00DD731B"/>
    <w:rsid w:val="00DE654F"/>
    <w:rsid w:val="00DF129A"/>
    <w:rsid w:val="00DF2B1F"/>
    <w:rsid w:val="00DF5F22"/>
    <w:rsid w:val="00E01149"/>
    <w:rsid w:val="00E109FA"/>
    <w:rsid w:val="00E25E00"/>
    <w:rsid w:val="00E371DC"/>
    <w:rsid w:val="00E40855"/>
    <w:rsid w:val="00E412DF"/>
    <w:rsid w:val="00E41B98"/>
    <w:rsid w:val="00E41C39"/>
    <w:rsid w:val="00E53BDA"/>
    <w:rsid w:val="00E54B84"/>
    <w:rsid w:val="00E60CEC"/>
    <w:rsid w:val="00E70DAE"/>
    <w:rsid w:val="00E861CC"/>
    <w:rsid w:val="00E91F63"/>
    <w:rsid w:val="00E954F2"/>
    <w:rsid w:val="00EA0481"/>
    <w:rsid w:val="00EB3460"/>
    <w:rsid w:val="00EB369B"/>
    <w:rsid w:val="00EB3962"/>
    <w:rsid w:val="00EB5056"/>
    <w:rsid w:val="00EC71DC"/>
    <w:rsid w:val="00ED1BB6"/>
    <w:rsid w:val="00EE1BD4"/>
    <w:rsid w:val="00EE2822"/>
    <w:rsid w:val="00EF1BF3"/>
    <w:rsid w:val="00EF2E99"/>
    <w:rsid w:val="00EF3E64"/>
    <w:rsid w:val="00F07086"/>
    <w:rsid w:val="00F072BB"/>
    <w:rsid w:val="00F12F61"/>
    <w:rsid w:val="00F17029"/>
    <w:rsid w:val="00F30AD8"/>
    <w:rsid w:val="00F42221"/>
    <w:rsid w:val="00F4265B"/>
    <w:rsid w:val="00F5647E"/>
    <w:rsid w:val="00F75E91"/>
    <w:rsid w:val="00F76B52"/>
    <w:rsid w:val="00F8175A"/>
    <w:rsid w:val="00F856D0"/>
    <w:rsid w:val="00F86573"/>
    <w:rsid w:val="00F86B86"/>
    <w:rsid w:val="00FA56C3"/>
    <w:rsid w:val="00FB4788"/>
    <w:rsid w:val="00FC698E"/>
    <w:rsid w:val="00FD0177"/>
    <w:rsid w:val="00FD2564"/>
    <w:rsid w:val="00FD2F50"/>
    <w:rsid w:val="00FE1E49"/>
    <w:rsid w:val="00FE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598F4"/>
  <w15:docId w15:val="{CC6365E6-0224-46E7-8407-56CF053B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399"/>
    <w:pPr>
      <w:widowControl w:val="0"/>
      <w:spacing w:line="300" w:lineRule="auto"/>
    </w:pPr>
    <w:rPr>
      <w:rFonts w:ascii="Arial" w:hAnsi="Arial"/>
      <w:lang w:val="fr-FR" w:eastAsia="fr-FR"/>
    </w:rPr>
  </w:style>
  <w:style w:type="paragraph" w:styleId="1">
    <w:name w:val="heading 1"/>
    <w:basedOn w:val="a"/>
    <w:next w:val="a"/>
    <w:qFormat/>
    <w:rsid w:val="009E7696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AA4BF3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8C1B2A"/>
    <w:pPr>
      <w:spacing w:before="120" w:after="120"/>
    </w:pPr>
    <w:rPr>
      <w:b/>
      <w:bCs/>
      <w:caps/>
    </w:rPr>
  </w:style>
  <w:style w:type="paragraph" w:styleId="a4">
    <w:name w:val="header"/>
    <w:basedOn w:val="a"/>
    <w:link w:val="a5"/>
    <w:uiPriority w:val="99"/>
    <w:rsid w:val="00F5647E"/>
    <w:pPr>
      <w:tabs>
        <w:tab w:val="center" w:pos="4536"/>
        <w:tab w:val="right" w:pos="9072"/>
      </w:tabs>
    </w:pPr>
  </w:style>
  <w:style w:type="paragraph" w:styleId="a6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7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8C1B2A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8C1B2A"/>
    <w:pPr>
      <w:ind w:left="400"/>
    </w:pPr>
    <w:rPr>
      <w:iCs/>
    </w:rPr>
  </w:style>
  <w:style w:type="character" w:styleId="a9">
    <w:name w:val="Hyperlink"/>
    <w:basedOn w:val="a0"/>
    <w:uiPriority w:val="99"/>
    <w:rsid w:val="006539CF"/>
    <w:rPr>
      <w:color w:val="0000FF"/>
      <w:u w:val="single"/>
    </w:rPr>
  </w:style>
  <w:style w:type="paragraph" w:styleId="aa">
    <w:name w:val="Document Map"/>
    <w:basedOn w:val="a"/>
    <w:semiHidden/>
    <w:rsid w:val="00426D6C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0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00"/>
    </w:pPr>
    <w:rPr>
      <w:rFonts w:ascii="Times New Roman" w:hAnsi="Times New Roman"/>
      <w:sz w:val="18"/>
      <w:szCs w:val="18"/>
    </w:rPr>
  </w:style>
  <w:style w:type="paragraph" w:customStyle="1" w:styleId="Default">
    <w:name w:val="Default"/>
    <w:rsid w:val="009E76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60">
    <w:name w:val="toc 6"/>
    <w:basedOn w:val="a"/>
    <w:next w:val="a"/>
    <w:autoRedefine/>
    <w:semiHidden/>
    <w:rsid w:val="008C1B2A"/>
    <w:pPr>
      <w:ind w:left="100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C1B2A"/>
    <w:pPr>
      <w:ind w:left="120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C1B2A"/>
    <w:pPr>
      <w:ind w:left="140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C1B2A"/>
    <w:pPr>
      <w:ind w:left="1600"/>
    </w:pPr>
    <w:rPr>
      <w:rFonts w:ascii="Times New Roman" w:hAnsi="Times New Roman"/>
      <w:sz w:val="18"/>
      <w:szCs w:val="18"/>
    </w:rPr>
  </w:style>
  <w:style w:type="character" w:styleId="ab">
    <w:name w:val="page number"/>
    <w:basedOn w:val="a0"/>
    <w:rsid w:val="005840A9"/>
  </w:style>
  <w:style w:type="character" w:customStyle="1" w:styleId="a5">
    <w:name w:val="页眉字符"/>
    <w:basedOn w:val="a0"/>
    <w:link w:val="a4"/>
    <w:uiPriority w:val="99"/>
    <w:rsid w:val="007F5BD1"/>
    <w:rPr>
      <w:rFonts w:ascii="Arial" w:hAnsi="Arial"/>
      <w:lang w:val="fr-FR" w:eastAsia="fr-FR"/>
    </w:rPr>
  </w:style>
  <w:style w:type="paragraph" w:styleId="ac">
    <w:name w:val="Balloon Text"/>
    <w:basedOn w:val="a"/>
    <w:link w:val="ad"/>
    <w:rsid w:val="00F86573"/>
    <w:pPr>
      <w:spacing w:line="240" w:lineRule="auto"/>
    </w:pPr>
    <w:rPr>
      <w:sz w:val="18"/>
      <w:szCs w:val="18"/>
    </w:rPr>
  </w:style>
  <w:style w:type="character" w:customStyle="1" w:styleId="ad">
    <w:name w:val="批注框文本字符"/>
    <w:basedOn w:val="a0"/>
    <w:link w:val="ac"/>
    <w:rsid w:val="00F86573"/>
    <w:rPr>
      <w:rFonts w:ascii="Arial" w:hAnsi="Arial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wmf"/><Relationship Id="rId21" Type="http://schemas.openxmlformats.org/officeDocument/2006/relationships/image" Target="media/image14.wmf"/><Relationship Id="rId22" Type="http://schemas.openxmlformats.org/officeDocument/2006/relationships/image" Target="media/image15.wmf"/><Relationship Id="rId23" Type="http://schemas.openxmlformats.org/officeDocument/2006/relationships/image" Target="media/image16.wmf"/><Relationship Id="rId24" Type="http://schemas.openxmlformats.org/officeDocument/2006/relationships/image" Target="media/image17.wmf"/><Relationship Id="rId25" Type="http://schemas.openxmlformats.org/officeDocument/2006/relationships/image" Target="media/image18.wmf"/><Relationship Id="rId26" Type="http://schemas.openxmlformats.org/officeDocument/2006/relationships/image" Target="media/image19.wmf"/><Relationship Id="rId27" Type="http://schemas.openxmlformats.org/officeDocument/2006/relationships/image" Target="media/image20.wmf"/><Relationship Id="rId28" Type="http://schemas.openxmlformats.org/officeDocument/2006/relationships/image" Target="media/image21.wmf"/><Relationship Id="rId29" Type="http://schemas.openxmlformats.org/officeDocument/2006/relationships/image" Target="media/image22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wmf"/><Relationship Id="rId31" Type="http://schemas.openxmlformats.org/officeDocument/2006/relationships/image" Target="media/image24.wmf"/><Relationship Id="rId32" Type="http://schemas.openxmlformats.org/officeDocument/2006/relationships/image" Target="media/image25.wmf"/><Relationship Id="rId9" Type="http://schemas.openxmlformats.org/officeDocument/2006/relationships/image" Target="media/image2.w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wmf"/><Relationship Id="rId34" Type="http://schemas.openxmlformats.org/officeDocument/2006/relationships/image" Target="media/image27.wmf"/><Relationship Id="rId35" Type="http://schemas.openxmlformats.org/officeDocument/2006/relationships/image" Target="media/image28.wmf"/><Relationship Id="rId36" Type="http://schemas.openxmlformats.org/officeDocument/2006/relationships/image" Target="media/image29.wmf"/><Relationship Id="rId10" Type="http://schemas.openxmlformats.org/officeDocument/2006/relationships/image" Target="media/image3.wmf"/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wmf"/><Relationship Id="rId14" Type="http://schemas.openxmlformats.org/officeDocument/2006/relationships/image" Target="media/image7.wmf"/><Relationship Id="rId15" Type="http://schemas.openxmlformats.org/officeDocument/2006/relationships/image" Target="media/image8.wmf"/><Relationship Id="rId16" Type="http://schemas.openxmlformats.org/officeDocument/2006/relationships/image" Target="media/image9.wmf"/><Relationship Id="rId17" Type="http://schemas.openxmlformats.org/officeDocument/2006/relationships/image" Target="media/image10.wmf"/><Relationship Id="rId18" Type="http://schemas.openxmlformats.org/officeDocument/2006/relationships/image" Target="media/image11.wmf"/><Relationship Id="rId19" Type="http://schemas.openxmlformats.org/officeDocument/2006/relationships/image" Target="media/image12.wmf"/><Relationship Id="rId37" Type="http://schemas.openxmlformats.org/officeDocument/2006/relationships/image" Target="media/image30.wmf"/><Relationship Id="rId38" Type="http://schemas.openxmlformats.org/officeDocument/2006/relationships/image" Target="media/image31.wmf"/><Relationship Id="rId39" Type="http://schemas.openxmlformats.org/officeDocument/2006/relationships/header" Target="header1.xml"/><Relationship Id="rId40" Type="http://schemas.openxmlformats.org/officeDocument/2006/relationships/header" Target="header2.xml"/><Relationship Id="rId41" Type="http://schemas.openxmlformats.org/officeDocument/2006/relationships/header" Target="header3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&#33521;&#25991;CPR1000%20EXTENSION%20PROJECT%20DCS&#39033;&#30446;&#25991;&#20214;&#26684;&#24335;(&#32852;&#38431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CA458-F269-B449-8BF7-77E005D6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Settings\wutao4617\桌面\新建文件夹 (2)\英文CPR1000 EXTENSION PROJECT DCS项目文件格式(联队).dot</Template>
  <TotalTime>15</TotalTime>
  <Pages>3</Pages>
  <Words>237</Words>
  <Characters>1356</Characters>
  <Application>Microsoft Macintosh Word</Application>
  <DocSecurity>0</DocSecurity>
  <Lines>11</Lines>
  <Paragraphs>3</Paragraphs>
  <ScaleCrop>false</ScaleCrop>
  <Company>hollysys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</dc:title>
  <dc:subject/>
  <dc:creator>wutao4617</dc:creator>
  <cp:keywords/>
  <dc:description/>
  <cp:lastModifiedBy>褚瑞</cp:lastModifiedBy>
  <cp:revision>6</cp:revision>
  <cp:lastPrinted>2016-06-20T03:26:00Z</cp:lastPrinted>
  <dcterms:created xsi:type="dcterms:W3CDTF">2016-06-20T10:12:00Z</dcterms:created>
  <dcterms:modified xsi:type="dcterms:W3CDTF">2016-07-07T00:18:00Z</dcterms:modified>
</cp:coreProperties>
</file>