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A07DF4" w14:paraId="5DB17DDE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C06316" w14:textId="34284CA9" w:rsidR="00A07DF4" w:rsidRDefault="00A07DF4" w:rsidP="00A07DF4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A5FCAF" w14:textId="77777777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BC088" w14:textId="77777777" w:rsidR="00A07DF4" w:rsidRPr="001234EE" w:rsidRDefault="00A07DF4" w:rsidP="00A07DF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5FE06" w14:textId="00902000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ECCC6" w14:textId="144D9D16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2A24C" w14:textId="41527B36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8F356" w14:textId="28EDAEAA" w:rsidR="00A07DF4" w:rsidRPr="001234EE" w:rsidRDefault="00A07DF4" w:rsidP="00A07DF4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BE6C9" w14:textId="6FBFB773" w:rsidR="00A07DF4" w:rsidRDefault="00A07DF4" w:rsidP="00A07DF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172E7" w14:paraId="4AED88FC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6871C" w14:textId="1440752B" w:rsidR="00A172E7" w:rsidRDefault="002F4890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</w:t>
            </w:r>
            <w:r w:rsidR="00A172E7">
              <w:rPr>
                <w:rFonts w:ascii="Times New Roman" w:hAnsi="Times New Roman"/>
                <w:lang w:eastAsia="zh-CN"/>
              </w:rPr>
              <w:t>}{r}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A38B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8F25A4" w14:textId="094FDF4F" w:rsidR="00A172E7" w:rsidRPr="001234EE" w:rsidRDefault="002F4890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3D7E6" w14:textId="2FBF1C40" w:rsidR="00A172E7" w:rsidRPr="001234EE" w:rsidRDefault="00A172E7" w:rsidP="00A172E7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9E6BCA" w14:textId="51AB9D3D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A3166" w14:textId="3FBC0CC5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65EA33" w14:textId="2C42B2B7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D67FB2" w14:textId="1300E1EB" w:rsidR="00A172E7" w:rsidRPr="001234EE" w:rsidRDefault="00A172E7" w:rsidP="00A172E7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 w:rsidR="002F4890">
              <w:rPr>
                <w:rFonts w:ascii="Times New Roman" w:eastAsiaTheme="minorEastAsia" w:hAnsi="Times New Roman"/>
                <w:lang w:eastAsia="zh-CN"/>
              </w:rPr>
              <w:t>}{/r_r_1</w:t>
            </w:r>
            <w:r>
              <w:rPr>
                <w:rFonts w:ascii="Times New Roman" w:eastAsiaTheme="minorEastAsia" w:hAnsi="Times New Roman"/>
                <w:lang w:eastAsia="zh-CN"/>
              </w:rPr>
              <w:t>}</w:t>
            </w:r>
          </w:p>
        </w:tc>
      </w:tr>
      <w:tr w:rsidR="00A172E7" w14:paraId="30DF5ECB" w14:textId="77777777" w:rsidTr="00FC698E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4C4D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14:paraId="72701324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9B3E4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14:paraId="6EB0B00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D3FD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633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14:paraId="0056FB3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Drafted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7F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14:paraId="58D03EC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0613D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14:paraId="2C330E7F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BFE23F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14:paraId="0557690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3DDE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14:paraId="634388A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A172E7" w14:paraId="7E5737E0" w14:textId="77777777" w:rsidTr="00FC698E"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445496" w14:textId="77777777" w:rsidR="00A172E7" w:rsidRDefault="00A172E7" w:rsidP="00A172E7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14:paraId="4C6DB2D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GUANGDONG YANGJIANG</w:t>
            </w:r>
          </w:p>
          <w:p w14:paraId="2773C737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14:paraId="1FAE5748" w14:textId="77777777" w:rsidR="00A172E7" w:rsidRDefault="00A172E7" w:rsidP="00A172E7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A172E7" w14:paraId="75DBE3A7" w14:textId="77777777" w:rsidTr="00FC698E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077A97" w14:textId="77777777" w:rsidR="00A172E7" w:rsidRPr="00DA6BDE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0F6FA8E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6CB44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0B397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A567C9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2F57432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777620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AFB5E30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92E3E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04FD7BD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21457FC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802ECC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90103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AC9F79A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12C9395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267D4A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A168A2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37E625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F84E45F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39DC9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14:paraId="7ECF6829" w14:textId="77777777" w:rsidR="00A172E7" w:rsidRPr="006521C4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172E7" w14:paraId="0B4EA8B6" w14:textId="77777777" w:rsidTr="00FC698E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B97A21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14:paraId="598EEC39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14:paraId="5B09354D" w14:textId="77777777" w:rsidR="00A172E7" w:rsidRPr="008A5F4C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A172E7" w14:paraId="1A772CDB" w14:textId="77777777" w:rsidTr="00FC698E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B0A8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lang w:eastAsia="zh-CN"/>
              </w:rPr>
            </w:pPr>
          </w:p>
          <w:p w14:paraId="33BF068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14:paraId="42693E3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14:paraId="5A844BB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058E0B4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0CB12898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14:paraId="036F027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14:paraId="54BE98B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EF5D6F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46878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899E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56313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6AB2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14D3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CF4F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EFBA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1D0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E26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02DC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848F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4DFC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90B1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381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1B5E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6B6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164BA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1F54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BB077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688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FA55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0C679B9B" w14:textId="77777777" w:rsidR="00A172E7" w:rsidRDefault="00A172E7" w:rsidP="00A172E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95356" w14:textId="77777777" w:rsidR="00A172E7" w:rsidRDefault="00A172E7" w:rsidP="00A172E7">
            <w:pPr>
              <w:spacing w:before="80" w:line="240" w:lineRule="auto"/>
              <w:jc w:val="both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2F8EF5C4" w14:textId="77777777" w:rsidR="00A172E7" w:rsidRDefault="00A172E7" w:rsidP="00A172E7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A172E7" w14:paraId="6E138848" w14:textId="77777777" w:rsidTr="00FC698E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900A06D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1771C1" w14:textId="77777777" w:rsidR="00A172E7" w:rsidRDefault="00A172E7" w:rsidP="00A172E7">
            <w:pPr>
              <w:rPr>
                <w:rFonts w:ascii="Times New Roman" w:hAnsi="Times New Roman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73D222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10DBB" w14:textId="77777777" w:rsidR="00A172E7" w:rsidRDefault="00A172E7" w:rsidP="00A172E7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488C5A7" w14:textId="77777777" w:rsidR="00A172E7" w:rsidRDefault="00A172E7" w:rsidP="00A172E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A172E7" w14:paraId="01AEEBD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E603294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8164DB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070099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EBBA9" w14:textId="77777777" w:rsidR="00A172E7" w:rsidRDefault="00A172E7" w:rsidP="00A172E7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62003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A172E7" w14:paraId="0D508F5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E9A50E0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D7CF0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EF2AF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0E1D7" w14:textId="77777777" w:rsidR="00A172E7" w:rsidRDefault="00A172E7" w:rsidP="00A172E7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A4CCC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A172E7" w14:paraId="102F7C60" w14:textId="77777777" w:rsidTr="00FC698E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697B40D" w14:textId="77777777" w:rsidR="00A172E7" w:rsidRDefault="00A172E7" w:rsidP="00A172E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D331214" wp14:editId="6B49686C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5715" t="5080" r="8890" b="2540"/>
                      <wp:wrapNone/>
                      <wp:docPr id="2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3E0C62EA" id="Group_x0020_128" o:spid="_x0000_s1026" style="position:absolute;left:0;text-align:left;margin-left:12.95pt;margin-top:7.6pt;width:40.1pt;height:32.4pt;z-index:251676672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">
                      <v:shape id="Freeform_x0020_129" o:spid="_x0000_s1027" style="position:absolute;left:6686;width:6657;height:13309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XuJwgAA&#10;ANoAAAAPAAAAZHJzL2Rvd25yZXYueG1sRI/RisIwFETfF/yHcAVfFk3VRaQapcgqvgir9QOuzbUt&#10;Njelybb1742wsI/DzJxh1tveVKKlxpWWFUwnEQjizOqScwXXdD9egnAeWWNlmRQ8ycF2M/hYY6xt&#10;x2dqLz4XAcIuRgWF93UspcsKMugmtiYO3t02Bn2QTS51g12Am0rOomghDZYcFgqsaVdQ9rj8GgUd&#10;Jt/R/fNU39p0fkjzR/J1/OmUGg37ZAXCU+//w3/to1Ywh/eVcAPk5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5e4nCAAAA2gAAAA8AAAAAAAAAAAAAAAAAlwIAAGRycy9kb3du&#10;cmV2LnhtbFBLBQYAAAAABAAEAPUAAACGAwAAAAA=&#10;" path="m10000,0l0,9996,10000,19992,19988,9996,10000,0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_x0020_130" o:spid="_x0000_s1028" style="position:absolute;left:10015;top:13303;width:9985;height:6658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OP9xAAA&#10;ANoAAAAPAAAAZHJzL2Rvd25yZXYueG1sRI/RaoNAFETfC/2H5RbyUuqaNIRisgYJTchLodF8wI17&#10;o6J7V9yt2r/vFgp9HGbmDLPbz6YTIw2usaxgGcUgiEurG64UXIvjyxsI55E1dpZJwTc52KePDztM&#10;tJ34QmPuKxEg7BJUUHvfJ1K6siaDLrI9cfDudjDogxwqqQecAtx0chXHG2mw4bBQY0+Hmso2/zIK&#10;Jsze4/vzR38bi9dTUbXZ+vw5KbV4mrMtCE+z/w//tc9awRp+r4QbIN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RDj/cQAAADaAAAADwAAAAAAAAAAAAAAAACXAgAAZHJzL2Rv&#10;d25yZXYueG1sUEsFBgAAAAAEAAQA9QAAAIgDAAAAAA==&#10;" path="m19992,19983l13333,,,,6667,19983,19992,19983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_x0020_131" o:spid="_x0000_s1029" style="position:absolute;top:13343;width:9985;height:6657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EZmwwAA&#10;ANoAAAAPAAAAZHJzL2Rvd25yZXYueG1sRI/RasJAFETfC/7DcoW+FN3YVpHoKkFs8UVQ4wdcs9ck&#10;mL0bsmuS/r0rCH0cZuYMs1z3phItNa60rGAyjkAQZ1aXnCs4pz+jOQjnkTVWlknBHzlYrwZvS4y1&#10;7fhI7cnnIkDYxaig8L6OpXRZQQbd2NbEwbvaxqAPssmlbrALcFPJzyiaSYMlh4UCa9oUlN1Od6Og&#10;w2QbXT/29aVNv37T/JZ87w6dUu/DPlmA8NT7//CrvdMKpvC8Em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XEZmwwAAANoAAAAPAAAAAAAAAAAAAAAAAJcCAABkcnMvZG93&#10;bnJldi54bWxQSwUGAAAAAAQABAD1AAAAhwMAAAAA&#10;" path="m19992,0l13333,19983,,19983,6667,,19992,0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14:paraId="64E34072" w14:textId="77777777" w:rsidR="00A172E7" w:rsidRDefault="00A172E7" w:rsidP="00A172E7">
            <w:pPr>
              <w:ind w:firstLineChars="400" w:firstLine="1440"/>
              <w:rPr>
                <w:rFonts w:ascii="Times New Roman" w:hAnsi="Times New Roman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 Electric Corporation</w:t>
            </w:r>
          </w:p>
          <w:p w14:paraId="7D2C3A90" w14:textId="77777777" w:rsidR="00A172E7" w:rsidRDefault="00A172E7" w:rsidP="00A172E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75648" behindDoc="0" locked="0" layoutInCell="1" allowOverlap="1" wp14:anchorId="7A37EB4C" wp14:editId="4E4AAA62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19050" t="0" r="0" b="0"/>
                  <wp:wrapNone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14:paraId="24CFAEC2" w14:textId="77777777" w:rsidR="00A172E7" w:rsidRDefault="00A172E7" w:rsidP="00A172E7">
            <w:pPr>
              <w:ind w:firstLineChars="400" w:firstLine="1440"/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</w:t>
            </w:r>
            <w:proofErr w:type="spell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Techenergy</w:t>
            </w:r>
            <w:proofErr w:type="spell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14:paraId="4E701979" w14:textId="77777777" w:rsidR="00A172E7" w:rsidRDefault="00A172E7" w:rsidP="00A172E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14:paraId="3D8E1E5C" w14:textId="77777777" w:rsidR="00A172E7" w:rsidRPr="00A64F6B" w:rsidRDefault="00A172E7" w:rsidP="00A172E7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A172E7" w14:paraId="442BA449" w14:textId="77777777" w:rsidTr="00FC698E">
        <w:tblPrEx>
          <w:tblCellMar>
            <w:left w:w="71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C33742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14:paraId="594A5F08" w14:textId="77777777" w:rsidR="00DD731B" w:rsidRPr="00DB2287" w:rsidRDefault="00DD731B" w:rsidP="00DD731B">
      <w:pPr>
        <w:rPr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14:paraId="61DBC538" w14:textId="77777777" w:rsidTr="00FC698E"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14:paraId="152C9FEF" w14:textId="77777777" w:rsidR="004F5518" w:rsidRDefault="004F5518" w:rsidP="004F5518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14:paraId="6C00481F" w14:textId="77777777" w:rsidR="004F5518" w:rsidRDefault="004F5518" w:rsidP="004F5518">
            <w:pPr>
              <w:spacing w:before="240" w:after="120"/>
              <w:jc w:val="center"/>
              <w:rPr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14:paraId="3E64D2A8" w14:textId="77777777" w:rsidTr="00FC698E"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14:paraId="4729EE34" w14:textId="77777777" w:rsidR="00830096" w:rsidRPr="00E5678C" w:rsidRDefault="00830096" w:rsidP="00986627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文件名称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14:paraId="2EA41A35" w14:textId="77777777" w:rsidR="00830096" w:rsidRPr="008C17E6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文件编号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{i_s}</w:t>
            </w:r>
          </w:p>
          <w:p w14:paraId="688E2A82" w14:textId="1605A8C6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{project_verbose}</w:t>
            </w:r>
          </w:p>
          <w:p w14:paraId="3101B377" w14:textId="486951A0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{contract_number}</w:t>
            </w:r>
          </w:p>
          <w:p w14:paraId="294EA7D6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物料编码</w:t>
            </w:r>
            <w:r w:rsidRPr="0038711D">
              <w:rPr>
                <w:rFonts w:ascii="Times New Roman"/>
              </w:rPr>
              <w:t>：</w:t>
            </w:r>
          </w:p>
          <w:p w14:paraId="49897AC8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受控标识：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14:paraId="3A3833C8" w14:textId="77777777"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14:paraId="1927536E" w14:textId="77777777"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14:paraId="14B85949" w14:textId="77777777"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{pages}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14:paraId="7F461371" w14:textId="77777777" w:rsidR="004F5518" w:rsidRPr="0027602C" w:rsidRDefault="00830096" w:rsidP="00986627">
            <w:pPr>
              <w:spacing w:afterLines="50" w:after="120" w:line="320" w:lineRule="atLeast"/>
              <w:ind w:left="8290"/>
              <w:rPr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14:paraId="5579F1EF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3CF2539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</w:p>
        </w:tc>
        <w:tc>
          <w:tcPr>
            <w:tcW w:w="915" w:type="dxa"/>
            <w:vAlign w:val="center"/>
          </w:tcPr>
          <w:p w14:paraId="377CC8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14:paraId="491293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14:paraId="689F4F4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14:paraId="42B0570A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14:paraId="0208001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</w:p>
        </w:tc>
        <w:tc>
          <w:tcPr>
            <w:tcW w:w="1567" w:type="dxa"/>
            <w:vAlign w:val="center"/>
          </w:tcPr>
          <w:p w14:paraId="07F82396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</w:p>
        </w:tc>
      </w:tr>
      <w:tr w:rsidR="00986627" w14:paraId="2436393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2433063" w14:textId="58369365" w:rsidR="00986627" w:rsidRDefault="00A07DF4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</w:t>
            </w:r>
            <w:r w:rsidR="002F4890">
              <w:rPr>
                <w:rFonts w:ascii="Times New Roman" w:hAnsi="Times New Roman"/>
                <w:b/>
                <w:color w:val="0000FF"/>
                <w:lang w:eastAsia="zh-CN"/>
              </w:rPr>
              <w:t>_3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}</w:t>
            </w:r>
            <w:r w:rsidR="00FC698E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="00FC698E"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 w:rsidR="00FC698E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14:paraId="26A416F7" w14:textId="554AF321" w:rsidR="00986627" w:rsidRDefault="002F4890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0011C2C6" w14:textId="77777777" w:rsidR="00986627" w:rsidRPr="00A07DF4" w:rsidRDefault="00FC698E" w:rsidP="00A07DF4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4469CC85" w14:textId="77777777" w:rsidR="00986627" w:rsidRPr="0038711D" w:rsidRDefault="00FC698E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29D7D2B3" w14:textId="77777777" w:rsidR="00986627" w:rsidRPr="0038711D" w:rsidRDefault="00FC698E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57BAEFF9" w14:textId="77777777" w:rsidR="00986627" w:rsidRPr="0038711D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14:paraId="39950038" w14:textId="375E264F" w:rsidR="00986627" w:rsidRDefault="00A07DF4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{date}{/r_r</w:t>
            </w:r>
            <w:r w:rsidR="002F4890">
              <w:rPr>
                <w:rFonts w:ascii="Times New Roman" w:hAnsi="Times New Roman"/>
                <w:b/>
                <w:color w:val="0000FF"/>
                <w:lang w:eastAsia="zh-CN"/>
              </w:rPr>
              <w:t>_3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}</w:t>
            </w:r>
          </w:p>
        </w:tc>
      </w:tr>
      <w:tr w:rsidR="000D0761" w:rsidRPr="00583C98" w14:paraId="5E1E0F5A" w14:textId="77777777" w:rsidTr="00FC698E"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14:paraId="7363FE42" w14:textId="77777777" w:rsidR="000D0761" w:rsidRPr="00583C98" w:rsidRDefault="000D0761" w:rsidP="000D076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D0761" w:rsidRPr="00284007" w14:paraId="21CBD40F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E6C2" w14:textId="77777777" w:rsidR="000D0761" w:rsidRPr="007F5BD1" w:rsidRDefault="000D0761" w:rsidP="000D0761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1" w:name="OLE_LINK10"/>
            <w:bookmarkStart w:id="2" w:name="OLE_LINK11"/>
            <w:bookmarkStart w:id="3" w:name="OLE_LINK12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</w:p>
          <w:p w14:paraId="28846C02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03FC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项目管理组</w:t>
            </w:r>
          </w:p>
          <w:p w14:paraId="050C625C" w14:textId="77777777" w:rsidR="000D0761" w:rsidRPr="007820DB" w:rsidRDefault="005F188D" w:rsidP="000D0761">
            <w:pPr>
              <w:spacing w:line="0" w:lineRule="atLeast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1776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18pt">
                  <v:imagedata r:id="rId9" o:title=""/>
                </v:shape>
              </w:pict>
            </w:r>
            <w:r>
              <w:rPr>
                <w:szCs w:val="21"/>
              </w:rPr>
              <w:pict w14:anchorId="7BE319B3">
                <v:shape id="_x0000_i1026" type="#_x0000_t75" style="width:36.75pt;height:18pt">
                  <v:imagedata r:id="rId1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6109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质量保证组</w:t>
            </w:r>
          </w:p>
          <w:p w14:paraId="1A57D218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25DD173">
                <v:shape id="_x0000_i1027" type="#_x0000_t75" style="width:41.25pt;height:18pt">
                  <v:imagedata r:id="rId11" o:title=""/>
                </v:shape>
              </w:pict>
            </w:r>
            <w:r>
              <w:rPr>
                <w:szCs w:val="21"/>
              </w:rPr>
              <w:pict w14:anchorId="7439187E">
                <v:shape id="_x0000_i1028" type="#_x0000_t75" style="width:36.75pt;height:18pt">
                  <v:imagedata r:id="rId1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396A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0E570D10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4D6D934F">
                <v:shape id="_x0000_i1029" type="#_x0000_t75" style="width:41.25pt;height:18pt">
                  <v:imagedata r:id="rId13" o:title=""/>
                </v:shape>
              </w:pict>
            </w:r>
            <w:r>
              <w:rPr>
                <w:szCs w:val="21"/>
              </w:rPr>
              <w:pict w14:anchorId="7FB90926">
                <v:shape id="_x0000_i1030" type="#_x0000_t75" style="width:36.75pt;height:18pt">
                  <v:imagedata r:id="rId1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CDF7A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工程安全组</w:t>
            </w:r>
          </w:p>
          <w:p w14:paraId="69361BCB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78A0F3A2">
                <v:shape id="_x0000_i1031" type="#_x0000_t75" style="width:41.25pt;height:18pt">
                  <v:imagedata r:id="rId15" o:title=""/>
                </v:shape>
              </w:pict>
            </w:r>
            <w:r>
              <w:rPr>
                <w:szCs w:val="21"/>
              </w:rPr>
              <w:pict w14:anchorId="51AF7F5E">
                <v:shape id="_x0000_i1032" type="#_x0000_t75" style="width:36.75pt;height:18pt">
                  <v:imagedata r:id="rId1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517B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</w:p>
          <w:p w14:paraId="18FC4ABC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4B61A2E">
                <v:shape id="_x0000_i1033" type="#_x0000_t75" style="width:41.25pt;height:18pt">
                  <v:imagedata r:id="rId17" o:title=""/>
                </v:shape>
              </w:pict>
            </w:r>
            <w:r>
              <w:rPr>
                <w:szCs w:val="21"/>
              </w:rPr>
              <w:pict w14:anchorId="6917392A">
                <v:shape id="_x0000_i1034" type="#_x0000_t75" style="width:36.75pt;height:18pt">
                  <v:imagedata r:id="rId18" o:title=""/>
                </v:shape>
              </w:pict>
            </w:r>
          </w:p>
        </w:tc>
      </w:tr>
      <w:tr w:rsidR="000D0761" w:rsidRPr="00284007" w14:paraId="6F01830D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392FB0C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B5CCA8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517925F1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AF8F406">
                <v:shape id="_x0000_i1035" type="#_x0000_t75" style="width:41.25pt;height:18pt">
                  <v:imagedata r:id="rId19" o:title=""/>
                </v:shape>
              </w:pict>
            </w:r>
            <w:r>
              <w:rPr>
                <w:szCs w:val="21"/>
              </w:rPr>
              <w:pict w14:anchorId="7BB65601">
                <v:shape id="_x0000_i1036" type="#_x0000_t75" style="width:36.75pt;height:18pt">
                  <v:imagedata r:id="rId2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17162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 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4557867B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1D0E5DAD">
                <v:shape id="_x0000_i1037" type="#_x0000_t75" style="width:41.25pt;height:18pt">
                  <v:imagedata r:id="rId21" o:title=""/>
                </v:shape>
              </w:pict>
            </w:r>
            <w:r>
              <w:rPr>
                <w:szCs w:val="21"/>
              </w:rPr>
              <w:pict w14:anchorId="4B2C6C52">
                <v:shape id="_x0000_i1038" type="#_x0000_t75" style="width:36.75pt;height:18pt">
                  <v:imagedata r:id="rId2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EFA4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2463FDE3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24461A8">
                <v:shape id="_x0000_i1039" type="#_x0000_t75" style="width:41.25pt;height:18pt">
                  <v:imagedata r:id="rId23" o:title=""/>
                </v:shape>
              </w:pict>
            </w:r>
            <w:r>
              <w:rPr>
                <w:szCs w:val="21"/>
              </w:rPr>
              <w:pict w14:anchorId="146311AC">
                <v:shape id="_x0000_i1040" type="#_x0000_t75" style="width:36.75pt;height:18pt">
                  <v:imagedata r:id="rId2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FB89F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152A665C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7A9AA56">
                <v:shape id="_x0000_i1041" type="#_x0000_t75" style="width:41.25pt;height:18pt">
                  <v:imagedata r:id="rId25" o:title=""/>
                </v:shape>
              </w:pict>
            </w:r>
            <w:r>
              <w:rPr>
                <w:szCs w:val="21"/>
              </w:rPr>
              <w:pict w14:anchorId="02F86E3A">
                <v:shape id="_x0000_i1042" type="#_x0000_t75" style="width:36.75pt;height:18pt">
                  <v:imagedata r:id="rId2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58C8D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结构开发组</w:t>
            </w:r>
          </w:p>
          <w:p w14:paraId="680DA861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FA95767">
                <v:shape id="_x0000_i1043" type="#_x0000_t75" style="width:41.25pt;height:18pt">
                  <v:imagedata r:id="rId27" o:title=""/>
                </v:shape>
              </w:pict>
            </w:r>
            <w:r>
              <w:rPr>
                <w:szCs w:val="21"/>
              </w:rPr>
              <w:pict w14:anchorId="6E8AC3F6">
                <v:shape id="_x0000_i1044" type="#_x0000_t75" style="width:36.75pt;height:18pt">
                  <v:imagedata r:id="rId28" o:title=""/>
                </v:shape>
              </w:pict>
            </w:r>
          </w:p>
        </w:tc>
      </w:tr>
      <w:tr w:rsidR="000D0761" w:rsidRPr="00284007" w14:paraId="13F3FDAC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0D868E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FC0BE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硬件开发组</w:t>
            </w:r>
          </w:p>
          <w:p w14:paraId="6DC1F39D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C8CB864">
                <v:shape id="_x0000_i1045" type="#_x0000_t75" style="width:41.25pt;height:18pt">
                  <v:imagedata r:id="rId29" o:title=""/>
                </v:shape>
              </w:pict>
            </w:r>
            <w:r>
              <w:rPr>
                <w:szCs w:val="21"/>
              </w:rPr>
              <w:pict w14:anchorId="1D8AB044">
                <v:shape id="_x0000_i1046" type="#_x0000_t75" style="width:36.75pt;height:18pt">
                  <v:imagedata r:id="rId3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BCFE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应用开发组</w:t>
            </w:r>
          </w:p>
          <w:p w14:paraId="0E530911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6C98F5AB">
                <v:shape id="_x0000_i1047" type="#_x0000_t75" style="width:41.25pt;height:18pt">
                  <v:imagedata r:id="rId31" o:title=""/>
                </v:shape>
              </w:pict>
            </w:r>
            <w:r>
              <w:rPr>
                <w:szCs w:val="21"/>
              </w:rPr>
              <w:pict w14:anchorId="4315A093">
                <v:shape id="_x0000_i1048" type="#_x0000_t75" style="width:36.75pt;height:18pt">
                  <v:imagedata r:id="rId3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F7D3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采购组</w:t>
            </w:r>
          </w:p>
          <w:p w14:paraId="75C43924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FBE0032">
                <v:shape id="_x0000_i1049" type="#_x0000_t75" style="width:41.25pt;height:18pt">
                  <v:imagedata r:id="rId33" o:title=""/>
                </v:shape>
              </w:pict>
            </w:r>
            <w:r>
              <w:rPr>
                <w:szCs w:val="21"/>
              </w:rPr>
              <w:pict w14:anchorId="271A3B02">
                <v:shape id="_x0000_i1050" type="#_x0000_t75" style="width:36.75pt;height:18pt">
                  <v:imagedata r:id="rId3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10BD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物流组</w:t>
            </w:r>
          </w:p>
          <w:p w14:paraId="05BF46F1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4568216">
                <v:shape id="_x0000_i1051" type="#_x0000_t75" style="width:41.25pt;height:18pt">
                  <v:imagedata r:id="rId35" o:title=""/>
                </v:shape>
              </w:pict>
            </w:r>
            <w:r>
              <w:rPr>
                <w:szCs w:val="21"/>
              </w:rPr>
              <w:pict w14:anchorId="75C94EF8">
                <v:shape id="_x0000_i1052" type="#_x0000_t75" style="width:36.75pt;height:18pt">
                  <v:imagedata r:id="rId3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14240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14:paraId="2F275BA8" w14:textId="77777777" w:rsidR="000D0761" w:rsidRPr="007820DB" w:rsidRDefault="005F188D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szCs w:val="21"/>
              </w:rPr>
              <w:pict w14:anchorId="46E77D26">
                <v:shape id="_x0000_i1053" type="#_x0000_t75" style="width:41.25pt;height:18pt">
                  <v:imagedata r:id="rId37" o:title=""/>
                </v:shape>
              </w:pict>
            </w:r>
            <w:r>
              <w:rPr>
                <w:szCs w:val="21"/>
              </w:rPr>
              <w:pict w14:anchorId="39B8FACA">
                <v:shape id="_x0000_i1054" type="#_x0000_t75" style="width:36.75pt;height:18pt">
                  <v:imagedata r:id="rId38" o:title=""/>
                </v:shape>
              </w:pict>
            </w:r>
          </w:p>
        </w:tc>
      </w:tr>
      <w:tr w:rsidR="000D0761" w:rsidRPr="00284007" w14:paraId="3C8BAF76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2576775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8C148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14:paraId="55D72692" w14:textId="77777777" w:rsidR="00F5647E" w:rsidRPr="004F5518" w:rsidRDefault="00F5647E" w:rsidP="000F4399">
      <w:pPr>
        <w:rPr>
          <w:lang w:eastAsia="zh-CN"/>
        </w:rPr>
        <w:sectPr w:rsidR="00F5647E" w:rsidRPr="004F5518" w:rsidSect="007F5BD1">
          <w:headerReference w:type="default" r:id="rId39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14:paraId="39EF8DAD" w14:textId="77777777"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14:paraId="361AE922" w14:textId="77777777"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6E11F4" w:rsidRPr="001D5ACF" w14:paraId="65A024FD" w14:textId="77777777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9B8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BCF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6D0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Status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A35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83401B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3F11F1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Content</w:t>
            </w:r>
          </w:p>
        </w:tc>
      </w:tr>
      <w:tr w:rsidR="005238AF" w:rsidRPr="001D5ACF" w14:paraId="29CB6D12" w14:textId="77777777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E0F7" w14:textId="31F07F10" w:rsidR="005238AF" w:rsidRPr="0003405D" w:rsidRDefault="00A07DF4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</w:t>
            </w:r>
            <w:r w:rsidR="002F4890">
              <w:rPr>
                <w:rFonts w:ascii="Times New Roman" w:hAnsi="Times New Roman"/>
                <w:lang w:val="en-US" w:eastAsia="zh-CN"/>
              </w:rPr>
              <w:t>_4</w:t>
            </w:r>
            <w:r>
              <w:rPr>
                <w:rFonts w:ascii="Times New Roman" w:hAnsi="Times New Roman"/>
                <w:lang w:val="en-US" w:eastAsia="zh-CN"/>
              </w:rPr>
              <w:t>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4283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932D" w14:textId="37F6AE76" w:rsidR="005238AF" w:rsidRPr="0003405D" w:rsidRDefault="002F4890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FB4A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812CD5" w14:textId="7D61C029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A1D740" w14:textId="0D8FB5B8" w:rsidR="005238AF" w:rsidRPr="0003405D" w:rsidRDefault="00A07DF4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</w:t>
            </w:r>
            <w:r w:rsidR="002F4890">
              <w:rPr>
                <w:rFonts w:ascii="Times New Roman" w:hAnsi="Times New Roman"/>
                <w:lang w:eastAsia="zh-CN"/>
              </w:rPr>
              <w:t>_4</w:t>
            </w:r>
            <w:r>
              <w:rPr>
                <w:rFonts w:ascii="Times New Roman" w:hAnsi="Times New Roman"/>
                <w:lang w:eastAsia="zh-CN"/>
              </w:rPr>
              <w:t>}</w:t>
            </w:r>
          </w:p>
        </w:tc>
      </w:tr>
    </w:tbl>
    <w:p w14:paraId="2A523075" w14:textId="77777777" w:rsidR="006E11F4" w:rsidRDefault="006E11F4" w:rsidP="006E11F4">
      <w:pPr>
        <w:rPr>
          <w:lang w:eastAsia="zh-CN"/>
        </w:rPr>
      </w:pPr>
      <w:bookmarkStart w:id="4" w:name="_GoBack"/>
      <w:bookmarkEnd w:id="4"/>
    </w:p>
    <w:p w14:paraId="2E19BF2A" w14:textId="77777777" w:rsidR="00080C3F" w:rsidRDefault="00080C3F" w:rsidP="000F4399">
      <w:pPr>
        <w:rPr>
          <w:lang w:eastAsia="zh-CN"/>
        </w:rPr>
      </w:pPr>
    </w:p>
    <w:p w14:paraId="2CC76CC0" w14:textId="77777777" w:rsidR="00080C3F" w:rsidRDefault="00080C3F" w:rsidP="000F4399">
      <w:pPr>
        <w:rPr>
          <w:lang w:eastAsia="zh-CN"/>
        </w:rPr>
      </w:pPr>
    </w:p>
    <w:p w14:paraId="79A3C7F4" w14:textId="77777777" w:rsidR="00F5647E" w:rsidRDefault="00F5647E" w:rsidP="000F4399">
      <w:pPr>
        <w:rPr>
          <w:lang w:eastAsia="zh-CN"/>
        </w:rPr>
      </w:pPr>
    </w:p>
    <w:p w14:paraId="1B3AE36A" w14:textId="77777777"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40"/>
      <w:headerReference w:type="default" r:id="rId41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427C1" w14:textId="77777777" w:rsidR="005F188D" w:rsidRDefault="005F188D" w:rsidP="000F4399">
      <w:r>
        <w:separator/>
      </w:r>
    </w:p>
    <w:p w14:paraId="0545E4AB" w14:textId="77777777" w:rsidR="005F188D" w:rsidRDefault="005F188D" w:rsidP="000F4399"/>
    <w:p w14:paraId="65622785" w14:textId="77777777" w:rsidR="005F188D" w:rsidRDefault="005F188D" w:rsidP="000F4399"/>
    <w:p w14:paraId="01930A63" w14:textId="77777777" w:rsidR="005F188D" w:rsidRDefault="005F188D" w:rsidP="000F4399"/>
    <w:p w14:paraId="01022F1E" w14:textId="77777777" w:rsidR="005F188D" w:rsidRDefault="005F188D" w:rsidP="000F4399"/>
  </w:endnote>
  <w:endnote w:type="continuationSeparator" w:id="0">
    <w:p w14:paraId="746465BC" w14:textId="77777777" w:rsidR="005F188D" w:rsidRDefault="005F188D" w:rsidP="000F4399">
      <w:r>
        <w:continuationSeparator/>
      </w:r>
    </w:p>
    <w:p w14:paraId="4A9FDBED" w14:textId="77777777" w:rsidR="005F188D" w:rsidRDefault="005F188D" w:rsidP="000F4399"/>
    <w:p w14:paraId="71C4EC09" w14:textId="77777777" w:rsidR="005F188D" w:rsidRDefault="005F188D" w:rsidP="000F4399"/>
    <w:p w14:paraId="2AA0066A" w14:textId="77777777" w:rsidR="005F188D" w:rsidRDefault="005F188D" w:rsidP="000F4399"/>
    <w:p w14:paraId="5822CEC6" w14:textId="77777777" w:rsidR="005F188D" w:rsidRDefault="005F188D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1D519" w14:textId="77777777" w:rsidR="005F188D" w:rsidRDefault="005F188D" w:rsidP="000F4399">
      <w:r>
        <w:separator/>
      </w:r>
    </w:p>
    <w:p w14:paraId="78D92633" w14:textId="77777777" w:rsidR="005F188D" w:rsidRDefault="005F188D" w:rsidP="000F4399"/>
    <w:p w14:paraId="3D9B7820" w14:textId="77777777" w:rsidR="005F188D" w:rsidRDefault="005F188D" w:rsidP="000F4399"/>
    <w:p w14:paraId="105C385F" w14:textId="77777777" w:rsidR="005F188D" w:rsidRDefault="005F188D" w:rsidP="000F4399"/>
    <w:p w14:paraId="3CEB58B2" w14:textId="77777777" w:rsidR="005F188D" w:rsidRDefault="005F188D" w:rsidP="000F4399"/>
  </w:footnote>
  <w:footnote w:type="continuationSeparator" w:id="0">
    <w:p w14:paraId="14CF1924" w14:textId="77777777" w:rsidR="005F188D" w:rsidRDefault="005F188D" w:rsidP="000F4399">
      <w:r>
        <w:continuationSeparator/>
      </w:r>
    </w:p>
    <w:p w14:paraId="680428C2" w14:textId="77777777" w:rsidR="005F188D" w:rsidRDefault="005F188D" w:rsidP="000F4399"/>
    <w:p w14:paraId="029C7A8A" w14:textId="77777777" w:rsidR="005F188D" w:rsidRDefault="005F188D" w:rsidP="000F4399"/>
    <w:p w14:paraId="4815AE5D" w14:textId="77777777" w:rsidR="005F188D" w:rsidRDefault="005F188D" w:rsidP="000F4399"/>
    <w:p w14:paraId="02CF0267" w14:textId="77777777" w:rsidR="005F188D" w:rsidRDefault="005F188D" w:rsidP="000F43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8B3A7" w14:textId="77777777" w:rsidR="00E70DAE" w:rsidRPr="007F5BD1" w:rsidRDefault="00E70DAE" w:rsidP="007F5BD1">
    <w:pPr>
      <w:pStyle w:val="a4"/>
      <w:tabs>
        <w:tab w:val="right" w:pos="8647"/>
      </w:tabs>
      <w:ind w:leftChars="-405" w:left="40" w:rightChars="-364" w:right="-728" w:hangingChars="403" w:hanging="850"/>
      <w:rPr>
        <w:rFonts w:ascii="黑体" w:eastAsia="黑体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r w:rsidRPr="00F42126">
      <w:rPr>
        <w:rFonts w:ascii="黑体" w:eastAsia="黑体" w:hint="eastAsia"/>
        <w:b/>
        <w:color w:val="0000CC"/>
        <w:sz w:val="21"/>
        <w:szCs w:val="21"/>
      </w:rPr>
      <w:t xml:space="preserve">普通商密  </w:t>
    </w:r>
    <w:r w:rsidR="0068264D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7616" w14:textId="77777777" w:rsidR="00E70DAE" w:rsidRDefault="00E70DAE" w:rsidP="000F43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1B3FA" w14:textId="77777777" w:rsidR="00E70DAE" w:rsidRPr="00CD5A66" w:rsidRDefault="00E70DAE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60288" behindDoc="0" locked="0" layoutInCell="1" allowOverlap="1" wp14:anchorId="1DBB7E3A" wp14:editId="3CE627B3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1905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5A66">
      <w:rPr>
        <w:rFonts w:ascii="Times New Roman" w:hAnsi="Times New Roman"/>
        <w:szCs w:val="21"/>
        <w:lang w:val="en-US" w:eastAsia="zh-CN"/>
      </w:rPr>
      <w:t>CPR1000 EXTENSION PROJECT DCS</w:t>
    </w:r>
  </w:p>
  <w:p w14:paraId="70C264FE" w14:textId="77777777" w:rsidR="00E70DAE" w:rsidRDefault="00E70DAE" w:rsidP="002C71D0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 w:rsidR="00FC698E">
      <w:rPr>
        <w:rFonts w:ascii="Times New Roman" w:hAnsi="Times New Roman"/>
        <w:szCs w:val="21"/>
        <w:lang w:val="en-US" w:eastAsia="zh-CN"/>
      </w:rPr>
      <w:t>{t}</w:t>
    </w:r>
  </w:p>
  <w:p w14:paraId="6CA9690B" w14:textId="77777777" w:rsidR="00E70DAE" w:rsidRPr="00092466" w:rsidRDefault="00E70DAE" w:rsidP="002C71D0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 w:rsidR="000D0761">
      <w:rPr>
        <w:rFonts w:ascii="Times New Roman" w:hAnsi="Times New Roman" w:hint="eastAsia"/>
        <w:lang w:val="en-US" w:eastAsia="zh-CN"/>
      </w:rPr>
      <w:t xml:space="preserve">. </w:t>
    </w:r>
    <w:r w:rsidR="00FC698E"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 w:rsidR="007F3CC7">
      <w:rPr>
        <w:rFonts w:ascii="Times New Roman" w:hAnsi="Times New Roman"/>
        <w:noProof/>
        <w:lang w:val="en-US"/>
      </w:rPr>
      <w:t>3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 w:rsidR="00FC698E"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138DD"/>
    <w:rsid w:val="00030620"/>
    <w:rsid w:val="00032173"/>
    <w:rsid w:val="00033207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D0761"/>
    <w:rsid w:val="000E44A9"/>
    <w:rsid w:val="000F4399"/>
    <w:rsid w:val="00111CCC"/>
    <w:rsid w:val="00137100"/>
    <w:rsid w:val="00142269"/>
    <w:rsid w:val="00145ACE"/>
    <w:rsid w:val="00147638"/>
    <w:rsid w:val="001528F3"/>
    <w:rsid w:val="0015385E"/>
    <w:rsid w:val="00154A66"/>
    <w:rsid w:val="001561B6"/>
    <w:rsid w:val="00160C3B"/>
    <w:rsid w:val="00171E79"/>
    <w:rsid w:val="00175B29"/>
    <w:rsid w:val="001773C1"/>
    <w:rsid w:val="00177A23"/>
    <w:rsid w:val="00180706"/>
    <w:rsid w:val="001926FB"/>
    <w:rsid w:val="001B30B0"/>
    <w:rsid w:val="001B69F8"/>
    <w:rsid w:val="001C457B"/>
    <w:rsid w:val="001D0398"/>
    <w:rsid w:val="001D70FC"/>
    <w:rsid w:val="001E242A"/>
    <w:rsid w:val="001F457C"/>
    <w:rsid w:val="001F525A"/>
    <w:rsid w:val="00224FE8"/>
    <w:rsid w:val="00225AD3"/>
    <w:rsid w:val="00226EB2"/>
    <w:rsid w:val="00232A7E"/>
    <w:rsid w:val="0023618A"/>
    <w:rsid w:val="00240F25"/>
    <w:rsid w:val="002631E2"/>
    <w:rsid w:val="002648E1"/>
    <w:rsid w:val="00265283"/>
    <w:rsid w:val="00282DC8"/>
    <w:rsid w:val="0028479A"/>
    <w:rsid w:val="0029375E"/>
    <w:rsid w:val="00296EDB"/>
    <w:rsid w:val="002A76B2"/>
    <w:rsid w:val="002B1028"/>
    <w:rsid w:val="002B2F4E"/>
    <w:rsid w:val="002B3D26"/>
    <w:rsid w:val="002C71D0"/>
    <w:rsid w:val="002D4F8F"/>
    <w:rsid w:val="002E3352"/>
    <w:rsid w:val="002E6AA7"/>
    <w:rsid w:val="002F150B"/>
    <w:rsid w:val="002F4890"/>
    <w:rsid w:val="00322CE5"/>
    <w:rsid w:val="00326D78"/>
    <w:rsid w:val="00333C51"/>
    <w:rsid w:val="003349C9"/>
    <w:rsid w:val="0033511C"/>
    <w:rsid w:val="00341E86"/>
    <w:rsid w:val="00361677"/>
    <w:rsid w:val="003616EC"/>
    <w:rsid w:val="003670F5"/>
    <w:rsid w:val="003679FF"/>
    <w:rsid w:val="00376B00"/>
    <w:rsid w:val="0038248B"/>
    <w:rsid w:val="003A773A"/>
    <w:rsid w:val="003B026D"/>
    <w:rsid w:val="003B07E0"/>
    <w:rsid w:val="003C1B77"/>
    <w:rsid w:val="003C231B"/>
    <w:rsid w:val="003C6C29"/>
    <w:rsid w:val="003D5B4C"/>
    <w:rsid w:val="003D613F"/>
    <w:rsid w:val="003D6184"/>
    <w:rsid w:val="003E1960"/>
    <w:rsid w:val="003E33EA"/>
    <w:rsid w:val="0040100A"/>
    <w:rsid w:val="00407362"/>
    <w:rsid w:val="004079D5"/>
    <w:rsid w:val="00411D68"/>
    <w:rsid w:val="004122A8"/>
    <w:rsid w:val="004209BD"/>
    <w:rsid w:val="00423D09"/>
    <w:rsid w:val="00425CD3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C5D4C"/>
    <w:rsid w:val="004D373B"/>
    <w:rsid w:val="004D3BC1"/>
    <w:rsid w:val="004E5892"/>
    <w:rsid w:val="004F400F"/>
    <w:rsid w:val="004F5518"/>
    <w:rsid w:val="004F7DDE"/>
    <w:rsid w:val="00505A8D"/>
    <w:rsid w:val="00506D38"/>
    <w:rsid w:val="0052261E"/>
    <w:rsid w:val="005238AF"/>
    <w:rsid w:val="00541059"/>
    <w:rsid w:val="00541C9F"/>
    <w:rsid w:val="00547AE3"/>
    <w:rsid w:val="00547F3B"/>
    <w:rsid w:val="00552E8E"/>
    <w:rsid w:val="00554037"/>
    <w:rsid w:val="00557D76"/>
    <w:rsid w:val="00560AC8"/>
    <w:rsid w:val="00567CD4"/>
    <w:rsid w:val="005769FF"/>
    <w:rsid w:val="005816F7"/>
    <w:rsid w:val="005840A9"/>
    <w:rsid w:val="00587906"/>
    <w:rsid w:val="0059057C"/>
    <w:rsid w:val="0059232A"/>
    <w:rsid w:val="00597FF3"/>
    <w:rsid w:val="005A16B2"/>
    <w:rsid w:val="005A4F37"/>
    <w:rsid w:val="005E5BDB"/>
    <w:rsid w:val="005F0CE5"/>
    <w:rsid w:val="005F188D"/>
    <w:rsid w:val="00610D7A"/>
    <w:rsid w:val="00611C15"/>
    <w:rsid w:val="00611CE4"/>
    <w:rsid w:val="0061522D"/>
    <w:rsid w:val="006276E5"/>
    <w:rsid w:val="00631AC2"/>
    <w:rsid w:val="00632504"/>
    <w:rsid w:val="00634085"/>
    <w:rsid w:val="006424C5"/>
    <w:rsid w:val="006521C4"/>
    <w:rsid w:val="006539CF"/>
    <w:rsid w:val="0068264D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371A"/>
    <w:rsid w:val="007673D8"/>
    <w:rsid w:val="00770FDA"/>
    <w:rsid w:val="00775DE9"/>
    <w:rsid w:val="00787612"/>
    <w:rsid w:val="007A6F0D"/>
    <w:rsid w:val="007B0D64"/>
    <w:rsid w:val="007B2059"/>
    <w:rsid w:val="007B426A"/>
    <w:rsid w:val="007B6D14"/>
    <w:rsid w:val="007D0510"/>
    <w:rsid w:val="007F3CC7"/>
    <w:rsid w:val="007F578E"/>
    <w:rsid w:val="007F5BD1"/>
    <w:rsid w:val="00802F50"/>
    <w:rsid w:val="00803EBA"/>
    <w:rsid w:val="00804488"/>
    <w:rsid w:val="008120D4"/>
    <w:rsid w:val="0082060A"/>
    <w:rsid w:val="008249BC"/>
    <w:rsid w:val="008260B7"/>
    <w:rsid w:val="00830096"/>
    <w:rsid w:val="00832199"/>
    <w:rsid w:val="00837F78"/>
    <w:rsid w:val="008464CA"/>
    <w:rsid w:val="00864DF8"/>
    <w:rsid w:val="00874065"/>
    <w:rsid w:val="00874F98"/>
    <w:rsid w:val="008A5F4C"/>
    <w:rsid w:val="008A6FC7"/>
    <w:rsid w:val="008B0350"/>
    <w:rsid w:val="008C1325"/>
    <w:rsid w:val="008C1B2A"/>
    <w:rsid w:val="008C60B2"/>
    <w:rsid w:val="008D5BFC"/>
    <w:rsid w:val="008D5DB1"/>
    <w:rsid w:val="008E2284"/>
    <w:rsid w:val="008F34BC"/>
    <w:rsid w:val="008F454E"/>
    <w:rsid w:val="008F6A02"/>
    <w:rsid w:val="00911E64"/>
    <w:rsid w:val="009156DE"/>
    <w:rsid w:val="00922D22"/>
    <w:rsid w:val="009239B3"/>
    <w:rsid w:val="0092681D"/>
    <w:rsid w:val="009374D5"/>
    <w:rsid w:val="009379BC"/>
    <w:rsid w:val="00946692"/>
    <w:rsid w:val="00963BE1"/>
    <w:rsid w:val="00982E92"/>
    <w:rsid w:val="00986627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07DF4"/>
    <w:rsid w:val="00A172E7"/>
    <w:rsid w:val="00A21F30"/>
    <w:rsid w:val="00A2207F"/>
    <w:rsid w:val="00A24A1F"/>
    <w:rsid w:val="00A25666"/>
    <w:rsid w:val="00A31C24"/>
    <w:rsid w:val="00A36DC0"/>
    <w:rsid w:val="00A37E8A"/>
    <w:rsid w:val="00A435C2"/>
    <w:rsid w:val="00A639C5"/>
    <w:rsid w:val="00A7574E"/>
    <w:rsid w:val="00A83CB3"/>
    <w:rsid w:val="00A97FA3"/>
    <w:rsid w:val="00AA4BF3"/>
    <w:rsid w:val="00AB1665"/>
    <w:rsid w:val="00AB27B7"/>
    <w:rsid w:val="00AC0AF8"/>
    <w:rsid w:val="00AC484F"/>
    <w:rsid w:val="00AD1232"/>
    <w:rsid w:val="00AE0BDF"/>
    <w:rsid w:val="00AE683A"/>
    <w:rsid w:val="00AF4DFE"/>
    <w:rsid w:val="00AF5D02"/>
    <w:rsid w:val="00B05F86"/>
    <w:rsid w:val="00B111E6"/>
    <w:rsid w:val="00B1332C"/>
    <w:rsid w:val="00B170FF"/>
    <w:rsid w:val="00B32038"/>
    <w:rsid w:val="00B40495"/>
    <w:rsid w:val="00B54D3E"/>
    <w:rsid w:val="00B556BF"/>
    <w:rsid w:val="00B6004E"/>
    <w:rsid w:val="00B61951"/>
    <w:rsid w:val="00B659DC"/>
    <w:rsid w:val="00B80ACD"/>
    <w:rsid w:val="00B86535"/>
    <w:rsid w:val="00B96440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2196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C2105"/>
    <w:rsid w:val="00DD731B"/>
    <w:rsid w:val="00DE654F"/>
    <w:rsid w:val="00DF129A"/>
    <w:rsid w:val="00DF2B1F"/>
    <w:rsid w:val="00DF5F22"/>
    <w:rsid w:val="00E01149"/>
    <w:rsid w:val="00E109FA"/>
    <w:rsid w:val="00E25E00"/>
    <w:rsid w:val="00E371DC"/>
    <w:rsid w:val="00E40855"/>
    <w:rsid w:val="00E412DF"/>
    <w:rsid w:val="00E41B98"/>
    <w:rsid w:val="00E41C39"/>
    <w:rsid w:val="00E53BDA"/>
    <w:rsid w:val="00E54B84"/>
    <w:rsid w:val="00E60CEC"/>
    <w:rsid w:val="00E70DAE"/>
    <w:rsid w:val="00E861CC"/>
    <w:rsid w:val="00E91F63"/>
    <w:rsid w:val="00E954F2"/>
    <w:rsid w:val="00EA0481"/>
    <w:rsid w:val="00EB3460"/>
    <w:rsid w:val="00EB369B"/>
    <w:rsid w:val="00EB3962"/>
    <w:rsid w:val="00EB5056"/>
    <w:rsid w:val="00EC71DC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7029"/>
    <w:rsid w:val="00F30AD8"/>
    <w:rsid w:val="00F42221"/>
    <w:rsid w:val="00F4265B"/>
    <w:rsid w:val="00F5647E"/>
    <w:rsid w:val="00F75E91"/>
    <w:rsid w:val="00F76B52"/>
    <w:rsid w:val="00F8175A"/>
    <w:rsid w:val="00F856D0"/>
    <w:rsid w:val="00F86573"/>
    <w:rsid w:val="00F86B86"/>
    <w:rsid w:val="00FA56C3"/>
    <w:rsid w:val="00FB4788"/>
    <w:rsid w:val="00FC698E"/>
    <w:rsid w:val="00FD0177"/>
    <w:rsid w:val="00FD2564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598F4"/>
  <w15:docId w15:val="{CC6365E6-0224-46E7-8407-56CF053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5840A9"/>
  </w:style>
  <w:style w:type="character" w:customStyle="1" w:styleId="Char">
    <w:name w:val="页眉 Char"/>
    <w:basedOn w:val="a0"/>
    <w:link w:val="a4"/>
    <w:uiPriority w:val="99"/>
    <w:rsid w:val="007F5BD1"/>
    <w:rPr>
      <w:rFonts w:ascii="Arial" w:hAnsi="Arial"/>
      <w:lang w:val="fr-FR" w:eastAsia="fr-FR"/>
    </w:rPr>
  </w:style>
  <w:style w:type="paragraph" w:styleId="ab">
    <w:name w:val="Balloon Text"/>
    <w:basedOn w:val="a"/>
    <w:link w:val="Char0"/>
    <w:rsid w:val="00F8657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b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4C67-901B-42D0-9CA3-948B4DE1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英文CPR1000 EXTENSION PROJECT DCS项目文件格式(联队).dot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>hollysys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2</cp:revision>
  <cp:lastPrinted>2016-06-20T03:26:00Z</cp:lastPrinted>
  <dcterms:created xsi:type="dcterms:W3CDTF">2016-07-08T01:55:00Z</dcterms:created>
  <dcterms:modified xsi:type="dcterms:W3CDTF">2016-07-08T01:55:00Z</dcterms:modified>
</cp:coreProperties>
</file>