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80"/>
        <w:gridCol w:w="221"/>
        <w:gridCol w:w="269"/>
      </w:tblGrid>
      <w:tr w:rsidR="000C3225" w:rsidTr="000C3225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3225" w:rsidRPr="00725E91" w:rsidRDefault="000C3225" w:rsidP="000C3225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3225" w:rsidRPr="001234EE" w:rsidRDefault="000C3225" w:rsidP="000C3225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3225" w:rsidRPr="001234EE" w:rsidRDefault="000C3225" w:rsidP="000C3225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3225" w:rsidRPr="000218D2" w:rsidRDefault="000C3225" w:rsidP="000C3225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3225" w:rsidRPr="001234EE" w:rsidRDefault="000C3225" w:rsidP="000C322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3225" w:rsidRPr="001234EE" w:rsidRDefault="000C3225" w:rsidP="000C322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3225" w:rsidRPr="001234EE" w:rsidRDefault="000C3225" w:rsidP="000C322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3225" w:rsidRPr="001234EE" w:rsidRDefault="000C3225" w:rsidP="000C3225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B4B43" w:rsidRPr="00554884" w:rsidRDefault="001B4B43" w:rsidP="001B4B43">
            <w:pPr>
              <w:jc w:val="both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  About the Revision History from Rev. A to Rev. </w:t>
            </w:r>
            <w:r>
              <w:rPr>
                <w:rFonts w:ascii="Times New Roman" w:hAnsi="Times New Roman"/>
                <w:lang w:eastAsia="zh-CN"/>
              </w:rPr>
              <w:t>{r_leading}</w:t>
            </w:r>
            <w:r>
              <w:rPr>
                <w:rFonts w:ascii="Times New Roman" w:hAnsi="Times New Roman" w:hint="eastAsia"/>
                <w:lang w:eastAsia="zh-CN"/>
              </w:rPr>
              <w:t>, please see page 2.</w:t>
            </w: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Rev.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Status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Drafted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Check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Reviewed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Approved by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修改－说明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Modifications 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observations</w:t>
            </w: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hRule="exact" w:val="2073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B4B43" w:rsidRDefault="001B4B43" w:rsidP="001B4B43">
            <w:pPr>
              <w:spacing w:line="240" w:lineRule="auto"/>
              <w:rPr>
                <w:rFonts w:eastAsia="MS Mincho" w:hint="eastAsia"/>
                <w:lang w:val="en-US" w:eastAsia="ja-JP"/>
              </w:rPr>
            </w:pP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 xml:space="preserve">POWER PLANT 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PHASE I </w:t>
            </w:r>
            <w:r>
              <w:rPr>
                <w:rFonts w:ascii="Times New Roman" w:hAnsi="Times New Roman"/>
                <w:b/>
                <w:sz w:val="44"/>
                <w:szCs w:val="44"/>
                <w:lang w:val="en-GB" w:eastAsia="zh-CN"/>
              </w:rPr>
              <w:t>PROJECT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hint="eastAsia"/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核电厂一期工程</w:t>
            </w: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DA6BDE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highlight w:val="green"/>
                <w:lang w:eastAsia="zh-CN"/>
              </w:rPr>
            </w:pPr>
            <w:r w:rsidRPr="004A21AC">
              <w:rPr>
                <w:rFonts w:ascii="Times New Roman" w:hAnsi="Times New Roman"/>
                <w:b/>
                <w:lang w:eastAsia="zh-CN"/>
              </w:rPr>
              <w:t>Doc</w:t>
            </w:r>
            <w:r w:rsidRPr="004A21AC">
              <w:rPr>
                <w:rFonts w:ascii="Times New Roman" w:hAnsi="Times New Roman"/>
                <w:b/>
              </w:rPr>
              <w:t>.N</w:t>
            </w:r>
            <w:r w:rsidRPr="004A21AC">
              <w:rPr>
                <w:rFonts w:ascii="Times New Roman" w:hAnsi="Times New Roman" w:hint="eastAsia"/>
                <w:b/>
                <w:lang w:eastAsia="zh-CN"/>
              </w:rPr>
              <w:t>O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4B43" w:rsidRPr="00B35249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1B4B43" w:rsidRPr="006521C4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b/>
              </w:rPr>
            </w:pP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B4B43" w:rsidRDefault="001B4B43" w:rsidP="001B4B43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/>
                <w:b/>
                <w:lang w:val="en-US" w:eastAsia="zh-CN"/>
              </w:rPr>
              <w:t>题目</w:t>
            </w:r>
          </w:p>
          <w:p w:rsidR="001B4B43" w:rsidRDefault="001B4B43" w:rsidP="001B4B43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TITLE</w:t>
            </w:r>
            <w:r>
              <w:rPr>
                <w:rFonts w:ascii="Times New Roman" w:hAnsi="Times New Roman" w:hint="eastAsia"/>
                <w:b/>
                <w:lang w:eastAsia="zh-CN"/>
              </w:rPr>
              <w:t>：</w:t>
            </w:r>
          </w:p>
          <w:p w:rsidR="001B4B43" w:rsidRPr="008A5F4C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52"/>
                <w:szCs w:val="52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lang w:eastAsia="zh-CN"/>
              </w:rPr>
            </w:pP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参考文件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编码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/>
              </w:rPr>
              <w:t>Document</w:t>
            </w: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</w:p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eastAsia="MS Mincho" w:hAnsi="Times New Roman" w:hint="eastAsia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eastAsia="MS Mincho" w:hAnsi="Times New Roman" w:hint="eastAsia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eastAsia="MS Mincho" w:hAnsi="Times New Roman" w:hint="eastAsia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1B4B43" w:rsidRDefault="001B4B43" w:rsidP="001B4B4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DOCUMENT 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>T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before="80" w:line="240" w:lineRule="auto"/>
              <w:jc w:val="both"/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A: Identical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B4B43" w:rsidRDefault="001B4B43" w:rsidP="001B4B43">
            <w:pPr>
              <w:spacing w:before="80" w:line="240" w:lineRule="auto"/>
              <w:jc w:val="center"/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</w:pP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 w:hint="eastAsia"/>
                <w:sz w:val="16"/>
                <w:lang w:val="en-US" w:eastAsia="zh-CN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jc w:val="both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26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1B4B43" w:rsidRDefault="001B4B43" w:rsidP="001B4B43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val="en-US"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Modified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lang w:val="en-US" w:eastAsia="zh-CN"/>
              </w:rPr>
            </w:pP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B43" w:rsidRDefault="001B4B43" w:rsidP="001B4B4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X</w:t>
            </w: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1B4B43" w:rsidRDefault="001B4B43" w:rsidP="001B4B43">
            <w:pPr>
              <w:jc w:val="center"/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2E1F1F4" wp14:editId="610C24CF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96520</wp:posOffset>
                      </wp:positionV>
                      <wp:extent cx="509270" cy="411480"/>
                      <wp:effectExtent l="4445" t="5080" r="635" b="2540"/>
                      <wp:wrapNone/>
                      <wp:docPr id="1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41148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86" y="0"/>
                                  <a:ext cx="6657" cy="13309"/>
                                </a:xfrm>
                                <a:custGeom>
                                  <a:avLst/>
                                  <a:gdLst>
                                    <a:gd name="T0" fmla="*/ 10000 w 20000"/>
                                    <a:gd name="T1" fmla="*/ 0 h 20000"/>
                                    <a:gd name="T2" fmla="*/ 0 w 20000"/>
                                    <a:gd name="T3" fmla="*/ 9996 h 20000"/>
                                    <a:gd name="T4" fmla="*/ 10000 w 20000"/>
                                    <a:gd name="T5" fmla="*/ 19992 h 20000"/>
                                    <a:gd name="T6" fmla="*/ 19988 w 20000"/>
                                    <a:gd name="T7" fmla="*/ 9996 h 20000"/>
                                    <a:gd name="T8" fmla="*/ 1000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0000" y="0"/>
                                      </a:moveTo>
                                      <a:lnTo>
                                        <a:pt x="0" y="9996"/>
                                      </a:lnTo>
                                      <a:lnTo>
                                        <a:pt x="10000" y="19992"/>
                                      </a:lnTo>
                                      <a:lnTo>
                                        <a:pt x="19988" y="9996"/>
                                      </a:lnTo>
                                      <a:lnTo>
                                        <a:pt x="1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cap="flat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15" y="13303"/>
                                  <a:ext cx="9985" cy="6658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19983 h 20000"/>
                                    <a:gd name="T2" fmla="*/ 13333 w 20000"/>
                                    <a:gd name="T3" fmla="*/ 0 h 20000"/>
                                    <a:gd name="T4" fmla="*/ 0 w 20000"/>
                                    <a:gd name="T5" fmla="*/ 0 h 20000"/>
                                    <a:gd name="T6" fmla="*/ 6667 w 20000"/>
                                    <a:gd name="T7" fmla="*/ 19983 h 20000"/>
                                    <a:gd name="T8" fmla="*/ 19992 w 20000"/>
                                    <a:gd name="T9" fmla="*/ 19983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19983"/>
                                      </a:moveTo>
                                      <a:lnTo>
                                        <a:pt x="133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67" y="19983"/>
                                      </a:lnTo>
                                      <a:lnTo>
                                        <a:pt x="19992" y="199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cap="flat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343"/>
                                  <a:ext cx="9985" cy="6657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0 h 20000"/>
                                    <a:gd name="T2" fmla="*/ 13333 w 20000"/>
                                    <a:gd name="T3" fmla="*/ 19983 h 20000"/>
                                    <a:gd name="T4" fmla="*/ 0 w 20000"/>
                                    <a:gd name="T5" fmla="*/ 19983 h 20000"/>
                                    <a:gd name="T6" fmla="*/ 6667 w 20000"/>
                                    <a:gd name="T7" fmla="*/ 0 h 20000"/>
                                    <a:gd name="T8" fmla="*/ 19992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0"/>
                                      </a:moveTo>
                                      <a:lnTo>
                                        <a:pt x="13333" y="19983"/>
                                      </a:lnTo>
                                      <a:lnTo>
                                        <a:pt x="0" y="19983"/>
                                      </a:lnTo>
                                      <a:lnTo>
                                        <a:pt x="6667" y="0"/>
                                      </a:lnTo>
                                      <a:lnTo>
                                        <a:pt x="199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cap="flat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ED2FC6" id="Group 53" o:spid="_x0000_s1026" style="position:absolute;left:0;text-align:left;margin-left:12.95pt;margin-top:7.6pt;width:40.1pt;height:32.4pt;z-index:25166438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">
                      <v:shape id="Freeform 54" o:spid="_x0000_s1027" style="position:absolute;left:6686;width:6657;height:1330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eEsIA&#10;AADaAAAADwAAAGRycy9kb3ducmV2LnhtbESP0YrCMBRE3xf8h3AFXxZNdReRapQiKr4Iq/UDrs21&#10;LTY3pYlt/fuNsLCPw8ycYVab3lSipcaVlhVMJxEI4szqknMF13Q/XoBwHlljZZkUvMjBZj34WGGs&#10;bcdnai8+FwHCLkYFhfd1LKXLCjLoJrYmDt7dNgZ9kE0udYNdgJtKzqJoLg2WHBYKrGlbUPa4PI2C&#10;DpNddP881bc2/Tqk+SP5Pv50So2GfbIE4an3/+G/9lErmMH7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d4SwgAAANoAAAAPAAAAAAAAAAAAAAAAAJgCAABkcnMvZG93&#10;bnJldi54bWxQSwUGAAAAAAQABAD1AAAAhwMAAAAA&#10;" path="m10000,l,9996r10000,9996l19988,9996,10000,xe" fillcolor="red" stroked="f">
                        <v:stroke startarrowwidth="wide" startarrowlength="short" endarrow="block" endarrowwidth="wide" endarrowlength="short"/>
                        <v:path arrowok="t" o:connecttype="custom" o:connectlocs="3329,0;0,6652;3329,13304;6653,6652;3329,0" o:connectangles="0,0,0,0,0"/>
                      </v:shape>
                      <v:shape id="Freeform 55" o:spid="_x0000_s1028" style="position:absolute;left:10015;top:13303;width:9985;height:665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l7icIA&#10;AADaAAAADwAAAGRycy9kb3ducmV2LnhtbESP0YrCMBRE3xf8h3AFXxZN1UWkGqXIKr4Iq/UDrs21&#10;LTY3pcm29e+NsLCPw8ycYdbb3lSipcaVlhVMJxEI4szqknMF13Q/XoJwHlljZZkUPMnBdjP4WGOs&#10;bcdnai8+FwHCLkYFhfd1LKXLCjLoJrYmDt7dNgZ9kE0udYNdgJtKzqJoIQ2WHBYKrGlXUPa4/BoF&#10;HSbf0f3zVN/adH5I80fydfzplBoN+2QFwlPv/8N/7aNWMIf3lX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+XuJwgAAANoAAAAPAAAAAAAAAAAAAAAAAJgCAABkcnMvZG93&#10;bnJldi54bWxQSwUGAAAAAAQABAD1AAAAhwMAAAAA&#10;" path="m19992,19983l13333,,,,6667,19983r13325,xe" fillcolor="red" stroked="f">
                        <v:stroke startarrowwidth="wide" startarrowlength="short" endarrow="block" endarrowwidth="wide" endarrowlength="short"/>
                        <v:path arrowok="t" o:connecttype="custom" o:connectlocs="9981,6652;6657,0;0,0;3328,6652;9981,6652" o:connectangles="0,0,0,0,0"/>
                      </v:shape>
                      <v:shape id="Freeform 56" o:spid="_x0000_s1029" style="position:absolute;top:13343;width:9985;height:665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j/cQA&#10;AADaAAAADwAAAGRycy9kb3ducmV2LnhtbESP0WqDQBRE3wv9h+UW8lLqmjSEYrIGCU3IS6HRfMCN&#10;e6Oie1fcrdq/7xYKfRxm5gyz28+mEyMNrrGsYBnFIIhLqxuuFFyL48sbCOeRNXaWScE3Odinjw87&#10;TLSd+EJj7isRIOwSVFB73ydSurImgy6yPXHw7nYw6IMcKqkHnALcdHIVxxtpsOGwUGNPh5rKNv8y&#10;CibM3uP780d/G4vXU1G12fr8OSm1eJqzLQhPs/8P/7XPWsEafq+EG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4/3EAAAA2gAAAA8AAAAAAAAAAAAAAAAAmAIAAGRycy9k&#10;b3ducmV2LnhtbFBLBQYAAAAABAAEAPUAAACJAwAAAAA=&#10;" path="m19992,l13333,19983,,19983,6667,,19992,xe" fillcolor="red" stroked="f">
                        <v:stroke startarrowwidth="wide" startarrowlength="short" endarrow="block" endarrowwidth="wide" endarrowlength="short"/>
                        <v:path arrowok="t" o:connecttype="custom" o:connectlocs="9981,0;6657,6651;0,6651;3328,0;9981,0" o:connectangles="0,0,0,0,0"/>
                      </v:shape>
                    </v:group>
                  </w:pict>
                </mc:Fallback>
              </mc:AlternateContent>
            </w:r>
          </w:p>
          <w:p w:rsidR="001B4B43" w:rsidRDefault="001B4B43" w:rsidP="001B4B43">
            <w:pPr>
              <w:ind w:firstLineChars="400" w:firstLine="1440"/>
              <w:rPr>
                <w:rFonts w:ascii="Times New Roman" w:hAnsi="Times New Roman" w:hint="eastAsia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MELCO  Mitsubishi Electric Corporation</w:t>
            </w:r>
          </w:p>
          <w:p w:rsidR="001B4B43" w:rsidRDefault="001B4B43" w:rsidP="001B4B43">
            <w:pP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 wp14:anchorId="29ED0D1D" wp14:editId="061CEB4E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143510</wp:posOffset>
                  </wp:positionV>
                  <wp:extent cx="533400" cy="440690"/>
                  <wp:effectExtent l="0" t="0" r="0" b="0"/>
                  <wp:wrapNone/>
                  <wp:docPr id="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09" t="2733" r="13432" b="4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1B4B43" w:rsidRDefault="001B4B43" w:rsidP="001B4B43">
            <w:pPr>
              <w:ind w:firstLineChars="400" w:firstLine="1440"/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  <w:t>CTEC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   China Techenergy Co.,</w:t>
            </w:r>
            <w:r>
              <w:rPr>
                <w:rFonts w:ascii="Times New Roman" w:eastAsia="MS Mincho" w:hAnsi="Times New Roman" w:hint="eastAsia"/>
                <w:color w:val="000000"/>
                <w:sz w:val="36"/>
                <w:szCs w:val="36"/>
                <w:lang w:val="en-US" w:eastAsia="ja-JP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Ltd</w:t>
            </w:r>
          </w:p>
          <w:p w:rsidR="001B4B43" w:rsidRDefault="001B4B43" w:rsidP="001B4B43">
            <w:pP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1B4B43" w:rsidRPr="00A64F6B" w:rsidRDefault="001B4B43" w:rsidP="001B4B43">
            <w:pPr>
              <w:ind w:firstLineChars="100" w:firstLine="240"/>
              <w:jc w:val="both"/>
              <w:rPr>
                <w:rFonts w:ascii="Times New Roman" w:hAnsi="Times New Roman" w:hint="eastAsia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Internal Coding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234EE"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1B4B43" w:rsidTr="000C3225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hRule="exact" w:val="120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rPr>
                <w:rFonts w:ascii="Times New Roman" w:hAnsi="Times New Roman" w:hint="eastAsia"/>
                <w:lang w:val="en-US" w:eastAsia="zh-CN"/>
              </w:rPr>
            </w:pPr>
            <w:r>
              <w:rPr>
                <w:rFonts w:ascii="Times New Roman" w:hAnsi="Times New Roman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lang w:val="en-US" w:eastAsia="zh-CN"/>
              </w:rPr>
              <w:t xml:space="preserve"> It must not be used, reproduced transmitted or disclosed without the prior written permission of the issuer for other purpose than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>CPR1000</w:t>
            </w:r>
            <w:r>
              <w:rPr>
                <w:rFonts w:ascii="Times New Roman" w:hAnsi="Times New Roman"/>
                <w:lang w:val="en-US" w:eastAsia="zh-CN"/>
              </w:rPr>
              <w:t xml:space="preserve">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Extension Project </w:t>
            </w:r>
            <w:r>
              <w:rPr>
                <w:rFonts w:ascii="Times New Roman" w:hAnsi="Times New Roman"/>
                <w:lang w:val="en-US" w:eastAsia="zh-CN"/>
              </w:rPr>
              <w:t>DCS.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 </w:t>
            </w:r>
            <w:r>
              <w:rPr>
                <w:rFonts w:ascii="Times New Roman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lang w:val="en-US" w:eastAsia="zh-CN"/>
              </w:rPr>
              <w:t>在</w:t>
            </w:r>
            <w:r>
              <w:rPr>
                <w:rFonts w:ascii="Times New Roman" w:eastAsia="MS Mincho" w:hint="eastAsia"/>
                <w:lang w:val="en-US" w:eastAsia="zh-CN"/>
              </w:rPr>
              <w:t>CPR1000</w:t>
            </w:r>
            <w:r>
              <w:rPr>
                <w:rFonts w:ascii="Times New Roman" w:hint="eastAsia"/>
                <w:lang w:val="en-US" w:eastAsia="zh-CN"/>
              </w:rPr>
              <w:t>扩建工程</w:t>
            </w:r>
            <w:r>
              <w:rPr>
                <w:rFonts w:ascii="Times New Roman" w:hint="eastAsia"/>
                <w:lang w:val="en-US" w:eastAsia="zh-CN"/>
              </w:rPr>
              <w:t>DCS</w:t>
            </w:r>
            <w:r>
              <w:rPr>
                <w:rFonts w:ascii="Times New Roman" w:hint="eastAsia"/>
                <w:lang w:val="en-US" w:eastAsia="zh-CN"/>
              </w:rPr>
              <w:t>以外</w:t>
            </w:r>
            <w:r>
              <w:rPr>
                <w:rFonts w:ascii="Times New Roman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lang w:val="en-US" w:eastAsia="zh-CN"/>
              </w:rPr>
              <w:t>。</w:t>
            </w:r>
          </w:p>
        </w:tc>
      </w:tr>
    </w:tbl>
    <w:p w:rsidR="00DD731B" w:rsidRPr="00DB2287" w:rsidRDefault="00DD731B" w:rsidP="00DD731B">
      <w:pPr>
        <w:rPr>
          <w:rFonts w:hint="eastAsia"/>
          <w:lang w:val="en-US" w:eastAsia="zh-CN"/>
        </w:rPr>
        <w:sectPr w:rsidR="00DD731B" w:rsidRPr="00DB2287" w:rsidSect="0052261E"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p w:rsidR="00240F25" w:rsidRPr="00554884" w:rsidRDefault="00240F25" w:rsidP="00240F25">
      <w:pPr>
        <w:jc w:val="center"/>
        <w:rPr>
          <w:rFonts w:ascii="Times New Roman" w:hAnsi="Times New Roman"/>
          <w:sz w:val="32"/>
          <w:szCs w:val="32"/>
          <w:lang w:eastAsia="zh-CN"/>
        </w:rPr>
      </w:pPr>
      <w:r w:rsidRPr="00554884">
        <w:rPr>
          <w:rFonts w:ascii="Times New Roman" w:hAnsi="Times New Roman"/>
          <w:sz w:val="32"/>
          <w:szCs w:val="32"/>
          <w:lang w:eastAsia="zh-CN"/>
        </w:rPr>
        <w:lastRenderedPageBreak/>
        <w:t>Revision History</w:t>
      </w:r>
    </w:p>
    <w:tbl>
      <w:tblPr>
        <w:tblpPr w:leftFromText="181" w:rightFromText="181" w:vertAnchor="page" w:horzAnchor="margin" w:tblpXSpec="center" w:tblpY="2131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1266"/>
        <w:gridCol w:w="710"/>
        <w:gridCol w:w="1320"/>
        <w:gridCol w:w="1320"/>
        <w:gridCol w:w="1320"/>
        <w:gridCol w:w="1320"/>
        <w:gridCol w:w="2685"/>
      </w:tblGrid>
      <w:tr w:rsidR="00240F25" w:rsidRPr="00D81F29" w:rsidTr="00AF4DFE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>Rev.</w:t>
            </w:r>
          </w:p>
        </w:tc>
        <w:tc>
          <w:tcPr>
            <w:tcW w:w="1266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>Status</w:t>
            </w: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>Drafted by</w:t>
            </w: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Check</w:t>
            </w: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>ed by</w:t>
            </w: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 w:rsidRPr="001234EE"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Reviewed by</w:t>
            </w: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>Approved by</w:t>
            </w:r>
          </w:p>
        </w:tc>
        <w:tc>
          <w:tcPr>
            <w:tcW w:w="2685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</w:pPr>
            <w:r w:rsidRPr="001234EE"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修改－说明</w:t>
            </w:r>
          </w:p>
          <w:p w:rsidR="00240F25" w:rsidRPr="001234EE" w:rsidRDefault="00240F25" w:rsidP="00AF4DF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 xml:space="preserve">Modifications </w:t>
            </w:r>
            <w:r w:rsidRPr="001234EE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-</w:t>
            </w:r>
            <w:r w:rsidRPr="001234EE">
              <w:rPr>
                <w:rFonts w:ascii="Times New Roman" w:hAnsi="Times New Roman"/>
                <w:b/>
                <w:sz w:val="18"/>
                <w:szCs w:val="18"/>
              </w:rPr>
              <w:t xml:space="preserve"> observations</w:t>
            </w:r>
          </w:p>
        </w:tc>
      </w:tr>
      <w:tr w:rsidR="001B4B43" w:rsidRPr="00D81F29" w:rsidTr="00AF4DFE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{#r_r_2}{r}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Default="001B4B43" w:rsidP="001B4B43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}{/r_r_2}</w:t>
            </w:r>
          </w:p>
        </w:tc>
      </w:tr>
      <w:tr w:rsidR="001B4B43" w:rsidRPr="00D81F29" w:rsidTr="00AF4DFE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bookmarkStart w:id="1" w:name="_GoBack"/>
            <w:bookmarkEnd w:id="1"/>
          </w:p>
        </w:tc>
        <w:tc>
          <w:tcPr>
            <w:tcW w:w="1320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B4B43" w:rsidRPr="001234EE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B4B43" w:rsidRPr="001234EE" w:rsidRDefault="001B4B43" w:rsidP="001B4B43">
            <w:pPr>
              <w:ind w:firstLineChars="450" w:firstLine="900"/>
              <w:jc w:val="both"/>
              <w:rPr>
                <w:rFonts w:ascii="Times New Roman" w:eastAsia="MS Mincho" w:hAnsi="Times New Roman"/>
                <w:lang w:eastAsia="ja-JP"/>
              </w:rPr>
            </w:pPr>
          </w:p>
        </w:tc>
      </w:tr>
    </w:tbl>
    <w:p w:rsidR="00AC0AF8" w:rsidRDefault="00AC0AF8">
      <w:pPr>
        <w:sectPr w:rsidR="00AC0AF8" w:rsidSect="007F5BD1">
          <w:headerReference w:type="default" r:id="rId9"/>
          <w:footerReference w:type="even" r:id="rId10"/>
          <w:footerReference w:type="default" r:id="rId11"/>
          <w:pgSz w:w="11904" w:h="16843" w:code="9"/>
          <w:pgMar w:top="851" w:right="816" w:bottom="624" w:left="760" w:header="850" w:footer="992" w:gutter="0"/>
          <w:cols w:space="425"/>
          <w:noEndnote/>
          <w:docGrid w:linePitch="326"/>
        </w:sectPr>
      </w:pPr>
    </w:p>
    <w:tbl>
      <w:tblPr>
        <w:tblW w:w="99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99"/>
        <w:gridCol w:w="915"/>
        <w:gridCol w:w="762"/>
        <w:gridCol w:w="858"/>
        <w:gridCol w:w="995"/>
        <w:gridCol w:w="625"/>
        <w:gridCol w:w="1151"/>
        <w:gridCol w:w="469"/>
        <w:gridCol w:w="1343"/>
        <w:gridCol w:w="277"/>
        <w:gridCol w:w="1567"/>
      </w:tblGrid>
      <w:tr w:rsidR="004F5518" w:rsidTr="000C3225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9946" w:type="dxa"/>
            <w:gridSpan w:val="12"/>
          </w:tcPr>
          <w:p w:rsidR="004F5518" w:rsidRDefault="004F5518" w:rsidP="004F5518">
            <w:pPr>
              <w:spacing w:before="240" w:after="120"/>
              <w:jc w:val="center"/>
              <w:rPr>
                <w:rFonts w:hint="eastAsia"/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4F5518" w:rsidRDefault="004F5518" w:rsidP="004F5518">
            <w:pPr>
              <w:spacing w:before="240" w:after="120"/>
              <w:jc w:val="center"/>
              <w:rPr>
                <w:rFonts w:hint="eastAsia"/>
                <w:sz w:val="44"/>
              </w:rPr>
            </w:pPr>
            <w:r w:rsidRPr="00CC178B">
              <w:rPr>
                <w:rFonts w:hint="eastAsia"/>
                <w:b/>
                <w:color w:val="0000FF"/>
                <w:sz w:val="28"/>
              </w:rPr>
              <w:t>技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F5518" w:rsidTr="000C3225">
        <w:tblPrEx>
          <w:tblCellMar>
            <w:top w:w="0" w:type="dxa"/>
            <w:bottom w:w="0" w:type="dxa"/>
          </w:tblCellMar>
        </w:tblPrEx>
        <w:trPr>
          <w:cantSplit/>
          <w:trHeight w:val="4087"/>
          <w:jc w:val="center"/>
        </w:trPr>
        <w:tc>
          <w:tcPr>
            <w:tcW w:w="9946" w:type="dxa"/>
            <w:gridSpan w:val="12"/>
            <w:vAlign w:val="center"/>
          </w:tcPr>
          <w:p w:rsidR="001B4B43" w:rsidRPr="00E5678C" w:rsidRDefault="001B4B43" w:rsidP="001B4B43">
            <w:pPr>
              <w:spacing w:beforeLines="50" w:before="120"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文件名称</w:t>
            </w:r>
            <w:r w:rsidRPr="0038711D">
              <w:rPr>
                <w:rFonts w:ascii="Times New Roman"/>
              </w:rPr>
              <w:t>：</w:t>
            </w:r>
            <w:r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{t}</w:t>
            </w:r>
          </w:p>
          <w:p w:rsidR="001B4B43" w:rsidRPr="008C17E6" w:rsidRDefault="001B4B43" w:rsidP="001B4B43">
            <w:pPr>
              <w:spacing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文件编号</w:t>
            </w:r>
            <w:r w:rsidRPr="0038711D">
              <w:rPr>
                <w:rFonts w:ascii="Times New Roman"/>
              </w:rPr>
              <w:t>：</w:t>
            </w:r>
            <w:r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{i_s}</w:t>
            </w:r>
          </w:p>
          <w:p w:rsidR="001B4B43" w:rsidRPr="0038711D" w:rsidRDefault="001B4B43" w:rsidP="001B4B43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项目名称</w:t>
            </w:r>
            <w:r w:rsidRPr="0038711D">
              <w:rPr>
                <w:rFonts w:ascii="Times New Roman"/>
              </w:rPr>
              <w:t>：</w:t>
            </w:r>
            <w:r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{project_verbose}</w:t>
            </w:r>
          </w:p>
          <w:p w:rsidR="001B4B43" w:rsidRPr="0038711D" w:rsidRDefault="001B4B43" w:rsidP="001B4B43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项目编号</w:t>
            </w:r>
            <w:r w:rsidRPr="0038711D">
              <w:rPr>
                <w:rFonts w:ascii="Times New Roman"/>
              </w:rPr>
              <w:t>：</w:t>
            </w:r>
            <w:r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{contract_number}</w:t>
            </w:r>
          </w:p>
          <w:p w:rsidR="001B4B43" w:rsidRPr="0038711D" w:rsidRDefault="001B4B43" w:rsidP="001B4B43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物料编码</w:t>
            </w:r>
            <w:r w:rsidRPr="0038711D">
              <w:rPr>
                <w:rFonts w:ascii="Times New Roman"/>
              </w:rPr>
              <w:t>：</w:t>
            </w:r>
          </w:p>
          <w:p w:rsidR="001B4B43" w:rsidRPr="0038711D" w:rsidRDefault="001B4B43" w:rsidP="001B4B43">
            <w:pPr>
              <w:spacing w:line="420" w:lineRule="auto"/>
              <w:ind w:left="85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受控标识：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受控</w:t>
            </w:r>
          </w:p>
          <w:p w:rsidR="00830096" w:rsidRPr="0038711D" w:rsidRDefault="00830096" w:rsidP="00830096">
            <w:pPr>
              <w:spacing w:line="400" w:lineRule="atLeast"/>
              <w:ind w:left="851"/>
              <w:rPr>
                <w:rFonts w:ascii="Times New Roman" w:hAnsi="Times New Roman"/>
                <w:lang w:eastAsia="zh-CN"/>
              </w:rPr>
            </w:pPr>
          </w:p>
          <w:p w:rsidR="00830096" w:rsidRPr="0038711D" w:rsidRDefault="00830096" w:rsidP="00830096">
            <w:pPr>
              <w:spacing w:before="240" w:line="320" w:lineRule="atLeast"/>
              <w:ind w:left="8290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第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   </w:t>
            </w:r>
            <w:r w:rsidRPr="0038711D">
              <w:rPr>
                <w:rFonts w:ascii="Times New Roman" w:hAnsi="宋体"/>
                <w:b/>
                <w:color w:val="0000FF"/>
              </w:rPr>
              <w:t>册</w:t>
            </w:r>
          </w:p>
          <w:p w:rsidR="00830096" w:rsidRPr="0038711D" w:rsidRDefault="00830096" w:rsidP="00830096">
            <w:pPr>
              <w:spacing w:line="320" w:lineRule="atLeast"/>
              <w:ind w:left="829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</w:t>
            </w:r>
            <w:r w:rsidR="001B4B43">
              <w:rPr>
                <w:rFonts w:ascii="Times New Roman" w:hAnsi="Times New Roman"/>
                <w:b/>
                <w:color w:val="0000FF"/>
                <w:lang w:eastAsia="zh-CN"/>
              </w:rPr>
              <w:t>{pages}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宋体"/>
                <w:b/>
                <w:color w:val="0000FF"/>
              </w:rPr>
              <w:t>页</w:t>
            </w:r>
          </w:p>
          <w:p w:rsidR="004F5518" w:rsidRPr="0027602C" w:rsidRDefault="00830096" w:rsidP="00830096">
            <w:pPr>
              <w:spacing w:afterLines="50" w:after="120" w:line="320" w:lineRule="atLeast"/>
              <w:ind w:left="8290"/>
              <w:rPr>
                <w:rFonts w:hint="eastAsia"/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Pr="0038711D">
              <w:rPr>
                <w:rFonts w:ascii="Times New Roman"/>
                <w:b/>
                <w:color w:val="0000FF"/>
              </w:rPr>
              <w:t>册</w:t>
            </w:r>
          </w:p>
        </w:tc>
      </w:tr>
      <w:tr w:rsidR="004F5518" w:rsidTr="000C3225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版本</w:t>
            </w:r>
          </w:p>
        </w:tc>
        <w:tc>
          <w:tcPr>
            <w:tcW w:w="915" w:type="dxa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</w:t>
            </w:r>
          </w:p>
        </w:tc>
        <w:tc>
          <w:tcPr>
            <w:tcW w:w="1567" w:type="dxa"/>
            <w:vAlign w:val="center"/>
          </w:tcPr>
          <w:p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批准日期</w:t>
            </w:r>
          </w:p>
        </w:tc>
      </w:tr>
      <w:tr w:rsidR="001B4B43" w:rsidTr="000C3225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:rsidR="001B4B43" w:rsidRDefault="001B4B43" w:rsidP="001B4B43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vAlign w:val="center"/>
          </w:tcPr>
          <w:p w:rsidR="001B4B43" w:rsidRDefault="001B4B43" w:rsidP="001B4B43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1B4B43" w:rsidRPr="00A07DF4" w:rsidRDefault="001B4B43" w:rsidP="001B4B43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1B4B43" w:rsidRPr="0038711D" w:rsidRDefault="001B4B43" w:rsidP="001B4B43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1B4B43" w:rsidRPr="0038711D" w:rsidRDefault="001B4B43" w:rsidP="001B4B43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1B4B43" w:rsidRPr="0038711D" w:rsidRDefault="001B4B43" w:rsidP="001B4B43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:rsidR="001B4B43" w:rsidRDefault="001B4B43" w:rsidP="001B4B43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{date}{/r_r_3}</w:t>
            </w:r>
          </w:p>
        </w:tc>
      </w:tr>
      <w:tr w:rsidR="000C3225" w:rsidRPr="00583C98" w:rsidTr="000C3225">
        <w:tblPrEx>
          <w:tblCellMar>
            <w:top w:w="0" w:type="dxa"/>
            <w:bottom w:w="0" w:type="dxa"/>
          </w:tblCellMar>
        </w:tblPrEx>
        <w:trPr>
          <w:cantSplit/>
          <w:trHeight w:val="1574"/>
          <w:jc w:val="center"/>
        </w:trPr>
        <w:tc>
          <w:tcPr>
            <w:tcW w:w="9946" w:type="dxa"/>
            <w:gridSpan w:val="12"/>
          </w:tcPr>
          <w:p w:rsidR="000C3225" w:rsidRPr="00583C98" w:rsidRDefault="000C3225" w:rsidP="000C3225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相关部门</w:t>
            </w:r>
            <w:r w:rsidRPr="007F5BD1">
              <w:rPr>
                <w:b/>
                <w:color w:val="0000FF"/>
                <w:sz w:val="21"/>
                <w:szCs w:val="21"/>
              </w:rPr>
              <w:t>/</w:t>
            </w: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人员会签</w:t>
            </w:r>
            <w:r w:rsidRPr="00583C98">
              <w:rPr>
                <w:rFonts w:hint="eastAsia"/>
                <w:b/>
                <w:color w:val="0000FF"/>
              </w:rPr>
              <w:t>：</w:t>
            </w:r>
          </w:p>
        </w:tc>
      </w:tr>
      <w:tr w:rsidR="000C3225" w:rsidRPr="00284007" w:rsidTr="000C32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3225" w:rsidRPr="007F5BD1" w:rsidRDefault="000C3225" w:rsidP="000C3225">
            <w:pPr>
              <w:widowControl/>
              <w:rPr>
                <w:rFonts w:cs="Arial"/>
                <w:b/>
                <w:bCs/>
                <w:color w:val="0000FF"/>
                <w:sz w:val="21"/>
                <w:szCs w:val="21"/>
              </w:rPr>
            </w:pPr>
            <w:bookmarkStart w:id="2" w:name="OLE_LINK10"/>
            <w:bookmarkStart w:id="3" w:name="OLE_LINK11"/>
            <w:bookmarkStart w:id="4" w:name="OLE_LINK12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文件</w:t>
            </w:r>
          </w:p>
          <w:p w:rsidR="000C3225" w:rsidRPr="00284007" w:rsidRDefault="000C3225" w:rsidP="000C3225">
            <w:pPr>
              <w:widowControl/>
              <w:rPr>
                <w:rFonts w:cs="Arial"/>
                <w:szCs w:val="21"/>
              </w:rPr>
            </w:pP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发放</w:t>
            </w: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项目管理组</w:t>
            </w:r>
          </w:p>
          <w:p w:rsidR="000C3225" w:rsidRPr="007820DB" w:rsidRDefault="000C3225" w:rsidP="000C3225">
            <w:pPr>
              <w:spacing w:line="0" w:lineRule="atLeast"/>
              <w:rPr>
                <w:rFonts w:cs="Arial" w:hint="eastAsia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18pt" o:ole="">
                  <v:imagedata r:id="rId12" o:title=""/>
                </v:shape>
                <w:control r:id="rId13" w:name="CheckBox1153" w:shapeid="_x0000_i1025"/>
              </w:object>
            </w:r>
            <w:r w:rsidRPr="007820DB">
              <w:rPr>
                <w:szCs w:val="21"/>
              </w:rPr>
              <w:object w:dxaOrig="1440" w:dyaOrig="1440">
                <v:shape id="_x0000_i1026" type="#_x0000_t75" style="width:37.5pt;height:18pt" o:ole="">
                  <v:imagedata r:id="rId14" o:title=""/>
                </v:shape>
                <w:control r:id="rId15" w:name="CheckBox21" w:shapeid="_x0000_i1026"/>
              </w:obje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质量保证组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27" type="#_x0000_t75" style="width:40.5pt;height:18pt" o:ole="">
                  <v:imagedata r:id="rId16" o:title=""/>
                </v:shape>
                <w:control r:id="rId17" w:name="CheckBox111" w:shapeid="_x0000_i1027"/>
              </w:object>
            </w:r>
            <w:r w:rsidRPr="007820DB">
              <w:rPr>
                <w:szCs w:val="21"/>
              </w:rPr>
              <w:object w:dxaOrig="1440" w:dyaOrig="1440">
                <v:shape id="_x0000_i1028" type="#_x0000_t75" style="width:37.5pt;height:18pt" o:ole="">
                  <v:imagedata r:id="rId18" o:title=""/>
                </v:shape>
                <w:control r:id="rId19" w:name="CheckBox211" w:shapeid="_x0000_i1028"/>
              </w:obje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非安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29" type="#_x0000_t75" style="width:40.5pt;height:18pt" o:ole="">
                  <v:imagedata r:id="rId20" o:title=""/>
                </v:shape>
                <w:control r:id="rId21" w:name="CheckBox1154" w:shapeid="_x0000_i1029"/>
              </w:object>
            </w:r>
            <w:r w:rsidRPr="007820DB">
              <w:rPr>
                <w:szCs w:val="21"/>
              </w:rPr>
              <w:object w:dxaOrig="1440" w:dyaOrig="1440">
                <v:shape id="_x0000_i1030" type="#_x0000_t75" style="width:37.5pt;height:18pt" o:ole="">
                  <v:imagedata r:id="rId22" o:title=""/>
                </v:shape>
                <w:control r:id="rId23" w:name="CheckBox212" w:shapeid="_x0000_i1030"/>
              </w:obje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工程安全组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31" type="#_x0000_t75" style="width:40.5pt;height:18pt" o:ole="">
                  <v:imagedata r:id="rId24" o:title=""/>
                </v:shape>
                <w:control r:id="rId25" w:name="CheckBox1152" w:shapeid="_x0000_i1031"/>
              </w:object>
            </w:r>
            <w:r w:rsidRPr="007820DB">
              <w:rPr>
                <w:szCs w:val="21"/>
              </w:rPr>
              <w:object w:dxaOrig="1440" w:dyaOrig="1440">
                <v:shape id="_x0000_i1032" type="#_x0000_t75" style="width:37.5pt;height:18pt" o:ole="">
                  <v:imagedata r:id="rId26" o:title=""/>
                </v:shape>
                <w:control r:id="rId27" w:name="CheckBox213" w:shapeid="_x0000_i1032"/>
              </w:obje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color w:val="000000"/>
                <w:szCs w:val="21"/>
              </w:rPr>
              <w:t>工程成套组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33" type="#_x0000_t75" style="width:40.5pt;height:18pt" o:ole="">
                  <v:imagedata r:id="rId28" o:title=""/>
                </v:shape>
                <w:control r:id="rId29" w:name="CheckBox114" w:shapeid="_x0000_i1033"/>
              </w:object>
            </w:r>
            <w:r w:rsidRPr="007820DB">
              <w:rPr>
                <w:szCs w:val="21"/>
              </w:rPr>
              <w:object w:dxaOrig="1440" w:dyaOrig="1440">
                <v:shape id="_x0000_i1034" type="#_x0000_t75" style="width:37.5pt;height:18pt" o:ole="">
                  <v:imagedata r:id="rId30" o:title=""/>
                </v:shape>
                <w:control r:id="rId31" w:name="CheckBox214" w:shapeid="_x0000_i1034"/>
              </w:object>
            </w:r>
          </w:p>
        </w:tc>
      </w:tr>
      <w:tr w:rsidR="000C3225" w:rsidRPr="00284007" w:rsidTr="000C32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C3225" w:rsidRPr="00284007" w:rsidRDefault="000C3225" w:rsidP="000C3225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35" type="#_x0000_t75" style="width:40.5pt;height:18pt" o:ole="">
                  <v:imagedata r:id="rId32" o:title=""/>
                </v:shape>
                <w:control r:id="rId33" w:name="CheckBox115" w:shapeid="_x0000_i1035"/>
              </w:object>
            </w:r>
            <w:r w:rsidRPr="007820DB">
              <w:rPr>
                <w:szCs w:val="21"/>
              </w:rPr>
              <w:object w:dxaOrig="1440" w:dyaOrig="1440">
                <v:shape id="_x0000_i1036" type="#_x0000_t75" style="width:37.5pt;height:18pt" o:ole="">
                  <v:imagedata r:id="rId34" o:title=""/>
                </v:shape>
                <w:control r:id="rId35" w:name="CheckBox215" w:shapeid="_x0000_i1036"/>
              </w:obje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V V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37" type="#_x0000_t75" style="width:40.5pt;height:18pt" o:ole="">
                  <v:imagedata r:id="rId36" o:title=""/>
                </v:shape>
                <w:control r:id="rId37" w:name="CheckBox1151" w:shapeid="_x0000_i1037"/>
              </w:object>
            </w:r>
            <w:r w:rsidRPr="007820DB">
              <w:rPr>
                <w:szCs w:val="21"/>
              </w:rPr>
              <w:object w:dxaOrig="1440" w:dyaOrig="1440">
                <v:shape id="_x0000_i1038" type="#_x0000_t75" style="width:37.5pt;height:18pt" o:ole="">
                  <v:imagedata r:id="rId38" o:title=""/>
                </v:shape>
                <w:control r:id="rId39" w:name="CheckBox216" w:shapeid="_x0000_i1038"/>
              </w:obje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39" type="#_x0000_t75" style="width:40.5pt;height:18pt" o:ole="">
                  <v:imagedata r:id="rId40" o:title=""/>
                </v:shape>
                <w:control r:id="rId41" w:name="CheckBox117" w:shapeid="_x0000_i1039"/>
              </w:object>
            </w:r>
            <w:r w:rsidRPr="007820DB">
              <w:rPr>
                <w:szCs w:val="21"/>
              </w:rPr>
              <w:object w:dxaOrig="1440" w:dyaOrig="1440">
                <v:shape id="_x0000_i1040" type="#_x0000_t75" style="width:37.5pt;height:18pt" o:ole="">
                  <v:imagedata r:id="rId42" o:title=""/>
                </v:shape>
                <w:control r:id="rId43" w:name="CheckBox217" w:shapeid="_x0000_i1040"/>
              </w:obje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软件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41" type="#_x0000_t75" style="width:40.5pt;height:18pt" o:ole="">
                  <v:imagedata r:id="rId44" o:title=""/>
                </v:shape>
                <w:control r:id="rId45" w:name="CheckBox118" w:shapeid="_x0000_i1041"/>
              </w:object>
            </w:r>
            <w:r w:rsidRPr="007820DB">
              <w:rPr>
                <w:szCs w:val="21"/>
              </w:rPr>
              <w:object w:dxaOrig="1440" w:dyaOrig="1440">
                <v:shape id="_x0000_i1042" type="#_x0000_t75" style="width:37.5pt;height:18pt" o:ole="">
                  <v:imagedata r:id="rId46" o:title=""/>
                </v:shape>
                <w:control r:id="rId47" w:name="CheckBox218" w:shapeid="_x0000_i1042"/>
              </w:obje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结构开发组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43" type="#_x0000_t75" style="width:40.5pt;height:18pt" o:ole="">
                  <v:imagedata r:id="rId48" o:title=""/>
                </v:shape>
                <w:control r:id="rId49" w:name="CheckBox119" w:shapeid="_x0000_i1043"/>
              </w:object>
            </w:r>
            <w:r w:rsidRPr="007820DB">
              <w:rPr>
                <w:szCs w:val="21"/>
              </w:rPr>
              <w:object w:dxaOrig="1440" w:dyaOrig="1440">
                <v:shape id="_x0000_i1044" type="#_x0000_t75" style="width:37.5pt;height:18pt" o:ole="">
                  <v:imagedata r:id="rId50" o:title=""/>
                </v:shape>
                <w:control r:id="rId51" w:name="CheckBox219" w:shapeid="_x0000_i1044"/>
              </w:object>
            </w:r>
          </w:p>
        </w:tc>
      </w:tr>
      <w:tr w:rsidR="000C3225" w:rsidRPr="00284007" w:rsidTr="000C32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C3225" w:rsidRPr="00284007" w:rsidRDefault="000C3225" w:rsidP="000C3225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硬件开发组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45" type="#_x0000_t75" style="width:40.5pt;height:18pt" o:ole="">
                  <v:imagedata r:id="rId52" o:title=""/>
                </v:shape>
                <w:control r:id="rId53" w:name="CheckBox1110" w:shapeid="_x0000_i1045"/>
              </w:object>
            </w:r>
            <w:r w:rsidRPr="007820DB">
              <w:rPr>
                <w:szCs w:val="21"/>
              </w:rPr>
              <w:object w:dxaOrig="1440" w:dyaOrig="1440">
                <v:shape id="_x0000_i1046" type="#_x0000_t75" style="width:37.5pt;height:18pt" o:ole="">
                  <v:imagedata r:id="rId54" o:title=""/>
                </v:shape>
                <w:control r:id="rId55" w:name="CheckBox2110" w:shapeid="_x0000_i1046"/>
              </w:obje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应用开发组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47" type="#_x0000_t75" style="width:40.5pt;height:18pt" o:ole="">
                  <v:imagedata r:id="rId56" o:title=""/>
                </v:shape>
                <w:control r:id="rId57" w:name="CheckBox1111" w:shapeid="_x0000_i1047"/>
              </w:object>
            </w:r>
            <w:r w:rsidRPr="007820DB">
              <w:rPr>
                <w:szCs w:val="21"/>
              </w:rPr>
              <w:object w:dxaOrig="1440" w:dyaOrig="1440">
                <v:shape id="_x0000_i1048" type="#_x0000_t75" style="width:37.5pt;height:18pt" o:ole="">
                  <v:imagedata r:id="rId58" o:title=""/>
                </v:shape>
                <w:control r:id="rId59" w:name="CheckBox2111" w:shapeid="_x0000_i1048"/>
              </w:obje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采购组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49" type="#_x0000_t75" style="width:40.5pt;height:18pt" o:ole="">
                  <v:imagedata r:id="rId60" o:title=""/>
                </v:shape>
                <w:control r:id="rId61" w:name="CheckBox1112" w:shapeid="_x0000_i1049"/>
              </w:object>
            </w:r>
            <w:r w:rsidRPr="007820DB">
              <w:rPr>
                <w:szCs w:val="21"/>
              </w:rPr>
              <w:object w:dxaOrig="1440" w:dyaOrig="1440">
                <v:shape id="_x0000_i1050" type="#_x0000_t75" style="width:37.5pt;height:18pt" o:ole="">
                  <v:imagedata r:id="rId62" o:title=""/>
                </v:shape>
                <w:control r:id="rId63" w:name="CheckBox2112" w:shapeid="_x0000_i1050"/>
              </w:obje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物流组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szCs w:val="21"/>
              </w:rPr>
              <w:object w:dxaOrig="1440" w:dyaOrig="1440">
                <v:shape id="_x0000_i1051" type="#_x0000_t75" style="width:40.5pt;height:18pt" o:ole="">
                  <v:imagedata r:id="rId64" o:title=""/>
                </v:shape>
                <w:control r:id="rId65" w:name="CheckBox1113" w:shapeid="_x0000_i1051"/>
              </w:object>
            </w:r>
            <w:r w:rsidRPr="007820DB">
              <w:rPr>
                <w:szCs w:val="21"/>
              </w:rPr>
              <w:object w:dxaOrig="1440" w:dyaOrig="1440">
                <v:shape id="_x0000_i1052" type="#_x0000_t75" style="width:37.5pt;height:18pt" o:ole="">
                  <v:imagedata r:id="rId66" o:title=""/>
                </v:shape>
                <w:control r:id="rId67" w:name="CheckBox2113" w:shapeid="_x0000_i1052"/>
              </w:obje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市场部</w:t>
            </w:r>
          </w:p>
          <w:p w:rsidR="000C3225" w:rsidRPr="007820DB" w:rsidRDefault="000C3225" w:rsidP="000C3225">
            <w:pPr>
              <w:widowControl/>
              <w:spacing w:line="0" w:lineRule="atLeast"/>
              <w:jc w:val="center"/>
              <w:rPr>
                <w:rFonts w:cs="Arial" w:hint="eastAsia"/>
                <w:szCs w:val="21"/>
                <w:lang w:eastAsia="zh-CN"/>
              </w:rPr>
            </w:pPr>
            <w:r w:rsidRPr="007820DB">
              <w:rPr>
                <w:szCs w:val="21"/>
              </w:rPr>
              <w:object w:dxaOrig="1440" w:dyaOrig="1440">
                <v:shape id="_x0000_i1053" type="#_x0000_t75" style="width:40.5pt;height:18pt" o:ole="">
                  <v:imagedata r:id="rId68" o:title=""/>
                </v:shape>
                <w:control r:id="rId69" w:name="CheckBox11131" w:shapeid="_x0000_i1053"/>
              </w:object>
            </w:r>
            <w:r w:rsidRPr="007820DB">
              <w:rPr>
                <w:szCs w:val="21"/>
              </w:rPr>
              <w:object w:dxaOrig="1440" w:dyaOrig="1440">
                <v:shape id="_x0000_i1054" type="#_x0000_t75" style="width:37.5pt;height:18pt" o:ole="">
                  <v:imagedata r:id="rId70" o:title=""/>
                </v:shape>
                <w:control r:id="rId71" w:name="CheckBox21131" w:shapeid="_x0000_i1054"/>
              </w:object>
            </w:r>
          </w:p>
        </w:tc>
      </w:tr>
      <w:tr w:rsidR="000C3225" w:rsidRPr="00284007" w:rsidTr="000C32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C3225" w:rsidRPr="00284007" w:rsidRDefault="000C3225" w:rsidP="000C3225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3225" w:rsidRPr="00284007" w:rsidRDefault="000C3225" w:rsidP="000C3225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替换旧版文件；</w:t>
            </w:r>
            <w:r w:rsidRPr="007F5BD1">
              <w:rPr>
                <w:sz w:val="21"/>
                <w:szCs w:val="21"/>
              </w:rPr>
              <w:t xml:space="preserve">  </w:t>
            </w:r>
            <w:r w:rsidRPr="007F5BD1">
              <w:rPr>
                <w:rFonts w:ascii="宋体" w:hAnsi="宋体" w:hint="eastAsia"/>
                <w:sz w:val="21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F5647E" w:rsidRPr="004F5518" w:rsidRDefault="00F5647E" w:rsidP="000F4399">
      <w:pPr>
        <w:rPr>
          <w:rFonts w:hint="eastAsia"/>
          <w:lang w:eastAsia="zh-CN"/>
        </w:rPr>
        <w:sectPr w:rsidR="00F5647E" w:rsidRPr="004F5518" w:rsidSect="007F5BD1">
          <w:headerReference w:type="default" r:id="rId72"/>
          <w:pgSz w:w="11904" w:h="16843" w:code="9"/>
          <w:pgMar w:top="851" w:right="816" w:bottom="624" w:left="760" w:header="850" w:footer="992" w:gutter="0"/>
          <w:cols w:space="425"/>
          <w:noEndnote/>
          <w:docGrid w:linePitch="326"/>
        </w:sectPr>
      </w:pPr>
    </w:p>
    <w:p w:rsidR="006E11F4" w:rsidRPr="001D5ACF" w:rsidRDefault="006E11F4" w:rsidP="006E11F4">
      <w:pPr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 w:rsidRPr="001D5ACF">
        <w:rPr>
          <w:rFonts w:ascii="Times New Roman" w:hAnsi="Times New Roman"/>
          <w:noProof/>
          <w:sz w:val="24"/>
          <w:szCs w:val="24"/>
        </w:rPr>
        <w:lastRenderedPageBreak/>
        <w:t>Revision</w:t>
      </w:r>
      <w:r w:rsidRPr="001D5ACF">
        <w:rPr>
          <w:rFonts w:ascii="Times New Roman" w:hAnsi="Times New Roman"/>
          <w:noProof/>
          <w:sz w:val="24"/>
          <w:szCs w:val="24"/>
          <w:lang w:eastAsia="zh-CN"/>
        </w:rPr>
        <w:t>s</w:t>
      </w:r>
    </w:p>
    <w:p w:rsidR="006E11F4" w:rsidRPr="001D5ACF" w:rsidRDefault="006E11F4" w:rsidP="006E11F4">
      <w:pPr>
        <w:rPr>
          <w:rFonts w:ascii="Times New Roman" w:hAnsi="Times New Roman"/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6E11F4" w:rsidRPr="001D5ACF" w:rsidTr="00092466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No.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Status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Date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D5ACF">
              <w:rPr>
                <w:rFonts w:ascii="Times New Roman" w:hAnsi="Times New Roman"/>
                <w:noProof/>
                <w:lang w:eastAsia="zh-CN"/>
              </w:rPr>
              <w:t>S</w:t>
            </w:r>
            <w:r w:rsidRPr="001D5ACF">
              <w:rPr>
                <w:rFonts w:ascii="Times New Roman" w:hAnsi="Times New Roman"/>
                <w:noProof/>
              </w:rPr>
              <w:t>ection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Content</w:t>
            </w:r>
          </w:p>
        </w:tc>
      </w:tr>
      <w:tr w:rsidR="001B4B43" w:rsidRPr="001D5ACF" w:rsidTr="00092466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B43" w:rsidRPr="0003405D" w:rsidRDefault="001B4B43" w:rsidP="001B4B43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B43" w:rsidRPr="0003405D" w:rsidRDefault="001B4B43" w:rsidP="001B4B43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B43" w:rsidRPr="0003405D" w:rsidRDefault="001B4B43" w:rsidP="001B4B43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B43" w:rsidRPr="0003405D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B4B43" w:rsidRPr="0003405D" w:rsidRDefault="001B4B43" w:rsidP="001B4B43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B4B43" w:rsidRPr="0003405D" w:rsidRDefault="001B4B43" w:rsidP="001B4B43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6E11F4" w:rsidRPr="002C0872" w:rsidRDefault="006E11F4" w:rsidP="006E11F4">
      <w:pPr>
        <w:rPr>
          <w:rFonts w:hint="eastAsia"/>
          <w:lang w:eastAsia="zh-CN"/>
        </w:rPr>
      </w:pPr>
    </w:p>
    <w:p w:rsidR="00080C3F" w:rsidRDefault="00080C3F" w:rsidP="000F4399">
      <w:pPr>
        <w:rPr>
          <w:rFonts w:hint="eastAsia"/>
          <w:lang w:eastAsia="zh-CN"/>
        </w:rPr>
      </w:pPr>
    </w:p>
    <w:p w:rsidR="00080C3F" w:rsidRDefault="00080C3F" w:rsidP="000F4399">
      <w:pPr>
        <w:rPr>
          <w:rFonts w:hint="eastAsia"/>
          <w:lang w:eastAsia="zh-CN"/>
        </w:rPr>
      </w:pPr>
    </w:p>
    <w:p w:rsidR="00F5647E" w:rsidRDefault="00F5647E" w:rsidP="000F4399">
      <w:pPr>
        <w:rPr>
          <w:rFonts w:hint="eastAsia"/>
          <w:lang w:eastAsia="zh-CN"/>
        </w:rPr>
      </w:pPr>
    </w:p>
    <w:p w:rsidR="00033207" w:rsidRPr="00547AE3" w:rsidRDefault="00033207" w:rsidP="00547AE3">
      <w:pPr>
        <w:rPr>
          <w:lang w:eastAsia="zh-CN"/>
        </w:rPr>
      </w:pPr>
    </w:p>
    <w:sectPr w:rsidR="00033207" w:rsidRPr="00547AE3" w:rsidSect="008C1B2A">
      <w:headerReference w:type="even" r:id="rId73"/>
      <w:headerReference w:type="default" r:id="rId74"/>
      <w:pgSz w:w="11907" w:h="16840" w:code="9"/>
      <w:pgMar w:top="1701" w:right="1418" w:bottom="1134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C71" w:rsidRDefault="00364C71" w:rsidP="000F4399">
      <w:r>
        <w:separator/>
      </w:r>
    </w:p>
    <w:p w:rsidR="00364C71" w:rsidRDefault="00364C71" w:rsidP="000F4399"/>
    <w:p w:rsidR="00364C71" w:rsidRDefault="00364C71" w:rsidP="000F4399"/>
    <w:p w:rsidR="00364C71" w:rsidRDefault="00364C71" w:rsidP="000F4399"/>
    <w:p w:rsidR="00364C71" w:rsidRDefault="00364C71" w:rsidP="000F4399"/>
  </w:endnote>
  <w:endnote w:type="continuationSeparator" w:id="0">
    <w:p w:rsidR="00364C71" w:rsidRDefault="00364C71" w:rsidP="000F4399">
      <w:r>
        <w:continuationSeparator/>
      </w:r>
    </w:p>
    <w:p w:rsidR="00364C71" w:rsidRDefault="00364C71" w:rsidP="000F4399"/>
    <w:p w:rsidR="00364C71" w:rsidRDefault="00364C71" w:rsidP="000F4399"/>
    <w:p w:rsidR="00364C71" w:rsidRDefault="00364C71" w:rsidP="000F4399"/>
    <w:p w:rsidR="00364C71" w:rsidRDefault="00364C71" w:rsidP="000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A9" w:rsidRDefault="002403A9" w:rsidP="00FB4788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403A9" w:rsidRDefault="002403A9" w:rsidP="005840A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A9" w:rsidRDefault="002403A9" w:rsidP="005840A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C71" w:rsidRDefault="00364C71" w:rsidP="000F4399">
      <w:r>
        <w:separator/>
      </w:r>
    </w:p>
    <w:p w:rsidR="00364C71" w:rsidRDefault="00364C71" w:rsidP="000F4399"/>
    <w:p w:rsidR="00364C71" w:rsidRDefault="00364C71" w:rsidP="000F4399"/>
    <w:p w:rsidR="00364C71" w:rsidRDefault="00364C71" w:rsidP="000F4399"/>
    <w:p w:rsidR="00364C71" w:rsidRDefault="00364C71" w:rsidP="000F4399"/>
  </w:footnote>
  <w:footnote w:type="continuationSeparator" w:id="0">
    <w:p w:rsidR="00364C71" w:rsidRDefault="00364C71" w:rsidP="000F4399">
      <w:r>
        <w:continuationSeparator/>
      </w:r>
    </w:p>
    <w:p w:rsidR="00364C71" w:rsidRDefault="00364C71" w:rsidP="000F4399"/>
    <w:p w:rsidR="00364C71" w:rsidRDefault="00364C71" w:rsidP="000F4399"/>
    <w:p w:rsidR="00364C71" w:rsidRDefault="00364C71" w:rsidP="000F4399"/>
    <w:p w:rsidR="00364C71" w:rsidRDefault="00364C71" w:rsidP="000F43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A9" w:rsidRPr="007F5BD1" w:rsidRDefault="002403A9" w:rsidP="007F5BD1">
    <w:pPr>
      <w:pStyle w:val="a4"/>
      <w:tabs>
        <w:tab w:val="right" w:pos="8647"/>
      </w:tabs>
      <w:ind w:leftChars="-405" w:left="40" w:rightChars="-364" w:right="-728" w:hangingChars="403" w:hanging="850"/>
      <w:rPr>
        <w:rFonts w:ascii="黑体" w:eastAsia="黑体" w:hint="eastAsia"/>
        <w:b/>
        <w:color w:val="4F81BD"/>
        <w:sz w:val="21"/>
        <w:szCs w:val="21"/>
        <w:lang w:eastAsia="zh-CN"/>
      </w:rPr>
    </w:pPr>
    <w:r>
      <w:rPr>
        <w:rFonts w:ascii="黑体" w:eastAsia="黑体" w:hint="eastAsia"/>
        <w:b/>
        <w:color w:val="0000CC"/>
        <w:sz w:val="21"/>
        <w:szCs w:val="21"/>
        <w:lang w:eastAsia="zh-CN"/>
      </w:rPr>
      <w:t xml:space="preserve">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A9" w:rsidRPr="007F5BD1" w:rsidRDefault="002403A9" w:rsidP="007F5BD1">
    <w:pPr>
      <w:pStyle w:val="a4"/>
      <w:tabs>
        <w:tab w:val="right" w:pos="8647"/>
      </w:tabs>
      <w:ind w:leftChars="-405" w:left="40" w:rightChars="-364" w:right="-728" w:hangingChars="403" w:hanging="850"/>
      <w:rPr>
        <w:rFonts w:ascii="黑体" w:eastAsia="黑体" w:hint="eastAsia"/>
        <w:b/>
        <w:color w:val="4F81BD"/>
        <w:sz w:val="21"/>
        <w:szCs w:val="21"/>
        <w:lang w:eastAsia="zh-CN"/>
      </w:rPr>
    </w:pPr>
    <w:r>
      <w:rPr>
        <w:rFonts w:ascii="黑体" w:eastAsia="黑体" w:hint="eastAsia"/>
        <w:b/>
        <w:color w:val="0000CC"/>
        <w:sz w:val="21"/>
        <w:szCs w:val="21"/>
        <w:lang w:eastAsia="zh-CN"/>
      </w:rPr>
      <w:t xml:space="preserve">         </w:t>
    </w:r>
    <w:r w:rsidRPr="00F42126">
      <w:rPr>
        <w:rFonts w:ascii="黑体" w:eastAsia="黑体" w:hint="eastAsia"/>
        <w:b/>
        <w:color w:val="0000CC"/>
        <w:sz w:val="21"/>
        <w:szCs w:val="21"/>
      </w:rPr>
      <w:t xml:space="preserve">普通商密  </w:t>
    </w:r>
    <w:r w:rsidR="000C3225">
      <w:rPr>
        <w:rFonts w:ascii="黑体" w:eastAsia="黑体" w:hint="eastAsia"/>
        <w:b/>
        <w:color w:val="0000CC"/>
        <w:sz w:val="21"/>
        <w:szCs w:val="21"/>
        <w:lang w:eastAsia="zh-CN"/>
      </w:rPr>
      <w:t>1</w:t>
    </w:r>
    <w:r>
      <w:rPr>
        <w:rFonts w:ascii="黑体" w:eastAsia="黑体" w:hint="eastAsia"/>
        <w:b/>
        <w:color w:val="0000CC"/>
        <w:sz w:val="21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 w:val="21"/>
        <w:szCs w:val="21"/>
      </w:rPr>
      <w:t>年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A9" w:rsidRDefault="002403A9" w:rsidP="000F439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A9" w:rsidRPr="00CD5A66" w:rsidRDefault="007634C1" w:rsidP="00092466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/>
        <w:noProof/>
        <w:szCs w:val="21"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59055</wp:posOffset>
          </wp:positionV>
          <wp:extent cx="533400" cy="440690"/>
          <wp:effectExtent l="0" t="0" r="0" b="0"/>
          <wp:wrapNone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09" t="2733" r="13432" b="409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03A9" w:rsidRPr="00CD5A66">
      <w:rPr>
        <w:rFonts w:ascii="Times New Roman" w:hAnsi="Times New Roman"/>
        <w:szCs w:val="21"/>
        <w:lang w:val="en-US" w:eastAsia="zh-CN"/>
      </w:rPr>
      <w:t>CPR1000 EXTENSION PROJECT DCS</w:t>
    </w:r>
  </w:p>
  <w:p w:rsidR="001B4B43" w:rsidRDefault="001B4B43" w:rsidP="001B4B43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 w:hint="eastAsia"/>
        <w:szCs w:val="21"/>
        <w:lang w:val="en-US" w:eastAsia="zh-CN"/>
      </w:rPr>
      <w:t>----</w:t>
    </w:r>
    <w:r w:rsidRPr="002C71D0">
      <w:rPr>
        <w:rFonts w:ascii="Times New Roman" w:hAnsi="Times New Roman"/>
        <w:szCs w:val="21"/>
        <w:lang w:val="en-US" w:eastAsia="zh-CN"/>
      </w:rPr>
      <w:t xml:space="preserve"> </w:t>
    </w:r>
    <w:r>
      <w:rPr>
        <w:rFonts w:ascii="Times New Roman" w:hAnsi="Times New Roman"/>
        <w:szCs w:val="21"/>
        <w:lang w:val="en-US" w:eastAsia="zh-CN"/>
      </w:rPr>
      <w:t>{t}</w:t>
    </w:r>
  </w:p>
  <w:p w:rsidR="001B4B43" w:rsidRPr="00092466" w:rsidRDefault="001B4B43" w:rsidP="001B4B43">
    <w:pPr>
      <w:pBdr>
        <w:bottom w:val="single" w:sz="4" w:space="1" w:color="auto"/>
      </w:pBdr>
      <w:jc w:val="right"/>
      <w:rPr>
        <w:rFonts w:ascii="Times New Roman" w:hAnsi="Times New Roman"/>
        <w:lang w:val="en-US" w:eastAsia="zh-CN"/>
      </w:rPr>
    </w:pPr>
    <w:r>
      <w:rPr>
        <w:rFonts w:ascii="Times New Roman" w:hAnsi="Times New Roman"/>
        <w:lang w:val="en-US" w:eastAsia="zh-CN"/>
      </w:rPr>
      <w:t>Rev</w:t>
    </w:r>
    <w:r>
      <w:rPr>
        <w:rFonts w:ascii="Times New Roman" w:hAnsi="Times New Roman" w:hint="eastAsia"/>
        <w:lang w:val="en-US" w:eastAsia="zh-CN"/>
      </w:rPr>
      <w:t xml:space="preserve">. </w:t>
    </w:r>
    <w:r>
      <w:rPr>
        <w:rFonts w:ascii="Times New Roman" w:hAnsi="Times New Roman"/>
        <w:lang w:val="en-US" w:eastAsia="zh-CN"/>
      </w:rPr>
      <w:t>{r}</w:t>
    </w:r>
    <w:r w:rsidRPr="00CD5A66">
      <w:rPr>
        <w:rFonts w:ascii="Times New Roman" w:hAnsi="Times New Roman"/>
        <w:lang w:val="en-US"/>
      </w:rPr>
      <w:t xml:space="preserve">     Page </w:t>
    </w:r>
    <w:r w:rsidRPr="00CD5A66">
      <w:rPr>
        <w:rFonts w:ascii="Times New Roman" w:hAnsi="Times New Roman"/>
      </w:rPr>
      <w:fldChar w:fldCharType="begin"/>
    </w:r>
    <w:r w:rsidRPr="00CD5A66">
      <w:rPr>
        <w:rFonts w:ascii="Times New Roman" w:hAnsi="Times New Roman"/>
        <w:lang w:val="en-US"/>
      </w:rPr>
      <w:instrText xml:space="preserve"> PAGE </w:instrText>
    </w:r>
    <w:r w:rsidRPr="00CD5A66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  <w:lang w:val="en-US"/>
      </w:rPr>
      <w:t>4</w:t>
    </w:r>
    <w:r w:rsidRPr="00CD5A66">
      <w:rPr>
        <w:rFonts w:ascii="Times New Roman" w:hAnsi="Times New Roman"/>
      </w:rPr>
      <w:fldChar w:fldCharType="end"/>
    </w:r>
    <w:r w:rsidRPr="00CD5A66">
      <w:rPr>
        <w:rFonts w:ascii="Times New Roman" w:hAnsi="Times New Roman"/>
        <w:lang w:val="en-US"/>
      </w:rPr>
      <w:t xml:space="preserve"> of </w:t>
    </w:r>
    <w:r>
      <w:rPr>
        <w:rFonts w:ascii="Times New Roman" w:hAnsi="Times New Roman"/>
        <w:lang w:eastAsia="zh-CN"/>
      </w:rPr>
      <w:t>{pages}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1408D40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EBC4D13"/>
    <w:multiLevelType w:val="hybridMultilevel"/>
    <w:tmpl w:val="0E0E8330"/>
    <w:lvl w:ilvl="0" w:tplc="ED1E543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0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85"/>
    <w:rsid w:val="0000346C"/>
    <w:rsid w:val="00003C6F"/>
    <w:rsid w:val="00004303"/>
    <w:rsid w:val="00006984"/>
    <w:rsid w:val="000218D2"/>
    <w:rsid w:val="00030620"/>
    <w:rsid w:val="00033207"/>
    <w:rsid w:val="0003694D"/>
    <w:rsid w:val="00040619"/>
    <w:rsid w:val="0004520A"/>
    <w:rsid w:val="00070584"/>
    <w:rsid w:val="00072E85"/>
    <w:rsid w:val="00073A83"/>
    <w:rsid w:val="00080C3F"/>
    <w:rsid w:val="00092466"/>
    <w:rsid w:val="00094205"/>
    <w:rsid w:val="00094BA1"/>
    <w:rsid w:val="000A1B14"/>
    <w:rsid w:val="000C3225"/>
    <w:rsid w:val="000E44A9"/>
    <w:rsid w:val="000F4399"/>
    <w:rsid w:val="00111CCC"/>
    <w:rsid w:val="00137100"/>
    <w:rsid w:val="00142269"/>
    <w:rsid w:val="00145ACE"/>
    <w:rsid w:val="00147638"/>
    <w:rsid w:val="001528F3"/>
    <w:rsid w:val="00154A66"/>
    <w:rsid w:val="00160C3B"/>
    <w:rsid w:val="00171E79"/>
    <w:rsid w:val="00175B29"/>
    <w:rsid w:val="001773C1"/>
    <w:rsid w:val="00177A23"/>
    <w:rsid w:val="00180706"/>
    <w:rsid w:val="001926FB"/>
    <w:rsid w:val="001B30B0"/>
    <w:rsid w:val="001B4B43"/>
    <w:rsid w:val="001B69F8"/>
    <w:rsid w:val="001C457B"/>
    <w:rsid w:val="001D0398"/>
    <w:rsid w:val="001D70FC"/>
    <w:rsid w:val="001E242A"/>
    <w:rsid w:val="001F457C"/>
    <w:rsid w:val="001F525A"/>
    <w:rsid w:val="00200C50"/>
    <w:rsid w:val="002035F1"/>
    <w:rsid w:val="00224FE8"/>
    <w:rsid w:val="00225AD3"/>
    <w:rsid w:val="00226EB2"/>
    <w:rsid w:val="00232A7E"/>
    <w:rsid w:val="0023618A"/>
    <w:rsid w:val="002403A9"/>
    <w:rsid w:val="00240F25"/>
    <w:rsid w:val="002648E1"/>
    <w:rsid w:val="00265283"/>
    <w:rsid w:val="00282DC8"/>
    <w:rsid w:val="0028479A"/>
    <w:rsid w:val="0029375E"/>
    <w:rsid w:val="00296EDB"/>
    <w:rsid w:val="002A76B2"/>
    <w:rsid w:val="002B2F4E"/>
    <w:rsid w:val="002B3D26"/>
    <w:rsid w:val="002C0872"/>
    <w:rsid w:val="002C71D0"/>
    <w:rsid w:val="002D4F8F"/>
    <w:rsid w:val="002E3352"/>
    <w:rsid w:val="002E6AA7"/>
    <w:rsid w:val="002F150B"/>
    <w:rsid w:val="00322CE5"/>
    <w:rsid w:val="00326D78"/>
    <w:rsid w:val="00333C51"/>
    <w:rsid w:val="003349C9"/>
    <w:rsid w:val="0033511C"/>
    <w:rsid w:val="00341E86"/>
    <w:rsid w:val="00361677"/>
    <w:rsid w:val="003616EC"/>
    <w:rsid w:val="00364C71"/>
    <w:rsid w:val="003670F5"/>
    <w:rsid w:val="003679FF"/>
    <w:rsid w:val="00376B00"/>
    <w:rsid w:val="0038248B"/>
    <w:rsid w:val="003A773A"/>
    <w:rsid w:val="003B026D"/>
    <w:rsid w:val="003C1B77"/>
    <w:rsid w:val="003C231B"/>
    <w:rsid w:val="003D5B4C"/>
    <w:rsid w:val="003D613F"/>
    <w:rsid w:val="003D6184"/>
    <w:rsid w:val="003E1960"/>
    <w:rsid w:val="003E33EA"/>
    <w:rsid w:val="0040100A"/>
    <w:rsid w:val="00407362"/>
    <w:rsid w:val="004079D5"/>
    <w:rsid w:val="004122A8"/>
    <w:rsid w:val="004209BD"/>
    <w:rsid w:val="00423D09"/>
    <w:rsid w:val="00426D6C"/>
    <w:rsid w:val="0043392B"/>
    <w:rsid w:val="00436230"/>
    <w:rsid w:val="00466564"/>
    <w:rsid w:val="004677A4"/>
    <w:rsid w:val="0047162A"/>
    <w:rsid w:val="0047168E"/>
    <w:rsid w:val="004720F0"/>
    <w:rsid w:val="00485968"/>
    <w:rsid w:val="004A3041"/>
    <w:rsid w:val="004D373B"/>
    <w:rsid w:val="004D3BC1"/>
    <w:rsid w:val="004D6EEF"/>
    <w:rsid w:val="004E5892"/>
    <w:rsid w:val="004F400F"/>
    <w:rsid w:val="004F5518"/>
    <w:rsid w:val="004F7DDE"/>
    <w:rsid w:val="00505A8D"/>
    <w:rsid w:val="00506D38"/>
    <w:rsid w:val="0052261E"/>
    <w:rsid w:val="00541059"/>
    <w:rsid w:val="00541C9F"/>
    <w:rsid w:val="00547AE3"/>
    <w:rsid w:val="00547F3B"/>
    <w:rsid w:val="00552E8E"/>
    <w:rsid w:val="00554037"/>
    <w:rsid w:val="00557D76"/>
    <w:rsid w:val="00567CD4"/>
    <w:rsid w:val="005816F7"/>
    <w:rsid w:val="005840A9"/>
    <w:rsid w:val="00587906"/>
    <w:rsid w:val="0059057C"/>
    <w:rsid w:val="0059139B"/>
    <w:rsid w:val="0059232A"/>
    <w:rsid w:val="00597FF3"/>
    <w:rsid w:val="005E5BDB"/>
    <w:rsid w:val="005F0CE5"/>
    <w:rsid w:val="005F6F47"/>
    <w:rsid w:val="00610D7A"/>
    <w:rsid w:val="00611C15"/>
    <w:rsid w:val="0061522D"/>
    <w:rsid w:val="006276E5"/>
    <w:rsid w:val="00631AC2"/>
    <w:rsid w:val="00632504"/>
    <w:rsid w:val="00634085"/>
    <w:rsid w:val="006424C5"/>
    <w:rsid w:val="006521C4"/>
    <w:rsid w:val="006539CF"/>
    <w:rsid w:val="006A5C94"/>
    <w:rsid w:val="006B7D87"/>
    <w:rsid w:val="006D30AC"/>
    <w:rsid w:val="006E0FC9"/>
    <w:rsid w:val="006E11F4"/>
    <w:rsid w:val="006E47F4"/>
    <w:rsid w:val="007311A2"/>
    <w:rsid w:val="00733CCE"/>
    <w:rsid w:val="00737262"/>
    <w:rsid w:val="00746A75"/>
    <w:rsid w:val="007470F5"/>
    <w:rsid w:val="00762C8B"/>
    <w:rsid w:val="007634C1"/>
    <w:rsid w:val="0076371A"/>
    <w:rsid w:val="00770FDA"/>
    <w:rsid w:val="00780DFD"/>
    <w:rsid w:val="00787612"/>
    <w:rsid w:val="007A6F0D"/>
    <w:rsid w:val="007B0D64"/>
    <w:rsid w:val="007B2059"/>
    <w:rsid w:val="007B426A"/>
    <w:rsid w:val="007B6D14"/>
    <w:rsid w:val="007D0510"/>
    <w:rsid w:val="007F578E"/>
    <w:rsid w:val="007F5BD1"/>
    <w:rsid w:val="00802F50"/>
    <w:rsid w:val="00803EBA"/>
    <w:rsid w:val="00804488"/>
    <w:rsid w:val="008120D4"/>
    <w:rsid w:val="0082060A"/>
    <w:rsid w:val="008249BC"/>
    <w:rsid w:val="00830096"/>
    <w:rsid w:val="00832199"/>
    <w:rsid w:val="00837F78"/>
    <w:rsid w:val="008464CA"/>
    <w:rsid w:val="00874065"/>
    <w:rsid w:val="00874F98"/>
    <w:rsid w:val="008A5F4C"/>
    <w:rsid w:val="008B0350"/>
    <w:rsid w:val="008C1325"/>
    <w:rsid w:val="008C1B2A"/>
    <w:rsid w:val="008C60B2"/>
    <w:rsid w:val="008D5BFC"/>
    <w:rsid w:val="008D5DB1"/>
    <w:rsid w:val="008E2284"/>
    <w:rsid w:val="008F454E"/>
    <w:rsid w:val="008F6A02"/>
    <w:rsid w:val="00911E64"/>
    <w:rsid w:val="009156DE"/>
    <w:rsid w:val="00922D22"/>
    <w:rsid w:val="009374D5"/>
    <w:rsid w:val="009379BC"/>
    <w:rsid w:val="0094325C"/>
    <w:rsid w:val="00946692"/>
    <w:rsid w:val="00963BE1"/>
    <w:rsid w:val="00982E92"/>
    <w:rsid w:val="009913BB"/>
    <w:rsid w:val="00994A6D"/>
    <w:rsid w:val="00997A3A"/>
    <w:rsid w:val="009A0038"/>
    <w:rsid w:val="009A24D9"/>
    <w:rsid w:val="009C1438"/>
    <w:rsid w:val="009D0DD8"/>
    <w:rsid w:val="009D2231"/>
    <w:rsid w:val="009E7696"/>
    <w:rsid w:val="009E76F0"/>
    <w:rsid w:val="00A014A0"/>
    <w:rsid w:val="00A01D80"/>
    <w:rsid w:val="00A023DA"/>
    <w:rsid w:val="00A2207F"/>
    <w:rsid w:val="00A24A1F"/>
    <w:rsid w:val="00A25666"/>
    <w:rsid w:val="00A31C24"/>
    <w:rsid w:val="00A37E8A"/>
    <w:rsid w:val="00A435C2"/>
    <w:rsid w:val="00A639C5"/>
    <w:rsid w:val="00A7574E"/>
    <w:rsid w:val="00A97FA3"/>
    <w:rsid w:val="00AA4BF3"/>
    <w:rsid w:val="00AB1665"/>
    <w:rsid w:val="00AB27B7"/>
    <w:rsid w:val="00AC0AF8"/>
    <w:rsid w:val="00AC484F"/>
    <w:rsid w:val="00AD1232"/>
    <w:rsid w:val="00AE0BDF"/>
    <w:rsid w:val="00AE448E"/>
    <w:rsid w:val="00AE683A"/>
    <w:rsid w:val="00AF4DFE"/>
    <w:rsid w:val="00AF5D02"/>
    <w:rsid w:val="00B111E6"/>
    <w:rsid w:val="00B170FF"/>
    <w:rsid w:val="00B32038"/>
    <w:rsid w:val="00B40495"/>
    <w:rsid w:val="00B556BF"/>
    <w:rsid w:val="00B6004E"/>
    <w:rsid w:val="00B61951"/>
    <w:rsid w:val="00B659DC"/>
    <w:rsid w:val="00B80ACD"/>
    <w:rsid w:val="00B86535"/>
    <w:rsid w:val="00BA6147"/>
    <w:rsid w:val="00BB73B1"/>
    <w:rsid w:val="00BC39B8"/>
    <w:rsid w:val="00BE0018"/>
    <w:rsid w:val="00BF31CE"/>
    <w:rsid w:val="00BF7B65"/>
    <w:rsid w:val="00C302C4"/>
    <w:rsid w:val="00C350E1"/>
    <w:rsid w:val="00C60408"/>
    <w:rsid w:val="00C6179D"/>
    <w:rsid w:val="00C6218B"/>
    <w:rsid w:val="00C65BA0"/>
    <w:rsid w:val="00C741C2"/>
    <w:rsid w:val="00C74F96"/>
    <w:rsid w:val="00C809CE"/>
    <w:rsid w:val="00C8193F"/>
    <w:rsid w:val="00C83A46"/>
    <w:rsid w:val="00C874F3"/>
    <w:rsid w:val="00C923CB"/>
    <w:rsid w:val="00C95156"/>
    <w:rsid w:val="00CA1969"/>
    <w:rsid w:val="00CA34D9"/>
    <w:rsid w:val="00CB6775"/>
    <w:rsid w:val="00CC3F8C"/>
    <w:rsid w:val="00CD02A8"/>
    <w:rsid w:val="00CD0ECC"/>
    <w:rsid w:val="00CE1245"/>
    <w:rsid w:val="00CF471E"/>
    <w:rsid w:val="00D00761"/>
    <w:rsid w:val="00D01567"/>
    <w:rsid w:val="00D0315D"/>
    <w:rsid w:val="00D0543A"/>
    <w:rsid w:val="00D11A5C"/>
    <w:rsid w:val="00D12C7D"/>
    <w:rsid w:val="00D13CF3"/>
    <w:rsid w:val="00D1483A"/>
    <w:rsid w:val="00D309B1"/>
    <w:rsid w:val="00D37311"/>
    <w:rsid w:val="00D4353C"/>
    <w:rsid w:val="00D51661"/>
    <w:rsid w:val="00D63EFA"/>
    <w:rsid w:val="00D70C65"/>
    <w:rsid w:val="00D728DC"/>
    <w:rsid w:val="00D74FEE"/>
    <w:rsid w:val="00D907CE"/>
    <w:rsid w:val="00D94F15"/>
    <w:rsid w:val="00DA0372"/>
    <w:rsid w:val="00DA42DE"/>
    <w:rsid w:val="00DB2287"/>
    <w:rsid w:val="00DB3DFA"/>
    <w:rsid w:val="00DB5C8A"/>
    <w:rsid w:val="00DB694C"/>
    <w:rsid w:val="00DC1192"/>
    <w:rsid w:val="00DD731B"/>
    <w:rsid w:val="00DE654F"/>
    <w:rsid w:val="00DF129A"/>
    <w:rsid w:val="00DF2B1F"/>
    <w:rsid w:val="00DF5F22"/>
    <w:rsid w:val="00E01149"/>
    <w:rsid w:val="00E01940"/>
    <w:rsid w:val="00E109FA"/>
    <w:rsid w:val="00E25E00"/>
    <w:rsid w:val="00E371DC"/>
    <w:rsid w:val="00E40855"/>
    <w:rsid w:val="00E41B98"/>
    <w:rsid w:val="00E41C39"/>
    <w:rsid w:val="00E53BDA"/>
    <w:rsid w:val="00E54B84"/>
    <w:rsid w:val="00E60CEC"/>
    <w:rsid w:val="00E861CC"/>
    <w:rsid w:val="00E954F2"/>
    <w:rsid w:val="00EA0481"/>
    <w:rsid w:val="00EB3460"/>
    <w:rsid w:val="00EB369B"/>
    <w:rsid w:val="00EB5056"/>
    <w:rsid w:val="00ED1BB6"/>
    <w:rsid w:val="00EE1BD4"/>
    <w:rsid w:val="00EE2822"/>
    <w:rsid w:val="00EF1BF3"/>
    <w:rsid w:val="00EF2E99"/>
    <w:rsid w:val="00EF3E64"/>
    <w:rsid w:val="00F07086"/>
    <w:rsid w:val="00F072BB"/>
    <w:rsid w:val="00F12F61"/>
    <w:rsid w:val="00F13CB2"/>
    <w:rsid w:val="00F30AD8"/>
    <w:rsid w:val="00F33573"/>
    <w:rsid w:val="00F42221"/>
    <w:rsid w:val="00F4265B"/>
    <w:rsid w:val="00F5647E"/>
    <w:rsid w:val="00F6362C"/>
    <w:rsid w:val="00F66435"/>
    <w:rsid w:val="00F75E91"/>
    <w:rsid w:val="00F76B52"/>
    <w:rsid w:val="00F8175A"/>
    <w:rsid w:val="00F856D0"/>
    <w:rsid w:val="00F86573"/>
    <w:rsid w:val="00F86B86"/>
    <w:rsid w:val="00FA56C3"/>
    <w:rsid w:val="00FB4788"/>
    <w:rsid w:val="00FD0177"/>
    <w:rsid w:val="00FD2564"/>
    <w:rsid w:val="00FD2EDF"/>
    <w:rsid w:val="00FD2F50"/>
    <w:rsid w:val="00FE1E49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CF67E-E1CF-4E61-89FA-8FC4FCCF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9"/>
    <w:pPr>
      <w:widowControl w:val="0"/>
      <w:spacing w:line="300" w:lineRule="auto"/>
    </w:pPr>
    <w:rPr>
      <w:rFonts w:ascii="Arial" w:hAnsi="Arial"/>
      <w:lang w:val="fr-FR" w:eastAsia="fr-FR"/>
    </w:rPr>
  </w:style>
  <w:style w:type="paragraph" w:styleId="1">
    <w:name w:val="heading 1"/>
    <w:basedOn w:val="a"/>
    <w:next w:val="a"/>
    <w:qFormat/>
    <w:rsid w:val="009E7696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AA4BF3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8C1B2A"/>
    <w:pPr>
      <w:spacing w:before="120" w:after="120"/>
    </w:pPr>
    <w:rPr>
      <w:b/>
      <w:bCs/>
      <w:caps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8C1B2A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8C1B2A"/>
    <w:pPr>
      <w:ind w:left="400"/>
    </w:pPr>
    <w:rPr>
      <w:iCs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426D6C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00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9E76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60">
    <w:name w:val="toc 6"/>
    <w:basedOn w:val="a"/>
    <w:next w:val="a"/>
    <w:autoRedefine/>
    <w:semiHidden/>
    <w:rsid w:val="008C1B2A"/>
    <w:pPr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C1B2A"/>
    <w:pPr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C1B2A"/>
    <w:pPr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C1B2A"/>
    <w:pPr>
      <w:ind w:left="160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5840A9"/>
  </w:style>
  <w:style w:type="character" w:customStyle="1" w:styleId="Char">
    <w:name w:val="页眉 Char"/>
    <w:link w:val="a4"/>
    <w:uiPriority w:val="99"/>
    <w:rsid w:val="007F5BD1"/>
    <w:rPr>
      <w:rFonts w:ascii="Arial" w:hAnsi="Arial"/>
      <w:lang w:val="fr-FR" w:eastAsia="fr-FR"/>
    </w:rPr>
  </w:style>
  <w:style w:type="paragraph" w:styleId="ab">
    <w:name w:val="Balloon Text"/>
    <w:basedOn w:val="a"/>
    <w:link w:val="Char0"/>
    <w:rsid w:val="00F8657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b"/>
    <w:rsid w:val="00F86573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control" Target="activeX/activeX14.xml"/><Relationship Id="rId21" Type="http://schemas.openxmlformats.org/officeDocument/2006/relationships/control" Target="activeX/activeX5.xml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control" Target="activeX/activeX18.xml"/><Relationship Id="rId50" Type="http://schemas.openxmlformats.org/officeDocument/2006/relationships/image" Target="media/image21.wmf"/><Relationship Id="rId55" Type="http://schemas.openxmlformats.org/officeDocument/2006/relationships/control" Target="activeX/activeX22.xml"/><Relationship Id="rId63" Type="http://schemas.openxmlformats.org/officeDocument/2006/relationships/control" Target="activeX/activeX26.xml"/><Relationship Id="rId68" Type="http://schemas.openxmlformats.org/officeDocument/2006/relationships/image" Target="media/image30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ontrol" Target="activeX/activeX30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9.xml"/><Relationship Id="rId11" Type="http://schemas.openxmlformats.org/officeDocument/2006/relationships/footer" Target="footer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3.xml"/><Relationship Id="rId40" Type="http://schemas.openxmlformats.org/officeDocument/2006/relationships/image" Target="media/image16.wmf"/><Relationship Id="rId45" Type="http://schemas.openxmlformats.org/officeDocument/2006/relationships/control" Target="activeX/activeX17.xml"/><Relationship Id="rId53" Type="http://schemas.openxmlformats.org/officeDocument/2006/relationships/control" Target="activeX/activeX21.xml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control" Target="activeX/activeX19.xml"/><Relationship Id="rId57" Type="http://schemas.openxmlformats.org/officeDocument/2006/relationships/control" Target="activeX/activeX23.xml"/><Relationship Id="rId61" Type="http://schemas.openxmlformats.org/officeDocument/2006/relationships/control" Target="activeX/activeX25.xml"/><Relationship Id="rId10" Type="http://schemas.openxmlformats.org/officeDocument/2006/relationships/footer" Target="footer1.xml"/><Relationship Id="rId19" Type="http://schemas.openxmlformats.org/officeDocument/2006/relationships/control" Target="activeX/activeX4.xml"/><Relationship Id="rId31" Type="http://schemas.openxmlformats.org/officeDocument/2006/relationships/control" Target="activeX/activeX10.xml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control" Target="activeX/activeX27.xml"/><Relationship Id="rId7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8.xml"/><Relationship Id="rId30" Type="http://schemas.openxmlformats.org/officeDocument/2006/relationships/image" Target="media/image11.wmf"/><Relationship Id="rId35" Type="http://schemas.openxmlformats.org/officeDocument/2006/relationships/control" Target="activeX/activeX12.xml"/><Relationship Id="rId43" Type="http://schemas.openxmlformats.org/officeDocument/2006/relationships/control" Target="activeX/activeX16.xml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control" Target="activeX/activeX29.xml"/><Relationship Id="rId8" Type="http://schemas.openxmlformats.org/officeDocument/2006/relationships/image" Target="media/image1.png"/><Relationship Id="rId51" Type="http://schemas.openxmlformats.org/officeDocument/2006/relationships/control" Target="activeX/activeX20.xml"/><Relationship Id="rId72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24.xml"/><Relationship Id="rId67" Type="http://schemas.openxmlformats.org/officeDocument/2006/relationships/control" Target="activeX/activeX28.xml"/><Relationship Id="rId20" Type="http://schemas.openxmlformats.org/officeDocument/2006/relationships/image" Target="media/image6.wmf"/><Relationship Id="rId41" Type="http://schemas.openxmlformats.org/officeDocument/2006/relationships/control" Target="activeX/activeX15.xml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&#33521;&#25991;CPR1000%20EXTENSION%20PROJECT%20DCS&#39033;&#30446;&#25991;&#20214;&#26684;&#24335;(&#32852;&#38431;)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673F4-6E66-4C20-8DFA-7C14E210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英文CPR1000 EXTENSION PROJECT DCS项目文件格式(联队).dot</Template>
  <TotalTime>4</TotalTime>
  <Pages>1</Pages>
  <Words>405</Words>
  <Characters>2313</Characters>
  <Application>Microsoft Office Word</Application>
  <DocSecurity>0</DocSecurity>
  <Lines>19</Lines>
  <Paragraphs>5</Paragraphs>
  <ScaleCrop>false</ScaleCrop>
  <Company>hollysys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</dc:title>
  <dc:subject/>
  <dc:creator>wutao4617</dc:creator>
  <cp:keywords/>
  <dc:description/>
  <cp:lastModifiedBy>褚瑞</cp:lastModifiedBy>
  <cp:revision>4</cp:revision>
  <cp:lastPrinted>2016-06-13T07:50:00Z</cp:lastPrinted>
  <dcterms:created xsi:type="dcterms:W3CDTF">2016-07-08T03:02:00Z</dcterms:created>
  <dcterms:modified xsi:type="dcterms:W3CDTF">2016-07-08T03:11:00Z</dcterms:modified>
</cp:coreProperties>
</file>