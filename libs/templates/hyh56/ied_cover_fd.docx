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D53A30" w:rsidTr="00C42306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53A30" w:rsidRPr="002627E4" w:rsidRDefault="00D53A30" w:rsidP="00D53A30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F41025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F41025" w:rsidRDefault="00F41025" w:rsidP="00F41025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F41025" w:rsidRPr="001234EE" w:rsidRDefault="00F41025" w:rsidP="00F41025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CA24A5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CA24A5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0D7822" w:rsidRDefault="000D7822" w:rsidP="000D7822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0D7822" w:rsidRDefault="000D7822" w:rsidP="000D7822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0D7822" w:rsidRDefault="000D7822" w:rsidP="000D7822">
            <w:pPr>
              <w:pStyle w:val="ac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CA24A5" w:rsidRPr="000D7822" w:rsidRDefault="00CA24A5" w:rsidP="00CA24A5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D53A30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53A30" w:rsidRPr="00B35249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D53A30" w:rsidRPr="00AA3B52" w:rsidRDefault="00D53A30" w:rsidP="00D53A30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CA24A5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A24A5" w:rsidRDefault="00CA24A5" w:rsidP="00CA24A5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CA24A5" w:rsidRDefault="00CA24A5" w:rsidP="00CA24A5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CA24A5" w:rsidRPr="00D302E5" w:rsidRDefault="00D53A30" w:rsidP="00CA24A5">
            <w:pPr>
              <w:spacing w:line="240" w:lineRule="auto"/>
              <w:jc w:val="center"/>
              <w:rPr>
                <w:rFonts w:ascii="宋体" w:hAnsi="宋体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062406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B35249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062406" w:rsidRDefault="00062406" w:rsidP="00062406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062406" w:rsidRPr="00D128EF" w:rsidRDefault="00062406" w:rsidP="00062406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062406" w:rsidRDefault="00062406" w:rsidP="00062406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062406" w:rsidTr="00211952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062406" w:rsidRDefault="00062406" w:rsidP="00062406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06240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307A1A" w:rsidRDefault="00062406" w:rsidP="0006240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062406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2406" w:rsidRDefault="00062406" w:rsidP="0006240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62406" w:rsidRPr="00307A1A" w:rsidRDefault="00062406" w:rsidP="00062406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062406" w:rsidRPr="002A3E5B" w:rsidRDefault="00062406" w:rsidP="00062406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 w:rsidRPr="002A3E5B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062406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062406" w:rsidRDefault="00062406" w:rsidP="00062406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68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62406" w:rsidRDefault="00062406" w:rsidP="00062406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062406" w:rsidRDefault="00062406" w:rsidP="00062406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062406" w:rsidRPr="00202F6D" w:rsidRDefault="00062406" w:rsidP="00062406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062406" w:rsidRPr="00C67C8D" w:rsidRDefault="00062406" w:rsidP="00062406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062406" w:rsidRDefault="00062406" w:rsidP="00062406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062406" w:rsidRDefault="00062406" w:rsidP="00062406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1D1CBD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062406" w:rsidTr="00204960">
        <w:tblPrEx>
          <w:tblCellMar>
            <w:left w:w="71" w:type="dxa"/>
            <w:right w:w="71" w:type="dxa"/>
          </w:tblCellMar>
        </w:tblPrEx>
        <w:trPr>
          <w:cantSplit/>
          <w:trHeight w:hRule="exact" w:val="1717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62406" w:rsidRDefault="00062406" w:rsidP="00062406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542"/>
        <w:gridCol w:w="373"/>
        <w:gridCol w:w="1470"/>
        <w:gridCol w:w="150"/>
        <w:gridCol w:w="1551"/>
        <w:gridCol w:w="69"/>
        <w:gridCol w:w="1620"/>
        <w:gridCol w:w="153"/>
        <w:gridCol w:w="1467"/>
        <w:gridCol w:w="234"/>
        <w:gridCol w:w="1701"/>
      </w:tblGrid>
      <w:tr w:rsidR="003F2531" w:rsidTr="003F2531">
        <w:trPr>
          <w:cantSplit/>
          <w:trHeight w:val="540"/>
        </w:trPr>
        <w:tc>
          <w:tcPr>
            <w:tcW w:w="10314" w:type="dxa"/>
            <w:gridSpan w:val="13"/>
          </w:tcPr>
          <w:p w:rsidR="003F2531" w:rsidRDefault="003F2531" w:rsidP="003F2531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3F2531" w:rsidRDefault="003F2531" w:rsidP="003F2531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3F2531" w:rsidTr="003F2531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3F2531" w:rsidRDefault="003F2531" w:rsidP="00062406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D53A30">
              <w:t>{t}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D53A30">
              <w:rPr>
                <w:lang w:eastAsia="zh-CN"/>
              </w:rPr>
              <w:t>{i_s}</w:t>
            </w:r>
          </w:p>
          <w:p w:rsidR="003F2531" w:rsidRDefault="003F2531" w:rsidP="003F2531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0D7822">
              <w:rPr>
                <w:rFonts w:ascii="宋体" w:hAnsi="宋体" w:hint="eastAsia"/>
              </w:rPr>
              <w:t>红沿河</w:t>
            </w:r>
            <w:r w:rsidR="000D7822">
              <w:t>5&amp;6</w:t>
            </w:r>
            <w:r w:rsidR="000D7822">
              <w:rPr>
                <w:rFonts w:ascii="宋体" w:hAnsi="宋体" w:hint="eastAsia"/>
              </w:rPr>
              <w:t>号机组安全级</w:t>
            </w:r>
            <w:r w:rsidR="000D7822">
              <w:t>DCS</w:t>
            </w:r>
            <w:r w:rsidR="000D7822">
              <w:rPr>
                <w:rFonts w:ascii="宋体" w:hAnsi="宋体" w:hint="eastAsia"/>
              </w:rPr>
              <w:t>项目</w:t>
            </w:r>
          </w:p>
          <w:p w:rsidR="003F2531" w:rsidRDefault="003F2531" w:rsidP="003F2531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0D7822">
              <w:t>NPD1504001-1</w:t>
            </w:r>
          </w:p>
          <w:p w:rsidR="003F2531" w:rsidRDefault="003F2531" w:rsidP="003F2531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3F2531" w:rsidRPr="00920C5A" w:rsidRDefault="003F2531" w:rsidP="003F2531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2A3E5B">
              <w:rPr>
                <w:rFonts w:hint="eastAsia"/>
              </w:rPr>
              <w:t>受控</w:t>
            </w:r>
          </w:p>
          <w:p w:rsidR="003F2531" w:rsidRPr="00BE1405" w:rsidRDefault="003F2531" w:rsidP="003F2531">
            <w:pPr>
              <w:spacing w:line="400" w:lineRule="atLeast"/>
              <w:ind w:left="851"/>
              <w:rPr>
                <w:lang w:eastAsia="zh-CN"/>
              </w:rPr>
            </w:pPr>
          </w:p>
          <w:p w:rsidR="003F2531" w:rsidRDefault="003F2531" w:rsidP="003F2531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3F2531" w:rsidRDefault="003F2531" w:rsidP="003F2531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D53A30">
              <w:rPr>
                <w:rFonts w:hint="eastAsia"/>
                <w:color w:val="0000FF"/>
                <w:lang w:eastAsia="zh-CN"/>
              </w:rPr>
              <w:t>{</w:t>
            </w:r>
            <w:r w:rsidR="00D53A30">
              <w:rPr>
                <w:color w:val="0000FF"/>
                <w:lang w:eastAsia="zh-CN"/>
              </w:rPr>
              <w:t>pages</w:t>
            </w:r>
            <w:r w:rsidR="00D53A30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3F2531" w:rsidRPr="0027602C" w:rsidRDefault="003F2531" w:rsidP="00062406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3F2531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3F2531" w:rsidRDefault="003F2531" w:rsidP="003F2531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Pr="002A3E5B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/>
                <w:lang w:eastAsia="zh-CN"/>
              </w:rPr>
              <w:t>{#r_r_3}</w:t>
            </w: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r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4B4167" w:rsidRPr="002A3E5B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st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2A3E5B" w:rsidRDefault="004B4167" w:rsidP="004B416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d_b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2A3E5B" w:rsidRDefault="004B4167" w:rsidP="004B4167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c_b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4B4167" w:rsidRPr="002A3E5B" w:rsidRDefault="004B4167" w:rsidP="004B4167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r_b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4B4167" w:rsidRPr="002A3E5B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 w:hint="eastAsia"/>
                <w:lang w:eastAsia="zh-CN"/>
              </w:rPr>
              <w:t>{</w:t>
            </w:r>
            <w:r w:rsidRPr="002A3E5B">
              <w:rPr>
                <w:rFonts w:ascii="Times New Roman" w:hAnsi="Times New Roman"/>
                <w:lang w:eastAsia="zh-CN"/>
              </w:rPr>
              <w:t>a_b</w:t>
            </w:r>
            <w:r w:rsidRPr="002A3E5B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4B4167" w:rsidRPr="002A3E5B" w:rsidRDefault="004B4167" w:rsidP="004B4167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2A3E5B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4B4167" w:rsidTr="003F2531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Pr="00A07DF4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4B4167" w:rsidRDefault="004B4167" w:rsidP="004B4167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4B4167" w:rsidRDefault="004B4167" w:rsidP="004B4167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A73021" w:rsidRPr="00583C98" w:rsidTr="003F2531">
        <w:trPr>
          <w:cantSplit/>
          <w:trHeight w:hRule="exact" w:val="899"/>
        </w:trPr>
        <w:tc>
          <w:tcPr>
            <w:tcW w:w="10314" w:type="dxa"/>
            <w:gridSpan w:val="13"/>
          </w:tcPr>
          <w:p w:rsidR="00A73021" w:rsidRPr="00583C98" w:rsidRDefault="00A73021" w:rsidP="0006240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bookmarkStart w:id="1" w:name="OLE_LINK10"/>
            <w:bookmarkStart w:id="2" w:name="OLE_LINK11"/>
            <w:bookmarkStart w:id="3" w:name="OLE_LINK12"/>
            <w:r w:rsidRPr="00553695">
              <w:rPr>
                <w:rFonts w:hint="eastAsia"/>
                <w:b/>
                <w:color w:val="0000FF"/>
              </w:rPr>
              <w:t>发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布</w:t>
            </w:r>
          </w:p>
          <w:p w:rsidR="00A73021" w:rsidRPr="00553695" w:rsidRDefault="00A73021" w:rsidP="00A73021">
            <w:pPr>
              <w:widowControl/>
              <w:ind w:leftChars="50" w:left="105"/>
              <w:rPr>
                <w:b/>
                <w:color w:val="0000FF"/>
              </w:rPr>
            </w:pPr>
            <w:r w:rsidRPr="00553695">
              <w:rPr>
                <w:rFonts w:hint="eastAsia"/>
                <w:b/>
                <w:color w:val="0000FF"/>
              </w:rPr>
              <w:t>范</w:t>
            </w:r>
          </w:p>
          <w:p w:rsidR="00A73021" w:rsidRPr="00284007" w:rsidRDefault="00A73021" w:rsidP="00A73021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53695">
              <w:rPr>
                <w:rFonts w:hint="eastAsia"/>
                <w:b/>
                <w:color w:val="0000FF"/>
              </w:rPr>
              <w:t>围</w:t>
            </w: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40.1pt;height:18.35pt" o:ole="">
                  <v:imagedata r:id="rId9" o:title=""/>
                </v:shape>
                <w:control r:id="rId10" w:name="CheckBox1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8.7pt;height:18.35pt" o:ole="">
                  <v:imagedata r:id="rId11" o:title=""/>
                </v:shape>
                <w:control r:id="rId12" w:name="CheckBox2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1.45pt;height:18.35pt" o:ole="">
                  <v:imagedata r:id="rId13" o:title=""/>
                </v:shape>
                <w:control r:id="rId14" w:name="CheckBox3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40.75pt;height:18.35pt" o:ole="">
                  <v:imagedata r:id="rId15" o:title=""/>
                </v:shape>
                <w:control r:id="rId16" w:name="CheckBox4" w:shapeid="_x0000_i1119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40.75pt;height:18.35pt" o:ole="">
                  <v:imagedata r:id="rId17" o:title=""/>
                </v:shape>
                <w:control r:id="rId18" w:name="CheckBox5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40.1pt;height:18.35pt" o:ole="">
                  <v:imagedata r:id="rId19" o:title=""/>
                </v:shape>
                <w:control r:id="rId20" w:name="CheckBox6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pt;height:18.35pt" o:ole="">
                  <v:imagedata r:id="rId21" o:title=""/>
                </v:shape>
                <w:control r:id="rId22" w:name="CheckBox1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40.1pt;height:18.35pt" o:ole="">
                  <v:imagedata r:id="rId23" o:title=""/>
                </v:shape>
                <w:control r:id="rId24" w:name="CheckBox12" w:shapeid="_x0000_i112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pt;height:18.35pt" o:ole="">
                  <v:imagedata r:id="rId25" o:title=""/>
                </v:shape>
                <w:control r:id="rId26" w:name="CheckBox13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7pt;height:18.35pt" o:ole="">
                  <v:imagedata r:id="rId27" o:title=""/>
                </v:shape>
                <w:control r:id="rId28" w:name="CheckBox14" w:shapeid="_x0000_i113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pt;height:18.35pt" o:ole="">
                  <v:imagedata r:id="rId29" o:title=""/>
                </v:shape>
                <w:control r:id="rId30" w:name="CheckBox15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75pt;height:18.35pt" o:ole="">
                  <v:imagedata r:id="rId31" o:title=""/>
                </v:shape>
                <w:control r:id="rId32" w:name="CheckBox16" w:shapeid="_x0000_i113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pt;height:18.35pt" o:ole="">
                  <v:imagedata r:id="rId33" o:title=""/>
                </v:shape>
                <w:control r:id="rId34" w:name="CheckBox1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5" o:title=""/>
                </v:shape>
                <w:control r:id="rId36" w:name="CheckBox18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pt;height:18.35pt" o:ole="">
                  <v:imagedata r:id="rId37" o:title=""/>
                </v:shape>
                <w:control r:id="rId38" w:name="CheckBox7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40.75pt;height:18.35pt" o:ole="">
                  <v:imagedata r:id="rId39" o:title=""/>
                </v:shape>
                <w:control r:id="rId40" w:name="CheckBox8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8.7pt;height:18.35pt" o:ole="">
                  <v:imagedata r:id="rId41" o:title=""/>
                </v:shape>
                <w:control r:id="rId42" w:name="CheckBox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pt;height:18.35pt" o:ole="">
                  <v:imagedata r:id="rId43" o:title=""/>
                </v:shape>
                <w:control r:id="rId44" w:name="CheckBox10" w:shapeid="_x0000_i114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  <w:r w:rsidRPr="00EB767C">
              <w:rPr>
                <w:rFonts w:cs="Arial" w:hint="eastAsia"/>
                <w:szCs w:val="21"/>
                <w:lang w:eastAsia="zh-CN"/>
              </w:rPr>
              <w:t>子项目</w:t>
            </w:r>
            <w:r w:rsidRPr="00EB767C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40.1pt;height:18.35pt" o:ole="">
                  <v:imagedata r:id="rId45" o:title=""/>
                </v:shape>
                <w:control r:id="rId46" w:name="CheckBox19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pt;height:18.35pt" o:ole="">
                  <v:imagedata r:id="rId47" o:title=""/>
                </v:shape>
                <w:control r:id="rId48" w:name="CheckBox20" w:shapeid="_x0000_i115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1pt;height:18.35pt" o:ole="">
                  <v:imagedata r:id="rId49" o:title=""/>
                </v:shape>
                <w:control r:id="rId50" w:name="CheckBox21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1" o:title=""/>
                </v:shape>
                <w:control r:id="rId52" w:name="CheckBox22" w:shapeid="_x0000_i115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40.75pt;height:18.35pt" o:ole="">
                  <v:imagedata r:id="rId53" o:title=""/>
                </v:shape>
                <w:control r:id="rId54" w:name="CheckBox23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40.75pt;height:18.35pt" o:ole="">
                  <v:imagedata r:id="rId55" o:title=""/>
                </v:shape>
                <w:control r:id="rId56" w:name="CheckBox24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工程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8.7pt;height:18.35pt" o:ole="">
                  <v:imagedata r:id="rId57" o:title=""/>
                </v:shape>
                <w:control r:id="rId58" w:name="CheckBox25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59" o:title=""/>
                </v:shape>
                <w:control r:id="rId60" w:name="CheckBox26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硬件</w:t>
            </w:r>
            <w:r w:rsidRPr="00EB767C">
              <w:rPr>
                <w:rFonts w:cs="Arial" w:hint="eastAsia"/>
                <w:szCs w:val="21"/>
                <w:lang w:eastAsia="zh-CN"/>
              </w:rPr>
              <w:t>QC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40.1pt;height:18.35pt" o:ole="">
                  <v:imagedata r:id="rId61" o:title=""/>
                </v:shape>
                <w:control r:id="rId62" w:name="CheckBox27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7pt;height:18.35pt" o:ole="">
                  <v:imagedata r:id="rId63" o:title=""/>
                </v:shape>
                <w:control r:id="rId64" w:name="CheckBox28" w:shapeid="_x0000_i116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40.1pt;height:18.35pt" o:ole="">
                  <v:imagedata r:id="rId65" o:title=""/>
                </v:shape>
                <w:control r:id="rId66" w:name="CheckBox29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0.1pt;height:18.35pt" o:ole="">
                  <v:imagedata r:id="rId67" o:title=""/>
                </v:shape>
                <w:control r:id="rId68" w:name="CheckBox30" w:shapeid="_x0000_i117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1pt;height:18.35pt" o:ole="">
                  <v:imagedata r:id="rId69" o:title=""/>
                </v:shape>
                <w:control r:id="rId70" w:name="CheckBox31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1.45pt;height:18.35pt" o:ole="">
                  <v:imagedata r:id="rId71" o:title=""/>
                </v:shape>
                <w:control r:id="rId72" w:name="CheckBox32" w:shapeid="_x0000_i117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Pr="004E7FF5" w:rsidRDefault="00A73021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40.75pt;height:18.35pt" o:ole="">
                  <v:imagedata r:id="rId73" o:title=""/>
                </v:shape>
                <w:control r:id="rId74" w:name="CheckBox33" w:shapeid="_x0000_i1177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75pt;height:18.35pt" o:ole="">
                  <v:imagedata r:id="rId75" o:title=""/>
                </v:shape>
                <w:control r:id="rId76" w:name="CheckBox36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A73021" w:rsidRPr="00EB767C" w:rsidRDefault="002449F6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7" o:title=""/>
                </v:shape>
                <w:control r:id="rId78" w:name="CheckBox37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7pt;height:18.35pt" o:ole="">
                  <v:imagedata r:id="rId79" o:title=""/>
                </v:shape>
                <w:control r:id="rId80" w:name="CheckBox38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BUP</w:t>
            </w:r>
            <w:r w:rsidRPr="00EB767C">
              <w:rPr>
                <w:rFonts w:cs="Arial" w:hint="eastAsia"/>
                <w:szCs w:val="21"/>
                <w:lang w:eastAsia="zh-CN"/>
              </w:rPr>
              <w:t>专项小组</w:t>
            </w:r>
            <w:r w:rsidR="002449F6">
              <w:rPr>
                <w:rFonts w:cs="Arial"/>
                <w:szCs w:val="21"/>
              </w:rPr>
              <w:object w:dxaOrig="225" w:dyaOrig="225">
                <v:shape id="_x0000_i1185" type="#_x0000_t75" style="width:41.45pt;height:18.35pt" o:ole="">
                  <v:imagedata r:id="rId81" o:title=""/>
                </v:shape>
                <w:control r:id="rId82" w:name="CheckBox39" w:shapeid="_x0000_i1185"/>
              </w:object>
            </w:r>
            <w:r w:rsidR="002449F6">
              <w:rPr>
                <w:rFonts w:cs="Arial"/>
                <w:szCs w:val="21"/>
              </w:rPr>
              <w:object w:dxaOrig="225" w:dyaOrig="225">
                <v:shape id="_x0000_i1187" type="#_x0000_t75" style="width:38.05pt;height:18.35pt" o:ole="">
                  <v:imagedata r:id="rId83" o:title=""/>
                </v:shape>
                <w:control r:id="rId84" w:name="CheckBox40" w:shapeid="_x0000_i1187"/>
              </w:object>
            </w: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68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084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40.1pt;height:18.35pt" o:ole="">
                  <v:imagedata r:id="rId85" o:title=""/>
                </v:shape>
                <w:control r:id="rId86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8.7pt;height:18.35pt" o:ole="">
                  <v:imagedata r:id="rId87" o:title=""/>
                </v:shape>
                <w:control r:id="rId88" w:name="CheckBox210" w:shapeid="_x0000_i1191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40.1pt;height:18.35pt" o:ole="">
                  <v:imagedata r:id="rId89" o:title=""/>
                </v:shape>
                <w:control r:id="rId90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8.7pt;height:18.35pt" o:ole="">
                  <v:imagedata r:id="rId91" o:title=""/>
                </v:shape>
                <w:control r:id="rId92" w:name="CheckBox211" w:shapeid="_x0000_i1195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A73021" w:rsidRPr="004E7FF5" w:rsidRDefault="002449F6" w:rsidP="00A73021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40.1pt;height:18.35pt" o:ole="">
                  <v:imagedata r:id="rId93" o:title=""/>
                </v:shape>
                <w:control r:id="rId94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8.7pt;height:18.35pt" o:ole="">
                  <v:imagedata r:id="rId95" o:title=""/>
                </v:shape>
                <w:control r:id="rId96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A73021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A73021" w:rsidRPr="00EB767C" w:rsidRDefault="00A73021" w:rsidP="00A73021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A73021" w:rsidRPr="00284007" w:rsidTr="003F25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73021" w:rsidRPr="00284007" w:rsidRDefault="00A73021" w:rsidP="00A73021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97"/>
          <w:footerReference w:type="default" r:id="rId98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4B4167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</w:t>
            </w:r>
            <w:bookmarkStart w:id="4" w:name="_GoBack"/>
            <w:bookmarkEnd w:id="4"/>
            <w:r>
              <w:rPr>
                <w:rFonts w:ascii="Times New Roman" w:hAnsi="Times New Roman"/>
                <w:lang w:eastAsia="zh-CN"/>
              </w:rPr>
              <w:t>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B4167" w:rsidRPr="0003405D" w:rsidRDefault="004B4167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D94338" w:rsidRDefault="00D94338" w:rsidP="00942A34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 w:rsidRPr="001038BF">
        <w:rPr>
          <w:rFonts w:hint="eastAsia"/>
          <w:b/>
          <w:noProof/>
          <w:sz w:val="28"/>
          <w:szCs w:val="28"/>
          <w:lang w:eastAsia="zh-CN"/>
        </w:rPr>
        <w:lastRenderedPageBreak/>
        <w:t>目</w:t>
      </w:r>
      <w:r w:rsidRPr="001038BF">
        <w:rPr>
          <w:rFonts w:hint="eastAsia"/>
          <w:b/>
          <w:noProof/>
          <w:sz w:val="28"/>
          <w:szCs w:val="28"/>
          <w:lang w:eastAsia="zh-CN"/>
        </w:rPr>
        <w:t xml:space="preserve">    </w:t>
      </w:r>
      <w:r w:rsidRPr="001038BF">
        <w:rPr>
          <w:rFonts w:hint="eastAsia"/>
          <w:b/>
          <w:noProof/>
          <w:sz w:val="28"/>
          <w:szCs w:val="28"/>
          <w:lang w:eastAsia="zh-CN"/>
        </w:rPr>
        <w:t>录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6993"/>
        <w:gridCol w:w="883"/>
      </w:tblGrid>
      <w:tr w:rsidR="00D94338" w:rsidTr="00CB1304">
        <w:trPr>
          <w:trHeight w:val="15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页码</w:t>
            </w: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标题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  <w:r>
              <w:rPr>
                <w:rFonts w:ascii="宋体" w:hAnsi="宋体" w:cs="Arial" w:hint="eastAsia"/>
                <w:sz w:val="24"/>
                <w:szCs w:val="24"/>
                <w:lang w:eastAsia="zh-CN"/>
              </w:rPr>
              <w:t>版本</w:t>
            </w:r>
          </w:p>
        </w:tc>
      </w:tr>
      <w:tr w:rsidR="00D94338" w:rsidTr="00CB1304">
        <w:trPr>
          <w:trHeight w:val="20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tabs>
                <w:tab w:val="left" w:pos="302"/>
              </w:tabs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3624D8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22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159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81"/>
          <w:jc w:val="center"/>
        </w:trPr>
        <w:tc>
          <w:tcPr>
            <w:tcW w:w="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  <w:tc>
          <w:tcPr>
            <w:tcW w:w="3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A30AF1" w:rsidRDefault="00D94338" w:rsidP="00CB1304">
            <w:pPr>
              <w:jc w:val="both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60022D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D94338" w:rsidRDefault="00D94338" w:rsidP="00D94338">
      <w:pPr>
        <w:rPr>
          <w:lang w:val="en-US" w:eastAsia="zh-CN"/>
        </w:rPr>
      </w:pPr>
    </w:p>
    <w:p w:rsidR="00D94338" w:rsidRDefault="00D94338" w:rsidP="00D94338">
      <w:pPr>
        <w:jc w:val="center"/>
        <w:rPr>
          <w:lang w:val="en-US" w:eastAsia="zh-CN"/>
        </w:rPr>
      </w:pPr>
      <w:r>
        <w:rPr>
          <w:lang w:val="en-US" w:eastAsia="zh-CN"/>
        </w:rPr>
        <w:br w:type="page"/>
      </w:r>
    </w:p>
    <w:p w:rsidR="00D94338" w:rsidRPr="008848ED" w:rsidRDefault="00D94338" w:rsidP="00D94338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D94338" w:rsidRDefault="00D94338" w:rsidP="00D94338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612"/>
        <w:gridCol w:w="2693"/>
        <w:gridCol w:w="931"/>
      </w:tblGrid>
      <w:tr w:rsidR="00D94338" w:rsidTr="00CB1304">
        <w:trPr>
          <w:trHeight w:val="151"/>
          <w:tblHeader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245981"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D94338" w:rsidTr="00CB1304">
        <w:trPr>
          <w:trHeight w:val="28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5F21EE" w:rsidTr="00CB1304">
        <w:trPr>
          <w:trHeight w:val="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5F21E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F21EE" w:rsidRPr="00245981" w:rsidRDefault="005F21E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21EE" w:rsidRPr="00245981" w:rsidRDefault="005F21E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57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ind w:left="880" w:hanging="8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43349E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3349E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3349E" w:rsidRPr="00245981" w:rsidRDefault="0043349E" w:rsidP="00AB31C0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49E" w:rsidRPr="00245981" w:rsidRDefault="0043349E" w:rsidP="00AB31C0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D94338" w:rsidTr="00CB1304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94338" w:rsidRPr="00245981" w:rsidRDefault="00D94338" w:rsidP="00CB1304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338" w:rsidRPr="00245981" w:rsidRDefault="00D94338" w:rsidP="00CB1304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5E5BDB" w:rsidRDefault="00033207" w:rsidP="00942A34">
      <w:pPr>
        <w:rPr>
          <w:lang w:val="en-US" w:eastAsia="zh-CN"/>
        </w:rPr>
      </w:pPr>
    </w:p>
    <w:sectPr w:rsidR="00033207" w:rsidRPr="005E5BDB" w:rsidSect="00942A34">
      <w:headerReference w:type="even" r:id="rId99"/>
      <w:headerReference w:type="default" r:id="rId100"/>
      <w:footerReference w:type="default" r:id="rId101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  <w:end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Default="002449F6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3F2531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F2531" w:rsidRDefault="003F2531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915DD3" w:rsidRDefault="003F2531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915DD3" w:rsidRDefault="003F253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F65" w:rsidRDefault="00727F65" w:rsidP="00942A34">
      <w:r>
        <w: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  <w:footnote w:type="continuationSeparator" w:id="0">
    <w:p w:rsidR="00727F65" w:rsidRDefault="00727F65" w:rsidP="00942A34">
      <w:r>
        <w:continuationSeparator/>
      </w:r>
    </w:p>
    <w:p w:rsidR="00727F65" w:rsidRDefault="00727F65" w:rsidP="00942A34"/>
    <w:p w:rsidR="00727F65" w:rsidRDefault="00727F65" w:rsidP="00942A34"/>
    <w:p w:rsidR="00727F65" w:rsidRDefault="00727F65" w:rsidP="00942A34"/>
    <w:p w:rsidR="00727F65" w:rsidRDefault="00727F65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B21CA3" w:rsidRDefault="003F2531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>
      <w:rPr>
        <w:rFonts w:ascii="黑体" w:eastAsia="黑体" w:hint="eastAsia"/>
        <w:b/>
        <w:color w:val="0000CC"/>
        <w:szCs w:val="21"/>
        <w:lang w:eastAsia="zh-CN"/>
      </w:rPr>
      <w:t>10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Default="003F2531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531" w:rsidRPr="001261FD" w:rsidRDefault="003F2531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0D7822">
      <w:rPr>
        <w:rFonts w:ascii="宋体" w:hAnsi="宋体" w:hint="eastAsia"/>
      </w:rPr>
      <w:t>红沿河</w:t>
    </w:r>
    <w:r w:rsidR="000D7822">
      <w:t>5&amp;6</w:t>
    </w:r>
    <w:r w:rsidR="002A3E5B">
      <w:rPr>
        <w:rFonts w:ascii="宋体" w:hAnsi="宋体" w:hint="eastAsia"/>
      </w:rPr>
      <w:t>号机组</w:t>
    </w:r>
    <w:r w:rsidR="000D7822">
      <w:t>DCS</w:t>
    </w:r>
    <w:r w:rsidR="000D7822">
      <w:rPr>
        <w:rFonts w:ascii="宋体" w:hAnsi="宋体" w:hint="eastAsia"/>
      </w:rPr>
      <w:t>项目</w:t>
    </w:r>
  </w:p>
  <w:p w:rsidR="003F2531" w:rsidRPr="003209C9" w:rsidRDefault="004B4167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3F2531" w:rsidRPr="003209C9" w:rsidRDefault="003F2531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4B4167" w:rsidRPr="003209C9">
      <w:rPr>
        <w:rFonts w:hint="eastAsia"/>
        <w:lang w:eastAsia="zh-CN"/>
      </w:rPr>
      <w:t>版本号：</w:t>
    </w:r>
    <w:r w:rsidR="004B4167">
      <w:rPr>
        <w:rFonts w:ascii="Times New Roman" w:hAnsi="Times New Roman" w:hint="eastAsia"/>
        <w:lang w:eastAsia="zh-CN"/>
      </w:rPr>
      <w:t>{</w:t>
    </w:r>
    <w:r w:rsidR="004B4167">
      <w:rPr>
        <w:rFonts w:ascii="Times New Roman" w:hAnsi="Times New Roman"/>
        <w:lang w:eastAsia="zh-CN"/>
      </w:rPr>
      <w:t>r</w:t>
    </w:r>
    <w:r w:rsidR="004B4167">
      <w:rPr>
        <w:rFonts w:ascii="Times New Roman" w:hAnsi="Times New Roman" w:hint="eastAsia"/>
        <w:lang w:eastAsia="zh-CN"/>
      </w:rPr>
      <w:t>}</w:t>
    </w:r>
    <w:r w:rsidR="004B4167" w:rsidRPr="003209C9">
      <w:rPr>
        <w:rFonts w:hint="eastAsia"/>
        <w:lang w:eastAsia="zh-CN"/>
      </w:rPr>
      <w:t xml:space="preserve">   </w:t>
    </w:r>
    <w:r w:rsidR="004B4167" w:rsidRPr="003209C9">
      <w:rPr>
        <w:rFonts w:hint="eastAsia"/>
        <w:lang w:eastAsia="zh-CN"/>
      </w:rPr>
      <w:t>第</w:t>
    </w:r>
    <w:r w:rsidR="004B4167" w:rsidRPr="003209C9">
      <w:rPr>
        <w:rFonts w:hint="eastAsia"/>
        <w:lang w:eastAsia="zh-CN"/>
      </w:rPr>
      <w:t xml:space="preserve"> </w:t>
    </w:r>
    <w:r w:rsidR="002449F6" w:rsidRPr="003209C9">
      <w:fldChar w:fldCharType="begin"/>
    </w:r>
    <w:r w:rsidR="004B4167" w:rsidRPr="003209C9">
      <w:rPr>
        <w:lang w:eastAsia="zh-CN"/>
      </w:rPr>
      <w:instrText xml:space="preserve"> PAGE </w:instrText>
    </w:r>
    <w:r w:rsidR="002449F6" w:rsidRPr="003209C9">
      <w:fldChar w:fldCharType="separate"/>
    </w:r>
    <w:r w:rsidR="002A3E5B">
      <w:rPr>
        <w:noProof/>
        <w:lang w:eastAsia="zh-CN"/>
      </w:rPr>
      <w:t>5</w:t>
    </w:r>
    <w:r w:rsidR="002449F6" w:rsidRPr="003209C9">
      <w:fldChar w:fldCharType="end"/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页</w:t>
    </w:r>
    <w:r w:rsidR="004B4167" w:rsidRPr="003209C9">
      <w:rPr>
        <w:rFonts w:hint="eastAsia"/>
        <w:lang w:eastAsia="zh-CN"/>
      </w:rPr>
      <w:t xml:space="preserve"> </w:t>
    </w:r>
    <w:r w:rsidR="004B4167" w:rsidRPr="003209C9">
      <w:rPr>
        <w:rFonts w:hint="eastAsia"/>
        <w:lang w:eastAsia="zh-CN"/>
      </w:rPr>
      <w:t>共</w:t>
    </w:r>
    <w:r w:rsidR="004B4167" w:rsidRPr="003209C9">
      <w:rPr>
        <w:rFonts w:hint="eastAsia"/>
        <w:lang w:eastAsia="zh-CN"/>
      </w:rPr>
      <w:t xml:space="preserve"> </w:t>
    </w:r>
    <w:r w:rsidR="004B4167">
      <w:rPr>
        <w:rFonts w:hint="eastAsia"/>
        <w:lang w:eastAsia="zh-CN"/>
      </w:rPr>
      <w:t>{</w:t>
    </w:r>
    <w:r w:rsidR="004B4167">
      <w:rPr>
        <w:lang w:eastAsia="zh-CN"/>
      </w:rPr>
      <w:t>pages</w:t>
    </w:r>
    <w:r w:rsidR="004B4167">
      <w:rPr>
        <w:rFonts w:hint="eastAsia"/>
        <w:lang w:eastAsia="zh-CN"/>
      </w:rPr>
      <w:t>}</w:t>
    </w:r>
    <w:r w:rsidR="004B4167">
      <w:rPr>
        <w:lang w:eastAsia="zh-CN"/>
      </w:rPr>
      <w:t xml:space="preserve"> </w:t>
    </w:r>
    <w:r w:rsidR="004B4167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0775F"/>
    <w:rsid w:val="00021AF3"/>
    <w:rsid w:val="0002365B"/>
    <w:rsid w:val="00026C57"/>
    <w:rsid w:val="00030620"/>
    <w:rsid w:val="00032B45"/>
    <w:rsid w:val="00033207"/>
    <w:rsid w:val="00035044"/>
    <w:rsid w:val="0003613F"/>
    <w:rsid w:val="0003798C"/>
    <w:rsid w:val="0004209A"/>
    <w:rsid w:val="0004520A"/>
    <w:rsid w:val="00045DFE"/>
    <w:rsid w:val="00062406"/>
    <w:rsid w:val="00070584"/>
    <w:rsid w:val="00073A83"/>
    <w:rsid w:val="00074026"/>
    <w:rsid w:val="00074AE3"/>
    <w:rsid w:val="00077839"/>
    <w:rsid w:val="00080C3F"/>
    <w:rsid w:val="0008372D"/>
    <w:rsid w:val="00094205"/>
    <w:rsid w:val="00094BA1"/>
    <w:rsid w:val="000A1B14"/>
    <w:rsid w:val="000B02D2"/>
    <w:rsid w:val="000B4C26"/>
    <w:rsid w:val="000B72DE"/>
    <w:rsid w:val="000B76E0"/>
    <w:rsid w:val="000C528C"/>
    <w:rsid w:val="000D0CDD"/>
    <w:rsid w:val="000D7822"/>
    <w:rsid w:val="000E44A9"/>
    <w:rsid w:val="000F1686"/>
    <w:rsid w:val="000F3E5B"/>
    <w:rsid w:val="001010F1"/>
    <w:rsid w:val="0010779D"/>
    <w:rsid w:val="00111CCC"/>
    <w:rsid w:val="0011444B"/>
    <w:rsid w:val="001261FD"/>
    <w:rsid w:val="00137100"/>
    <w:rsid w:val="00141674"/>
    <w:rsid w:val="00144F4E"/>
    <w:rsid w:val="00145ACE"/>
    <w:rsid w:val="00146AC3"/>
    <w:rsid w:val="00146F0B"/>
    <w:rsid w:val="00147638"/>
    <w:rsid w:val="001528F3"/>
    <w:rsid w:val="00154A66"/>
    <w:rsid w:val="001551BC"/>
    <w:rsid w:val="00156EBE"/>
    <w:rsid w:val="00160A0B"/>
    <w:rsid w:val="00167A2B"/>
    <w:rsid w:val="00171E79"/>
    <w:rsid w:val="00175B29"/>
    <w:rsid w:val="001773C1"/>
    <w:rsid w:val="00177BA7"/>
    <w:rsid w:val="00180706"/>
    <w:rsid w:val="001835BE"/>
    <w:rsid w:val="00192F0E"/>
    <w:rsid w:val="00197D1B"/>
    <w:rsid w:val="001B0BAB"/>
    <w:rsid w:val="001B30B0"/>
    <w:rsid w:val="001B5714"/>
    <w:rsid w:val="001B6FF8"/>
    <w:rsid w:val="001C3CC0"/>
    <w:rsid w:val="001D3CC5"/>
    <w:rsid w:val="001E4D86"/>
    <w:rsid w:val="001F457C"/>
    <w:rsid w:val="001F525A"/>
    <w:rsid w:val="0020212B"/>
    <w:rsid w:val="00202F6D"/>
    <w:rsid w:val="00204960"/>
    <w:rsid w:val="0021693B"/>
    <w:rsid w:val="00223818"/>
    <w:rsid w:val="00226EB2"/>
    <w:rsid w:val="0023206B"/>
    <w:rsid w:val="002449F6"/>
    <w:rsid w:val="00245981"/>
    <w:rsid w:val="0026178F"/>
    <w:rsid w:val="002648E1"/>
    <w:rsid w:val="00274431"/>
    <w:rsid w:val="00274487"/>
    <w:rsid w:val="00275B20"/>
    <w:rsid w:val="0028479A"/>
    <w:rsid w:val="00295607"/>
    <w:rsid w:val="00296EDB"/>
    <w:rsid w:val="002A154A"/>
    <w:rsid w:val="002A3E5B"/>
    <w:rsid w:val="002A76B2"/>
    <w:rsid w:val="002A77F0"/>
    <w:rsid w:val="002B2F4E"/>
    <w:rsid w:val="002B3821"/>
    <w:rsid w:val="002B3D26"/>
    <w:rsid w:val="002C3FB0"/>
    <w:rsid w:val="002C42C7"/>
    <w:rsid w:val="002C559A"/>
    <w:rsid w:val="002C5C62"/>
    <w:rsid w:val="002D4F8F"/>
    <w:rsid w:val="002D6615"/>
    <w:rsid w:val="002E3352"/>
    <w:rsid w:val="002E6A65"/>
    <w:rsid w:val="002E6AA7"/>
    <w:rsid w:val="002F150B"/>
    <w:rsid w:val="002F2780"/>
    <w:rsid w:val="002F3BC8"/>
    <w:rsid w:val="002F514F"/>
    <w:rsid w:val="002F566E"/>
    <w:rsid w:val="00307A1A"/>
    <w:rsid w:val="00313977"/>
    <w:rsid w:val="003209C9"/>
    <w:rsid w:val="00323C47"/>
    <w:rsid w:val="00326D78"/>
    <w:rsid w:val="00333C51"/>
    <w:rsid w:val="003349C9"/>
    <w:rsid w:val="0033511C"/>
    <w:rsid w:val="003359D6"/>
    <w:rsid w:val="00341E86"/>
    <w:rsid w:val="0035056B"/>
    <w:rsid w:val="00352B71"/>
    <w:rsid w:val="0035508E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6EFE"/>
    <w:rsid w:val="0037705A"/>
    <w:rsid w:val="0038248B"/>
    <w:rsid w:val="00385C39"/>
    <w:rsid w:val="00386760"/>
    <w:rsid w:val="003A773A"/>
    <w:rsid w:val="003B6D88"/>
    <w:rsid w:val="003C0CB9"/>
    <w:rsid w:val="003C5A9C"/>
    <w:rsid w:val="003D0C3E"/>
    <w:rsid w:val="003D2AA8"/>
    <w:rsid w:val="003D4643"/>
    <w:rsid w:val="003D598B"/>
    <w:rsid w:val="003D5B4C"/>
    <w:rsid w:val="003D613F"/>
    <w:rsid w:val="003D6184"/>
    <w:rsid w:val="003E33EA"/>
    <w:rsid w:val="003F2531"/>
    <w:rsid w:val="003F355B"/>
    <w:rsid w:val="00407362"/>
    <w:rsid w:val="004079D5"/>
    <w:rsid w:val="00410B81"/>
    <w:rsid w:val="00410DB0"/>
    <w:rsid w:val="004122A8"/>
    <w:rsid w:val="00413612"/>
    <w:rsid w:val="004209BD"/>
    <w:rsid w:val="0043349E"/>
    <w:rsid w:val="00436230"/>
    <w:rsid w:val="00446656"/>
    <w:rsid w:val="0045718F"/>
    <w:rsid w:val="00457950"/>
    <w:rsid w:val="00466564"/>
    <w:rsid w:val="0046719B"/>
    <w:rsid w:val="0047168E"/>
    <w:rsid w:val="0047427E"/>
    <w:rsid w:val="004757F3"/>
    <w:rsid w:val="00476B22"/>
    <w:rsid w:val="00482D39"/>
    <w:rsid w:val="00492EA4"/>
    <w:rsid w:val="004B4167"/>
    <w:rsid w:val="004C4E52"/>
    <w:rsid w:val="004C5AD7"/>
    <w:rsid w:val="004C5DEE"/>
    <w:rsid w:val="004D373B"/>
    <w:rsid w:val="004D3BC1"/>
    <w:rsid w:val="004D7541"/>
    <w:rsid w:val="004E5228"/>
    <w:rsid w:val="004F400F"/>
    <w:rsid w:val="004F7DDE"/>
    <w:rsid w:val="004F7E7B"/>
    <w:rsid w:val="00505A8D"/>
    <w:rsid w:val="00506D38"/>
    <w:rsid w:val="00523DE5"/>
    <w:rsid w:val="00527397"/>
    <w:rsid w:val="00532ED0"/>
    <w:rsid w:val="00541059"/>
    <w:rsid w:val="00541C9F"/>
    <w:rsid w:val="0054368C"/>
    <w:rsid w:val="00552E8E"/>
    <w:rsid w:val="00553695"/>
    <w:rsid w:val="00554037"/>
    <w:rsid w:val="00562C0B"/>
    <w:rsid w:val="00573FF4"/>
    <w:rsid w:val="00574298"/>
    <w:rsid w:val="0058003F"/>
    <w:rsid w:val="005901A3"/>
    <w:rsid w:val="0059057C"/>
    <w:rsid w:val="00597FF3"/>
    <w:rsid w:val="005B525D"/>
    <w:rsid w:val="005C5E34"/>
    <w:rsid w:val="005C70CE"/>
    <w:rsid w:val="005E1B2D"/>
    <w:rsid w:val="005E5BDB"/>
    <w:rsid w:val="005F21EE"/>
    <w:rsid w:val="005F30B2"/>
    <w:rsid w:val="005F4085"/>
    <w:rsid w:val="00604E49"/>
    <w:rsid w:val="00614DEE"/>
    <w:rsid w:val="0061656D"/>
    <w:rsid w:val="006276E5"/>
    <w:rsid w:val="00634085"/>
    <w:rsid w:val="00653090"/>
    <w:rsid w:val="006539CF"/>
    <w:rsid w:val="00670CCD"/>
    <w:rsid w:val="006746CB"/>
    <w:rsid w:val="0067792C"/>
    <w:rsid w:val="006919DA"/>
    <w:rsid w:val="006A3D87"/>
    <w:rsid w:val="006A5C94"/>
    <w:rsid w:val="006B7D87"/>
    <w:rsid w:val="006C050A"/>
    <w:rsid w:val="006C4E35"/>
    <w:rsid w:val="006C5484"/>
    <w:rsid w:val="006D30AC"/>
    <w:rsid w:val="006D7163"/>
    <w:rsid w:val="006E0FC9"/>
    <w:rsid w:val="006E29FF"/>
    <w:rsid w:val="00704A77"/>
    <w:rsid w:val="00706F3F"/>
    <w:rsid w:val="00711087"/>
    <w:rsid w:val="00711A4E"/>
    <w:rsid w:val="00712CEB"/>
    <w:rsid w:val="00713728"/>
    <w:rsid w:val="00714EFA"/>
    <w:rsid w:val="00727F65"/>
    <w:rsid w:val="007311A2"/>
    <w:rsid w:val="00733CCE"/>
    <w:rsid w:val="00735323"/>
    <w:rsid w:val="00747C00"/>
    <w:rsid w:val="00756B66"/>
    <w:rsid w:val="007623E1"/>
    <w:rsid w:val="0076371A"/>
    <w:rsid w:val="00764C09"/>
    <w:rsid w:val="00767B97"/>
    <w:rsid w:val="007808F3"/>
    <w:rsid w:val="00787612"/>
    <w:rsid w:val="00791117"/>
    <w:rsid w:val="007A6F0D"/>
    <w:rsid w:val="007A7E60"/>
    <w:rsid w:val="007B0D64"/>
    <w:rsid w:val="007B2059"/>
    <w:rsid w:val="007B426A"/>
    <w:rsid w:val="007B5343"/>
    <w:rsid w:val="007F4664"/>
    <w:rsid w:val="007F578E"/>
    <w:rsid w:val="007F7E01"/>
    <w:rsid w:val="00802F50"/>
    <w:rsid w:val="00803EBA"/>
    <w:rsid w:val="008120D4"/>
    <w:rsid w:val="00812FE7"/>
    <w:rsid w:val="00813526"/>
    <w:rsid w:val="0082085C"/>
    <w:rsid w:val="00824040"/>
    <w:rsid w:val="008249BC"/>
    <w:rsid w:val="0083011A"/>
    <w:rsid w:val="00831A47"/>
    <w:rsid w:val="00832199"/>
    <w:rsid w:val="00837F78"/>
    <w:rsid w:val="00843F50"/>
    <w:rsid w:val="008464CA"/>
    <w:rsid w:val="00847793"/>
    <w:rsid w:val="008506A3"/>
    <w:rsid w:val="008525AC"/>
    <w:rsid w:val="00864DF9"/>
    <w:rsid w:val="008673CB"/>
    <w:rsid w:val="00871BAF"/>
    <w:rsid w:val="008720DA"/>
    <w:rsid w:val="00874065"/>
    <w:rsid w:val="00874EF0"/>
    <w:rsid w:val="00877184"/>
    <w:rsid w:val="008826BD"/>
    <w:rsid w:val="008833BA"/>
    <w:rsid w:val="008848ED"/>
    <w:rsid w:val="00890B7C"/>
    <w:rsid w:val="008A67FD"/>
    <w:rsid w:val="008A6A78"/>
    <w:rsid w:val="008B0350"/>
    <w:rsid w:val="008B22C4"/>
    <w:rsid w:val="008B453A"/>
    <w:rsid w:val="008C60B2"/>
    <w:rsid w:val="008D354A"/>
    <w:rsid w:val="008D5DB1"/>
    <w:rsid w:val="008E3717"/>
    <w:rsid w:val="008E4CB7"/>
    <w:rsid w:val="008E5246"/>
    <w:rsid w:val="008E7771"/>
    <w:rsid w:val="008F263B"/>
    <w:rsid w:val="008F454E"/>
    <w:rsid w:val="008F6A02"/>
    <w:rsid w:val="00901DF2"/>
    <w:rsid w:val="00911E64"/>
    <w:rsid w:val="009156DE"/>
    <w:rsid w:val="00915DD3"/>
    <w:rsid w:val="00917774"/>
    <w:rsid w:val="00922D22"/>
    <w:rsid w:val="009259D7"/>
    <w:rsid w:val="009374D5"/>
    <w:rsid w:val="00942A34"/>
    <w:rsid w:val="009435EF"/>
    <w:rsid w:val="00952DC7"/>
    <w:rsid w:val="00963BE1"/>
    <w:rsid w:val="009725A8"/>
    <w:rsid w:val="00982E92"/>
    <w:rsid w:val="0098531E"/>
    <w:rsid w:val="00991698"/>
    <w:rsid w:val="00997A3A"/>
    <w:rsid w:val="009A00DC"/>
    <w:rsid w:val="009A0BF7"/>
    <w:rsid w:val="009A24D9"/>
    <w:rsid w:val="009B0249"/>
    <w:rsid w:val="009B4714"/>
    <w:rsid w:val="009B5917"/>
    <w:rsid w:val="009C3D51"/>
    <w:rsid w:val="009C47F0"/>
    <w:rsid w:val="009F19EA"/>
    <w:rsid w:val="009F2B9D"/>
    <w:rsid w:val="009F5C42"/>
    <w:rsid w:val="00A00188"/>
    <w:rsid w:val="00A07006"/>
    <w:rsid w:val="00A2207F"/>
    <w:rsid w:val="00A24F47"/>
    <w:rsid w:val="00A25666"/>
    <w:rsid w:val="00A27E18"/>
    <w:rsid w:val="00A31C24"/>
    <w:rsid w:val="00A435C2"/>
    <w:rsid w:val="00A55974"/>
    <w:rsid w:val="00A639C5"/>
    <w:rsid w:val="00A65FD2"/>
    <w:rsid w:val="00A73021"/>
    <w:rsid w:val="00A90392"/>
    <w:rsid w:val="00A91B90"/>
    <w:rsid w:val="00AA0063"/>
    <w:rsid w:val="00AA3B52"/>
    <w:rsid w:val="00AA56B5"/>
    <w:rsid w:val="00AA5962"/>
    <w:rsid w:val="00AB27B7"/>
    <w:rsid w:val="00AB31C0"/>
    <w:rsid w:val="00AB3D90"/>
    <w:rsid w:val="00AB4C8D"/>
    <w:rsid w:val="00AC27DC"/>
    <w:rsid w:val="00AD04A7"/>
    <w:rsid w:val="00AD0C0B"/>
    <w:rsid w:val="00AD1232"/>
    <w:rsid w:val="00AD13E2"/>
    <w:rsid w:val="00AD3814"/>
    <w:rsid w:val="00AE19D8"/>
    <w:rsid w:val="00AE3084"/>
    <w:rsid w:val="00AE4336"/>
    <w:rsid w:val="00AE478D"/>
    <w:rsid w:val="00AF0419"/>
    <w:rsid w:val="00AF08CB"/>
    <w:rsid w:val="00AF1C01"/>
    <w:rsid w:val="00AF210C"/>
    <w:rsid w:val="00B10588"/>
    <w:rsid w:val="00B10FF1"/>
    <w:rsid w:val="00B111E6"/>
    <w:rsid w:val="00B11FDC"/>
    <w:rsid w:val="00B126F5"/>
    <w:rsid w:val="00B150B6"/>
    <w:rsid w:val="00B16721"/>
    <w:rsid w:val="00B20C9D"/>
    <w:rsid w:val="00B217A1"/>
    <w:rsid w:val="00B21CA3"/>
    <w:rsid w:val="00B32038"/>
    <w:rsid w:val="00B4331B"/>
    <w:rsid w:val="00B438F2"/>
    <w:rsid w:val="00B6004E"/>
    <w:rsid w:val="00B61951"/>
    <w:rsid w:val="00B80ACD"/>
    <w:rsid w:val="00B84372"/>
    <w:rsid w:val="00BA6147"/>
    <w:rsid w:val="00BC362D"/>
    <w:rsid w:val="00BE0018"/>
    <w:rsid w:val="00BF31CE"/>
    <w:rsid w:val="00BF7B65"/>
    <w:rsid w:val="00C0193F"/>
    <w:rsid w:val="00C13EB7"/>
    <w:rsid w:val="00C302C4"/>
    <w:rsid w:val="00C304DE"/>
    <w:rsid w:val="00C40D0D"/>
    <w:rsid w:val="00C42306"/>
    <w:rsid w:val="00C60408"/>
    <w:rsid w:val="00C6179D"/>
    <w:rsid w:val="00C6218B"/>
    <w:rsid w:val="00C64547"/>
    <w:rsid w:val="00C6609D"/>
    <w:rsid w:val="00C741C2"/>
    <w:rsid w:val="00C74F96"/>
    <w:rsid w:val="00C809CE"/>
    <w:rsid w:val="00C8193F"/>
    <w:rsid w:val="00C83A46"/>
    <w:rsid w:val="00C923CB"/>
    <w:rsid w:val="00C95156"/>
    <w:rsid w:val="00CA0B4F"/>
    <w:rsid w:val="00CA1969"/>
    <w:rsid w:val="00CA24A5"/>
    <w:rsid w:val="00CA34D9"/>
    <w:rsid w:val="00CA38E4"/>
    <w:rsid w:val="00CA7C11"/>
    <w:rsid w:val="00CB1304"/>
    <w:rsid w:val="00CB718B"/>
    <w:rsid w:val="00CC2978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160AB"/>
    <w:rsid w:val="00D302E5"/>
    <w:rsid w:val="00D309B1"/>
    <w:rsid w:val="00D3474A"/>
    <w:rsid w:val="00D35082"/>
    <w:rsid w:val="00D37311"/>
    <w:rsid w:val="00D5017E"/>
    <w:rsid w:val="00D51661"/>
    <w:rsid w:val="00D53A30"/>
    <w:rsid w:val="00D57EE0"/>
    <w:rsid w:val="00D63EFA"/>
    <w:rsid w:val="00D65A21"/>
    <w:rsid w:val="00D70C65"/>
    <w:rsid w:val="00D74FAC"/>
    <w:rsid w:val="00D74FEE"/>
    <w:rsid w:val="00D7550E"/>
    <w:rsid w:val="00D82394"/>
    <w:rsid w:val="00D869E5"/>
    <w:rsid w:val="00D901C2"/>
    <w:rsid w:val="00D907CE"/>
    <w:rsid w:val="00D90A34"/>
    <w:rsid w:val="00D92CA8"/>
    <w:rsid w:val="00D94338"/>
    <w:rsid w:val="00D94F15"/>
    <w:rsid w:val="00DA0372"/>
    <w:rsid w:val="00DA42DE"/>
    <w:rsid w:val="00DA7A71"/>
    <w:rsid w:val="00DB0214"/>
    <w:rsid w:val="00DB380D"/>
    <w:rsid w:val="00DB5C8A"/>
    <w:rsid w:val="00DD4340"/>
    <w:rsid w:val="00DF2B1F"/>
    <w:rsid w:val="00DF3B06"/>
    <w:rsid w:val="00DF5F22"/>
    <w:rsid w:val="00DF6822"/>
    <w:rsid w:val="00E01149"/>
    <w:rsid w:val="00E0189F"/>
    <w:rsid w:val="00E078AA"/>
    <w:rsid w:val="00E109FA"/>
    <w:rsid w:val="00E23340"/>
    <w:rsid w:val="00E25E00"/>
    <w:rsid w:val="00E41C39"/>
    <w:rsid w:val="00E4401C"/>
    <w:rsid w:val="00E45F5F"/>
    <w:rsid w:val="00E4657F"/>
    <w:rsid w:val="00E54B84"/>
    <w:rsid w:val="00E64ABD"/>
    <w:rsid w:val="00E65F9C"/>
    <w:rsid w:val="00E72180"/>
    <w:rsid w:val="00E725F4"/>
    <w:rsid w:val="00E76523"/>
    <w:rsid w:val="00E84E4B"/>
    <w:rsid w:val="00E9104B"/>
    <w:rsid w:val="00E91F21"/>
    <w:rsid w:val="00E9439F"/>
    <w:rsid w:val="00E954F2"/>
    <w:rsid w:val="00E96ABB"/>
    <w:rsid w:val="00EA01F0"/>
    <w:rsid w:val="00EA162F"/>
    <w:rsid w:val="00EA641B"/>
    <w:rsid w:val="00EB2494"/>
    <w:rsid w:val="00EB3460"/>
    <w:rsid w:val="00EB369B"/>
    <w:rsid w:val="00EB767C"/>
    <w:rsid w:val="00EC080A"/>
    <w:rsid w:val="00EC2F9D"/>
    <w:rsid w:val="00ED0A6A"/>
    <w:rsid w:val="00ED635F"/>
    <w:rsid w:val="00ED795D"/>
    <w:rsid w:val="00EE1BD4"/>
    <w:rsid w:val="00F02E5D"/>
    <w:rsid w:val="00F07086"/>
    <w:rsid w:val="00F072BB"/>
    <w:rsid w:val="00F10EE2"/>
    <w:rsid w:val="00F12E53"/>
    <w:rsid w:val="00F203D6"/>
    <w:rsid w:val="00F25B6B"/>
    <w:rsid w:val="00F30AD8"/>
    <w:rsid w:val="00F34957"/>
    <w:rsid w:val="00F35ACC"/>
    <w:rsid w:val="00F41025"/>
    <w:rsid w:val="00F42221"/>
    <w:rsid w:val="00F425D0"/>
    <w:rsid w:val="00F529C7"/>
    <w:rsid w:val="00F5647E"/>
    <w:rsid w:val="00F605AE"/>
    <w:rsid w:val="00F6198F"/>
    <w:rsid w:val="00F75E91"/>
    <w:rsid w:val="00F76B52"/>
    <w:rsid w:val="00F84857"/>
    <w:rsid w:val="00F91389"/>
    <w:rsid w:val="00FA56C3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5:docId w15:val="{57B70FF3-2316-430C-96C1-024F598B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link w:val="a4"/>
    <w:uiPriority w:val="99"/>
    <w:rsid w:val="00B21CA3"/>
    <w:rPr>
      <w:rFonts w:ascii="Arial" w:hAnsi="Arial"/>
      <w:sz w:val="21"/>
      <w:lang w:val="fr-FR" w:eastAsia="fr-FR"/>
    </w:rPr>
  </w:style>
  <w:style w:type="paragraph" w:styleId="ab">
    <w:name w:val="Balloon Text"/>
    <w:basedOn w:val="a"/>
    <w:link w:val="Char0"/>
    <w:rsid w:val="005E1B2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b"/>
    <w:rsid w:val="005E1B2D"/>
    <w:rPr>
      <w:rFonts w:ascii="Arial" w:hAnsi="Arial"/>
      <w:sz w:val="18"/>
      <w:szCs w:val="18"/>
      <w:lang w:val="fr-FR" w:eastAsia="fr-FR"/>
    </w:rPr>
  </w:style>
  <w:style w:type="paragraph" w:styleId="ac">
    <w:name w:val="List Paragraph"/>
    <w:basedOn w:val="a"/>
    <w:uiPriority w:val="34"/>
    <w:qFormat/>
    <w:rsid w:val="000D7822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9.xml"/><Relationship Id="rId21" Type="http://schemas.openxmlformats.org/officeDocument/2006/relationships/image" Target="media/image8.wmf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84" Type="http://schemas.openxmlformats.org/officeDocument/2006/relationships/control" Target="activeX/activeX38.xml"/><Relationship Id="rId89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control" Target="activeX/activeX42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control" Target="activeX/activeX41.xml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header" Target="header3.xml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image" Target="media/image43.wmf"/><Relationship Id="rId96" Type="http://schemas.openxmlformats.org/officeDocument/2006/relationships/control" Target="activeX/activeX4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control" Target="activeX/activeX43.xml"/><Relationship Id="rId99" Type="http://schemas.openxmlformats.org/officeDocument/2006/relationships/header" Target="header2.xml"/><Relationship Id="rId10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39" Type="http://schemas.openxmlformats.org/officeDocument/2006/relationships/image" Target="media/image17.wmf"/><Relationship Id="rId34" Type="http://schemas.openxmlformats.org/officeDocument/2006/relationships/control" Target="activeX/activeX13.xml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76" Type="http://schemas.openxmlformats.org/officeDocument/2006/relationships/control" Target="activeX/activeX34.xml"/><Relationship Id="rId9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8</TotalTime>
  <Pages>5</Pages>
  <Words>432</Words>
  <Characters>2469</Characters>
  <Application>Microsoft Office Word</Application>
  <DocSecurity>0</DocSecurity>
  <Lines>20</Lines>
  <Paragraphs>5</Paragraphs>
  <ScaleCrop>false</ScaleCrop>
  <Company>CTEC</Company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6</cp:revision>
  <cp:lastPrinted>2016-03-10T07:07:00Z</cp:lastPrinted>
  <dcterms:created xsi:type="dcterms:W3CDTF">2016-12-07T08:16:00Z</dcterms:created>
  <dcterms:modified xsi:type="dcterms:W3CDTF">2016-12-20T06:22:00Z</dcterms:modified>
</cp:coreProperties>
</file>