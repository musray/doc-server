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83220A" w:rsidTr="00B906D7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3220A" w:rsidRPr="002627E4" w:rsidRDefault="0083220A" w:rsidP="0083220A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3220A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536EAF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536EAF" w:rsidRDefault="00536EAF" w:rsidP="00536EAF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536EAF" w:rsidRPr="001234EE" w:rsidRDefault="00536EAF" w:rsidP="00536EAF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A90C0C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修改说明</w:t>
            </w:r>
          </w:p>
        </w:tc>
      </w:tr>
      <w:tr w:rsidR="00A90C0C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90C0C" w:rsidRDefault="00A90C0C" w:rsidP="00A90C0C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5C4F6F" w:rsidRDefault="005C4F6F" w:rsidP="005C4F6F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LIAONING HONGYANHE</w:t>
            </w:r>
          </w:p>
          <w:p w:rsidR="005C4F6F" w:rsidRDefault="005C4F6F" w:rsidP="005C4F6F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N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/>
              </w:rPr>
              <w:t>UNIT 5&amp;6</w:t>
            </w:r>
          </w:p>
          <w:p w:rsidR="005C4F6F" w:rsidRDefault="005C4F6F" w:rsidP="005C4F6F">
            <w:pPr>
              <w:pStyle w:val="ab"/>
              <w:ind w:left="360"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辽宁红沿河核电站</w:t>
            </w:r>
            <w:r>
              <w:rPr>
                <w:b/>
                <w:bCs/>
                <w:sz w:val="44"/>
                <w:szCs w:val="44"/>
              </w:rPr>
              <w:t>5,6</w:t>
            </w: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号机组</w:t>
            </w:r>
          </w:p>
          <w:p w:rsidR="00A90C0C" w:rsidRPr="005C4F6F" w:rsidRDefault="00A90C0C" w:rsidP="00A90C0C">
            <w:pPr>
              <w:spacing w:line="240" w:lineRule="auto"/>
              <w:jc w:val="center"/>
              <w:rPr>
                <w:b/>
                <w:sz w:val="36"/>
                <w:szCs w:val="36"/>
                <w:lang w:val="en-US" w:eastAsia="zh-CN"/>
              </w:rPr>
            </w:pPr>
          </w:p>
        </w:tc>
      </w:tr>
      <w:tr w:rsidR="0083220A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220A" w:rsidRPr="00B35249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83220A" w:rsidRPr="00AA3B52" w:rsidRDefault="0083220A" w:rsidP="0083220A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A90C0C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90C0C" w:rsidRDefault="00A90C0C" w:rsidP="00A90C0C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A90C0C" w:rsidRDefault="00A90C0C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A90C0C" w:rsidRPr="00D128EF" w:rsidRDefault="0083220A" w:rsidP="00A90C0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5A0D6D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5A0D6D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5A0D6D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5A0D6D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5A0D6D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5A0D6D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5A0D6D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B35249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{ir_r}</w:t>
            </w: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5A0D6D" w:rsidRDefault="005A0D6D" w:rsidP="005A0D6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A0D6D" w:rsidRPr="00D128EF" w:rsidRDefault="005A0D6D" w:rsidP="005A0D6D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5A0D6D" w:rsidRDefault="005A0D6D" w:rsidP="005A0D6D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5A0D6D" w:rsidTr="00584E4A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0D6D" w:rsidRDefault="005A0D6D" w:rsidP="005A0D6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A0D6D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{</w:t>
            </w:r>
            <w:r>
              <w:rPr>
                <w:rFonts w:ascii="Times New Roman" w:hAnsi="Times New Roman"/>
                <w:sz w:val="20"/>
                <w:lang w:eastAsia="zh-CN"/>
              </w:rPr>
              <w:t>title_ref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}</w:t>
            </w: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A0D6D" w:rsidRDefault="005A0D6D" w:rsidP="005A0D6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0D6D" w:rsidRDefault="005A0D6D" w:rsidP="005A0D6D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5A0D6D" w:rsidRDefault="005A0D6D" w:rsidP="005A0D6D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5A0D6D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0D6D" w:rsidRDefault="005A0D6D" w:rsidP="005A0D6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A0D6D" w:rsidRDefault="005A0D6D" w:rsidP="005A0D6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A0D6D" w:rsidRDefault="005A0D6D" w:rsidP="005A0D6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307A1A" w:rsidRDefault="005A0D6D" w:rsidP="005A0D6D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5A0D6D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modified}</w:t>
            </w:r>
          </w:p>
        </w:tc>
      </w:tr>
      <w:tr w:rsidR="005A0D6D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5A0D6D" w:rsidRDefault="005A0D6D" w:rsidP="005A0D6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0D6D" w:rsidRDefault="005A0D6D" w:rsidP="005A0D6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0D6D" w:rsidRDefault="005A0D6D" w:rsidP="005A0D6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0D6D" w:rsidRPr="00307A1A" w:rsidRDefault="005A0D6D" w:rsidP="005A0D6D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5A0D6D" w:rsidRPr="002627E4" w:rsidRDefault="005A0D6D" w:rsidP="005A0D6D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5655A">
              <w:rPr>
                <w:rFonts w:ascii="Times New Roman" w:hAnsi="Times New Roman"/>
                <w:lang w:val="en-US" w:eastAsia="zh-CN"/>
              </w:rPr>
              <w:t>{new}</w:t>
            </w:r>
          </w:p>
        </w:tc>
      </w:tr>
      <w:tr w:rsidR="005A0D6D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5A0D6D" w:rsidRDefault="005A0D6D" w:rsidP="005A0D6D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61824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2" name="图片 71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A0D6D" w:rsidRDefault="005A0D6D" w:rsidP="005A0D6D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5A0D6D" w:rsidRDefault="005A0D6D" w:rsidP="005A0D6D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5A0D6D" w:rsidRPr="00202F6D" w:rsidRDefault="005A0D6D" w:rsidP="005A0D6D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5A0D6D" w:rsidRPr="00C67C8D" w:rsidRDefault="005A0D6D" w:rsidP="005A0D6D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5A0D6D" w:rsidRDefault="005A0D6D" w:rsidP="005A0D6D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5A0D6D" w:rsidRDefault="005A0D6D" w:rsidP="005A0D6D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</w:tc>
      </w:tr>
      <w:tr w:rsidR="005A0D6D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0D6D" w:rsidRDefault="005A0D6D" w:rsidP="005A0D6D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HYH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在红沿河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505373" w:rsidTr="00320BF5">
        <w:trPr>
          <w:cantSplit/>
          <w:trHeight w:val="540"/>
        </w:trPr>
        <w:tc>
          <w:tcPr>
            <w:tcW w:w="10314" w:type="dxa"/>
            <w:gridSpan w:val="13"/>
          </w:tcPr>
          <w:p w:rsidR="00505373" w:rsidRDefault="00505373" w:rsidP="00320BF5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505373" w:rsidRDefault="00505373" w:rsidP="00320BF5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505373" w:rsidTr="00320BF5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505373" w:rsidRDefault="00505373" w:rsidP="005A0D6D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83220A">
              <w:t>{t}</w:t>
            </w:r>
          </w:p>
          <w:p w:rsidR="00505373" w:rsidRDefault="00505373" w:rsidP="00320BF5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83220A">
              <w:rPr>
                <w:lang w:eastAsia="zh-CN"/>
              </w:rPr>
              <w:t>{i_s}</w:t>
            </w:r>
          </w:p>
          <w:p w:rsidR="00505373" w:rsidRDefault="00505373" w:rsidP="00320BF5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5C4F6F">
              <w:rPr>
                <w:rFonts w:ascii="宋体" w:hAnsi="宋体" w:hint="eastAsia"/>
              </w:rPr>
              <w:t>红沿河</w:t>
            </w:r>
            <w:r w:rsidR="005C4F6F">
              <w:t>5&amp;6</w:t>
            </w:r>
            <w:r w:rsidR="005C4F6F">
              <w:rPr>
                <w:rFonts w:ascii="宋体" w:hAnsi="宋体" w:hint="eastAsia"/>
              </w:rPr>
              <w:t>号机组安全级</w:t>
            </w:r>
            <w:r w:rsidR="005C4F6F">
              <w:t>DCS</w:t>
            </w:r>
            <w:r w:rsidR="005C4F6F">
              <w:rPr>
                <w:rFonts w:ascii="宋体" w:hAnsi="宋体" w:hint="eastAsia"/>
              </w:rPr>
              <w:t>项目</w:t>
            </w:r>
          </w:p>
          <w:p w:rsidR="00505373" w:rsidRDefault="00505373" w:rsidP="00320BF5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5C4F6F">
              <w:t>NPD1504001-1</w:t>
            </w:r>
          </w:p>
          <w:p w:rsidR="00505373" w:rsidRDefault="00505373" w:rsidP="00320BF5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505373" w:rsidRPr="00920C5A" w:rsidRDefault="00505373" w:rsidP="00320BF5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Pr="00C5655A">
              <w:rPr>
                <w:rFonts w:ascii="宋体" w:hAnsi="宋体" w:hint="eastAsia"/>
              </w:rPr>
              <w:t>受控</w:t>
            </w:r>
          </w:p>
          <w:p w:rsidR="00505373" w:rsidRPr="00BE1405" w:rsidRDefault="00505373" w:rsidP="00320BF5">
            <w:pPr>
              <w:spacing w:line="400" w:lineRule="atLeast"/>
              <w:ind w:left="851"/>
              <w:rPr>
                <w:lang w:eastAsia="zh-CN"/>
              </w:rPr>
            </w:pPr>
          </w:p>
          <w:p w:rsidR="00505373" w:rsidRDefault="00505373" w:rsidP="00320BF5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1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505373" w:rsidRDefault="00505373" w:rsidP="00320BF5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  <w:lang w:eastAsia="zh-CN"/>
              </w:rPr>
              <w:t xml:space="preserve"> </w:t>
            </w:r>
            <w:r w:rsidR="0083220A">
              <w:rPr>
                <w:rFonts w:hint="eastAsia"/>
                <w:b/>
                <w:color w:val="0000FF"/>
                <w:lang w:eastAsia="zh-CN"/>
              </w:rPr>
              <w:t xml:space="preserve"> </w:t>
            </w:r>
            <w:r w:rsidR="0083220A">
              <w:rPr>
                <w:rFonts w:hint="eastAsia"/>
                <w:color w:val="0000FF"/>
                <w:lang w:eastAsia="zh-CN"/>
              </w:rPr>
              <w:t>{</w:t>
            </w:r>
            <w:r w:rsidR="0083220A">
              <w:rPr>
                <w:color w:val="0000FF"/>
                <w:lang w:eastAsia="zh-CN"/>
              </w:rPr>
              <w:t>pages</w:t>
            </w:r>
            <w:r w:rsidR="0083220A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83220A"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505373" w:rsidRPr="0027602C" w:rsidRDefault="00505373" w:rsidP="005A0D6D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b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505373" w:rsidTr="00320BF5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505373" w:rsidRDefault="00505373" w:rsidP="00320BF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83220A" w:rsidTr="00320BF5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83220A" w:rsidRPr="00C5655A" w:rsidRDefault="0083220A" w:rsidP="0083220A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C5655A">
              <w:rPr>
                <w:rFonts w:ascii="Times New Roman" w:hAnsi="Times New Roman"/>
                <w:lang w:eastAsia="zh-CN"/>
              </w:rPr>
              <w:t>{#r_r_3}</w:t>
            </w:r>
            <w:r w:rsidRPr="00C5655A">
              <w:rPr>
                <w:rFonts w:ascii="Times New Roman" w:hAnsi="Times New Roman" w:hint="eastAsia"/>
                <w:lang w:eastAsia="zh-CN"/>
              </w:rPr>
              <w:t>{</w:t>
            </w:r>
            <w:r w:rsidRPr="00C5655A">
              <w:rPr>
                <w:rFonts w:ascii="Times New Roman" w:hAnsi="Times New Roman"/>
                <w:lang w:eastAsia="zh-CN"/>
              </w:rPr>
              <w:t>r</w:t>
            </w:r>
            <w:r w:rsidRPr="00C5655A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83220A" w:rsidRPr="00C5655A" w:rsidRDefault="0083220A" w:rsidP="0083220A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C5655A">
              <w:rPr>
                <w:rFonts w:ascii="Times New Roman" w:hAnsi="Times New Roman" w:hint="eastAsia"/>
                <w:lang w:eastAsia="zh-CN"/>
              </w:rPr>
              <w:t>{</w:t>
            </w:r>
            <w:r w:rsidRPr="00C5655A">
              <w:rPr>
                <w:rFonts w:ascii="Times New Roman" w:hAnsi="Times New Roman"/>
                <w:lang w:eastAsia="zh-CN"/>
              </w:rPr>
              <w:t>st</w:t>
            </w:r>
            <w:r w:rsidRPr="00C5655A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83220A" w:rsidRPr="00C5655A" w:rsidRDefault="0083220A" w:rsidP="0083220A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C5655A">
              <w:rPr>
                <w:rFonts w:ascii="Times New Roman" w:hAnsi="Times New Roman" w:hint="eastAsia"/>
                <w:lang w:eastAsia="zh-CN"/>
              </w:rPr>
              <w:t>{</w:t>
            </w:r>
            <w:r w:rsidRPr="00C5655A">
              <w:rPr>
                <w:rFonts w:ascii="Times New Roman" w:hAnsi="Times New Roman"/>
                <w:lang w:eastAsia="zh-CN"/>
              </w:rPr>
              <w:t>d_b</w:t>
            </w:r>
            <w:r w:rsidRPr="00C5655A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83220A" w:rsidRPr="00C5655A" w:rsidRDefault="0083220A" w:rsidP="0083220A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C5655A">
              <w:rPr>
                <w:rFonts w:ascii="Times New Roman" w:hAnsi="Times New Roman" w:hint="eastAsia"/>
                <w:lang w:eastAsia="zh-CN"/>
              </w:rPr>
              <w:t>{</w:t>
            </w:r>
            <w:r w:rsidRPr="00C5655A">
              <w:rPr>
                <w:rFonts w:ascii="Times New Roman" w:hAnsi="Times New Roman"/>
                <w:lang w:eastAsia="zh-CN"/>
              </w:rPr>
              <w:t>c_b</w:t>
            </w:r>
            <w:r w:rsidRPr="00C5655A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83220A" w:rsidRPr="00C5655A" w:rsidRDefault="0083220A" w:rsidP="0083220A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C5655A">
              <w:rPr>
                <w:rFonts w:ascii="Times New Roman" w:hAnsi="Times New Roman" w:hint="eastAsia"/>
                <w:lang w:eastAsia="zh-CN"/>
              </w:rPr>
              <w:t>{</w:t>
            </w:r>
            <w:r w:rsidRPr="00C5655A">
              <w:rPr>
                <w:rFonts w:ascii="Times New Roman" w:hAnsi="Times New Roman"/>
                <w:lang w:eastAsia="zh-CN"/>
              </w:rPr>
              <w:t>r_b</w:t>
            </w:r>
            <w:r w:rsidRPr="00C5655A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83220A" w:rsidRPr="00C5655A" w:rsidRDefault="0083220A" w:rsidP="0083220A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C5655A">
              <w:rPr>
                <w:rFonts w:ascii="Times New Roman" w:hAnsi="Times New Roman" w:hint="eastAsia"/>
                <w:lang w:eastAsia="zh-CN"/>
              </w:rPr>
              <w:t>{</w:t>
            </w:r>
            <w:r w:rsidRPr="00C5655A">
              <w:rPr>
                <w:rFonts w:ascii="Times New Roman" w:hAnsi="Times New Roman"/>
                <w:lang w:eastAsia="zh-CN"/>
              </w:rPr>
              <w:t>a_b</w:t>
            </w:r>
            <w:r w:rsidRPr="00C5655A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83220A" w:rsidRPr="00C5655A" w:rsidRDefault="0083220A" w:rsidP="0083220A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C5655A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83220A" w:rsidTr="00320BF5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83220A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3220A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3220A" w:rsidRPr="00A07DF4" w:rsidRDefault="0083220A" w:rsidP="0083220A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3220A" w:rsidRDefault="0083220A" w:rsidP="0083220A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3220A" w:rsidRDefault="0083220A" w:rsidP="0083220A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3220A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3220A" w:rsidRDefault="0083220A" w:rsidP="0083220A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A90C0C" w:rsidRPr="00583C98" w:rsidTr="00320BF5">
        <w:trPr>
          <w:cantSplit/>
          <w:trHeight w:hRule="exact" w:val="899"/>
        </w:trPr>
        <w:tc>
          <w:tcPr>
            <w:tcW w:w="10314" w:type="dxa"/>
            <w:gridSpan w:val="13"/>
          </w:tcPr>
          <w:p w:rsidR="00A90C0C" w:rsidRPr="00583C98" w:rsidRDefault="00A90C0C" w:rsidP="005A0D6D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553695" w:rsidRDefault="00A90C0C" w:rsidP="00A90C0C">
            <w:pPr>
              <w:widowControl/>
              <w:ind w:leftChars="50" w:left="105"/>
              <w:rPr>
                <w:b/>
                <w:color w:val="0000FF"/>
              </w:rPr>
            </w:pPr>
            <w:bookmarkStart w:id="1" w:name="OLE_LINK10"/>
            <w:bookmarkStart w:id="2" w:name="OLE_LINK11"/>
            <w:bookmarkStart w:id="3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A90C0C" w:rsidRPr="00553695" w:rsidRDefault="00A90C0C" w:rsidP="00A90C0C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A90C0C" w:rsidRPr="00553695" w:rsidRDefault="00A90C0C" w:rsidP="00A90C0C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A90C0C" w:rsidRPr="00284007" w:rsidRDefault="00A90C0C" w:rsidP="00A90C0C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90C0C" w:rsidRPr="00EB767C" w:rsidRDefault="00A73639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40.1pt;height:18.35pt" o:ole="">
                  <v:imagedata r:id="rId10" o:title=""/>
                </v:shape>
                <w:control r:id="rId11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8.7pt;height:18.35pt" o:ole="">
                  <v:imagedata r:id="rId12" o:title=""/>
                </v:shape>
                <w:control r:id="rId13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A90C0C" w:rsidRPr="00EB767C" w:rsidRDefault="00A73639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45pt;height:18.35pt" o:ole="">
                  <v:imagedata r:id="rId14" o:title=""/>
                </v:shape>
                <w:control r:id="rId15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75pt;height:18.35pt" o:ole="">
                  <v:imagedata r:id="rId16" o:title=""/>
                </v:shape>
                <w:control r:id="rId17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A90C0C" w:rsidRPr="00EB767C" w:rsidRDefault="00A73639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75pt;height:18.35pt" o:ole="">
                  <v:imagedata r:id="rId18" o:title=""/>
                </v:shape>
                <w:control r:id="rId19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40.1pt;height:18.35pt" o:ole="">
                  <v:imagedata r:id="rId20" o:title=""/>
                </v:shape>
                <w:control r:id="rId21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90C0C" w:rsidRPr="00EB767C" w:rsidRDefault="00A73639" w:rsidP="00A90C0C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pt;height:18.35pt" o:ole="">
                  <v:imagedata r:id="rId22" o:title=""/>
                </v:shape>
                <w:control r:id="rId23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40.1pt;height:18.35pt" o:ole="">
                  <v:imagedata r:id="rId24" o:title=""/>
                </v:shape>
                <w:control r:id="rId25" w:name="CheckBox12" w:shapeid="_x0000_i1127"/>
              </w:object>
            </w: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90C0C" w:rsidRPr="00EB767C" w:rsidRDefault="00A73639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pt;height:18.35pt" o:ole="">
                  <v:imagedata r:id="rId26" o:title=""/>
                </v:shape>
                <w:control r:id="rId27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8.7pt;height:18.35pt" o:ole="">
                  <v:imagedata r:id="rId28" o:title=""/>
                </v:shape>
                <w:control r:id="rId29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A90C0C" w:rsidRPr="00EB767C" w:rsidRDefault="00A73639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pt;height:18.35pt" o:ole="">
                  <v:imagedata r:id="rId30" o:title=""/>
                </v:shape>
                <w:control r:id="rId31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75pt;height:18.35pt" o:ole="">
                  <v:imagedata r:id="rId32" o:title=""/>
                </v:shape>
                <w:control r:id="rId33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A90C0C" w:rsidRPr="00EB767C" w:rsidRDefault="00A73639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pt;height:18.35pt" o:ole="">
                  <v:imagedata r:id="rId34" o:title=""/>
                </v:shape>
                <w:control r:id="rId35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8.7pt;height:18.35pt" o:ole="">
                  <v:imagedata r:id="rId36" o:title=""/>
                </v:shape>
                <w:control r:id="rId37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A90C0C" w:rsidRPr="00EB767C" w:rsidRDefault="00A73639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8.7pt;height:18.35pt" o:ole="">
                  <v:imagedata r:id="rId38" o:title=""/>
                </v:shape>
                <w:control r:id="rId39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75pt;height:18.35pt" o:ole="">
                  <v:imagedata r:id="rId40" o:title=""/>
                </v:shape>
                <w:control r:id="rId41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A90C0C" w:rsidRPr="00EB767C" w:rsidRDefault="00A73639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8.7pt;height:18.35pt" o:ole="">
                  <v:imagedata r:id="rId42" o:title=""/>
                </v:shape>
                <w:control r:id="rId43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pt;height:18.35pt" o:ole="">
                  <v:imagedata r:id="rId44" o:title=""/>
                </v:shape>
                <w:control r:id="rId45" w:name="CheckBox10" w:shapeid="_x0000_i1147"/>
              </w:object>
            </w: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A90C0C" w:rsidRPr="00EB767C" w:rsidRDefault="00A90C0C" w:rsidP="00A90C0C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90C0C" w:rsidRPr="00EB767C" w:rsidRDefault="00A73639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40.1pt;height:18.35pt" o:ole="">
                  <v:imagedata r:id="rId46" o:title=""/>
                </v:shape>
                <w:control r:id="rId47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pt;height:18.35pt" o:ole="">
                  <v:imagedata r:id="rId48" o:title=""/>
                </v:shape>
                <w:control r:id="rId49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A90C0C" w:rsidRPr="00EB767C" w:rsidRDefault="00A73639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1pt;height:18.35pt" o:ole="">
                  <v:imagedata r:id="rId50" o:title=""/>
                </v:shape>
                <w:control r:id="rId51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8.7pt;height:18.35pt" o:ole="">
                  <v:imagedata r:id="rId52" o:title=""/>
                </v:shape>
                <w:control r:id="rId53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A90C0C" w:rsidRPr="00EB767C" w:rsidRDefault="00A73639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75pt;height:18.35pt" o:ole="">
                  <v:imagedata r:id="rId54" o:title=""/>
                </v:shape>
                <w:control r:id="rId55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75pt;height:18.35pt" o:ole="">
                  <v:imagedata r:id="rId56" o:title=""/>
                </v:shape>
                <w:control r:id="rId57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90C0C" w:rsidRPr="00EB767C" w:rsidRDefault="00A73639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8.7pt;height:18.35pt" o:ole="">
                  <v:imagedata r:id="rId58" o:title=""/>
                </v:shape>
                <w:control r:id="rId59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pt;height:18.35pt" o:ole="">
                  <v:imagedata r:id="rId60" o:title=""/>
                </v:shape>
                <w:control r:id="rId61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90C0C" w:rsidRPr="00EB767C" w:rsidRDefault="00A73639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40.1pt;height:18.35pt" o:ole="">
                  <v:imagedata r:id="rId62" o:title=""/>
                </v:shape>
                <w:control r:id="rId63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8.7pt;height:18.35pt" o:ole="">
                  <v:imagedata r:id="rId64" o:title=""/>
                </v:shape>
                <w:control r:id="rId65" w:name="CheckBox28" w:shapeid="_x0000_i1167"/>
              </w:object>
            </w: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C0C" w:rsidRPr="004E7FF5" w:rsidRDefault="00A90C0C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A90C0C" w:rsidRPr="004E7FF5" w:rsidRDefault="00A73639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40.1pt;height:18.35pt" o:ole="">
                  <v:imagedata r:id="rId66" o:title=""/>
                </v:shape>
                <w:control r:id="rId67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0.1pt;height:18.35pt" o:ole="">
                  <v:imagedata r:id="rId68" o:title=""/>
                </v:shape>
                <w:control r:id="rId69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Pr="004E7FF5" w:rsidRDefault="00A90C0C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A90C0C" w:rsidRPr="004E7FF5" w:rsidRDefault="00A73639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1pt;height:18.35pt" o:ole="">
                  <v:imagedata r:id="rId70" o:title=""/>
                </v:shape>
                <w:control r:id="rId71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45pt;height:18.35pt" o:ole="">
                  <v:imagedata r:id="rId72" o:title=""/>
                </v:shape>
                <w:control r:id="rId73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Pr="004E7FF5" w:rsidRDefault="00A90C0C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A90C0C" w:rsidRPr="004E7FF5" w:rsidRDefault="00A73639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75pt;height:18.35pt" o:ole="">
                  <v:imagedata r:id="rId74" o:title=""/>
                </v:shape>
                <w:control r:id="rId75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75pt;height:18.35pt" o:ole="">
                  <v:imagedata r:id="rId76" o:title=""/>
                </v:shape>
                <w:control r:id="rId77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A90C0C" w:rsidRPr="00EB767C" w:rsidRDefault="00A73639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8.7pt;height:18.35pt" o:ole="">
                  <v:imagedata r:id="rId78" o:title=""/>
                </v:shape>
                <w:control r:id="rId79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7pt;height:18.35pt" o:ole="">
                  <v:imagedata r:id="rId80" o:title=""/>
                </v:shape>
                <w:control r:id="rId81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A73639">
              <w:rPr>
                <w:rFonts w:cs="Arial"/>
                <w:szCs w:val="21"/>
              </w:rPr>
              <w:object w:dxaOrig="225" w:dyaOrig="225">
                <v:shape id="_x0000_i1185" type="#_x0000_t75" style="width:41.45pt;height:18.35pt" o:ole="">
                  <v:imagedata r:id="rId82" o:title=""/>
                </v:shape>
                <w:control r:id="rId83" w:name="CheckBox39" w:shapeid="_x0000_i1185"/>
              </w:object>
            </w:r>
            <w:r w:rsidR="00A73639">
              <w:rPr>
                <w:rFonts w:cs="Arial"/>
                <w:szCs w:val="21"/>
              </w:rPr>
              <w:object w:dxaOrig="225" w:dyaOrig="225">
                <v:shape id="_x0000_i1187" type="#_x0000_t75" style="width:38.05pt;height:18.35pt" o:ole="">
                  <v:imagedata r:id="rId84" o:title=""/>
                </v:shape>
                <w:control r:id="rId85" w:name="CheckBox40" w:shapeid="_x0000_i1187"/>
              </w:object>
            </w: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90C0C" w:rsidRPr="004E7FF5" w:rsidRDefault="00A73639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40.1pt;height:18.35pt" o:ole="">
                  <v:imagedata r:id="rId86" o:title=""/>
                </v:shape>
                <w:control r:id="rId87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8.7pt;height:18.35pt" o:ole="">
                  <v:imagedata r:id="rId88" o:title=""/>
                </v:shape>
                <w:control r:id="rId89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A90C0C" w:rsidRPr="004E7FF5" w:rsidRDefault="00A73639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40.1pt;height:18.35pt" o:ole="">
                  <v:imagedata r:id="rId90" o:title=""/>
                </v:shape>
                <w:control r:id="rId91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8.7pt;height:18.35pt" o:ole="">
                  <v:imagedata r:id="rId92" o:title=""/>
                </v:shape>
                <w:control r:id="rId93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A90C0C" w:rsidRPr="004E7FF5" w:rsidRDefault="00A73639" w:rsidP="00A90C0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40.1pt;height:18.35pt" o:ole="">
                  <v:imagedata r:id="rId94" o:title=""/>
                </v:shape>
                <w:control r:id="rId95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8.7pt;height:18.35pt" o:ole="">
                  <v:imagedata r:id="rId96" o:title=""/>
                </v:shape>
                <w:control r:id="rId97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90C0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90C0C" w:rsidRPr="00EB767C" w:rsidRDefault="00A90C0C" w:rsidP="00A90C0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A90C0C" w:rsidRPr="00284007" w:rsidTr="00320B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90C0C" w:rsidRPr="00284007" w:rsidRDefault="00A90C0C" w:rsidP="00A90C0C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505373" w:rsidRDefault="000B72DE" w:rsidP="00942A34">
      <w:pPr>
        <w:rPr>
          <w:lang w:eastAsia="zh-CN"/>
        </w:rPr>
        <w:sectPr w:rsidR="000B72DE" w:rsidRPr="00505373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FD7C81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114C1E" w:rsidTr="00FD7C81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14C1E" w:rsidRPr="0003405D" w:rsidRDefault="00114C1E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bookmarkStart w:id="4" w:name="_GoBack"/>
            <w:bookmarkEnd w:id="4"/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02689B" w:rsidRPr="005E5BDB" w:rsidRDefault="0002689B" w:rsidP="00DC5CD0">
      <w:pPr>
        <w:rPr>
          <w:lang w:val="en-US" w:eastAsia="zh-CN"/>
        </w:rPr>
      </w:pPr>
    </w:p>
    <w:sectPr w:rsidR="0002689B" w:rsidRPr="005E5BDB" w:rsidSect="00942A34">
      <w:headerReference w:type="even" r:id="rId100"/>
      <w:headerReference w:type="default" r:id="rId101"/>
      <w:footerReference w:type="default" r:id="rId10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0AA" w:rsidRDefault="007130AA" w:rsidP="00942A34">
      <w:r>
        <w:separator/>
      </w:r>
    </w:p>
    <w:p w:rsidR="007130AA" w:rsidRDefault="007130AA" w:rsidP="00942A34"/>
    <w:p w:rsidR="007130AA" w:rsidRDefault="007130AA" w:rsidP="00942A34"/>
    <w:p w:rsidR="007130AA" w:rsidRDefault="007130AA" w:rsidP="00942A34"/>
    <w:p w:rsidR="007130AA" w:rsidRDefault="007130AA" w:rsidP="00942A34"/>
  </w:endnote>
  <w:endnote w:type="continuationSeparator" w:id="0">
    <w:p w:rsidR="007130AA" w:rsidRDefault="007130AA" w:rsidP="00942A34">
      <w:r>
        <w:continuationSeparator/>
      </w:r>
    </w:p>
    <w:p w:rsidR="007130AA" w:rsidRDefault="007130AA" w:rsidP="00942A34"/>
    <w:p w:rsidR="007130AA" w:rsidRDefault="007130AA" w:rsidP="00942A34"/>
    <w:p w:rsidR="007130AA" w:rsidRDefault="007130AA" w:rsidP="00942A34"/>
    <w:p w:rsidR="007130AA" w:rsidRDefault="007130AA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A73639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81" w:rsidRPr="00915DD3" w:rsidRDefault="00FD7C81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0AA" w:rsidRDefault="007130AA" w:rsidP="00942A34">
      <w:r>
        <w:separator/>
      </w:r>
    </w:p>
    <w:p w:rsidR="007130AA" w:rsidRDefault="007130AA" w:rsidP="00942A34"/>
    <w:p w:rsidR="007130AA" w:rsidRDefault="007130AA" w:rsidP="00942A34"/>
    <w:p w:rsidR="007130AA" w:rsidRDefault="007130AA" w:rsidP="00942A34"/>
    <w:p w:rsidR="007130AA" w:rsidRDefault="007130AA" w:rsidP="00942A34"/>
  </w:footnote>
  <w:footnote w:type="continuationSeparator" w:id="0">
    <w:p w:rsidR="007130AA" w:rsidRDefault="007130AA" w:rsidP="00942A34">
      <w:r>
        <w:continuationSeparator/>
      </w:r>
    </w:p>
    <w:p w:rsidR="007130AA" w:rsidRDefault="007130AA" w:rsidP="00942A34"/>
    <w:p w:rsidR="007130AA" w:rsidRDefault="007130AA" w:rsidP="00942A34"/>
    <w:p w:rsidR="007130AA" w:rsidRDefault="007130AA" w:rsidP="00942A34"/>
    <w:p w:rsidR="007130AA" w:rsidRDefault="007130AA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 w:rsidR="004D26B6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81" w:rsidRPr="001261FD" w:rsidRDefault="00FD7C81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 w:rsidR="005C4F6F">
      <w:rPr>
        <w:rFonts w:ascii="宋体" w:hAnsi="宋体" w:hint="eastAsia"/>
      </w:rPr>
      <w:t>红沿河</w:t>
    </w:r>
    <w:r w:rsidR="005C4F6F">
      <w:t>5&amp;6</w:t>
    </w:r>
    <w:r w:rsidR="00C5655A">
      <w:rPr>
        <w:rFonts w:ascii="宋体" w:hAnsi="宋体" w:hint="eastAsia"/>
      </w:rPr>
      <w:t>号机组</w:t>
    </w:r>
    <w:r w:rsidR="005C4F6F">
      <w:t>DCS</w:t>
    </w:r>
    <w:r w:rsidR="005C4F6F">
      <w:rPr>
        <w:rFonts w:ascii="宋体" w:hAnsi="宋体" w:hint="eastAsia"/>
      </w:rPr>
      <w:t>项目</w:t>
    </w:r>
  </w:p>
  <w:p w:rsidR="00FD7C81" w:rsidRPr="003209C9" w:rsidRDefault="00114C1E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FD7C81" w:rsidRPr="003209C9" w:rsidRDefault="00FD7C81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114C1E" w:rsidRPr="003209C9">
      <w:rPr>
        <w:rFonts w:hint="eastAsia"/>
        <w:lang w:eastAsia="zh-CN"/>
      </w:rPr>
      <w:t>版本号：</w:t>
    </w:r>
    <w:r w:rsidR="00114C1E">
      <w:rPr>
        <w:rFonts w:ascii="Times New Roman" w:hAnsi="Times New Roman" w:hint="eastAsia"/>
        <w:lang w:eastAsia="zh-CN"/>
      </w:rPr>
      <w:t>{</w:t>
    </w:r>
    <w:r w:rsidR="00114C1E">
      <w:rPr>
        <w:rFonts w:ascii="Times New Roman" w:hAnsi="Times New Roman"/>
        <w:lang w:eastAsia="zh-CN"/>
      </w:rPr>
      <w:t>r</w:t>
    </w:r>
    <w:r w:rsidR="00114C1E">
      <w:rPr>
        <w:rFonts w:ascii="Times New Roman" w:hAnsi="Times New Roman" w:hint="eastAsia"/>
        <w:lang w:eastAsia="zh-CN"/>
      </w:rPr>
      <w:t>}</w:t>
    </w:r>
    <w:r w:rsidR="00114C1E" w:rsidRPr="003209C9">
      <w:rPr>
        <w:rFonts w:hint="eastAsia"/>
        <w:lang w:eastAsia="zh-CN"/>
      </w:rPr>
      <w:t xml:space="preserve">   </w:t>
    </w:r>
    <w:r w:rsidR="00114C1E" w:rsidRPr="003209C9">
      <w:rPr>
        <w:rFonts w:hint="eastAsia"/>
        <w:lang w:eastAsia="zh-CN"/>
      </w:rPr>
      <w:t>第</w:t>
    </w:r>
    <w:r w:rsidR="00114C1E" w:rsidRPr="003209C9">
      <w:rPr>
        <w:rFonts w:hint="eastAsia"/>
        <w:lang w:eastAsia="zh-CN"/>
      </w:rPr>
      <w:t xml:space="preserve"> </w:t>
    </w:r>
    <w:r w:rsidR="00A73639" w:rsidRPr="003209C9">
      <w:fldChar w:fldCharType="begin"/>
    </w:r>
    <w:r w:rsidR="00114C1E" w:rsidRPr="003209C9">
      <w:rPr>
        <w:lang w:eastAsia="zh-CN"/>
      </w:rPr>
      <w:instrText xml:space="preserve"> PAGE </w:instrText>
    </w:r>
    <w:r w:rsidR="00A73639" w:rsidRPr="003209C9">
      <w:fldChar w:fldCharType="separate"/>
    </w:r>
    <w:r w:rsidR="00C5655A">
      <w:rPr>
        <w:noProof/>
        <w:lang w:eastAsia="zh-CN"/>
      </w:rPr>
      <w:t>3</w:t>
    </w:r>
    <w:r w:rsidR="00A73639" w:rsidRPr="003209C9">
      <w:fldChar w:fldCharType="end"/>
    </w:r>
    <w:r w:rsidR="00114C1E" w:rsidRPr="003209C9">
      <w:rPr>
        <w:rFonts w:hint="eastAsia"/>
        <w:lang w:eastAsia="zh-CN"/>
      </w:rPr>
      <w:t xml:space="preserve"> </w:t>
    </w:r>
    <w:r w:rsidR="00114C1E" w:rsidRPr="003209C9">
      <w:rPr>
        <w:rFonts w:hint="eastAsia"/>
        <w:lang w:eastAsia="zh-CN"/>
      </w:rPr>
      <w:t>页</w:t>
    </w:r>
    <w:r w:rsidR="00114C1E" w:rsidRPr="003209C9">
      <w:rPr>
        <w:rFonts w:hint="eastAsia"/>
        <w:lang w:eastAsia="zh-CN"/>
      </w:rPr>
      <w:t xml:space="preserve"> </w:t>
    </w:r>
    <w:r w:rsidR="00114C1E" w:rsidRPr="003209C9">
      <w:rPr>
        <w:rFonts w:hint="eastAsia"/>
        <w:lang w:eastAsia="zh-CN"/>
      </w:rPr>
      <w:t>共</w:t>
    </w:r>
    <w:r w:rsidR="00114C1E" w:rsidRPr="003209C9">
      <w:rPr>
        <w:rFonts w:hint="eastAsia"/>
        <w:lang w:eastAsia="zh-CN"/>
      </w:rPr>
      <w:t xml:space="preserve"> </w:t>
    </w:r>
    <w:r w:rsidR="00114C1E">
      <w:rPr>
        <w:rFonts w:hint="eastAsia"/>
        <w:lang w:eastAsia="zh-CN"/>
      </w:rPr>
      <w:t>{</w:t>
    </w:r>
    <w:r w:rsidR="00114C1E">
      <w:rPr>
        <w:lang w:eastAsia="zh-CN"/>
      </w:rPr>
      <w:t>pages</w:t>
    </w:r>
    <w:r w:rsidR="00114C1E">
      <w:rPr>
        <w:rFonts w:hint="eastAsia"/>
        <w:lang w:eastAsia="zh-CN"/>
      </w:rPr>
      <w:t>}</w:t>
    </w:r>
    <w:r w:rsidR="00114C1E">
      <w:rPr>
        <w:lang w:eastAsia="zh-CN"/>
      </w:rPr>
      <w:t xml:space="preserve"> </w:t>
    </w:r>
    <w:r w:rsidR="00114C1E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346C"/>
    <w:rsid w:val="00003A6A"/>
    <w:rsid w:val="00003C6F"/>
    <w:rsid w:val="00004303"/>
    <w:rsid w:val="0002365B"/>
    <w:rsid w:val="0002689B"/>
    <w:rsid w:val="00030620"/>
    <w:rsid w:val="00032B45"/>
    <w:rsid w:val="00033207"/>
    <w:rsid w:val="00034F49"/>
    <w:rsid w:val="00035044"/>
    <w:rsid w:val="0003613F"/>
    <w:rsid w:val="0004520A"/>
    <w:rsid w:val="00062388"/>
    <w:rsid w:val="0006635F"/>
    <w:rsid w:val="000677F6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44A9"/>
    <w:rsid w:val="000E53D5"/>
    <w:rsid w:val="000F1686"/>
    <w:rsid w:val="001038BF"/>
    <w:rsid w:val="0010779D"/>
    <w:rsid w:val="00111CCC"/>
    <w:rsid w:val="00114C1E"/>
    <w:rsid w:val="001161DA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E61E2"/>
    <w:rsid w:val="001F457C"/>
    <w:rsid w:val="001F525A"/>
    <w:rsid w:val="001F7971"/>
    <w:rsid w:val="0020212B"/>
    <w:rsid w:val="00202F6D"/>
    <w:rsid w:val="0021693B"/>
    <w:rsid w:val="00223A3E"/>
    <w:rsid w:val="00226EB2"/>
    <w:rsid w:val="0023206B"/>
    <w:rsid w:val="0026178F"/>
    <w:rsid w:val="002648E1"/>
    <w:rsid w:val="00271C98"/>
    <w:rsid w:val="00274487"/>
    <w:rsid w:val="0028479A"/>
    <w:rsid w:val="00295607"/>
    <w:rsid w:val="00296EDB"/>
    <w:rsid w:val="002A154A"/>
    <w:rsid w:val="002A76B2"/>
    <w:rsid w:val="002A77F0"/>
    <w:rsid w:val="002B2F4E"/>
    <w:rsid w:val="002B3D26"/>
    <w:rsid w:val="002B7506"/>
    <w:rsid w:val="002C3FB0"/>
    <w:rsid w:val="002C559A"/>
    <w:rsid w:val="002C5C62"/>
    <w:rsid w:val="002D0589"/>
    <w:rsid w:val="002D4F8F"/>
    <w:rsid w:val="002E3352"/>
    <w:rsid w:val="002E6A65"/>
    <w:rsid w:val="002E6AA7"/>
    <w:rsid w:val="002F150B"/>
    <w:rsid w:val="002F2780"/>
    <w:rsid w:val="002F3BC8"/>
    <w:rsid w:val="002F3E5C"/>
    <w:rsid w:val="002F514F"/>
    <w:rsid w:val="002F72ED"/>
    <w:rsid w:val="00307A1A"/>
    <w:rsid w:val="00313977"/>
    <w:rsid w:val="003209C9"/>
    <w:rsid w:val="00320BF5"/>
    <w:rsid w:val="00323C47"/>
    <w:rsid w:val="00326D78"/>
    <w:rsid w:val="00333C51"/>
    <w:rsid w:val="003349C9"/>
    <w:rsid w:val="0033511C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3A3B"/>
    <w:rsid w:val="00385C39"/>
    <w:rsid w:val="003A5287"/>
    <w:rsid w:val="003A773A"/>
    <w:rsid w:val="003B6D88"/>
    <w:rsid w:val="003C0CB9"/>
    <w:rsid w:val="003C2C0A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6230"/>
    <w:rsid w:val="00443C2D"/>
    <w:rsid w:val="00446656"/>
    <w:rsid w:val="00457950"/>
    <w:rsid w:val="00466564"/>
    <w:rsid w:val="0046719B"/>
    <w:rsid w:val="0047168E"/>
    <w:rsid w:val="0047427E"/>
    <w:rsid w:val="004757F3"/>
    <w:rsid w:val="00476B22"/>
    <w:rsid w:val="0049229A"/>
    <w:rsid w:val="00492EA4"/>
    <w:rsid w:val="004C1B44"/>
    <w:rsid w:val="004C4E52"/>
    <w:rsid w:val="004C52F5"/>
    <w:rsid w:val="004C5AD7"/>
    <w:rsid w:val="004D26B6"/>
    <w:rsid w:val="004D373B"/>
    <w:rsid w:val="004D3BC1"/>
    <w:rsid w:val="004D7541"/>
    <w:rsid w:val="004F400F"/>
    <w:rsid w:val="004F7DDE"/>
    <w:rsid w:val="00505373"/>
    <w:rsid w:val="00505A8D"/>
    <w:rsid w:val="00506D38"/>
    <w:rsid w:val="00523DE5"/>
    <w:rsid w:val="00527397"/>
    <w:rsid w:val="00532ED0"/>
    <w:rsid w:val="00533832"/>
    <w:rsid w:val="00536EAF"/>
    <w:rsid w:val="00541059"/>
    <w:rsid w:val="00541C9F"/>
    <w:rsid w:val="00552E8E"/>
    <w:rsid w:val="00553139"/>
    <w:rsid w:val="00553695"/>
    <w:rsid w:val="00554037"/>
    <w:rsid w:val="00554451"/>
    <w:rsid w:val="00562C0B"/>
    <w:rsid w:val="00573FF4"/>
    <w:rsid w:val="00574298"/>
    <w:rsid w:val="0058003F"/>
    <w:rsid w:val="005817CA"/>
    <w:rsid w:val="0059057C"/>
    <w:rsid w:val="00597FF3"/>
    <w:rsid w:val="005A0D6D"/>
    <w:rsid w:val="005B3E1E"/>
    <w:rsid w:val="005B525D"/>
    <w:rsid w:val="005C4F6F"/>
    <w:rsid w:val="005C5E34"/>
    <w:rsid w:val="005E5BDB"/>
    <w:rsid w:val="005F4085"/>
    <w:rsid w:val="00604E49"/>
    <w:rsid w:val="006276E5"/>
    <w:rsid w:val="006300C1"/>
    <w:rsid w:val="00633A6E"/>
    <w:rsid w:val="00634085"/>
    <w:rsid w:val="006539CF"/>
    <w:rsid w:val="00670CCD"/>
    <w:rsid w:val="006746CB"/>
    <w:rsid w:val="0067792C"/>
    <w:rsid w:val="006A5C94"/>
    <w:rsid w:val="006B7D87"/>
    <w:rsid w:val="006C050A"/>
    <w:rsid w:val="006C4E35"/>
    <w:rsid w:val="006C50DF"/>
    <w:rsid w:val="006C5484"/>
    <w:rsid w:val="006D30AC"/>
    <w:rsid w:val="006D7163"/>
    <w:rsid w:val="006E0FC9"/>
    <w:rsid w:val="00711A4E"/>
    <w:rsid w:val="00712CEB"/>
    <w:rsid w:val="007130AA"/>
    <w:rsid w:val="00713728"/>
    <w:rsid w:val="00714EFA"/>
    <w:rsid w:val="007311A2"/>
    <w:rsid w:val="0073333E"/>
    <w:rsid w:val="00733CCE"/>
    <w:rsid w:val="00752F28"/>
    <w:rsid w:val="00756B66"/>
    <w:rsid w:val="007623E1"/>
    <w:rsid w:val="0076371A"/>
    <w:rsid w:val="00764C09"/>
    <w:rsid w:val="007676C3"/>
    <w:rsid w:val="007808F3"/>
    <w:rsid w:val="00785069"/>
    <w:rsid w:val="00787612"/>
    <w:rsid w:val="00791117"/>
    <w:rsid w:val="007949B5"/>
    <w:rsid w:val="007A6F0D"/>
    <w:rsid w:val="007A7AE1"/>
    <w:rsid w:val="007B0D64"/>
    <w:rsid w:val="007B2059"/>
    <w:rsid w:val="007B426A"/>
    <w:rsid w:val="007D36A7"/>
    <w:rsid w:val="007D456D"/>
    <w:rsid w:val="007E4EFB"/>
    <w:rsid w:val="007F578E"/>
    <w:rsid w:val="007F7E01"/>
    <w:rsid w:val="00802F50"/>
    <w:rsid w:val="00803EBA"/>
    <w:rsid w:val="00804464"/>
    <w:rsid w:val="008120D4"/>
    <w:rsid w:val="00813526"/>
    <w:rsid w:val="0082085C"/>
    <w:rsid w:val="008249BC"/>
    <w:rsid w:val="00831A47"/>
    <w:rsid w:val="00832199"/>
    <w:rsid w:val="0083220A"/>
    <w:rsid w:val="00837F78"/>
    <w:rsid w:val="00843F50"/>
    <w:rsid w:val="008464CA"/>
    <w:rsid w:val="00847793"/>
    <w:rsid w:val="008506A3"/>
    <w:rsid w:val="0085141C"/>
    <w:rsid w:val="008525AC"/>
    <w:rsid w:val="00853FBB"/>
    <w:rsid w:val="008673CB"/>
    <w:rsid w:val="00870B7B"/>
    <w:rsid w:val="008720DA"/>
    <w:rsid w:val="00874065"/>
    <w:rsid w:val="008833BA"/>
    <w:rsid w:val="008848ED"/>
    <w:rsid w:val="008A67FD"/>
    <w:rsid w:val="008A6A78"/>
    <w:rsid w:val="008B0350"/>
    <w:rsid w:val="008B453A"/>
    <w:rsid w:val="008C1C17"/>
    <w:rsid w:val="008C60B2"/>
    <w:rsid w:val="008D354A"/>
    <w:rsid w:val="008D5DB1"/>
    <w:rsid w:val="008E3717"/>
    <w:rsid w:val="008E5246"/>
    <w:rsid w:val="008F263B"/>
    <w:rsid w:val="008F454E"/>
    <w:rsid w:val="008F6A02"/>
    <w:rsid w:val="00910574"/>
    <w:rsid w:val="00911E64"/>
    <w:rsid w:val="009156DE"/>
    <w:rsid w:val="00915DD3"/>
    <w:rsid w:val="00917774"/>
    <w:rsid w:val="00922D22"/>
    <w:rsid w:val="009374D5"/>
    <w:rsid w:val="00942A34"/>
    <w:rsid w:val="009435EF"/>
    <w:rsid w:val="00952DC7"/>
    <w:rsid w:val="0096311D"/>
    <w:rsid w:val="00963BE1"/>
    <w:rsid w:val="009725A8"/>
    <w:rsid w:val="009762F4"/>
    <w:rsid w:val="00982E92"/>
    <w:rsid w:val="00997A3A"/>
    <w:rsid w:val="009A0BF7"/>
    <w:rsid w:val="009A24D9"/>
    <w:rsid w:val="009B0249"/>
    <w:rsid w:val="009C2816"/>
    <w:rsid w:val="009C3D51"/>
    <w:rsid w:val="009C4B4F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0AA6"/>
    <w:rsid w:val="00A42F6B"/>
    <w:rsid w:val="00A430D7"/>
    <w:rsid w:val="00A435C2"/>
    <w:rsid w:val="00A55974"/>
    <w:rsid w:val="00A639C5"/>
    <w:rsid w:val="00A66CC1"/>
    <w:rsid w:val="00A73639"/>
    <w:rsid w:val="00A90392"/>
    <w:rsid w:val="00A90C0C"/>
    <w:rsid w:val="00AA0063"/>
    <w:rsid w:val="00AA3B52"/>
    <w:rsid w:val="00AA56B5"/>
    <w:rsid w:val="00AA5E11"/>
    <w:rsid w:val="00AB27B7"/>
    <w:rsid w:val="00AB3D90"/>
    <w:rsid w:val="00AC27DC"/>
    <w:rsid w:val="00AD1232"/>
    <w:rsid w:val="00AD3814"/>
    <w:rsid w:val="00AE478D"/>
    <w:rsid w:val="00AF08CB"/>
    <w:rsid w:val="00AF1C01"/>
    <w:rsid w:val="00AF210C"/>
    <w:rsid w:val="00B06DA4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80ACD"/>
    <w:rsid w:val="00B84372"/>
    <w:rsid w:val="00B906D7"/>
    <w:rsid w:val="00BA6147"/>
    <w:rsid w:val="00BC362D"/>
    <w:rsid w:val="00BD6BCE"/>
    <w:rsid w:val="00BE0018"/>
    <w:rsid w:val="00BF31CE"/>
    <w:rsid w:val="00BF7B65"/>
    <w:rsid w:val="00C0193F"/>
    <w:rsid w:val="00C13EB7"/>
    <w:rsid w:val="00C302C4"/>
    <w:rsid w:val="00C304DE"/>
    <w:rsid w:val="00C40D0D"/>
    <w:rsid w:val="00C56347"/>
    <w:rsid w:val="00C5655A"/>
    <w:rsid w:val="00C60408"/>
    <w:rsid w:val="00C6179D"/>
    <w:rsid w:val="00C6218B"/>
    <w:rsid w:val="00C6609D"/>
    <w:rsid w:val="00C741C2"/>
    <w:rsid w:val="00C74F96"/>
    <w:rsid w:val="00C8044E"/>
    <w:rsid w:val="00C809CE"/>
    <w:rsid w:val="00C8193F"/>
    <w:rsid w:val="00C83A46"/>
    <w:rsid w:val="00C86D2F"/>
    <w:rsid w:val="00C923CB"/>
    <w:rsid w:val="00C95156"/>
    <w:rsid w:val="00CA1969"/>
    <w:rsid w:val="00CA34D9"/>
    <w:rsid w:val="00CA38E4"/>
    <w:rsid w:val="00CB718B"/>
    <w:rsid w:val="00CC2978"/>
    <w:rsid w:val="00CD02A8"/>
    <w:rsid w:val="00CD0ECC"/>
    <w:rsid w:val="00CD74A8"/>
    <w:rsid w:val="00CF2DA8"/>
    <w:rsid w:val="00CF7603"/>
    <w:rsid w:val="00D00761"/>
    <w:rsid w:val="00D0315D"/>
    <w:rsid w:val="00D04B3F"/>
    <w:rsid w:val="00D110F5"/>
    <w:rsid w:val="00D11A5C"/>
    <w:rsid w:val="00D128EF"/>
    <w:rsid w:val="00D12C7D"/>
    <w:rsid w:val="00D1483A"/>
    <w:rsid w:val="00D309B1"/>
    <w:rsid w:val="00D3474A"/>
    <w:rsid w:val="00D37311"/>
    <w:rsid w:val="00D42275"/>
    <w:rsid w:val="00D51661"/>
    <w:rsid w:val="00D57EE0"/>
    <w:rsid w:val="00D63EFA"/>
    <w:rsid w:val="00D65A21"/>
    <w:rsid w:val="00D70C65"/>
    <w:rsid w:val="00D74FAC"/>
    <w:rsid w:val="00D74FEE"/>
    <w:rsid w:val="00D82394"/>
    <w:rsid w:val="00D869E5"/>
    <w:rsid w:val="00D907CE"/>
    <w:rsid w:val="00D94F15"/>
    <w:rsid w:val="00D972D3"/>
    <w:rsid w:val="00DA0372"/>
    <w:rsid w:val="00DA42DE"/>
    <w:rsid w:val="00DB380D"/>
    <w:rsid w:val="00DB5C8A"/>
    <w:rsid w:val="00DC5CD0"/>
    <w:rsid w:val="00DD4340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345C"/>
    <w:rsid w:val="00E9104B"/>
    <w:rsid w:val="00E91F21"/>
    <w:rsid w:val="00E9439F"/>
    <w:rsid w:val="00E954F2"/>
    <w:rsid w:val="00E96ABB"/>
    <w:rsid w:val="00EA74D5"/>
    <w:rsid w:val="00EB2494"/>
    <w:rsid w:val="00EB3460"/>
    <w:rsid w:val="00EB369B"/>
    <w:rsid w:val="00EB767C"/>
    <w:rsid w:val="00EC0F72"/>
    <w:rsid w:val="00ED0A6A"/>
    <w:rsid w:val="00ED635F"/>
    <w:rsid w:val="00EE1BD4"/>
    <w:rsid w:val="00EE68C2"/>
    <w:rsid w:val="00F01F8C"/>
    <w:rsid w:val="00F02E5D"/>
    <w:rsid w:val="00F06308"/>
    <w:rsid w:val="00F07086"/>
    <w:rsid w:val="00F072BB"/>
    <w:rsid w:val="00F10EE2"/>
    <w:rsid w:val="00F12E53"/>
    <w:rsid w:val="00F203D6"/>
    <w:rsid w:val="00F30AD8"/>
    <w:rsid w:val="00F34957"/>
    <w:rsid w:val="00F35ACC"/>
    <w:rsid w:val="00F42221"/>
    <w:rsid w:val="00F425D0"/>
    <w:rsid w:val="00F529C7"/>
    <w:rsid w:val="00F5647E"/>
    <w:rsid w:val="00F605AE"/>
    <w:rsid w:val="00F6198F"/>
    <w:rsid w:val="00F75E91"/>
    <w:rsid w:val="00F76B52"/>
    <w:rsid w:val="00F84F66"/>
    <w:rsid w:val="00FA56C3"/>
    <w:rsid w:val="00FC1407"/>
    <w:rsid w:val="00FD0177"/>
    <w:rsid w:val="00FD18F2"/>
    <w:rsid w:val="00FD2F50"/>
    <w:rsid w:val="00FD7C81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FC424CC8-2EE2-4D05-ABC5-65E8A7EA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  <w:style w:type="paragraph" w:styleId="ab">
    <w:name w:val="List Paragraph"/>
    <w:basedOn w:val="a"/>
    <w:uiPriority w:val="34"/>
    <w:qFormat/>
    <w:rsid w:val="005C4F6F"/>
    <w:pPr>
      <w:widowControl/>
      <w:spacing w:line="240" w:lineRule="auto"/>
      <w:ind w:firstLine="420"/>
      <w:jc w:val="both"/>
    </w:pPr>
    <w:rPr>
      <w:rFonts w:ascii="Calibri" w:hAnsi="Calibri" w:cs="宋体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Relationship Id="rId10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2DC0B-F302-4263-955B-D2076D0DE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6</TotalTime>
  <Pages>3</Pages>
  <Words>409</Words>
  <Characters>2334</Characters>
  <Application>Microsoft Office Word</Application>
  <DocSecurity>0</DocSecurity>
  <Lines>19</Lines>
  <Paragraphs>5</Paragraphs>
  <ScaleCrop>false</ScaleCrop>
  <Company>CTEC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5</cp:revision>
  <cp:lastPrinted>2015-11-06T06:51:00Z</cp:lastPrinted>
  <dcterms:created xsi:type="dcterms:W3CDTF">2016-12-08T01:33:00Z</dcterms:created>
  <dcterms:modified xsi:type="dcterms:W3CDTF">2016-12-20T06:55:00Z</dcterms:modified>
</cp:coreProperties>
</file>