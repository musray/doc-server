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2C0397"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Pr="008D6A8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Pr="008D6A8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Pr="008D6A8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Pr="001F64FA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Pr="001F64FA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Pr="000C35E3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Pr="000C35E3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C0397" w:rsidRPr="000C35E3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eastAsia="zh-CN"/>
              </w:rPr>
            </w:pPr>
          </w:p>
        </w:tc>
      </w:tr>
      <w:tr w:rsidR="00A84F4F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A84F4F" w:rsidRDefault="00A84F4F" w:rsidP="00A84F4F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84F4F" w:rsidRDefault="00A84F4F" w:rsidP="00A84F4F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84F4F" w:rsidRPr="001234EE" w:rsidRDefault="00A84F4F" w:rsidP="00A84F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A84F4F" w:rsidRPr="001234EE" w:rsidRDefault="00A84F4F" w:rsidP="00A84F4F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4F4F" w:rsidRPr="001234EE" w:rsidRDefault="00A84F4F" w:rsidP="00A84F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</w:t>
            </w:r>
            <w:bookmarkStart w:id="0" w:name="_GoBack"/>
            <w:bookmarkEnd w:id="0"/>
            <w:r>
              <w:rPr>
                <w:rFonts w:ascii="Times New Roman" w:hAnsi="Times New Roman"/>
                <w:lang w:val="en-US" w:eastAsia="zh-CN"/>
              </w:rPr>
              <w:t>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84F4F" w:rsidRPr="001234EE" w:rsidRDefault="00A84F4F" w:rsidP="00A84F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84F4F" w:rsidRPr="001234EE" w:rsidRDefault="00A84F4F" w:rsidP="00A84F4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A84F4F" w:rsidRPr="001234EE" w:rsidRDefault="00A84F4F" w:rsidP="00A84F4F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2C0397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修改说明</w:t>
            </w:r>
          </w:p>
        </w:tc>
      </w:tr>
      <w:tr w:rsidR="002C0397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C0397" w:rsidRDefault="002C0397" w:rsidP="002C0397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D94643" w:rsidRDefault="00D94643" w:rsidP="00D94643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 w:hint="eastAsia"/>
                <w:b/>
                <w:spacing w:val="-20"/>
                <w:sz w:val="44"/>
                <w:szCs w:val="44"/>
                <w:lang w:val="en-GB" w:eastAsia="zh-CN"/>
              </w:rPr>
              <w:t>LIAONING HONGYANHE</w:t>
            </w:r>
          </w:p>
          <w:p w:rsidR="00D94643" w:rsidRDefault="00D94643" w:rsidP="00D94643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 xml:space="preserve">UNIT 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5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>&amp;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6</w:t>
            </w:r>
          </w:p>
          <w:p w:rsidR="002C0397" w:rsidRDefault="00D94643" w:rsidP="00D94643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辽宁红沿河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核电站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5</w:t>
            </w:r>
            <w:r>
              <w:rPr>
                <w:b/>
                <w:bCs/>
                <w:sz w:val="44"/>
                <w:szCs w:val="44"/>
                <w:lang w:eastAsia="zh-CN"/>
              </w:rPr>
              <w:t>,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</w:p>
        </w:tc>
      </w:tr>
      <w:tr w:rsidR="009532C8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32C8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1" w:name="sgnNoClient"/>
            <w:bookmarkEnd w:id="1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532C8" w:rsidRPr="00B35249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9532C8" w:rsidRPr="00AA3B52" w:rsidRDefault="009532C8" w:rsidP="009532C8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2C0397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2C0397" w:rsidRDefault="002C0397" w:rsidP="002C0397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2C0397" w:rsidRPr="00D128EF" w:rsidRDefault="00A84F4F" w:rsidP="002C039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2C0397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Pr="00606173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Pr="00606173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Pr="00606173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817B72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2C0397" w:rsidRDefault="002C0397" w:rsidP="002C039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C0397" w:rsidRPr="00D128EF" w:rsidRDefault="002C0397" w:rsidP="002C0397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2C0397" w:rsidRDefault="002C0397" w:rsidP="002C0397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2C0397" w:rsidTr="00307A1A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C0397" w:rsidRDefault="002C0397" w:rsidP="002C039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2C0397" w:rsidRDefault="002C0397" w:rsidP="002C0397">
            <w:pPr>
              <w:rPr>
                <w:rFonts w:ascii="Times New Roman" w:hAnsi="Times New Roman"/>
                <w:sz w:val="16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C0397" w:rsidRDefault="002C0397" w:rsidP="002C039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0397" w:rsidRDefault="002C0397" w:rsidP="002C0397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2C0397" w:rsidRDefault="002C0397" w:rsidP="002C0397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2C0397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C0397" w:rsidRDefault="002C0397" w:rsidP="002C039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C0397" w:rsidRDefault="002C0397" w:rsidP="002C039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C0397" w:rsidRDefault="002C0397" w:rsidP="002C039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Pr="00307A1A" w:rsidRDefault="002C0397" w:rsidP="002C0397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</w:tr>
      <w:tr w:rsidR="002C0397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2C0397" w:rsidRDefault="002C0397" w:rsidP="002C039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0397" w:rsidRDefault="002C0397" w:rsidP="002C039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0397" w:rsidRDefault="002C0397" w:rsidP="002C039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397" w:rsidRPr="00307A1A" w:rsidRDefault="002C0397" w:rsidP="002C0397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2C0397" w:rsidRDefault="002C0397" w:rsidP="002C0397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C0397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2C0397" w:rsidRDefault="00710B39" w:rsidP="002C0397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66" name="图片 66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C0397" w:rsidRDefault="002C0397" w:rsidP="002C0397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2C0397" w:rsidRDefault="002C0397" w:rsidP="002C0397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2C0397" w:rsidRPr="00202F6D" w:rsidRDefault="002C0397" w:rsidP="002C0397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2C0397" w:rsidRPr="00C67C8D" w:rsidRDefault="002C0397" w:rsidP="002C0397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2C0397" w:rsidRDefault="002C0397" w:rsidP="002C0397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2C0397" w:rsidRDefault="002C0397" w:rsidP="00817B72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F64FA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 w:rsidR="009532C8"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 w:rsidR="009532C8"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 w:rsidR="009532C8"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</w:tc>
      </w:tr>
      <w:tr w:rsidR="002C0397" w:rsidTr="00307A1A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C0397" w:rsidRDefault="001733D3" w:rsidP="002C0397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HYH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在红沿河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9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1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8"/>
        <w:gridCol w:w="535"/>
        <w:gridCol w:w="536"/>
        <w:gridCol w:w="368"/>
        <w:gridCol w:w="1449"/>
        <w:gridCol w:w="148"/>
        <w:gridCol w:w="1529"/>
        <w:gridCol w:w="68"/>
        <w:gridCol w:w="1597"/>
        <w:gridCol w:w="151"/>
        <w:gridCol w:w="1446"/>
        <w:gridCol w:w="231"/>
        <w:gridCol w:w="1676"/>
      </w:tblGrid>
      <w:tr w:rsidR="002543E5" w:rsidTr="009532C8">
        <w:trPr>
          <w:cantSplit/>
          <w:trHeight w:val="540"/>
        </w:trPr>
        <w:tc>
          <w:tcPr>
            <w:tcW w:w="10172" w:type="dxa"/>
            <w:gridSpan w:val="13"/>
          </w:tcPr>
          <w:p w:rsidR="002543E5" w:rsidRDefault="002543E5" w:rsidP="002543E5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2543E5" w:rsidRDefault="002543E5" w:rsidP="002543E5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2543E5" w:rsidTr="009532C8">
        <w:trPr>
          <w:cantSplit/>
          <w:trHeight w:val="4087"/>
        </w:trPr>
        <w:tc>
          <w:tcPr>
            <w:tcW w:w="10172" w:type="dxa"/>
            <w:gridSpan w:val="13"/>
            <w:vAlign w:val="center"/>
          </w:tcPr>
          <w:p w:rsidR="002543E5" w:rsidRDefault="002543E5" w:rsidP="002543E5">
            <w:pPr>
              <w:spacing w:beforeLines="50" w:before="12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9532C8">
              <w:t>{t}</w:t>
            </w:r>
          </w:p>
          <w:p w:rsidR="002543E5" w:rsidRDefault="002543E5" w:rsidP="002543E5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9532C8">
              <w:rPr>
                <w:lang w:eastAsia="zh-CN"/>
              </w:rPr>
              <w:t>{i_s}</w:t>
            </w:r>
          </w:p>
          <w:p w:rsidR="002543E5" w:rsidRDefault="002543E5" w:rsidP="002543E5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817B72">
              <w:rPr>
                <w:rFonts w:hint="eastAsia"/>
                <w:lang w:eastAsia="zh-CN"/>
              </w:rPr>
              <w:t>红沿河</w:t>
            </w:r>
            <w:r w:rsidRPr="001725C2">
              <w:rPr>
                <w:rFonts w:hint="eastAsia"/>
              </w:rPr>
              <w:t>5&amp;6</w:t>
            </w:r>
            <w:r w:rsidRPr="001725C2">
              <w:rPr>
                <w:rFonts w:hint="eastAsia"/>
              </w:rPr>
              <w:t>号机组安全级</w:t>
            </w:r>
            <w:r w:rsidRPr="001725C2">
              <w:rPr>
                <w:rFonts w:hint="eastAsia"/>
              </w:rPr>
              <w:t>DCS</w:t>
            </w:r>
            <w:r w:rsidRPr="001725C2">
              <w:rPr>
                <w:rFonts w:hint="eastAsia"/>
              </w:rPr>
              <w:t>项目</w:t>
            </w:r>
          </w:p>
          <w:p w:rsidR="002543E5" w:rsidRDefault="002543E5" w:rsidP="002543E5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Pr="00FD7C81">
              <w:t>NPD1</w:t>
            </w:r>
            <w:r w:rsidR="00817B72">
              <w:rPr>
                <w:rFonts w:hint="eastAsia"/>
                <w:lang w:eastAsia="zh-CN"/>
              </w:rPr>
              <w:t>5</w:t>
            </w:r>
            <w:r w:rsidRPr="00FD7C81">
              <w:t>0</w:t>
            </w:r>
            <w:r w:rsidR="00817B72">
              <w:rPr>
                <w:rFonts w:hint="eastAsia"/>
                <w:lang w:eastAsia="zh-CN"/>
              </w:rPr>
              <w:t>4</w:t>
            </w:r>
            <w:r w:rsidRPr="00FD7C81">
              <w:t>00</w:t>
            </w:r>
            <w:r w:rsidR="00817B72">
              <w:rPr>
                <w:rFonts w:hint="eastAsia"/>
                <w:lang w:eastAsia="zh-CN"/>
              </w:rPr>
              <w:t>1</w:t>
            </w:r>
            <w:r w:rsidRPr="00FD7C81">
              <w:t>-1</w:t>
            </w:r>
          </w:p>
          <w:p w:rsidR="002543E5" w:rsidRDefault="002543E5" w:rsidP="002543E5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2543E5" w:rsidRDefault="002543E5" w:rsidP="002543E5">
            <w:pPr>
              <w:spacing w:line="420" w:lineRule="auto"/>
              <w:ind w:left="851"/>
              <w:rPr>
                <w:b/>
                <w:color w:val="0000FF"/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  <w:lang w:eastAsia="zh-CN"/>
              </w:rPr>
              <w:t>受控</w:t>
            </w:r>
          </w:p>
          <w:p w:rsidR="00817B72" w:rsidRPr="00920C5A" w:rsidRDefault="00817B72" w:rsidP="002543E5">
            <w:pPr>
              <w:spacing w:line="420" w:lineRule="auto"/>
              <w:ind w:left="851"/>
              <w:rPr>
                <w:b/>
                <w:color w:val="0000FF"/>
              </w:rPr>
            </w:pPr>
          </w:p>
          <w:p w:rsidR="002543E5" w:rsidRDefault="002543E5" w:rsidP="002543E5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2543E5" w:rsidRDefault="002543E5" w:rsidP="002543E5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9532C8">
              <w:rPr>
                <w:rFonts w:hint="eastAsia"/>
                <w:color w:val="0000FF"/>
                <w:lang w:eastAsia="zh-CN"/>
              </w:rPr>
              <w:t xml:space="preserve"> {</w:t>
            </w:r>
            <w:r w:rsidR="009532C8">
              <w:rPr>
                <w:color w:val="0000FF"/>
                <w:lang w:eastAsia="zh-CN"/>
              </w:rPr>
              <w:t>pages</w:t>
            </w:r>
            <w:r w:rsidR="009532C8">
              <w:rPr>
                <w:rFonts w:hint="eastAsia"/>
                <w:color w:val="0000FF"/>
                <w:lang w:eastAsia="zh-CN"/>
              </w:rPr>
              <w:t>}</w:t>
            </w:r>
            <w:r w:rsidR="002C0397"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2543E5" w:rsidRPr="0027602C" w:rsidRDefault="002543E5" w:rsidP="002543E5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2543E5" w:rsidTr="009532C8">
        <w:trPr>
          <w:cantSplit/>
          <w:trHeight w:val="400"/>
        </w:trPr>
        <w:tc>
          <w:tcPr>
            <w:tcW w:w="973" w:type="dxa"/>
            <w:gridSpan w:val="2"/>
            <w:vAlign w:val="center"/>
          </w:tcPr>
          <w:p w:rsidR="002543E5" w:rsidRDefault="002543E5" w:rsidP="002543E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04" w:type="dxa"/>
            <w:gridSpan w:val="2"/>
            <w:vAlign w:val="center"/>
          </w:tcPr>
          <w:p w:rsidR="002543E5" w:rsidRDefault="002543E5" w:rsidP="002543E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597" w:type="dxa"/>
            <w:gridSpan w:val="2"/>
            <w:vAlign w:val="center"/>
          </w:tcPr>
          <w:p w:rsidR="002543E5" w:rsidRDefault="002543E5" w:rsidP="002543E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597" w:type="dxa"/>
            <w:gridSpan w:val="2"/>
            <w:vAlign w:val="center"/>
          </w:tcPr>
          <w:p w:rsidR="002543E5" w:rsidRDefault="002543E5" w:rsidP="002543E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597" w:type="dxa"/>
            <w:vAlign w:val="center"/>
          </w:tcPr>
          <w:p w:rsidR="002543E5" w:rsidRDefault="002543E5" w:rsidP="002543E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597" w:type="dxa"/>
            <w:gridSpan w:val="2"/>
            <w:vAlign w:val="center"/>
          </w:tcPr>
          <w:p w:rsidR="002543E5" w:rsidRDefault="002543E5" w:rsidP="002543E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07" w:type="dxa"/>
            <w:gridSpan w:val="2"/>
            <w:vAlign w:val="center"/>
          </w:tcPr>
          <w:p w:rsidR="002543E5" w:rsidRDefault="002543E5" w:rsidP="002543E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9532C8" w:rsidTr="009532C8">
        <w:trPr>
          <w:cantSplit/>
          <w:trHeight w:val="400"/>
        </w:trPr>
        <w:tc>
          <w:tcPr>
            <w:tcW w:w="973" w:type="dxa"/>
            <w:gridSpan w:val="2"/>
            <w:vAlign w:val="center"/>
          </w:tcPr>
          <w:p w:rsidR="009532C8" w:rsidRDefault="009532C8" w:rsidP="009532C8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{#r_r_3}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04" w:type="dxa"/>
            <w:gridSpan w:val="2"/>
            <w:vAlign w:val="center"/>
          </w:tcPr>
          <w:p w:rsidR="009532C8" w:rsidRDefault="009532C8" w:rsidP="009532C8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597" w:type="dxa"/>
            <w:gridSpan w:val="2"/>
            <w:vAlign w:val="center"/>
          </w:tcPr>
          <w:p w:rsidR="009532C8" w:rsidRPr="00A07DF4" w:rsidRDefault="009532C8" w:rsidP="009532C8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597" w:type="dxa"/>
            <w:gridSpan w:val="2"/>
            <w:vAlign w:val="center"/>
          </w:tcPr>
          <w:p w:rsidR="009532C8" w:rsidRPr="0038711D" w:rsidRDefault="009532C8" w:rsidP="009532C8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597" w:type="dxa"/>
            <w:vAlign w:val="center"/>
          </w:tcPr>
          <w:p w:rsidR="009532C8" w:rsidRPr="0038711D" w:rsidRDefault="009532C8" w:rsidP="009532C8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597" w:type="dxa"/>
            <w:gridSpan w:val="2"/>
            <w:vAlign w:val="center"/>
          </w:tcPr>
          <w:p w:rsidR="009532C8" w:rsidRPr="0038711D" w:rsidRDefault="009532C8" w:rsidP="009532C8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907" w:type="dxa"/>
            <w:gridSpan w:val="2"/>
            <w:vAlign w:val="center"/>
          </w:tcPr>
          <w:p w:rsidR="009532C8" w:rsidRDefault="009532C8" w:rsidP="009532C8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{/r_r_3}</w:t>
            </w:r>
          </w:p>
        </w:tc>
      </w:tr>
      <w:tr w:rsidR="00654066" w:rsidTr="009532C8">
        <w:trPr>
          <w:cantSplit/>
          <w:trHeight w:val="400"/>
        </w:trPr>
        <w:tc>
          <w:tcPr>
            <w:tcW w:w="973" w:type="dxa"/>
            <w:gridSpan w:val="2"/>
            <w:vAlign w:val="center"/>
          </w:tcPr>
          <w:p w:rsidR="00654066" w:rsidRDefault="00654066" w:rsidP="009532C8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04" w:type="dxa"/>
            <w:gridSpan w:val="2"/>
            <w:vAlign w:val="center"/>
          </w:tcPr>
          <w:p w:rsidR="00654066" w:rsidRDefault="00654066" w:rsidP="009532C8">
            <w:pPr>
              <w:jc w:val="center"/>
              <w:rPr>
                <w:rFonts w:ascii="Times New Roman" w:hAnsi="Times New Roman" w:hint="eastAsia"/>
                <w:b/>
                <w:color w:val="0000FF"/>
                <w:lang w:eastAsia="zh-CN"/>
              </w:rPr>
            </w:pPr>
          </w:p>
        </w:tc>
        <w:tc>
          <w:tcPr>
            <w:tcW w:w="1597" w:type="dxa"/>
            <w:gridSpan w:val="2"/>
            <w:vAlign w:val="center"/>
          </w:tcPr>
          <w:p w:rsidR="00654066" w:rsidRPr="00A07DF4" w:rsidRDefault="00654066" w:rsidP="009532C8">
            <w:pPr>
              <w:ind w:firstLine="41"/>
              <w:jc w:val="center"/>
              <w:rPr>
                <w:rFonts w:ascii="Times New Roman" w:hAnsi="Times New Roman" w:hint="eastAsia"/>
                <w:b/>
                <w:color w:val="0000FF"/>
                <w:lang w:eastAsia="zh-CN"/>
              </w:rPr>
            </w:pPr>
          </w:p>
        </w:tc>
        <w:tc>
          <w:tcPr>
            <w:tcW w:w="1597" w:type="dxa"/>
            <w:gridSpan w:val="2"/>
            <w:vAlign w:val="center"/>
          </w:tcPr>
          <w:p w:rsidR="00654066" w:rsidRDefault="00654066" w:rsidP="009532C8">
            <w:pPr>
              <w:ind w:firstLine="41"/>
              <w:jc w:val="center"/>
              <w:rPr>
                <w:rFonts w:ascii="Times New Roman" w:hAnsi="Times New Roman" w:hint="eastAsia"/>
                <w:b/>
                <w:color w:val="0000FF"/>
                <w:lang w:eastAsia="zh-CN"/>
              </w:rPr>
            </w:pPr>
          </w:p>
        </w:tc>
        <w:tc>
          <w:tcPr>
            <w:tcW w:w="1597" w:type="dxa"/>
            <w:vAlign w:val="center"/>
          </w:tcPr>
          <w:p w:rsidR="00654066" w:rsidRDefault="00654066" w:rsidP="009532C8">
            <w:pPr>
              <w:ind w:hanging="20"/>
              <w:jc w:val="center"/>
              <w:rPr>
                <w:rFonts w:ascii="Times New Roman" w:hAnsi="Times New Roman" w:hint="eastAsia"/>
                <w:b/>
                <w:color w:val="0000FF"/>
                <w:lang w:eastAsia="zh-CN"/>
              </w:rPr>
            </w:pPr>
          </w:p>
        </w:tc>
        <w:tc>
          <w:tcPr>
            <w:tcW w:w="1597" w:type="dxa"/>
            <w:gridSpan w:val="2"/>
            <w:vAlign w:val="center"/>
          </w:tcPr>
          <w:p w:rsidR="00654066" w:rsidRDefault="00654066" w:rsidP="009532C8">
            <w:pPr>
              <w:jc w:val="center"/>
              <w:rPr>
                <w:rFonts w:ascii="Times New Roman" w:hAnsi="Times New Roman" w:hint="eastAsia"/>
                <w:b/>
                <w:color w:val="0000FF"/>
                <w:lang w:eastAsia="zh-CN"/>
              </w:rPr>
            </w:pPr>
          </w:p>
        </w:tc>
        <w:tc>
          <w:tcPr>
            <w:tcW w:w="1907" w:type="dxa"/>
            <w:gridSpan w:val="2"/>
            <w:vAlign w:val="center"/>
          </w:tcPr>
          <w:p w:rsidR="00654066" w:rsidRDefault="00654066" w:rsidP="009532C8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2C0397" w:rsidRPr="00583C98" w:rsidTr="009532C8">
        <w:trPr>
          <w:cantSplit/>
          <w:trHeight w:hRule="exact" w:val="624"/>
        </w:trPr>
        <w:tc>
          <w:tcPr>
            <w:tcW w:w="10172" w:type="dxa"/>
            <w:gridSpan w:val="13"/>
          </w:tcPr>
          <w:p w:rsidR="002C0397" w:rsidRPr="00583C98" w:rsidRDefault="002C0397" w:rsidP="002C0397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2C0397" w:rsidRPr="00284007" w:rsidTr="009532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38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C0397" w:rsidRPr="00553695" w:rsidRDefault="002C0397" w:rsidP="002C0397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2C0397" w:rsidRPr="00553695" w:rsidRDefault="002C0397" w:rsidP="002C0397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2C0397" w:rsidRPr="00553695" w:rsidRDefault="002C0397" w:rsidP="002C0397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2C0397" w:rsidRPr="00284007" w:rsidRDefault="002C0397" w:rsidP="002C0397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0397" w:rsidRPr="00EB767C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39.45pt;height:18pt" o:ole="">
                  <v:imagedata r:id="rId10" o:title=""/>
                </v:shape>
                <w:control r:id="rId11" w:name="CheckBox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8.75pt;height:18pt" o:ole="">
                  <v:imagedata r:id="rId12" o:title=""/>
                </v:shape>
                <w:control r:id="rId13" w:name="CheckBox2" w:shapeid="_x0000_i1115"/>
              </w:objec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1.55pt;height:18pt" o:ole="">
                  <v:imagedata r:id="rId14" o:title=""/>
                </v:shape>
                <w:control r:id="rId15" w:name="CheckBox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40.85pt;height:18pt" o:ole="">
                  <v:imagedata r:id="rId16" o:title=""/>
                </v:shape>
                <w:control r:id="rId17" w:name="CheckBox4" w:shapeid="_x0000_i1119"/>
              </w:object>
            </w:r>
          </w:p>
        </w:tc>
        <w:tc>
          <w:tcPr>
            <w:tcW w:w="1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40.85pt;height:18pt" o:ole="">
                  <v:imagedata r:id="rId18" o:title=""/>
                </v:shape>
                <w:control r:id="rId19" w:name="CheckBox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45pt;height:18pt" o:ole="">
                  <v:imagedata r:id="rId20" o:title=""/>
                </v:shape>
                <w:control r:id="rId21" w:name="CheckBox6" w:shapeid="_x0000_i1123"/>
              </w:object>
            </w:r>
          </w:p>
        </w:tc>
        <w:tc>
          <w:tcPr>
            <w:tcW w:w="3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8.75pt;height:18pt" o:ole="">
                  <v:imagedata r:id="rId22" o:title=""/>
                </v:shape>
                <w:control r:id="rId23" w:name="CheckBox1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.45pt;height:18pt" o:ole="">
                  <v:imagedata r:id="rId24" o:title=""/>
                </v:shape>
                <w:control r:id="rId25" w:name="CheckBox12" w:shapeid="_x0000_i1127"/>
              </w:object>
            </w:r>
          </w:p>
        </w:tc>
      </w:tr>
      <w:tr w:rsidR="002C0397" w:rsidRPr="00284007" w:rsidTr="009532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38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C0397" w:rsidRPr="00284007" w:rsidRDefault="002C0397" w:rsidP="002C0397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0397" w:rsidRPr="00EB767C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8.75pt;height:18pt" o:ole="">
                  <v:imagedata r:id="rId26" o:title=""/>
                </v:shape>
                <w:control r:id="rId27" w:name="CheckBox13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8.75pt;height:18pt" o:ole="">
                  <v:imagedata r:id="rId28" o:title=""/>
                </v:shape>
                <w:control r:id="rId29" w:name="CheckBox14" w:shapeid="_x0000_i1131"/>
              </w:objec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8.75pt;height:18pt" o:ole="">
                  <v:imagedata r:id="rId30" o:title=""/>
                </v:shape>
                <w:control r:id="rId31" w:name="CheckBox15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40.85pt;height:18pt" o:ole="">
                  <v:imagedata r:id="rId32" o:title=""/>
                </v:shape>
                <w:control r:id="rId33" w:name="CheckBox16" w:shapeid="_x0000_i1135"/>
              </w:object>
            </w:r>
          </w:p>
        </w:tc>
        <w:tc>
          <w:tcPr>
            <w:tcW w:w="1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8.75pt;height:18pt" o:ole="">
                  <v:imagedata r:id="rId34" o:title=""/>
                </v:shape>
                <w:control r:id="rId35" w:name="CheckBox1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8.75pt;height:18pt" o:ole="">
                  <v:imagedata r:id="rId36" o:title=""/>
                </v:shape>
                <w:control r:id="rId37" w:name="CheckBox18" w:shapeid="_x0000_i1139"/>
              </w:objec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8.75pt;height:18pt" o:ole="">
                  <v:imagedata r:id="rId38" o:title=""/>
                </v:shape>
                <w:control r:id="rId39" w:name="CheckBox7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40.85pt;height:18pt" o:ole="">
                  <v:imagedata r:id="rId40" o:title=""/>
                </v:shape>
                <w:control r:id="rId41" w:name="CheckBox8" w:shapeid="_x0000_i1143"/>
              </w:objec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8.75pt;height:18pt" o:ole="">
                  <v:imagedata r:id="rId42" o:title=""/>
                </v:shape>
                <w:control r:id="rId43" w:name="CheckBox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8.75pt;height:18pt" o:ole="">
                  <v:imagedata r:id="rId44" o:title=""/>
                </v:shape>
                <w:control r:id="rId45" w:name="CheckBox10" w:shapeid="_x0000_i1147"/>
              </w:object>
            </w:r>
          </w:p>
        </w:tc>
      </w:tr>
      <w:tr w:rsidR="002C0397" w:rsidRPr="00284007" w:rsidTr="009532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38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C0397" w:rsidRPr="00284007" w:rsidRDefault="002C0397" w:rsidP="002C0397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2C0397" w:rsidRPr="00EB767C" w:rsidRDefault="002C0397" w:rsidP="002C0397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39.45pt;height:18pt" o:ole="">
                  <v:imagedata r:id="rId46" o:title=""/>
                </v:shape>
                <w:control r:id="rId47" w:name="CheckBox19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8.75pt;height:18pt" o:ole="">
                  <v:imagedata r:id="rId48" o:title=""/>
                </v:shape>
                <w:control r:id="rId49" w:name="CheckBox20" w:shapeid="_x0000_i1151"/>
              </w:objec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39.45pt;height:18pt" o:ole="">
                  <v:imagedata r:id="rId50" o:title=""/>
                </v:shape>
                <w:control r:id="rId51" w:name="CheckBox21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8.75pt;height:18pt" o:ole="">
                  <v:imagedata r:id="rId52" o:title=""/>
                </v:shape>
                <w:control r:id="rId53" w:name="CheckBox22" w:shapeid="_x0000_i1155"/>
              </w:object>
            </w:r>
          </w:p>
        </w:tc>
        <w:tc>
          <w:tcPr>
            <w:tcW w:w="1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40.85pt;height:18pt" o:ole="">
                  <v:imagedata r:id="rId54" o:title=""/>
                </v:shape>
                <w:control r:id="rId55" w:name="CheckBox23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40.85pt;height:18pt" o:ole="">
                  <v:imagedata r:id="rId56" o:title=""/>
                </v:shape>
                <w:control r:id="rId57" w:name="CheckBox24" w:shapeid="_x0000_i1159"/>
              </w:objec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8.75pt;height:18pt" o:ole="">
                  <v:imagedata r:id="rId58" o:title=""/>
                </v:shape>
                <w:control r:id="rId59" w:name="CheckBox25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8.75pt;height:18pt" o:ole="">
                  <v:imagedata r:id="rId60" o:title=""/>
                </v:shape>
                <w:control r:id="rId61" w:name="CheckBox26" w:shapeid="_x0000_i1163"/>
              </w:objec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39.45pt;height:18pt" o:ole="">
                  <v:imagedata r:id="rId62" o:title=""/>
                </v:shape>
                <w:control r:id="rId63" w:name="CheckBox27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8.75pt;height:18pt" o:ole="">
                  <v:imagedata r:id="rId64" o:title=""/>
                </v:shape>
                <w:control r:id="rId65" w:name="CheckBox28" w:shapeid="_x0000_i1167"/>
              </w:object>
            </w:r>
          </w:p>
        </w:tc>
      </w:tr>
      <w:tr w:rsidR="002C0397" w:rsidRPr="00284007" w:rsidTr="009532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38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C0397" w:rsidRPr="00284007" w:rsidRDefault="002C0397" w:rsidP="002C0397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7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0397" w:rsidRPr="00EB767C" w:rsidRDefault="002C0397" w:rsidP="002C0397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397" w:rsidRPr="004E7FF5" w:rsidRDefault="002C0397" w:rsidP="002C0397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2C0397" w:rsidRPr="004E7FF5" w:rsidRDefault="002C0397" w:rsidP="002C0397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45pt;height:18pt" o:ole="">
                  <v:imagedata r:id="rId66" o:title=""/>
                </v:shape>
                <w:control r:id="rId67" w:name="CheckBox29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39.45pt;height:18pt" o:ole="">
                  <v:imagedata r:id="rId68" o:title=""/>
                </v:shape>
                <w:control r:id="rId69" w:name="CheckBox30" w:shapeid="_x0000_i1171"/>
              </w:objec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0397" w:rsidRPr="004E7FF5" w:rsidRDefault="002C0397" w:rsidP="002C0397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2C0397" w:rsidRPr="004E7FF5" w:rsidRDefault="002C0397" w:rsidP="002C0397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39.45pt;height:18pt" o:ole="">
                  <v:imagedata r:id="rId70" o:title=""/>
                </v:shape>
                <w:control r:id="rId71" w:name="CheckBox31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1.55pt;height:18pt" o:ole="">
                  <v:imagedata r:id="rId72" o:title=""/>
                </v:shape>
                <w:control r:id="rId73" w:name="CheckBox32" w:shapeid="_x0000_i1175"/>
              </w:object>
            </w:r>
          </w:p>
        </w:tc>
        <w:tc>
          <w:tcPr>
            <w:tcW w:w="1816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0397" w:rsidRPr="004E7FF5" w:rsidRDefault="002C0397" w:rsidP="002C0397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2C0397" w:rsidRPr="004E7FF5" w:rsidRDefault="002C0397" w:rsidP="002C0397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40.85pt;height:18pt" o:ole="">
                  <v:imagedata r:id="rId74" o:title=""/>
                </v:shape>
                <w:control r:id="rId75" w:name="CheckBox33" w:shapeid="_x0000_i1177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40.85pt;height:18pt" o:ole="">
                  <v:imagedata r:id="rId76" o:title=""/>
                </v:shape>
                <w:control r:id="rId77" w:name="CheckBox36" w:shapeid="_x0000_i1179"/>
              </w:objec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2C0397" w:rsidRPr="00EB767C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1" type="#_x0000_t75" style="width:38.75pt;height:18pt" o:ole="">
                  <v:imagedata r:id="rId78" o:title=""/>
                </v:shape>
                <w:control r:id="rId79" w:name="CheckBox37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75pt;height:18pt" o:ole="">
                  <v:imagedata r:id="rId80" o:title=""/>
                </v:shape>
                <w:control r:id="rId81" w:name="CheckBox38" w:shapeid="_x0000_i1183"/>
              </w:objec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2C0397" w:rsidRPr="00EB767C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>
              <w:rPr>
                <w:rFonts w:cs="Arial"/>
                <w:szCs w:val="21"/>
              </w:rPr>
              <w:object w:dxaOrig="225" w:dyaOrig="225">
                <v:shape id="_x0000_i1185" type="#_x0000_t75" style="width:41.55pt;height:18pt" o:ole="">
                  <v:imagedata r:id="rId82" o:title=""/>
                </v:shape>
                <w:control r:id="rId83" w:name="CheckBox39" w:shapeid="_x0000_i118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7" type="#_x0000_t75" style="width:38.1pt;height:18pt" o:ole="">
                  <v:imagedata r:id="rId84" o:title=""/>
                </v:shape>
                <w:control r:id="rId85" w:name="CheckBox40" w:shapeid="_x0000_i1187"/>
              </w:object>
            </w:r>
          </w:p>
        </w:tc>
      </w:tr>
      <w:tr w:rsidR="002C0397" w:rsidRPr="00284007" w:rsidTr="009532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68"/>
        </w:trPr>
        <w:tc>
          <w:tcPr>
            <w:tcW w:w="438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C0397" w:rsidRPr="00284007" w:rsidRDefault="002C0397" w:rsidP="002C0397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71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0397" w:rsidRPr="00EB767C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2C0397" w:rsidRPr="004E7FF5" w:rsidRDefault="002C0397" w:rsidP="002C0397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39.45pt;height:18pt" o:ole="">
                  <v:imagedata r:id="rId86" o:title=""/>
                </v:shape>
                <w:control r:id="rId87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8.75pt;height:18pt" o:ole="">
                  <v:imagedata r:id="rId88" o:title=""/>
                </v:shape>
                <w:control r:id="rId89" w:name="CheckBox210" w:shapeid="_x0000_i1191"/>
              </w:objec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2C0397" w:rsidRPr="004E7FF5" w:rsidRDefault="002C0397" w:rsidP="002C0397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3" type="#_x0000_t75" style="width:39.45pt;height:18pt" o:ole="">
                  <v:imagedata r:id="rId90" o:title=""/>
                </v:shape>
                <w:control r:id="rId91" w:name="CheckBox111" w:shapeid="_x0000_i119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8.75pt;height:18pt" o:ole="">
                  <v:imagedata r:id="rId92" o:title=""/>
                </v:shape>
                <w:control r:id="rId93" w:name="CheckBox211" w:shapeid="_x0000_i1195"/>
              </w:object>
            </w:r>
          </w:p>
        </w:tc>
        <w:tc>
          <w:tcPr>
            <w:tcW w:w="1816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2C0397" w:rsidRPr="004E7FF5" w:rsidRDefault="002C0397" w:rsidP="002C0397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39.45pt;height:18pt" o:ole="">
                  <v:imagedata r:id="rId94" o:title=""/>
                </v:shape>
                <w:control r:id="rId95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8.75pt;height:18pt" o:ole="">
                  <v:imagedata r:id="rId96" o:title=""/>
                </v:shape>
                <w:control r:id="rId97" w:name="CheckBox212" w:shapeid="_x0000_i1199"/>
              </w:objec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0397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2C0397" w:rsidRPr="00EB767C" w:rsidRDefault="002C0397" w:rsidP="002C0397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2C0397" w:rsidRPr="00284007" w:rsidTr="009532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38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C0397" w:rsidRPr="00284007" w:rsidRDefault="002C0397" w:rsidP="002C0397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734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C0397" w:rsidRPr="00284007" w:rsidRDefault="002C0397" w:rsidP="002C0397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98"/>
          <w:footerReference w:type="default" r:id="rId99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lang w:val="en-US"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FD7C81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9532C8" w:rsidTr="00FD7C81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C8" w:rsidRPr="0003405D" w:rsidRDefault="009532C8" w:rsidP="009532C8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C8" w:rsidRPr="0003405D" w:rsidRDefault="009532C8" w:rsidP="009532C8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C8" w:rsidRPr="0003405D" w:rsidRDefault="009532C8" w:rsidP="009532C8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C8" w:rsidRPr="0003405D" w:rsidRDefault="009532C8" w:rsidP="009532C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532C8" w:rsidRPr="0003405D" w:rsidRDefault="009532C8" w:rsidP="009532C8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532C8" w:rsidRPr="0003405D" w:rsidRDefault="009532C8" w:rsidP="009532C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02689B" w:rsidRPr="005E5BDB" w:rsidRDefault="0002689B" w:rsidP="00DC5CD0">
      <w:pPr>
        <w:rPr>
          <w:lang w:val="en-US" w:eastAsia="zh-CN"/>
        </w:rPr>
      </w:pPr>
    </w:p>
    <w:sectPr w:rsidR="0002689B" w:rsidRPr="005E5BDB" w:rsidSect="00942A34">
      <w:headerReference w:type="even" r:id="rId100"/>
      <w:headerReference w:type="default" r:id="rId101"/>
      <w:footerReference w:type="default" r:id="rId10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7A1" w:rsidRDefault="001407A1" w:rsidP="00942A34">
      <w:r>
        <w:separator/>
      </w:r>
    </w:p>
    <w:p w:rsidR="001407A1" w:rsidRDefault="001407A1" w:rsidP="00942A34"/>
    <w:p w:rsidR="001407A1" w:rsidRDefault="001407A1" w:rsidP="00942A34"/>
    <w:p w:rsidR="001407A1" w:rsidRDefault="001407A1" w:rsidP="00942A34"/>
    <w:p w:rsidR="001407A1" w:rsidRDefault="001407A1" w:rsidP="00942A34"/>
  </w:endnote>
  <w:endnote w:type="continuationSeparator" w:id="0">
    <w:p w:rsidR="001407A1" w:rsidRDefault="001407A1" w:rsidP="00942A34">
      <w:r>
        <w:continuationSeparator/>
      </w:r>
    </w:p>
    <w:p w:rsidR="001407A1" w:rsidRDefault="001407A1" w:rsidP="00942A34"/>
    <w:p w:rsidR="001407A1" w:rsidRDefault="001407A1" w:rsidP="00942A34"/>
    <w:p w:rsidR="001407A1" w:rsidRDefault="001407A1" w:rsidP="00942A34"/>
    <w:p w:rsidR="001407A1" w:rsidRDefault="001407A1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4C4E52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52" w:rsidRDefault="004C4E52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915DD3" w:rsidRDefault="004C4E52" w:rsidP="009F2B9D">
    <w:pPr>
      <w:pStyle w:val="a3"/>
      <w:ind w:right="45"/>
      <w:jc w:val="right"/>
      <w:rPr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81" w:rsidRPr="00915DD3" w:rsidRDefault="00FD7C81" w:rsidP="009F2B9D">
    <w:pPr>
      <w:pStyle w:val="a3"/>
      <w:tabs>
        <w:tab w:val="center" w:pos="4355"/>
        <w:tab w:val="right" w:pos="8711"/>
      </w:tabs>
      <w:ind w:right="360"/>
      <w:rPr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7A1" w:rsidRDefault="001407A1" w:rsidP="00942A34">
      <w:r>
        <w:separator/>
      </w:r>
    </w:p>
    <w:p w:rsidR="001407A1" w:rsidRDefault="001407A1" w:rsidP="00942A34"/>
    <w:p w:rsidR="001407A1" w:rsidRDefault="001407A1" w:rsidP="00942A34"/>
    <w:p w:rsidR="001407A1" w:rsidRDefault="001407A1" w:rsidP="00942A34"/>
    <w:p w:rsidR="001407A1" w:rsidRDefault="001407A1" w:rsidP="00942A34"/>
  </w:footnote>
  <w:footnote w:type="continuationSeparator" w:id="0">
    <w:p w:rsidR="001407A1" w:rsidRDefault="001407A1" w:rsidP="00942A34">
      <w:r>
        <w:continuationSeparator/>
      </w:r>
    </w:p>
    <w:p w:rsidR="001407A1" w:rsidRDefault="001407A1" w:rsidP="00942A34"/>
    <w:p w:rsidR="001407A1" w:rsidRDefault="001407A1" w:rsidP="00942A34"/>
    <w:p w:rsidR="001407A1" w:rsidRDefault="001407A1" w:rsidP="00942A34"/>
    <w:p w:rsidR="001407A1" w:rsidRDefault="001407A1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B21CA3" w:rsidRDefault="004C4E52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proofErr w:type="gramStart"/>
    <w:r>
      <w:rPr>
        <w:rFonts w:ascii="黑体" w:eastAsia="黑体" w:hint="eastAsia"/>
        <w:b/>
        <w:color w:val="0000CC"/>
        <w:szCs w:val="21"/>
        <w:lang w:eastAsia="zh-CN"/>
      </w:rPr>
      <w:t>普</w:t>
    </w:r>
    <w:r w:rsidRPr="00F42126">
      <w:rPr>
        <w:rFonts w:ascii="黑体" w:eastAsia="黑体" w:hint="eastAsia"/>
        <w:b/>
        <w:color w:val="0000CC"/>
        <w:szCs w:val="21"/>
      </w:rPr>
      <w:t>通商密</w:t>
    </w:r>
    <w:proofErr w:type="gramEnd"/>
    <w:r>
      <w:rPr>
        <w:rFonts w:ascii="黑体" w:eastAsia="黑体" w:hint="eastAsia"/>
        <w:b/>
        <w:color w:val="0000CC"/>
        <w:szCs w:val="21"/>
      </w:rPr>
      <w:t xml:space="preserve">  </w:t>
    </w:r>
    <w:r w:rsidR="00DF1B67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4C4E52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81" w:rsidRPr="001261FD" w:rsidRDefault="00FD7C81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 w:rsidR="00425EF2">
      <w:rPr>
        <w:rFonts w:ascii="Times New Roman" w:hAnsi="Times New Roman" w:hint="eastAsia"/>
        <w:bCs/>
        <w:lang w:val="en-US" w:eastAsia="zh-CN"/>
      </w:rPr>
      <w:t>红沿河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 w:rsidRPr="001261FD">
      <w:rPr>
        <w:rFonts w:ascii="Times New Roman" w:hAnsi="Times New Roman"/>
        <w:lang w:val="en-US" w:eastAsia="zh-CN"/>
      </w:rPr>
      <w:t xml:space="preserve"> DCS</w:t>
    </w:r>
    <w:r>
      <w:rPr>
        <w:rFonts w:ascii="Times New Roman" w:hAnsi="Times New Roman" w:hint="eastAsia"/>
        <w:lang w:val="en-US" w:eastAsia="zh-CN"/>
      </w:rPr>
      <w:t>项目</w:t>
    </w:r>
  </w:p>
  <w:p w:rsidR="00FD7C81" w:rsidRPr="003209C9" w:rsidRDefault="009532C8" w:rsidP="00A24F47">
    <w:pPr>
      <w:tabs>
        <w:tab w:val="left" w:pos="408"/>
        <w:tab w:val="right" w:pos="9071"/>
      </w:tabs>
      <w:jc w:val="right"/>
      <w:rPr>
        <w:lang w:val="en-US" w:eastAsia="zh-CN"/>
      </w:rPr>
    </w:pPr>
    <w:r>
      <w:t>{t}</w:t>
    </w:r>
  </w:p>
  <w:p w:rsidR="00FD7C81" w:rsidRPr="003209C9" w:rsidRDefault="00FD7C81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9532C8">
      <w:rPr>
        <w:rFonts w:ascii="Times New Roman" w:hAnsi="Times New Roman"/>
        <w:lang w:eastAsia="zh-CN"/>
      </w:rPr>
      <w:t>{r}</w:t>
    </w:r>
    <w:r w:rsidRPr="003209C9">
      <w:rPr>
        <w:rFonts w:hint="eastAsia"/>
        <w:lang w:eastAsia="zh-CN"/>
      </w:rPr>
      <w:t xml:space="preserve"> 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654066">
      <w:rPr>
        <w:noProof/>
        <w:lang w:eastAsia="zh-CN"/>
      </w:rPr>
      <w:t>3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9532C8">
      <w:rPr>
        <w:rFonts w:hint="eastAsia"/>
        <w:lang w:eastAsia="zh-CN"/>
      </w:rPr>
      <w:t>{</w:t>
    </w:r>
    <w:r w:rsidR="009532C8">
      <w:rPr>
        <w:lang w:eastAsia="zh-CN"/>
      </w:rPr>
      <w:t>pages</w:t>
    </w:r>
    <w:r w:rsidR="009532C8">
      <w:rPr>
        <w:rFonts w:hint="eastAsia"/>
        <w:lang w:eastAsia="zh-CN"/>
      </w:rPr>
      <w:t>}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A6A"/>
    <w:rsid w:val="00003C6F"/>
    <w:rsid w:val="00004303"/>
    <w:rsid w:val="0002365B"/>
    <w:rsid w:val="0002689B"/>
    <w:rsid w:val="00030620"/>
    <w:rsid w:val="00032B45"/>
    <w:rsid w:val="00033207"/>
    <w:rsid w:val="00034F49"/>
    <w:rsid w:val="00035044"/>
    <w:rsid w:val="0003613F"/>
    <w:rsid w:val="0004520A"/>
    <w:rsid w:val="00052F63"/>
    <w:rsid w:val="00062388"/>
    <w:rsid w:val="000656E3"/>
    <w:rsid w:val="0006635F"/>
    <w:rsid w:val="000677F6"/>
    <w:rsid w:val="00070584"/>
    <w:rsid w:val="00073A83"/>
    <w:rsid w:val="00074026"/>
    <w:rsid w:val="00074AE3"/>
    <w:rsid w:val="00077839"/>
    <w:rsid w:val="00080C3F"/>
    <w:rsid w:val="00094205"/>
    <w:rsid w:val="00094BA1"/>
    <w:rsid w:val="000A1B14"/>
    <w:rsid w:val="000B02D2"/>
    <w:rsid w:val="000B4C26"/>
    <w:rsid w:val="000B72DE"/>
    <w:rsid w:val="000B76E0"/>
    <w:rsid w:val="000C528C"/>
    <w:rsid w:val="000E2AFC"/>
    <w:rsid w:val="000E44A9"/>
    <w:rsid w:val="000F1686"/>
    <w:rsid w:val="001038BF"/>
    <w:rsid w:val="0010779D"/>
    <w:rsid w:val="00111CCC"/>
    <w:rsid w:val="001261FD"/>
    <w:rsid w:val="00137100"/>
    <w:rsid w:val="001407A1"/>
    <w:rsid w:val="00141674"/>
    <w:rsid w:val="00145ACE"/>
    <w:rsid w:val="00146F0B"/>
    <w:rsid w:val="00147638"/>
    <w:rsid w:val="001528F3"/>
    <w:rsid w:val="00154A66"/>
    <w:rsid w:val="00154A99"/>
    <w:rsid w:val="001551BC"/>
    <w:rsid w:val="00156EBE"/>
    <w:rsid w:val="00160A0B"/>
    <w:rsid w:val="00171E79"/>
    <w:rsid w:val="001733D3"/>
    <w:rsid w:val="00175B29"/>
    <w:rsid w:val="001773C1"/>
    <w:rsid w:val="00180706"/>
    <w:rsid w:val="00192F0E"/>
    <w:rsid w:val="00193A81"/>
    <w:rsid w:val="00197D1B"/>
    <w:rsid w:val="001B0BAB"/>
    <w:rsid w:val="001B30B0"/>
    <w:rsid w:val="001B6FF8"/>
    <w:rsid w:val="001C3CC0"/>
    <w:rsid w:val="001F457C"/>
    <w:rsid w:val="001F525A"/>
    <w:rsid w:val="001F7971"/>
    <w:rsid w:val="0020212B"/>
    <w:rsid w:val="00202F6D"/>
    <w:rsid w:val="002063AD"/>
    <w:rsid w:val="00214AA0"/>
    <w:rsid w:val="0021693B"/>
    <w:rsid w:val="00223A3E"/>
    <w:rsid w:val="00226EB2"/>
    <w:rsid w:val="0023206B"/>
    <w:rsid w:val="002543E5"/>
    <w:rsid w:val="0026178F"/>
    <w:rsid w:val="002648E1"/>
    <w:rsid w:val="00274487"/>
    <w:rsid w:val="0028479A"/>
    <w:rsid w:val="00295607"/>
    <w:rsid w:val="00296EDB"/>
    <w:rsid w:val="002A154A"/>
    <w:rsid w:val="002A76B2"/>
    <w:rsid w:val="002A77F0"/>
    <w:rsid w:val="002B2F4E"/>
    <w:rsid w:val="002B3D26"/>
    <w:rsid w:val="002B7506"/>
    <w:rsid w:val="002C0397"/>
    <w:rsid w:val="002C3FB0"/>
    <w:rsid w:val="002C4797"/>
    <w:rsid w:val="002C559A"/>
    <w:rsid w:val="002C5C62"/>
    <w:rsid w:val="002D0589"/>
    <w:rsid w:val="002D1016"/>
    <w:rsid w:val="002D4F8F"/>
    <w:rsid w:val="002E3352"/>
    <w:rsid w:val="002E6A65"/>
    <w:rsid w:val="002E6AA7"/>
    <w:rsid w:val="002F150B"/>
    <w:rsid w:val="002F2780"/>
    <w:rsid w:val="002F3BC8"/>
    <w:rsid w:val="002F514F"/>
    <w:rsid w:val="00307A1A"/>
    <w:rsid w:val="00313977"/>
    <w:rsid w:val="00320523"/>
    <w:rsid w:val="003209C9"/>
    <w:rsid w:val="00323C47"/>
    <w:rsid w:val="00326D78"/>
    <w:rsid w:val="00333C51"/>
    <w:rsid w:val="003349C9"/>
    <w:rsid w:val="0033511C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D88"/>
    <w:rsid w:val="003C0CB9"/>
    <w:rsid w:val="003C2C0A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25EF2"/>
    <w:rsid w:val="0043407E"/>
    <w:rsid w:val="00436230"/>
    <w:rsid w:val="00443C2D"/>
    <w:rsid w:val="00446656"/>
    <w:rsid w:val="00457950"/>
    <w:rsid w:val="00466564"/>
    <w:rsid w:val="0046719B"/>
    <w:rsid w:val="0047168E"/>
    <w:rsid w:val="0047427E"/>
    <w:rsid w:val="004757F3"/>
    <w:rsid w:val="00476B22"/>
    <w:rsid w:val="00492EA4"/>
    <w:rsid w:val="004C1B44"/>
    <w:rsid w:val="004C4E52"/>
    <w:rsid w:val="004C5AD7"/>
    <w:rsid w:val="004D373B"/>
    <w:rsid w:val="004D3BC1"/>
    <w:rsid w:val="004D7541"/>
    <w:rsid w:val="004E2974"/>
    <w:rsid w:val="004F400F"/>
    <w:rsid w:val="004F4C80"/>
    <w:rsid w:val="004F7DDE"/>
    <w:rsid w:val="00505A8D"/>
    <w:rsid w:val="00506D38"/>
    <w:rsid w:val="00523DE5"/>
    <w:rsid w:val="00527397"/>
    <w:rsid w:val="00532ED0"/>
    <w:rsid w:val="00533832"/>
    <w:rsid w:val="00541059"/>
    <w:rsid w:val="00541C9F"/>
    <w:rsid w:val="00552E8E"/>
    <w:rsid w:val="00553139"/>
    <w:rsid w:val="00553695"/>
    <w:rsid w:val="00554037"/>
    <w:rsid w:val="00562C0B"/>
    <w:rsid w:val="00573FF4"/>
    <w:rsid w:val="00574298"/>
    <w:rsid w:val="0058003F"/>
    <w:rsid w:val="005817CA"/>
    <w:rsid w:val="0059057C"/>
    <w:rsid w:val="00592C35"/>
    <w:rsid w:val="00596CF7"/>
    <w:rsid w:val="00597FF3"/>
    <w:rsid w:val="005B525D"/>
    <w:rsid w:val="005C5E34"/>
    <w:rsid w:val="005E5BDB"/>
    <w:rsid w:val="005F1974"/>
    <w:rsid w:val="005F4085"/>
    <w:rsid w:val="00600E98"/>
    <w:rsid w:val="00604E49"/>
    <w:rsid w:val="00606173"/>
    <w:rsid w:val="006276E5"/>
    <w:rsid w:val="006300C1"/>
    <w:rsid w:val="00633A6E"/>
    <w:rsid w:val="00634085"/>
    <w:rsid w:val="006539CF"/>
    <w:rsid w:val="00654066"/>
    <w:rsid w:val="006669A9"/>
    <w:rsid w:val="00670CCD"/>
    <w:rsid w:val="006746CB"/>
    <w:rsid w:val="0067792C"/>
    <w:rsid w:val="006A5C94"/>
    <w:rsid w:val="006B7D87"/>
    <w:rsid w:val="006C050A"/>
    <w:rsid w:val="006C4E35"/>
    <w:rsid w:val="006C50DF"/>
    <w:rsid w:val="006C5484"/>
    <w:rsid w:val="006D30AC"/>
    <w:rsid w:val="006D7163"/>
    <w:rsid w:val="006E0FC9"/>
    <w:rsid w:val="006E1EE6"/>
    <w:rsid w:val="006F3AC3"/>
    <w:rsid w:val="00710B39"/>
    <w:rsid w:val="00711A4E"/>
    <w:rsid w:val="00712CEB"/>
    <w:rsid w:val="00713728"/>
    <w:rsid w:val="00714EFA"/>
    <w:rsid w:val="007311A2"/>
    <w:rsid w:val="00733CCE"/>
    <w:rsid w:val="00752F28"/>
    <w:rsid w:val="00756B66"/>
    <w:rsid w:val="007623E1"/>
    <w:rsid w:val="0076371A"/>
    <w:rsid w:val="00764C09"/>
    <w:rsid w:val="007676C3"/>
    <w:rsid w:val="007808F3"/>
    <w:rsid w:val="00785069"/>
    <w:rsid w:val="00787612"/>
    <w:rsid w:val="00791117"/>
    <w:rsid w:val="007949B5"/>
    <w:rsid w:val="007A6F0D"/>
    <w:rsid w:val="007A7AE1"/>
    <w:rsid w:val="007B0D64"/>
    <w:rsid w:val="007B2059"/>
    <w:rsid w:val="007B426A"/>
    <w:rsid w:val="007D36A7"/>
    <w:rsid w:val="007D456D"/>
    <w:rsid w:val="007F578E"/>
    <w:rsid w:val="007F7E01"/>
    <w:rsid w:val="00802F50"/>
    <w:rsid w:val="00803EBA"/>
    <w:rsid w:val="008120D4"/>
    <w:rsid w:val="0081270E"/>
    <w:rsid w:val="00813526"/>
    <w:rsid w:val="00817B72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6638E"/>
    <w:rsid w:val="008673CB"/>
    <w:rsid w:val="008720DA"/>
    <w:rsid w:val="00874065"/>
    <w:rsid w:val="008830FB"/>
    <w:rsid w:val="008833BA"/>
    <w:rsid w:val="008848ED"/>
    <w:rsid w:val="008A67FD"/>
    <w:rsid w:val="008A6A78"/>
    <w:rsid w:val="008B0350"/>
    <w:rsid w:val="008B453A"/>
    <w:rsid w:val="008C1C17"/>
    <w:rsid w:val="008C60B2"/>
    <w:rsid w:val="008D354A"/>
    <w:rsid w:val="008D5DB1"/>
    <w:rsid w:val="008E3717"/>
    <w:rsid w:val="008E5246"/>
    <w:rsid w:val="008F263B"/>
    <w:rsid w:val="008F454E"/>
    <w:rsid w:val="008F6A02"/>
    <w:rsid w:val="00911E64"/>
    <w:rsid w:val="009156DE"/>
    <w:rsid w:val="00915DD3"/>
    <w:rsid w:val="00917774"/>
    <w:rsid w:val="00922D22"/>
    <w:rsid w:val="009374D5"/>
    <w:rsid w:val="00942A34"/>
    <w:rsid w:val="009435EF"/>
    <w:rsid w:val="00952DC7"/>
    <w:rsid w:val="009532C8"/>
    <w:rsid w:val="0096311D"/>
    <w:rsid w:val="00963BE1"/>
    <w:rsid w:val="009725A8"/>
    <w:rsid w:val="009762F4"/>
    <w:rsid w:val="00982E92"/>
    <w:rsid w:val="00997A3A"/>
    <w:rsid w:val="009A0BF7"/>
    <w:rsid w:val="009A24D9"/>
    <w:rsid w:val="009B0249"/>
    <w:rsid w:val="009C2816"/>
    <w:rsid w:val="009C3D51"/>
    <w:rsid w:val="009C72EA"/>
    <w:rsid w:val="009F19EA"/>
    <w:rsid w:val="009F2B9D"/>
    <w:rsid w:val="009F5C42"/>
    <w:rsid w:val="00A00188"/>
    <w:rsid w:val="00A07006"/>
    <w:rsid w:val="00A2207F"/>
    <w:rsid w:val="00A24F47"/>
    <w:rsid w:val="00A25666"/>
    <w:rsid w:val="00A25943"/>
    <w:rsid w:val="00A27E18"/>
    <w:rsid w:val="00A31C24"/>
    <w:rsid w:val="00A42F6B"/>
    <w:rsid w:val="00A435C2"/>
    <w:rsid w:val="00A55974"/>
    <w:rsid w:val="00A639C5"/>
    <w:rsid w:val="00A66CC1"/>
    <w:rsid w:val="00A8463C"/>
    <w:rsid w:val="00A84F4F"/>
    <w:rsid w:val="00A90392"/>
    <w:rsid w:val="00AA0063"/>
    <w:rsid w:val="00AA3B52"/>
    <w:rsid w:val="00AA56B5"/>
    <w:rsid w:val="00AB27B7"/>
    <w:rsid w:val="00AB3D90"/>
    <w:rsid w:val="00AC27DC"/>
    <w:rsid w:val="00AD1232"/>
    <w:rsid w:val="00AD3814"/>
    <w:rsid w:val="00AE478D"/>
    <w:rsid w:val="00AF08CB"/>
    <w:rsid w:val="00AF1C01"/>
    <w:rsid w:val="00AF210C"/>
    <w:rsid w:val="00B06DA4"/>
    <w:rsid w:val="00B111E6"/>
    <w:rsid w:val="00B11FDC"/>
    <w:rsid w:val="00B150B6"/>
    <w:rsid w:val="00B16721"/>
    <w:rsid w:val="00B20C9D"/>
    <w:rsid w:val="00B217A1"/>
    <w:rsid w:val="00B21CA3"/>
    <w:rsid w:val="00B32038"/>
    <w:rsid w:val="00B6004E"/>
    <w:rsid w:val="00B61951"/>
    <w:rsid w:val="00B711F7"/>
    <w:rsid w:val="00B80ACD"/>
    <w:rsid w:val="00B84372"/>
    <w:rsid w:val="00BA6147"/>
    <w:rsid w:val="00BC362D"/>
    <w:rsid w:val="00BE0018"/>
    <w:rsid w:val="00BE12CE"/>
    <w:rsid w:val="00BF31CE"/>
    <w:rsid w:val="00BF7B65"/>
    <w:rsid w:val="00C0193F"/>
    <w:rsid w:val="00C13EB7"/>
    <w:rsid w:val="00C302C4"/>
    <w:rsid w:val="00C304DE"/>
    <w:rsid w:val="00C3528C"/>
    <w:rsid w:val="00C40D0D"/>
    <w:rsid w:val="00C56347"/>
    <w:rsid w:val="00C60408"/>
    <w:rsid w:val="00C6179D"/>
    <w:rsid w:val="00C6218B"/>
    <w:rsid w:val="00C6609D"/>
    <w:rsid w:val="00C73254"/>
    <w:rsid w:val="00C741C2"/>
    <w:rsid w:val="00C74F96"/>
    <w:rsid w:val="00C8044E"/>
    <w:rsid w:val="00C809CE"/>
    <w:rsid w:val="00C8193F"/>
    <w:rsid w:val="00C83A46"/>
    <w:rsid w:val="00C86D2F"/>
    <w:rsid w:val="00C923CB"/>
    <w:rsid w:val="00C95156"/>
    <w:rsid w:val="00CA1969"/>
    <w:rsid w:val="00CA34D9"/>
    <w:rsid w:val="00CA38E4"/>
    <w:rsid w:val="00CB718B"/>
    <w:rsid w:val="00CC2978"/>
    <w:rsid w:val="00CD02A8"/>
    <w:rsid w:val="00CD0ECC"/>
    <w:rsid w:val="00CD5BF8"/>
    <w:rsid w:val="00CD74A8"/>
    <w:rsid w:val="00CF2DA8"/>
    <w:rsid w:val="00CF7603"/>
    <w:rsid w:val="00D00761"/>
    <w:rsid w:val="00D0315D"/>
    <w:rsid w:val="00D04B3F"/>
    <w:rsid w:val="00D11A5C"/>
    <w:rsid w:val="00D128EF"/>
    <w:rsid w:val="00D12C7D"/>
    <w:rsid w:val="00D1483A"/>
    <w:rsid w:val="00D302A9"/>
    <w:rsid w:val="00D309B1"/>
    <w:rsid w:val="00D3474A"/>
    <w:rsid w:val="00D37311"/>
    <w:rsid w:val="00D42275"/>
    <w:rsid w:val="00D51661"/>
    <w:rsid w:val="00D57EE0"/>
    <w:rsid w:val="00D63EFA"/>
    <w:rsid w:val="00D65A21"/>
    <w:rsid w:val="00D70C65"/>
    <w:rsid w:val="00D72240"/>
    <w:rsid w:val="00D74FAC"/>
    <w:rsid w:val="00D74FEE"/>
    <w:rsid w:val="00D82394"/>
    <w:rsid w:val="00D869E5"/>
    <w:rsid w:val="00D907CE"/>
    <w:rsid w:val="00D94643"/>
    <w:rsid w:val="00D94F15"/>
    <w:rsid w:val="00D972D3"/>
    <w:rsid w:val="00DA0372"/>
    <w:rsid w:val="00DA42DE"/>
    <w:rsid w:val="00DB31E1"/>
    <w:rsid w:val="00DB380D"/>
    <w:rsid w:val="00DB5C8A"/>
    <w:rsid w:val="00DC5CD0"/>
    <w:rsid w:val="00DD4340"/>
    <w:rsid w:val="00DF1B67"/>
    <w:rsid w:val="00DF2B1F"/>
    <w:rsid w:val="00DF3B06"/>
    <w:rsid w:val="00DF5F22"/>
    <w:rsid w:val="00DF6822"/>
    <w:rsid w:val="00E01149"/>
    <w:rsid w:val="00E0189F"/>
    <w:rsid w:val="00E109FA"/>
    <w:rsid w:val="00E23340"/>
    <w:rsid w:val="00E25E00"/>
    <w:rsid w:val="00E41C39"/>
    <w:rsid w:val="00E4657F"/>
    <w:rsid w:val="00E54B84"/>
    <w:rsid w:val="00E64ABD"/>
    <w:rsid w:val="00E64E52"/>
    <w:rsid w:val="00E725F4"/>
    <w:rsid w:val="00E76523"/>
    <w:rsid w:val="00E9104B"/>
    <w:rsid w:val="00E91F21"/>
    <w:rsid w:val="00E9439F"/>
    <w:rsid w:val="00E954F2"/>
    <w:rsid w:val="00E96ABB"/>
    <w:rsid w:val="00EA74D5"/>
    <w:rsid w:val="00EB2494"/>
    <w:rsid w:val="00EB3460"/>
    <w:rsid w:val="00EB369B"/>
    <w:rsid w:val="00EB767C"/>
    <w:rsid w:val="00ED0A6A"/>
    <w:rsid w:val="00ED635F"/>
    <w:rsid w:val="00EE1BD4"/>
    <w:rsid w:val="00EE68C2"/>
    <w:rsid w:val="00EF6665"/>
    <w:rsid w:val="00F01F8C"/>
    <w:rsid w:val="00F02E5D"/>
    <w:rsid w:val="00F06308"/>
    <w:rsid w:val="00F07086"/>
    <w:rsid w:val="00F072BB"/>
    <w:rsid w:val="00F10EE2"/>
    <w:rsid w:val="00F12E53"/>
    <w:rsid w:val="00F203D6"/>
    <w:rsid w:val="00F30AD8"/>
    <w:rsid w:val="00F34957"/>
    <w:rsid w:val="00F35ACC"/>
    <w:rsid w:val="00F42221"/>
    <w:rsid w:val="00F425D0"/>
    <w:rsid w:val="00F529C7"/>
    <w:rsid w:val="00F5647E"/>
    <w:rsid w:val="00F605AE"/>
    <w:rsid w:val="00F6198F"/>
    <w:rsid w:val="00F73450"/>
    <w:rsid w:val="00F75E91"/>
    <w:rsid w:val="00F76B52"/>
    <w:rsid w:val="00F84F66"/>
    <w:rsid w:val="00FA56C3"/>
    <w:rsid w:val="00FD0177"/>
    <w:rsid w:val="00FD18F2"/>
    <w:rsid w:val="00FD2F50"/>
    <w:rsid w:val="00FD7C81"/>
    <w:rsid w:val="00FE1E49"/>
    <w:rsid w:val="00FE4AFC"/>
    <w:rsid w:val="00FE5D06"/>
    <w:rsid w:val="00FF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C0DA37D-4F1A-4036-A52A-CD2364D2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control" Target="activeX/activeX6.xml"/><Relationship Id="rId42" Type="http://schemas.openxmlformats.org/officeDocument/2006/relationships/image" Target="media/image18.wmf"/><Relationship Id="rId47" Type="http://schemas.openxmlformats.org/officeDocument/2006/relationships/control" Target="activeX/activeX19.xml"/><Relationship Id="rId63" Type="http://schemas.openxmlformats.org/officeDocument/2006/relationships/control" Target="activeX/activeX27.xml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control" Target="activeX/activeX40.xml"/><Relationship Id="rId7" Type="http://schemas.openxmlformats.org/officeDocument/2006/relationships/endnotes" Target="endnotes.xml"/><Relationship Id="rId71" Type="http://schemas.openxmlformats.org/officeDocument/2006/relationships/control" Target="activeX/activeX31.xml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0.xml"/><Relationship Id="rId11" Type="http://schemas.openxmlformats.org/officeDocument/2006/relationships/control" Target="activeX/activeX1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4.xml"/><Relationship Id="rId40" Type="http://schemas.openxmlformats.org/officeDocument/2006/relationships/image" Target="media/image17.wmf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control" Target="activeX/activeX35.xml"/><Relationship Id="rId87" Type="http://schemas.openxmlformats.org/officeDocument/2006/relationships/control" Target="activeX/activeX39.xml"/><Relationship Id="rId102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control" Target="activeX/activeX26.xml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control" Target="activeX/activeX43.xml"/><Relationship Id="rId19" Type="http://schemas.openxmlformats.org/officeDocument/2006/relationships/control" Target="activeX/activeX5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9.xml"/><Relationship Id="rId30" Type="http://schemas.openxmlformats.org/officeDocument/2006/relationships/image" Target="media/image12.wmf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control" Target="activeX/activeX30.xml"/><Relationship Id="rId77" Type="http://schemas.openxmlformats.org/officeDocument/2006/relationships/control" Target="activeX/activeX34.xml"/><Relationship Id="rId100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control" Target="activeX/activeX21.xm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control" Target="activeX/activeX38.xml"/><Relationship Id="rId93" Type="http://schemas.openxmlformats.org/officeDocument/2006/relationships/control" Target="activeX/activeX42.xml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5.xml"/><Relationship Id="rId67" Type="http://schemas.openxmlformats.org/officeDocument/2006/relationships/control" Target="activeX/activeX29.xml"/><Relationship Id="rId10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control" Target="activeX/activeX16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3.xml"/><Relationship Id="rId83" Type="http://schemas.openxmlformats.org/officeDocument/2006/relationships/control" Target="activeX/activeX37.xml"/><Relationship Id="rId88" Type="http://schemas.openxmlformats.org/officeDocument/2006/relationships/image" Target="media/image41.wmf"/><Relationship Id="rId91" Type="http://schemas.openxmlformats.org/officeDocument/2006/relationships/control" Target="activeX/activeX41.xml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0.xml"/><Relationship Id="rId57" Type="http://schemas.openxmlformats.org/officeDocument/2006/relationships/control" Target="activeX/activeX24.xml"/><Relationship Id="rId10" Type="http://schemas.openxmlformats.org/officeDocument/2006/relationships/image" Target="media/image2.wmf"/><Relationship Id="rId31" Type="http://schemas.openxmlformats.org/officeDocument/2006/relationships/control" Target="activeX/activeX11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control" Target="activeX/activeX28.xml"/><Relationship Id="rId73" Type="http://schemas.openxmlformats.org/officeDocument/2006/relationships/control" Target="activeX/activeX32.xml"/><Relationship Id="rId78" Type="http://schemas.openxmlformats.org/officeDocument/2006/relationships/image" Target="media/image36.wmf"/><Relationship Id="rId81" Type="http://schemas.openxmlformats.org/officeDocument/2006/relationships/control" Target="activeX/activeX36.xml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footer" Target="footer2.xml"/><Relationship Id="rId10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39" Type="http://schemas.openxmlformats.org/officeDocument/2006/relationships/control" Target="activeX/activeX15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control" Target="activeX/activeX23.xml"/><Relationship Id="rId76" Type="http://schemas.openxmlformats.org/officeDocument/2006/relationships/image" Target="media/image35.wmf"/><Relationship Id="rId97" Type="http://schemas.openxmlformats.org/officeDocument/2006/relationships/control" Target="activeX/activeX44.xml"/><Relationship Id="rId10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A526A-743F-4AC8-811A-B9CC2249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14</TotalTime>
  <Pages>3</Pages>
  <Words>477</Words>
  <Characters>2129</Characters>
  <Application>Microsoft Office Word</Application>
  <DocSecurity>0</DocSecurity>
  <Lines>17</Lines>
  <Paragraphs>5</Paragraphs>
  <ScaleCrop>false</ScaleCrop>
  <Company>CTEC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4</cp:revision>
  <cp:lastPrinted>2016-07-25T06:13:00Z</cp:lastPrinted>
  <dcterms:created xsi:type="dcterms:W3CDTF">2016-11-29T06:19:00Z</dcterms:created>
  <dcterms:modified xsi:type="dcterms:W3CDTF">2016-12-01T07:00:00Z</dcterms:modified>
</cp:coreProperties>
</file>