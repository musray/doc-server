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"/>
        <w:gridCol w:w="542"/>
        <w:gridCol w:w="542"/>
        <w:gridCol w:w="373"/>
        <w:gridCol w:w="1470"/>
        <w:gridCol w:w="150"/>
        <w:gridCol w:w="1551"/>
        <w:gridCol w:w="69"/>
        <w:gridCol w:w="1620"/>
        <w:gridCol w:w="153"/>
        <w:gridCol w:w="1467"/>
        <w:gridCol w:w="234"/>
        <w:gridCol w:w="1701"/>
      </w:tblGrid>
      <w:tr w:rsidR="0038486B" w:rsidTr="00CC0BE9">
        <w:trPr>
          <w:cantSplit/>
          <w:trHeight w:val="540"/>
        </w:trPr>
        <w:tc>
          <w:tcPr>
            <w:tcW w:w="10314" w:type="dxa"/>
            <w:gridSpan w:val="13"/>
          </w:tcPr>
          <w:p w:rsidR="0038486B" w:rsidRDefault="0038486B" w:rsidP="00CC0BE9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t>北京广利核系统工程有限公司</w:t>
            </w:r>
          </w:p>
          <w:p w:rsidR="0038486B" w:rsidRDefault="0038486B" w:rsidP="00CC0BE9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38486B" w:rsidTr="00CC0BE9"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38486B" w:rsidRDefault="0038486B" w:rsidP="00135D95">
            <w:pPr>
              <w:spacing w:beforeLines="50" w:before="12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940805">
              <w:t>{t}</w:t>
            </w:r>
          </w:p>
          <w:p w:rsidR="0038486B" w:rsidRPr="004B413B" w:rsidRDefault="0038486B" w:rsidP="00CC0BE9">
            <w:pPr>
              <w:spacing w:line="420" w:lineRule="auto"/>
              <w:ind w:left="851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940805">
              <w:rPr>
                <w:lang w:eastAsia="zh-CN"/>
              </w:rPr>
              <w:t>{i_s}</w:t>
            </w:r>
          </w:p>
          <w:p w:rsidR="0038486B" w:rsidRDefault="0038486B" w:rsidP="00CC0BE9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135D95">
              <w:rPr>
                <w:rFonts w:ascii="宋体" w:hAnsi="宋体" w:hint="eastAsia"/>
              </w:rPr>
              <w:t>红沿河</w:t>
            </w:r>
            <w:r w:rsidR="00135D95">
              <w:t>5&amp;6</w:t>
            </w:r>
            <w:r w:rsidR="00135D95">
              <w:rPr>
                <w:rFonts w:ascii="宋体" w:hAnsi="宋体" w:hint="eastAsia"/>
              </w:rPr>
              <w:t>号机组安全级</w:t>
            </w:r>
            <w:r w:rsidR="00135D95">
              <w:t>DCS</w:t>
            </w:r>
            <w:r w:rsidR="00135D95">
              <w:rPr>
                <w:rFonts w:ascii="宋体" w:hAnsi="宋体" w:hint="eastAsia"/>
              </w:rPr>
              <w:t>项目</w:t>
            </w:r>
          </w:p>
          <w:p w:rsidR="0038486B" w:rsidRDefault="0038486B" w:rsidP="00CC0BE9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135D95">
              <w:t>NPD1504001-1</w:t>
            </w:r>
          </w:p>
          <w:p w:rsidR="0038486B" w:rsidRDefault="0038486B" w:rsidP="00CC0BE9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38486B" w:rsidRPr="00920C5A" w:rsidRDefault="0038486B" w:rsidP="00CC0BE9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410CE">
              <w:rPr>
                <w:rFonts w:hint="eastAsia"/>
              </w:rPr>
              <w:t>：</w:t>
            </w:r>
            <w:r w:rsidRPr="00756F95">
              <w:rPr>
                <w:rFonts w:ascii="宋体" w:hAnsi="宋体" w:hint="eastAsia"/>
              </w:rPr>
              <w:t>受控</w:t>
            </w:r>
            <w:bookmarkStart w:id="0" w:name="_GoBack"/>
            <w:bookmarkEnd w:id="0"/>
          </w:p>
          <w:p w:rsidR="0038486B" w:rsidRPr="00BE1405" w:rsidRDefault="0038486B" w:rsidP="00CC0BE9">
            <w:pPr>
              <w:spacing w:line="400" w:lineRule="atLeast"/>
              <w:ind w:left="851"/>
              <w:rPr>
                <w:lang w:eastAsia="zh-CN"/>
              </w:rPr>
            </w:pPr>
          </w:p>
          <w:p w:rsidR="0038486B" w:rsidRDefault="0038486B" w:rsidP="00CC0BE9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38486B" w:rsidRDefault="0038486B" w:rsidP="00CC0BE9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D70427">
              <w:rPr>
                <w:rFonts w:hint="eastAsia"/>
                <w:color w:val="0000FF"/>
                <w:lang w:eastAsia="zh-CN"/>
              </w:rPr>
              <w:t xml:space="preserve"> </w:t>
            </w:r>
            <w:r w:rsidR="00940805">
              <w:rPr>
                <w:rFonts w:hint="eastAsia"/>
                <w:color w:val="0000FF"/>
                <w:lang w:eastAsia="zh-CN"/>
              </w:rPr>
              <w:t>{</w:t>
            </w:r>
            <w:r w:rsidR="00940805">
              <w:rPr>
                <w:color w:val="0000FF"/>
                <w:lang w:eastAsia="zh-CN"/>
              </w:rPr>
              <w:t>pages</w:t>
            </w:r>
            <w:r w:rsidR="00940805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38486B" w:rsidRPr="0027602C" w:rsidRDefault="0038486B" w:rsidP="00135D95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38486B" w:rsidTr="00CC0BE9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38486B" w:rsidRDefault="0038486B" w:rsidP="00CC0BE9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38486B" w:rsidRDefault="0038486B" w:rsidP="00CC0BE9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38486B" w:rsidRDefault="0038486B" w:rsidP="00CC0BE9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38486B" w:rsidRDefault="0038486B" w:rsidP="00CC0BE9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38486B" w:rsidRDefault="0038486B" w:rsidP="00CC0BE9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38486B" w:rsidRDefault="0038486B" w:rsidP="00CC0BE9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38486B" w:rsidRDefault="0038486B" w:rsidP="00CC0BE9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940805" w:rsidTr="00CC0BE9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940805" w:rsidRPr="00756F95" w:rsidRDefault="00940805" w:rsidP="00940805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756F95">
              <w:rPr>
                <w:rFonts w:ascii="Times New Roman" w:hAnsi="Times New Roman"/>
                <w:lang w:eastAsia="zh-CN"/>
              </w:rPr>
              <w:t>{#r_r_3}</w:t>
            </w:r>
            <w:r w:rsidRPr="00756F95">
              <w:rPr>
                <w:rFonts w:ascii="Times New Roman" w:hAnsi="Times New Roman" w:hint="eastAsia"/>
                <w:lang w:eastAsia="zh-CN"/>
              </w:rPr>
              <w:t>{</w:t>
            </w:r>
            <w:r w:rsidRPr="00756F95">
              <w:rPr>
                <w:rFonts w:ascii="Times New Roman" w:hAnsi="Times New Roman"/>
                <w:lang w:eastAsia="zh-CN"/>
              </w:rPr>
              <w:t>r</w:t>
            </w:r>
            <w:r w:rsidRPr="00756F95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940805" w:rsidRPr="00756F95" w:rsidRDefault="00940805" w:rsidP="00940805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756F95">
              <w:rPr>
                <w:rFonts w:ascii="Times New Roman" w:hAnsi="Times New Roman" w:hint="eastAsia"/>
                <w:lang w:eastAsia="zh-CN"/>
              </w:rPr>
              <w:t>{</w:t>
            </w:r>
            <w:r w:rsidRPr="00756F95">
              <w:rPr>
                <w:rFonts w:ascii="Times New Roman" w:hAnsi="Times New Roman"/>
                <w:lang w:eastAsia="zh-CN"/>
              </w:rPr>
              <w:t>st</w:t>
            </w:r>
            <w:r w:rsidRPr="00756F95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940805" w:rsidRPr="00756F95" w:rsidRDefault="00940805" w:rsidP="00940805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756F95">
              <w:rPr>
                <w:rFonts w:ascii="Times New Roman" w:hAnsi="Times New Roman" w:hint="eastAsia"/>
                <w:lang w:eastAsia="zh-CN"/>
              </w:rPr>
              <w:t>{</w:t>
            </w:r>
            <w:r w:rsidRPr="00756F95">
              <w:rPr>
                <w:rFonts w:ascii="Times New Roman" w:hAnsi="Times New Roman"/>
                <w:lang w:eastAsia="zh-CN"/>
              </w:rPr>
              <w:t>d_b</w:t>
            </w:r>
            <w:r w:rsidRPr="00756F95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940805" w:rsidRPr="00756F95" w:rsidRDefault="00940805" w:rsidP="00940805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756F95">
              <w:rPr>
                <w:rFonts w:ascii="Times New Roman" w:hAnsi="Times New Roman" w:hint="eastAsia"/>
                <w:lang w:eastAsia="zh-CN"/>
              </w:rPr>
              <w:t>{</w:t>
            </w:r>
            <w:r w:rsidRPr="00756F95">
              <w:rPr>
                <w:rFonts w:ascii="Times New Roman" w:hAnsi="Times New Roman"/>
                <w:lang w:eastAsia="zh-CN"/>
              </w:rPr>
              <w:t>c_b</w:t>
            </w:r>
            <w:r w:rsidRPr="00756F95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940805" w:rsidRPr="00756F95" w:rsidRDefault="00940805" w:rsidP="00940805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756F95">
              <w:rPr>
                <w:rFonts w:ascii="Times New Roman" w:hAnsi="Times New Roman" w:hint="eastAsia"/>
                <w:lang w:eastAsia="zh-CN"/>
              </w:rPr>
              <w:t>{</w:t>
            </w:r>
            <w:r w:rsidRPr="00756F95">
              <w:rPr>
                <w:rFonts w:ascii="Times New Roman" w:hAnsi="Times New Roman"/>
                <w:lang w:eastAsia="zh-CN"/>
              </w:rPr>
              <w:t>r_b</w:t>
            </w:r>
            <w:r w:rsidRPr="00756F95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940805" w:rsidRPr="00756F95" w:rsidRDefault="00940805" w:rsidP="00940805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756F95">
              <w:rPr>
                <w:rFonts w:ascii="Times New Roman" w:hAnsi="Times New Roman" w:hint="eastAsia"/>
                <w:lang w:eastAsia="zh-CN"/>
              </w:rPr>
              <w:t>{</w:t>
            </w:r>
            <w:r w:rsidRPr="00756F95">
              <w:rPr>
                <w:rFonts w:ascii="Times New Roman" w:hAnsi="Times New Roman"/>
                <w:lang w:eastAsia="zh-CN"/>
              </w:rPr>
              <w:t>a_b</w:t>
            </w:r>
            <w:r w:rsidRPr="00756F95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940805" w:rsidRPr="00756F95" w:rsidRDefault="00940805" w:rsidP="00940805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756F95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5536BC" w:rsidTr="00CC0BE9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5536BC" w:rsidRDefault="005536BC" w:rsidP="005536BC">
            <w:pPr>
              <w:jc w:val="center"/>
              <w:rPr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5536BC" w:rsidRDefault="005536BC" w:rsidP="005536BC">
            <w:pPr>
              <w:jc w:val="center"/>
              <w:rPr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536BC" w:rsidRPr="00536BEB" w:rsidRDefault="005536BC" w:rsidP="005536BC">
            <w:pPr>
              <w:jc w:val="center"/>
              <w:rPr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536BC" w:rsidRPr="00536BEB" w:rsidRDefault="005536BC" w:rsidP="005536BC">
            <w:pPr>
              <w:jc w:val="center"/>
              <w:rPr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5536BC" w:rsidRDefault="005536BC" w:rsidP="005536BC">
            <w:pPr>
              <w:jc w:val="center"/>
              <w:rPr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536BC" w:rsidRDefault="005536BC" w:rsidP="005536BC">
            <w:pPr>
              <w:jc w:val="center"/>
              <w:rPr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5536BC" w:rsidRDefault="005536BC" w:rsidP="005536BC">
            <w:pPr>
              <w:jc w:val="center"/>
              <w:rPr>
                <w:b/>
                <w:color w:val="0000FF"/>
                <w:lang w:eastAsia="zh-CN"/>
              </w:rPr>
            </w:pPr>
          </w:p>
        </w:tc>
      </w:tr>
      <w:tr w:rsidR="0038486B" w:rsidRPr="00583C98" w:rsidTr="00CC0BE9">
        <w:trPr>
          <w:cantSplit/>
          <w:trHeight w:hRule="exact" w:val="899"/>
        </w:trPr>
        <w:tc>
          <w:tcPr>
            <w:tcW w:w="10314" w:type="dxa"/>
            <w:gridSpan w:val="13"/>
          </w:tcPr>
          <w:p w:rsidR="0038486B" w:rsidRPr="00583C98" w:rsidRDefault="0038486B" w:rsidP="00135D95">
            <w:pPr>
              <w:spacing w:beforeLines="50" w:before="120"/>
              <w:ind w:firstLineChars="50" w:firstLine="105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38486B" w:rsidRPr="00284007" w:rsidTr="00CC0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8486B" w:rsidRPr="00553695" w:rsidRDefault="0038486B" w:rsidP="00CC0BE9">
            <w:pPr>
              <w:widowControl/>
              <w:ind w:leftChars="50" w:left="105"/>
              <w:rPr>
                <w:b/>
                <w:color w:val="0000FF"/>
              </w:rPr>
            </w:pPr>
            <w:bookmarkStart w:id="1" w:name="OLE_LINK10"/>
            <w:bookmarkStart w:id="2" w:name="OLE_LINK11"/>
            <w:bookmarkStart w:id="3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38486B" w:rsidRPr="00553695" w:rsidRDefault="0038486B" w:rsidP="00CC0BE9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38486B" w:rsidRPr="00553695" w:rsidRDefault="0038486B" w:rsidP="00CC0BE9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38486B" w:rsidRPr="00284007" w:rsidRDefault="0038486B" w:rsidP="00CC0BE9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38486B" w:rsidRPr="00EB767C" w:rsidRDefault="004B557D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40.1pt;height:18.35pt" o:ole="">
                  <v:imagedata r:id="rId7" o:title=""/>
                </v:shape>
                <w:control r:id="rId8" w:name="CheckBox1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8.7pt;height:18.35pt" o:ole="">
                  <v:imagedata r:id="rId9" o:title=""/>
                </v:shape>
                <w:control r:id="rId10" w:name="CheckBox2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38486B" w:rsidRPr="00EB767C" w:rsidRDefault="004B557D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1.45pt;height:18.35pt" o:ole="">
                  <v:imagedata r:id="rId11" o:title=""/>
                </v:shape>
                <w:control r:id="rId12" w:name="CheckBox3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40.75pt;height:18.35pt" o:ole="">
                  <v:imagedata r:id="rId13" o:title=""/>
                </v:shape>
                <w:control r:id="rId14" w:name="CheckBox4" w:shapeid="_x0000_i1119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38486B" w:rsidRPr="00EB767C" w:rsidRDefault="004B557D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40.75pt;height:18.35pt" o:ole="">
                  <v:imagedata r:id="rId15" o:title=""/>
                </v:shape>
                <w:control r:id="rId16" w:name="CheckBox5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40.1pt;height:18.35pt" o:ole="">
                  <v:imagedata r:id="rId17" o:title=""/>
                </v:shape>
                <w:control r:id="rId18" w:name="CheckBox6" w:shapeid="_x0000_i1123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38486B" w:rsidRPr="00EB767C" w:rsidRDefault="004B557D" w:rsidP="00CC0BE9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8.7pt;height:18.35pt" o:ole="">
                  <v:imagedata r:id="rId19" o:title=""/>
                </v:shape>
                <w:control r:id="rId20" w:name="CheckBox1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40.1pt;height:18.35pt" o:ole="">
                  <v:imagedata r:id="rId21" o:title=""/>
                </v:shape>
                <w:control r:id="rId22" w:name="CheckBox12" w:shapeid="_x0000_i1127"/>
              </w:object>
            </w:r>
          </w:p>
        </w:tc>
      </w:tr>
      <w:tr w:rsidR="0038486B" w:rsidRPr="00284007" w:rsidTr="00CC0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8486B" w:rsidRPr="00284007" w:rsidRDefault="0038486B" w:rsidP="00CC0BE9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38486B" w:rsidRPr="00EB767C" w:rsidRDefault="004B557D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8.7pt;height:18.35pt" o:ole="">
                  <v:imagedata r:id="rId23" o:title=""/>
                </v:shape>
                <w:control r:id="rId24" w:name="CheckBox13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8.7pt;height:18.35pt" o:ole="">
                  <v:imagedata r:id="rId25" o:title=""/>
                </v:shape>
                <w:control r:id="rId26" w:name="CheckBox14" w:shapeid="_x0000_i113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38486B" w:rsidRPr="00EB767C" w:rsidRDefault="004B557D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8.7pt;height:18.35pt" o:ole="">
                  <v:imagedata r:id="rId27" o:title=""/>
                </v:shape>
                <w:control r:id="rId28" w:name="CheckBox15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40.75pt;height:18.35pt" o:ole="">
                  <v:imagedata r:id="rId29" o:title=""/>
                </v:shape>
                <w:control r:id="rId30" w:name="CheckBox16" w:shapeid="_x0000_i113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38486B" w:rsidRPr="00EB767C" w:rsidRDefault="004B557D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8.7pt;height:18.35pt" o:ole="">
                  <v:imagedata r:id="rId31" o:title=""/>
                </v:shape>
                <w:control r:id="rId32" w:name="CheckBox1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8.7pt;height:18.35pt" o:ole="">
                  <v:imagedata r:id="rId33" o:title=""/>
                </v:shape>
                <w:control r:id="rId34" w:name="CheckBox18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38486B" w:rsidRPr="00EB767C" w:rsidRDefault="004B557D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8.7pt;height:18.35pt" o:ole="">
                  <v:imagedata r:id="rId35" o:title=""/>
                </v:shape>
                <w:control r:id="rId36" w:name="CheckBox7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40.75pt;height:18.35pt" o:ole="">
                  <v:imagedata r:id="rId37" o:title=""/>
                </v:shape>
                <w:control r:id="rId38" w:name="CheckBox8" w:shapeid="_x0000_i114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38486B" w:rsidRPr="00EB767C" w:rsidRDefault="004B557D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8.7pt;height:18.35pt" o:ole="">
                  <v:imagedata r:id="rId39" o:title=""/>
                </v:shape>
                <w:control r:id="rId40" w:name="CheckBox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8.7pt;height:18.35pt" o:ole="">
                  <v:imagedata r:id="rId41" o:title=""/>
                </v:shape>
                <w:control r:id="rId42" w:name="CheckBox10" w:shapeid="_x0000_i1147"/>
              </w:object>
            </w:r>
          </w:p>
        </w:tc>
      </w:tr>
      <w:tr w:rsidR="0038486B" w:rsidRPr="00284007" w:rsidTr="00CC0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8486B" w:rsidRPr="00284007" w:rsidRDefault="0038486B" w:rsidP="00CC0BE9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38486B" w:rsidRPr="00EB767C" w:rsidRDefault="0038486B" w:rsidP="00CC0BE9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38486B" w:rsidRPr="00EB767C" w:rsidRDefault="004B557D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40.1pt;height:18.35pt" o:ole="">
                  <v:imagedata r:id="rId43" o:title=""/>
                </v:shape>
                <w:control r:id="rId44" w:name="CheckBox19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8.7pt;height:18.35pt" o:ole="">
                  <v:imagedata r:id="rId45" o:title=""/>
                </v:shape>
                <w:control r:id="rId46" w:name="CheckBox20" w:shapeid="_x0000_i115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38486B" w:rsidRPr="00EB767C" w:rsidRDefault="004B557D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1pt;height:18.35pt" o:ole="">
                  <v:imagedata r:id="rId47" o:title=""/>
                </v:shape>
                <w:control r:id="rId48" w:name="CheckBox21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8.7pt;height:18.35pt" o:ole="">
                  <v:imagedata r:id="rId49" o:title=""/>
                </v:shape>
                <w:control r:id="rId50" w:name="CheckBox22" w:shapeid="_x0000_i115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38486B" w:rsidRPr="00EB767C" w:rsidRDefault="004B557D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40.75pt;height:18.35pt" o:ole="">
                  <v:imagedata r:id="rId51" o:title=""/>
                </v:shape>
                <w:control r:id="rId52" w:name="CheckBox23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40.75pt;height:18.35pt" o:ole="">
                  <v:imagedata r:id="rId53" o:title=""/>
                </v:shape>
                <w:control r:id="rId54" w:name="CheckBox24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38486B" w:rsidRPr="00EB767C" w:rsidRDefault="004B557D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8.7pt;height:18.35pt" o:ole="">
                  <v:imagedata r:id="rId55" o:title=""/>
                </v:shape>
                <w:control r:id="rId56" w:name="CheckBox25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8.7pt;height:18.35pt" o:ole="">
                  <v:imagedata r:id="rId57" o:title=""/>
                </v:shape>
                <w:control r:id="rId58" w:name="CheckBox26" w:shapeid="_x0000_i116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38486B" w:rsidRPr="00EB767C" w:rsidRDefault="004B557D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40.1pt;height:18.35pt" o:ole="">
                  <v:imagedata r:id="rId59" o:title=""/>
                </v:shape>
                <w:control r:id="rId60" w:name="CheckBox27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8.7pt;height:18.35pt" o:ole="">
                  <v:imagedata r:id="rId61" o:title=""/>
                </v:shape>
                <w:control r:id="rId62" w:name="CheckBox28" w:shapeid="_x0000_i1167"/>
              </w:object>
            </w:r>
          </w:p>
        </w:tc>
      </w:tr>
      <w:tr w:rsidR="0038486B" w:rsidRPr="00284007" w:rsidTr="00CC0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8486B" w:rsidRPr="00284007" w:rsidRDefault="0038486B" w:rsidP="00CC0BE9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8486B" w:rsidRPr="00EB767C" w:rsidRDefault="0038486B" w:rsidP="00CC0BE9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486B" w:rsidRPr="004E7FF5" w:rsidRDefault="0038486B" w:rsidP="00CC0BE9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38486B" w:rsidRPr="004E7FF5" w:rsidRDefault="004B557D" w:rsidP="00CC0BE9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40.1pt;height:18.35pt" o:ole="">
                  <v:imagedata r:id="rId63" o:title=""/>
                </v:shape>
                <w:control r:id="rId64" w:name="CheckBox29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40.1pt;height:18.35pt" o:ole="">
                  <v:imagedata r:id="rId65" o:title=""/>
                </v:shape>
                <w:control r:id="rId66" w:name="CheckBox30" w:shapeid="_x0000_i117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8486B" w:rsidRPr="004E7FF5" w:rsidRDefault="0038486B" w:rsidP="00CC0BE9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38486B" w:rsidRPr="004E7FF5" w:rsidRDefault="004B557D" w:rsidP="00CC0BE9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1pt;height:18.35pt" o:ole="">
                  <v:imagedata r:id="rId67" o:title=""/>
                </v:shape>
                <w:control r:id="rId68" w:name="CheckBox31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1.45pt;height:18.35pt" o:ole="">
                  <v:imagedata r:id="rId69" o:title=""/>
                </v:shape>
                <w:control r:id="rId70" w:name="CheckBox32" w:shapeid="_x0000_i117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8486B" w:rsidRPr="004E7FF5" w:rsidRDefault="0038486B" w:rsidP="00CC0BE9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38486B" w:rsidRPr="004E7FF5" w:rsidRDefault="004B557D" w:rsidP="00CC0BE9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40.75pt;height:18.35pt" o:ole="">
                  <v:imagedata r:id="rId71" o:title=""/>
                </v:shape>
                <w:control r:id="rId72" w:name="CheckBox33" w:shapeid="_x0000_i1177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40.75pt;height:18.35pt" o:ole="">
                  <v:imagedata r:id="rId73" o:title=""/>
                </v:shape>
                <w:control r:id="rId74" w:name="CheckBox36" w:shapeid="_x0000_i117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38486B" w:rsidRPr="00EB767C" w:rsidRDefault="004B557D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1" type="#_x0000_t75" style="width:38.7pt;height:18.35pt" o:ole="">
                  <v:imagedata r:id="rId75" o:title=""/>
                </v:shape>
                <w:control r:id="rId76" w:name="CheckBox37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7pt;height:18.35pt" o:ole="">
                  <v:imagedata r:id="rId77" o:title=""/>
                </v:shape>
                <w:control r:id="rId78" w:name="CheckBox38" w:shapeid="_x0000_i118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 w:rsidR="004B557D">
              <w:rPr>
                <w:rFonts w:cs="Arial"/>
                <w:szCs w:val="21"/>
              </w:rPr>
              <w:object w:dxaOrig="225" w:dyaOrig="225">
                <v:shape id="_x0000_i1185" type="#_x0000_t75" style="width:41.45pt;height:18.35pt" o:ole="">
                  <v:imagedata r:id="rId79" o:title=""/>
                </v:shape>
                <w:control r:id="rId80" w:name="CheckBox39" w:shapeid="_x0000_i1185"/>
              </w:object>
            </w:r>
            <w:r w:rsidR="004B557D">
              <w:rPr>
                <w:rFonts w:cs="Arial"/>
                <w:szCs w:val="21"/>
              </w:rPr>
              <w:object w:dxaOrig="225" w:dyaOrig="225">
                <v:shape id="_x0000_i1187" type="#_x0000_t75" style="width:38.05pt;height:18.35pt" o:ole="">
                  <v:imagedata r:id="rId81" o:title=""/>
                </v:shape>
                <w:control r:id="rId82" w:name="CheckBox40" w:shapeid="_x0000_i1187"/>
              </w:object>
            </w:r>
          </w:p>
        </w:tc>
      </w:tr>
      <w:tr w:rsidR="0038486B" w:rsidRPr="00284007" w:rsidTr="00CC0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68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8486B" w:rsidRPr="00284007" w:rsidRDefault="0038486B" w:rsidP="00CC0BE9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38486B" w:rsidRPr="004E7FF5" w:rsidRDefault="004B557D" w:rsidP="00CC0BE9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40.1pt;height:18.35pt" o:ole="">
                  <v:imagedata r:id="rId83" o:title=""/>
                </v:shape>
                <w:control r:id="rId84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1" type="#_x0000_t75" style="width:38.7pt;height:18.35pt" o:ole="">
                  <v:imagedata r:id="rId85" o:title=""/>
                </v:shape>
                <w:control r:id="rId86" w:name="CheckBox210" w:shapeid="_x0000_i119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38486B" w:rsidRPr="004E7FF5" w:rsidRDefault="004B557D" w:rsidP="00CC0BE9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3" type="#_x0000_t75" style="width:40.1pt;height:18.35pt" o:ole="">
                  <v:imagedata r:id="rId87" o:title=""/>
                </v:shape>
                <w:control r:id="rId88" w:name="CheckBox111" w:shapeid="_x0000_i119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5" type="#_x0000_t75" style="width:38.7pt;height:18.35pt" o:ole="">
                  <v:imagedata r:id="rId89" o:title=""/>
                </v:shape>
                <w:control r:id="rId90" w:name="CheckBox211" w:shapeid="_x0000_i119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38486B" w:rsidRPr="004E7FF5" w:rsidRDefault="004B557D" w:rsidP="00CC0BE9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40.1pt;height:18.35pt" o:ole="">
                  <v:imagedata r:id="rId91" o:title=""/>
                </v:shape>
                <w:control r:id="rId92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8.7pt;height:18.35pt" o:ole="">
                  <v:imagedata r:id="rId93" o:title=""/>
                </v:shape>
                <w:control r:id="rId94" w:name="CheckBox212" w:shapeid="_x0000_i119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38486B" w:rsidRPr="00284007" w:rsidTr="00CC0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8486B" w:rsidRPr="00284007" w:rsidRDefault="0038486B" w:rsidP="00CC0BE9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8486B" w:rsidRPr="00284007" w:rsidRDefault="0038486B" w:rsidP="00CC0BE9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38486B" w:rsidRDefault="000B72DE" w:rsidP="00942A34">
      <w:pPr>
        <w:rPr>
          <w:lang w:eastAsia="zh-CN"/>
        </w:rPr>
        <w:sectPr w:rsidR="000B72DE" w:rsidRPr="0038486B" w:rsidSect="00B21CA3">
          <w:headerReference w:type="default" r:id="rId95"/>
          <w:footerReference w:type="default" r:id="rId96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2F3BC8" w:rsidRDefault="008848ED" w:rsidP="00942A34">
      <w:pPr>
        <w:rPr>
          <w:lang w:val="en-US" w:eastAsia="zh-CN"/>
        </w:rPr>
      </w:pPr>
    </w:p>
    <w:p w:rsidR="002E6A65" w:rsidRDefault="002E6A65" w:rsidP="008848ED">
      <w:pPr>
        <w:jc w:val="center"/>
        <w:rPr>
          <w:b/>
          <w:noProof/>
          <w:sz w:val="28"/>
          <w:szCs w:val="28"/>
          <w:lang w:eastAsia="zh-CN"/>
        </w:rPr>
      </w:pPr>
    </w:p>
    <w:p w:rsidR="00F86B07" w:rsidRDefault="00F86B07" w:rsidP="008848ED">
      <w:pPr>
        <w:jc w:val="center"/>
        <w:rPr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lastRenderedPageBreak/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3C4572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940805" w:rsidTr="003C4572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05" w:rsidRPr="0003405D" w:rsidRDefault="00940805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05" w:rsidRPr="0003405D" w:rsidRDefault="00940805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05" w:rsidRPr="0003405D" w:rsidRDefault="00940805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05" w:rsidRPr="0003405D" w:rsidRDefault="00940805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40805" w:rsidRPr="0003405D" w:rsidRDefault="00940805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40805" w:rsidRPr="0003405D" w:rsidRDefault="00940805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4B413B" w:rsidRDefault="00F072BB" w:rsidP="004B413B">
      <w:pPr>
        <w:rPr>
          <w:lang w:eastAsia="zh-CN"/>
        </w:rPr>
      </w:pPr>
      <w:r w:rsidRPr="009F2B9D">
        <w:rPr>
          <w:lang w:eastAsia="zh-CN"/>
        </w:rPr>
        <w:br w:type="page"/>
      </w:r>
    </w:p>
    <w:p w:rsidR="00312E5F" w:rsidRPr="008848ED" w:rsidRDefault="00312E5F" w:rsidP="00312E5F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noProof/>
          <w:sz w:val="28"/>
          <w:szCs w:val="28"/>
          <w:lang w:eastAsia="zh-CN"/>
        </w:rPr>
        <w:t xml:space="preserve">   </w:t>
      </w:r>
      <w:r>
        <w:rPr>
          <w:rFonts w:hint="eastAsia"/>
          <w:b/>
          <w:noProof/>
          <w:sz w:val="28"/>
          <w:szCs w:val="28"/>
          <w:lang w:eastAsia="zh-CN"/>
        </w:rPr>
        <w:t>录</w:t>
      </w:r>
    </w:p>
    <w:p w:rsidR="00312E5F" w:rsidRDefault="00312E5F" w:rsidP="00312E5F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34"/>
        <w:gridCol w:w="7513"/>
        <w:gridCol w:w="789"/>
      </w:tblGrid>
      <w:tr w:rsidR="00312E5F" w:rsidTr="003673FA">
        <w:trPr>
          <w:trHeight w:val="590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312E5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页码</w:t>
            </w: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标题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</w:tr>
      <w:tr w:rsidR="00312E5F" w:rsidTr="003673FA">
        <w:trPr>
          <w:trHeight w:val="43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F55501">
            <w:pPr>
              <w:jc w:val="center"/>
              <w:rPr>
                <w:lang w:eastAsia="zh-CN"/>
              </w:rPr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rPr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  <w:rPr>
                <w:lang w:eastAsia="zh-CN"/>
              </w:rPr>
            </w:pPr>
          </w:p>
        </w:tc>
      </w:tr>
      <w:tr w:rsidR="00312E5F" w:rsidTr="003673FA">
        <w:trPr>
          <w:trHeight w:val="268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C80E9A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/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</w:pPr>
          </w:p>
        </w:tc>
      </w:tr>
      <w:tr w:rsidR="00312E5F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F55501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rPr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</w:pPr>
          </w:p>
        </w:tc>
      </w:tr>
      <w:tr w:rsidR="00312E5F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F55501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/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</w:pPr>
          </w:p>
        </w:tc>
      </w:tr>
      <w:tr w:rsidR="00312E5F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F55501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rPr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</w:pPr>
          </w:p>
        </w:tc>
      </w:tr>
      <w:tr w:rsidR="00312E5F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312E5F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/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</w:pPr>
          </w:p>
        </w:tc>
      </w:tr>
      <w:tr w:rsidR="00312E5F" w:rsidTr="003673FA">
        <w:trPr>
          <w:trHeight w:val="268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F55501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rPr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</w:pPr>
          </w:p>
        </w:tc>
      </w:tr>
      <w:tr w:rsidR="00312E5F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312E5F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/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  <w:rPr>
                <w:lang w:eastAsia="zh-CN"/>
              </w:rPr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C80E9A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CA3DFC"/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2F75A0">
            <w:pPr>
              <w:jc w:val="center"/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C80E9A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1F115C">
            <w:pPr>
              <w:rPr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jc w:val="center"/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3F55D6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1F115C"/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jc w:val="center"/>
              <w:rPr>
                <w:lang w:eastAsia="zh-CN"/>
              </w:rPr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C80E9A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1F115C">
            <w:pPr>
              <w:rPr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74EF0">
            <w:pPr>
              <w:jc w:val="center"/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C80E9A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1F115C"/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74EF0">
            <w:pPr>
              <w:jc w:val="center"/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C80E9A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C80E9A"/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74EF0">
            <w:pPr>
              <w:jc w:val="center"/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312E5F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rPr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jc w:val="center"/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312E5F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rPr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jc w:val="center"/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312E5F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rPr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jc w:val="center"/>
            </w:pPr>
          </w:p>
        </w:tc>
      </w:tr>
      <w:tr w:rsidR="003673FA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FA" w:rsidRDefault="003673FA" w:rsidP="00312E5F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673FA" w:rsidRPr="003673FA" w:rsidRDefault="003673FA" w:rsidP="00312E5F">
            <w:pPr>
              <w:rPr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673FA" w:rsidRDefault="003673FA" w:rsidP="00312E5F">
            <w:pPr>
              <w:jc w:val="center"/>
            </w:pPr>
          </w:p>
        </w:tc>
      </w:tr>
      <w:tr w:rsidR="003673FA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FA" w:rsidRDefault="003673FA" w:rsidP="00312E5F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673FA" w:rsidRPr="003673FA" w:rsidRDefault="003673FA" w:rsidP="00312E5F">
            <w:pPr>
              <w:rPr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673FA" w:rsidRDefault="003673FA" w:rsidP="00312E5F">
            <w:pPr>
              <w:jc w:val="center"/>
            </w:pPr>
          </w:p>
        </w:tc>
      </w:tr>
    </w:tbl>
    <w:p w:rsidR="004B413B" w:rsidRDefault="004B413B" w:rsidP="004B413B">
      <w:pPr>
        <w:rPr>
          <w:lang w:eastAsia="zh-CN"/>
        </w:rPr>
        <w:sectPr w:rsidR="004B413B" w:rsidSect="000B72DE">
          <w:headerReference w:type="default" r:id="rId97"/>
          <w:footerReference w:type="default" r:id="rId98"/>
          <w:type w:val="continuous"/>
          <w:pgSz w:w="11907" w:h="16840" w:code="9"/>
          <w:pgMar w:top="1701" w:right="1418" w:bottom="1134" w:left="1418" w:header="567" w:footer="680" w:gutter="0"/>
          <w:cols w:space="720"/>
        </w:sectPr>
      </w:pPr>
    </w:p>
    <w:p w:rsidR="004B413B" w:rsidRPr="00525EC8" w:rsidRDefault="00312E5F" w:rsidP="004B413B">
      <w:pPr>
        <w:pStyle w:val="1"/>
        <w:numPr>
          <w:ilvl w:val="0"/>
          <w:numId w:val="0"/>
        </w:numPr>
        <w:ind w:left="680" w:hanging="680"/>
        <w:jc w:val="center"/>
      </w:pPr>
      <w:bookmarkStart w:id="4" w:name="_Toc145832211"/>
      <w:bookmarkStart w:id="5" w:name="_Toc164150563"/>
      <w:bookmarkStart w:id="6" w:name="_Toc183405483"/>
      <w:bookmarkStart w:id="7" w:name="_Toc380571001"/>
      <w:r>
        <w:lastRenderedPageBreak/>
        <w:br w:type="page"/>
      </w:r>
      <w:r w:rsidR="004B413B">
        <w:rPr>
          <w:rFonts w:hint="eastAsia"/>
        </w:rPr>
        <w:lastRenderedPageBreak/>
        <w:t>参考文件</w:t>
      </w:r>
      <w:bookmarkEnd w:id="4"/>
      <w:bookmarkEnd w:id="5"/>
      <w:bookmarkEnd w:id="6"/>
      <w:bookmarkEnd w:id="7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1"/>
        <w:gridCol w:w="2936"/>
        <w:gridCol w:w="750"/>
      </w:tblGrid>
      <w:tr w:rsidR="004B413B" w:rsidTr="00667DF8">
        <w:trPr>
          <w:trHeight w:hRule="exact" w:val="747"/>
        </w:trPr>
        <w:tc>
          <w:tcPr>
            <w:tcW w:w="56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B413B" w:rsidRDefault="004B413B" w:rsidP="001F11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文件名称</w:t>
            </w:r>
          </w:p>
        </w:tc>
        <w:tc>
          <w:tcPr>
            <w:tcW w:w="29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B413B" w:rsidRPr="001F115C" w:rsidRDefault="004B413B" w:rsidP="001F11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文件编号</w:t>
            </w:r>
          </w:p>
        </w:tc>
        <w:tc>
          <w:tcPr>
            <w:tcW w:w="75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B413B" w:rsidRPr="001F115C" w:rsidRDefault="004B413B" w:rsidP="001F11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</w:tr>
      <w:tr w:rsidR="004B413B" w:rsidTr="00667DF8">
        <w:trPr>
          <w:trHeight w:val="563"/>
        </w:trPr>
        <w:tc>
          <w:tcPr>
            <w:tcW w:w="56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B413B" w:rsidRPr="00121951" w:rsidRDefault="004B413B" w:rsidP="00C80E9A"/>
        </w:tc>
        <w:tc>
          <w:tcPr>
            <w:tcW w:w="29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B413B" w:rsidRPr="000D2AAB" w:rsidRDefault="004B413B" w:rsidP="00667DF8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B413B" w:rsidRDefault="004B413B" w:rsidP="00404104">
            <w:pPr>
              <w:jc w:val="center"/>
            </w:pPr>
          </w:p>
        </w:tc>
      </w:tr>
    </w:tbl>
    <w:p w:rsidR="004B413B" w:rsidRPr="005E5BDB" w:rsidRDefault="004B413B" w:rsidP="004B413B">
      <w:pPr>
        <w:rPr>
          <w:lang w:val="en-US" w:eastAsia="zh-CN"/>
        </w:rPr>
      </w:pPr>
    </w:p>
    <w:p w:rsidR="00033207" w:rsidRPr="005E5BDB" w:rsidRDefault="00033207" w:rsidP="004B413B">
      <w:pPr>
        <w:jc w:val="center"/>
        <w:rPr>
          <w:lang w:val="en-US" w:eastAsia="zh-CN"/>
        </w:rPr>
      </w:pPr>
    </w:p>
    <w:sectPr w:rsidR="00033207" w:rsidRPr="005E5BDB" w:rsidSect="004B413B">
      <w:headerReference w:type="even" r:id="rId99"/>
      <w:type w:val="continuous"/>
      <w:pgSz w:w="11907" w:h="16840" w:code="9"/>
      <w:pgMar w:top="1701" w:right="1418" w:bottom="1134" w:left="1418" w:header="567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434" w:rsidRDefault="003E7434" w:rsidP="00942A34">
      <w:r>
        <w:separator/>
      </w:r>
    </w:p>
    <w:p w:rsidR="003E7434" w:rsidRDefault="003E7434" w:rsidP="00942A34"/>
    <w:p w:rsidR="003E7434" w:rsidRDefault="003E7434" w:rsidP="00942A34"/>
    <w:p w:rsidR="003E7434" w:rsidRDefault="003E7434" w:rsidP="00942A34"/>
    <w:p w:rsidR="003E7434" w:rsidRDefault="003E7434" w:rsidP="00942A34"/>
  </w:endnote>
  <w:endnote w:type="continuationSeparator" w:id="0">
    <w:p w:rsidR="003E7434" w:rsidRDefault="003E7434" w:rsidP="00942A34">
      <w:r>
        <w:continuationSeparator/>
      </w:r>
    </w:p>
    <w:p w:rsidR="003E7434" w:rsidRDefault="003E7434" w:rsidP="00942A34"/>
    <w:p w:rsidR="003E7434" w:rsidRDefault="003E7434" w:rsidP="00942A34"/>
    <w:p w:rsidR="003E7434" w:rsidRDefault="003E7434" w:rsidP="00942A34"/>
    <w:p w:rsidR="003E7434" w:rsidRDefault="003E7434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5F" w:rsidRPr="00915DD3" w:rsidRDefault="00312E5F" w:rsidP="009F2B9D">
    <w:pPr>
      <w:pStyle w:val="a3"/>
      <w:ind w:right="45"/>
      <w:jc w:val="right"/>
      <w:rPr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5F" w:rsidRPr="00915DD3" w:rsidRDefault="00312E5F" w:rsidP="009F2B9D">
    <w:pPr>
      <w:pStyle w:val="a3"/>
      <w:tabs>
        <w:tab w:val="center" w:pos="4355"/>
        <w:tab w:val="right" w:pos="8711"/>
      </w:tabs>
      <w:ind w:right="360"/>
      <w:rPr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434" w:rsidRDefault="003E7434" w:rsidP="00942A34">
      <w:r>
        <w:separator/>
      </w:r>
    </w:p>
    <w:p w:rsidR="003E7434" w:rsidRDefault="003E7434" w:rsidP="00942A34"/>
    <w:p w:rsidR="003E7434" w:rsidRDefault="003E7434" w:rsidP="00942A34"/>
    <w:p w:rsidR="003E7434" w:rsidRDefault="003E7434" w:rsidP="00942A34"/>
    <w:p w:rsidR="003E7434" w:rsidRDefault="003E7434" w:rsidP="00942A34"/>
  </w:footnote>
  <w:footnote w:type="continuationSeparator" w:id="0">
    <w:p w:rsidR="003E7434" w:rsidRDefault="003E7434" w:rsidP="00942A34">
      <w:r>
        <w:continuationSeparator/>
      </w:r>
    </w:p>
    <w:p w:rsidR="003E7434" w:rsidRDefault="003E7434" w:rsidP="00942A34"/>
    <w:p w:rsidR="003E7434" w:rsidRDefault="003E7434" w:rsidP="00942A34"/>
    <w:p w:rsidR="003E7434" w:rsidRDefault="003E7434" w:rsidP="00942A34"/>
    <w:p w:rsidR="003E7434" w:rsidRDefault="003E7434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5F" w:rsidRPr="00B21CA3" w:rsidRDefault="00312E5F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普</w:t>
    </w:r>
    <w:r w:rsidRPr="00F42126">
      <w:rPr>
        <w:rFonts w:ascii="黑体" w:eastAsia="黑体" w:hint="eastAsia"/>
        <w:b/>
        <w:color w:val="0000CC"/>
        <w:szCs w:val="21"/>
      </w:rPr>
      <w:t>通商密</w:t>
    </w:r>
    <w:r>
      <w:rPr>
        <w:rFonts w:ascii="黑体" w:eastAsia="黑体" w:hint="eastAsia"/>
        <w:b/>
        <w:color w:val="0000CC"/>
        <w:szCs w:val="21"/>
      </w:rPr>
      <w:t xml:space="preserve">  </w:t>
    </w:r>
    <w:r w:rsidR="00954668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5F" w:rsidRPr="004B413B" w:rsidRDefault="00312E5F" w:rsidP="00A24F47">
    <w:pPr>
      <w:jc w:val="right"/>
      <w:rPr>
        <w:rFonts w:ascii="Times New Roman" w:hAnsi="Times New Roman"/>
      </w:rPr>
    </w:pPr>
    <w:r>
      <w:rPr>
        <w:lang w:eastAsia="zh-CN"/>
      </w:rPr>
      <w:tab/>
    </w:r>
    <w:r>
      <w:rPr>
        <w:lang w:eastAsia="zh-CN"/>
      </w:rPr>
      <w:tab/>
    </w:r>
    <w:r w:rsidR="00135D95">
      <w:rPr>
        <w:rFonts w:ascii="宋体" w:hAnsi="宋体" w:hint="eastAsia"/>
      </w:rPr>
      <w:t>红沿河</w:t>
    </w:r>
    <w:r w:rsidR="00135D95">
      <w:t>5&amp;6</w:t>
    </w:r>
    <w:r w:rsidR="00135D95">
      <w:rPr>
        <w:rFonts w:ascii="宋体" w:hAnsi="宋体" w:hint="eastAsia"/>
      </w:rPr>
      <w:t>号机组安全级</w:t>
    </w:r>
    <w:r w:rsidR="00135D95">
      <w:t>DCS</w:t>
    </w:r>
    <w:r w:rsidR="00135D95">
      <w:rPr>
        <w:rFonts w:ascii="宋体" w:hAnsi="宋体" w:hint="eastAsia"/>
      </w:rPr>
      <w:t>项目</w:t>
    </w:r>
  </w:p>
  <w:p w:rsidR="00312E5F" w:rsidRDefault="0040520C" w:rsidP="004B413B">
    <w:pPr>
      <w:pBdr>
        <w:bottom w:val="single" w:sz="4" w:space="1" w:color="auto"/>
      </w:pBdr>
      <w:tabs>
        <w:tab w:val="left" w:pos="216"/>
        <w:tab w:val="right" w:pos="9071"/>
      </w:tabs>
      <w:ind w:firstLineChars="450" w:firstLine="945"/>
      <w:jc w:val="right"/>
      <w:rPr>
        <w:lang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312E5F" w:rsidRPr="003209C9" w:rsidRDefault="00312E5F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="0040520C" w:rsidRPr="003209C9">
      <w:rPr>
        <w:rFonts w:hint="eastAsia"/>
        <w:lang w:eastAsia="zh-CN"/>
      </w:rPr>
      <w:t>版本号：</w:t>
    </w:r>
    <w:r w:rsidR="0040520C">
      <w:rPr>
        <w:rFonts w:ascii="Times New Roman" w:hAnsi="Times New Roman" w:hint="eastAsia"/>
        <w:lang w:eastAsia="zh-CN"/>
      </w:rPr>
      <w:t>{</w:t>
    </w:r>
    <w:r w:rsidR="0040520C">
      <w:rPr>
        <w:rFonts w:ascii="Times New Roman" w:hAnsi="Times New Roman"/>
        <w:lang w:eastAsia="zh-CN"/>
      </w:rPr>
      <w:t>r</w:t>
    </w:r>
    <w:r w:rsidR="0040520C">
      <w:rPr>
        <w:rFonts w:ascii="Times New Roman" w:hAnsi="Times New Roman" w:hint="eastAsia"/>
        <w:lang w:eastAsia="zh-CN"/>
      </w:rPr>
      <w:t>}</w:t>
    </w:r>
    <w:r w:rsidR="0040520C" w:rsidRPr="003209C9">
      <w:rPr>
        <w:rFonts w:hint="eastAsia"/>
        <w:lang w:eastAsia="zh-CN"/>
      </w:rPr>
      <w:t xml:space="preserve">   </w:t>
    </w:r>
    <w:r w:rsidR="0040520C" w:rsidRPr="003209C9">
      <w:rPr>
        <w:rFonts w:hint="eastAsia"/>
        <w:lang w:eastAsia="zh-CN"/>
      </w:rPr>
      <w:t>第</w:t>
    </w:r>
    <w:r w:rsidR="0040520C" w:rsidRPr="003209C9">
      <w:rPr>
        <w:rFonts w:hint="eastAsia"/>
        <w:lang w:eastAsia="zh-CN"/>
      </w:rPr>
      <w:t xml:space="preserve"> </w:t>
    </w:r>
    <w:r w:rsidR="004B557D" w:rsidRPr="003209C9">
      <w:fldChar w:fldCharType="begin"/>
    </w:r>
    <w:r w:rsidR="0040520C" w:rsidRPr="003209C9">
      <w:rPr>
        <w:lang w:eastAsia="zh-CN"/>
      </w:rPr>
      <w:instrText xml:space="preserve"> PAGE </w:instrText>
    </w:r>
    <w:r w:rsidR="004B557D" w:rsidRPr="003209C9">
      <w:fldChar w:fldCharType="separate"/>
    </w:r>
    <w:r w:rsidR="00756F95">
      <w:rPr>
        <w:noProof/>
        <w:lang w:eastAsia="zh-CN"/>
      </w:rPr>
      <w:t>3</w:t>
    </w:r>
    <w:r w:rsidR="004B557D" w:rsidRPr="003209C9">
      <w:fldChar w:fldCharType="end"/>
    </w:r>
    <w:r w:rsidR="0040520C" w:rsidRPr="003209C9">
      <w:rPr>
        <w:rFonts w:hint="eastAsia"/>
        <w:lang w:eastAsia="zh-CN"/>
      </w:rPr>
      <w:t xml:space="preserve"> </w:t>
    </w:r>
    <w:r w:rsidR="0040520C" w:rsidRPr="003209C9">
      <w:rPr>
        <w:rFonts w:hint="eastAsia"/>
        <w:lang w:eastAsia="zh-CN"/>
      </w:rPr>
      <w:t>页</w:t>
    </w:r>
    <w:r w:rsidR="0040520C" w:rsidRPr="003209C9">
      <w:rPr>
        <w:rFonts w:hint="eastAsia"/>
        <w:lang w:eastAsia="zh-CN"/>
      </w:rPr>
      <w:t xml:space="preserve"> </w:t>
    </w:r>
    <w:r w:rsidR="0040520C" w:rsidRPr="003209C9">
      <w:rPr>
        <w:rFonts w:hint="eastAsia"/>
        <w:lang w:eastAsia="zh-CN"/>
      </w:rPr>
      <w:t>共</w:t>
    </w:r>
    <w:r w:rsidR="0040520C" w:rsidRPr="003209C9">
      <w:rPr>
        <w:rFonts w:hint="eastAsia"/>
        <w:lang w:eastAsia="zh-CN"/>
      </w:rPr>
      <w:t xml:space="preserve"> </w:t>
    </w:r>
    <w:r w:rsidR="0040520C">
      <w:rPr>
        <w:rFonts w:hint="eastAsia"/>
        <w:lang w:eastAsia="zh-CN"/>
      </w:rPr>
      <w:t>{</w:t>
    </w:r>
    <w:r w:rsidR="0040520C">
      <w:rPr>
        <w:lang w:eastAsia="zh-CN"/>
      </w:rPr>
      <w:t>pages</w:t>
    </w:r>
    <w:r w:rsidR="0040520C">
      <w:rPr>
        <w:rFonts w:hint="eastAsia"/>
        <w:lang w:eastAsia="zh-CN"/>
      </w:rPr>
      <w:t>}</w:t>
    </w:r>
    <w:r w:rsidR="0040520C">
      <w:rPr>
        <w:lang w:eastAsia="zh-CN"/>
      </w:rPr>
      <w:t xml:space="preserve"> </w:t>
    </w:r>
    <w:r w:rsidR="0040520C">
      <w:rPr>
        <w:rFonts w:hint="eastAsia"/>
        <w:lang w:eastAsia="zh-CN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5F" w:rsidRDefault="00312E5F" w:rsidP="00942A3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18F2"/>
    <w:rsid w:val="00000E68"/>
    <w:rsid w:val="00001202"/>
    <w:rsid w:val="00002176"/>
    <w:rsid w:val="0000346C"/>
    <w:rsid w:val="00003C6F"/>
    <w:rsid w:val="00004303"/>
    <w:rsid w:val="00017291"/>
    <w:rsid w:val="0002365B"/>
    <w:rsid w:val="00030620"/>
    <w:rsid w:val="00032B45"/>
    <w:rsid w:val="00033207"/>
    <w:rsid w:val="00035044"/>
    <w:rsid w:val="0003613F"/>
    <w:rsid w:val="0004520A"/>
    <w:rsid w:val="00070584"/>
    <w:rsid w:val="00073A83"/>
    <w:rsid w:val="00074026"/>
    <w:rsid w:val="00074AE3"/>
    <w:rsid w:val="00077839"/>
    <w:rsid w:val="00077EA4"/>
    <w:rsid w:val="00080C3F"/>
    <w:rsid w:val="00094205"/>
    <w:rsid w:val="00094BA1"/>
    <w:rsid w:val="000A1B14"/>
    <w:rsid w:val="000B385E"/>
    <w:rsid w:val="000B4C26"/>
    <w:rsid w:val="000B72DE"/>
    <w:rsid w:val="000B76E0"/>
    <w:rsid w:val="000C528C"/>
    <w:rsid w:val="000E44A9"/>
    <w:rsid w:val="000F1686"/>
    <w:rsid w:val="00111CCC"/>
    <w:rsid w:val="001144A8"/>
    <w:rsid w:val="001261FD"/>
    <w:rsid w:val="00135D95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A40AD"/>
    <w:rsid w:val="001B0BAB"/>
    <w:rsid w:val="001B30B0"/>
    <w:rsid w:val="001B6FF8"/>
    <w:rsid w:val="001C3CC0"/>
    <w:rsid w:val="001F115C"/>
    <w:rsid w:val="001F457C"/>
    <w:rsid w:val="001F525A"/>
    <w:rsid w:val="0020212B"/>
    <w:rsid w:val="00202F6D"/>
    <w:rsid w:val="0021693B"/>
    <w:rsid w:val="0022170D"/>
    <w:rsid w:val="00226EB2"/>
    <w:rsid w:val="0023206B"/>
    <w:rsid w:val="0024040F"/>
    <w:rsid w:val="0026178F"/>
    <w:rsid w:val="002648E1"/>
    <w:rsid w:val="00274487"/>
    <w:rsid w:val="00277A22"/>
    <w:rsid w:val="0028479A"/>
    <w:rsid w:val="00295607"/>
    <w:rsid w:val="00296EDB"/>
    <w:rsid w:val="002A154A"/>
    <w:rsid w:val="002A76B2"/>
    <w:rsid w:val="002A77F0"/>
    <w:rsid w:val="002B1A89"/>
    <w:rsid w:val="002B2F4E"/>
    <w:rsid w:val="002B3D26"/>
    <w:rsid w:val="002C3FB0"/>
    <w:rsid w:val="002C559A"/>
    <w:rsid w:val="002D4F8F"/>
    <w:rsid w:val="002E3352"/>
    <w:rsid w:val="002E37BA"/>
    <w:rsid w:val="002E6A65"/>
    <w:rsid w:val="002E6AA7"/>
    <w:rsid w:val="002F150B"/>
    <w:rsid w:val="002F2780"/>
    <w:rsid w:val="002F3BC8"/>
    <w:rsid w:val="002F514F"/>
    <w:rsid w:val="002F75A0"/>
    <w:rsid w:val="00307A1A"/>
    <w:rsid w:val="00312E5F"/>
    <w:rsid w:val="003209C9"/>
    <w:rsid w:val="00321478"/>
    <w:rsid w:val="003231E5"/>
    <w:rsid w:val="00323C47"/>
    <w:rsid w:val="00326D78"/>
    <w:rsid w:val="00333C51"/>
    <w:rsid w:val="003349C9"/>
    <w:rsid w:val="0033511C"/>
    <w:rsid w:val="00336A56"/>
    <w:rsid w:val="00341E86"/>
    <w:rsid w:val="00352B71"/>
    <w:rsid w:val="00360779"/>
    <w:rsid w:val="00361677"/>
    <w:rsid w:val="003642CB"/>
    <w:rsid w:val="003664BF"/>
    <w:rsid w:val="003670F5"/>
    <w:rsid w:val="003673FA"/>
    <w:rsid w:val="003679FF"/>
    <w:rsid w:val="00370CFB"/>
    <w:rsid w:val="00371173"/>
    <w:rsid w:val="00373C1B"/>
    <w:rsid w:val="00374EF0"/>
    <w:rsid w:val="003752AC"/>
    <w:rsid w:val="00376B00"/>
    <w:rsid w:val="0037705A"/>
    <w:rsid w:val="0038248B"/>
    <w:rsid w:val="0038486B"/>
    <w:rsid w:val="00385C39"/>
    <w:rsid w:val="00387DCB"/>
    <w:rsid w:val="003A773A"/>
    <w:rsid w:val="003B6D88"/>
    <w:rsid w:val="003C0CB9"/>
    <w:rsid w:val="003C4572"/>
    <w:rsid w:val="003C5A9C"/>
    <w:rsid w:val="003C774E"/>
    <w:rsid w:val="003D0C3E"/>
    <w:rsid w:val="003D2AA8"/>
    <w:rsid w:val="003D4643"/>
    <w:rsid w:val="003D5B4C"/>
    <w:rsid w:val="003D613F"/>
    <w:rsid w:val="003D6184"/>
    <w:rsid w:val="003D6764"/>
    <w:rsid w:val="003E33EA"/>
    <w:rsid w:val="003E7434"/>
    <w:rsid w:val="003F355B"/>
    <w:rsid w:val="003F55D6"/>
    <w:rsid w:val="00404104"/>
    <w:rsid w:val="0040520C"/>
    <w:rsid w:val="00407362"/>
    <w:rsid w:val="004079D5"/>
    <w:rsid w:val="00410B81"/>
    <w:rsid w:val="00412299"/>
    <w:rsid w:val="004122A8"/>
    <w:rsid w:val="00413612"/>
    <w:rsid w:val="004209BD"/>
    <w:rsid w:val="00436230"/>
    <w:rsid w:val="00441A54"/>
    <w:rsid w:val="00446656"/>
    <w:rsid w:val="00457950"/>
    <w:rsid w:val="00466564"/>
    <w:rsid w:val="0046719B"/>
    <w:rsid w:val="0047168E"/>
    <w:rsid w:val="0047427E"/>
    <w:rsid w:val="004757F3"/>
    <w:rsid w:val="00476B22"/>
    <w:rsid w:val="00492EA4"/>
    <w:rsid w:val="00494310"/>
    <w:rsid w:val="004945BF"/>
    <w:rsid w:val="004B413B"/>
    <w:rsid w:val="004B557D"/>
    <w:rsid w:val="004C5AD7"/>
    <w:rsid w:val="004D373B"/>
    <w:rsid w:val="004D3BC1"/>
    <w:rsid w:val="004D7541"/>
    <w:rsid w:val="004D7A16"/>
    <w:rsid w:val="004F400F"/>
    <w:rsid w:val="004F7DDE"/>
    <w:rsid w:val="00505A8D"/>
    <w:rsid w:val="00506D38"/>
    <w:rsid w:val="005175D4"/>
    <w:rsid w:val="00522177"/>
    <w:rsid w:val="00523DE5"/>
    <w:rsid w:val="00532ED0"/>
    <w:rsid w:val="00541059"/>
    <w:rsid w:val="00541C9F"/>
    <w:rsid w:val="00552E8E"/>
    <w:rsid w:val="00553695"/>
    <w:rsid w:val="005536BC"/>
    <w:rsid w:val="00554037"/>
    <w:rsid w:val="00560CDA"/>
    <w:rsid w:val="0056262E"/>
    <w:rsid w:val="00562C0B"/>
    <w:rsid w:val="00573FF4"/>
    <w:rsid w:val="00574298"/>
    <w:rsid w:val="0058003F"/>
    <w:rsid w:val="0059057C"/>
    <w:rsid w:val="00597FF3"/>
    <w:rsid w:val="005B525D"/>
    <w:rsid w:val="005C5E34"/>
    <w:rsid w:val="005E108A"/>
    <w:rsid w:val="005E2378"/>
    <w:rsid w:val="005E5BDB"/>
    <w:rsid w:val="005F4085"/>
    <w:rsid w:val="00604E49"/>
    <w:rsid w:val="006110D9"/>
    <w:rsid w:val="006276E5"/>
    <w:rsid w:val="00634085"/>
    <w:rsid w:val="006539CF"/>
    <w:rsid w:val="006574AB"/>
    <w:rsid w:val="00667DF8"/>
    <w:rsid w:val="00670CCD"/>
    <w:rsid w:val="006746CB"/>
    <w:rsid w:val="0067792C"/>
    <w:rsid w:val="006914AE"/>
    <w:rsid w:val="006A5C94"/>
    <w:rsid w:val="006B7D87"/>
    <w:rsid w:val="006C050A"/>
    <w:rsid w:val="006C4E35"/>
    <w:rsid w:val="006C5484"/>
    <w:rsid w:val="006D1ABF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56B66"/>
    <w:rsid w:val="00756F95"/>
    <w:rsid w:val="007623E1"/>
    <w:rsid w:val="0076371A"/>
    <w:rsid w:val="00764C09"/>
    <w:rsid w:val="007808F3"/>
    <w:rsid w:val="00787612"/>
    <w:rsid w:val="00791117"/>
    <w:rsid w:val="007A6F0D"/>
    <w:rsid w:val="007B0D64"/>
    <w:rsid w:val="007B2059"/>
    <w:rsid w:val="007B426A"/>
    <w:rsid w:val="007C4F19"/>
    <w:rsid w:val="007F578E"/>
    <w:rsid w:val="007F59A9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627A7"/>
    <w:rsid w:val="008673CB"/>
    <w:rsid w:val="00874065"/>
    <w:rsid w:val="008833BA"/>
    <w:rsid w:val="008848ED"/>
    <w:rsid w:val="008A67FD"/>
    <w:rsid w:val="008A6A78"/>
    <w:rsid w:val="008B0350"/>
    <w:rsid w:val="008B453A"/>
    <w:rsid w:val="008C60B2"/>
    <w:rsid w:val="008D354A"/>
    <w:rsid w:val="008D5DB1"/>
    <w:rsid w:val="008E3717"/>
    <w:rsid w:val="008F454E"/>
    <w:rsid w:val="008F6A02"/>
    <w:rsid w:val="00911E64"/>
    <w:rsid w:val="009156DE"/>
    <w:rsid w:val="00915DD3"/>
    <w:rsid w:val="00917774"/>
    <w:rsid w:val="00922D22"/>
    <w:rsid w:val="009374D5"/>
    <w:rsid w:val="00940805"/>
    <w:rsid w:val="00942A34"/>
    <w:rsid w:val="009435EF"/>
    <w:rsid w:val="00954668"/>
    <w:rsid w:val="00963BE1"/>
    <w:rsid w:val="009725A8"/>
    <w:rsid w:val="00982E92"/>
    <w:rsid w:val="00997A3A"/>
    <w:rsid w:val="009A0BF7"/>
    <w:rsid w:val="009A24D9"/>
    <w:rsid w:val="009B0249"/>
    <w:rsid w:val="009B1BD8"/>
    <w:rsid w:val="009C3D51"/>
    <w:rsid w:val="009C5674"/>
    <w:rsid w:val="009F19EA"/>
    <w:rsid w:val="009F2B9D"/>
    <w:rsid w:val="00A00188"/>
    <w:rsid w:val="00A07006"/>
    <w:rsid w:val="00A2207F"/>
    <w:rsid w:val="00A24897"/>
    <w:rsid w:val="00A24F47"/>
    <w:rsid w:val="00A25666"/>
    <w:rsid w:val="00A27E18"/>
    <w:rsid w:val="00A3131B"/>
    <w:rsid w:val="00A31C24"/>
    <w:rsid w:val="00A435C2"/>
    <w:rsid w:val="00A55974"/>
    <w:rsid w:val="00A56797"/>
    <w:rsid w:val="00A639C5"/>
    <w:rsid w:val="00A90392"/>
    <w:rsid w:val="00A918C9"/>
    <w:rsid w:val="00AA3B52"/>
    <w:rsid w:val="00AA56B5"/>
    <w:rsid w:val="00AB27B7"/>
    <w:rsid w:val="00AB3D90"/>
    <w:rsid w:val="00AC27DC"/>
    <w:rsid w:val="00AD1232"/>
    <w:rsid w:val="00AD3814"/>
    <w:rsid w:val="00AE478D"/>
    <w:rsid w:val="00AF08CB"/>
    <w:rsid w:val="00AF1C01"/>
    <w:rsid w:val="00AF210C"/>
    <w:rsid w:val="00AF7C4A"/>
    <w:rsid w:val="00B111E6"/>
    <w:rsid w:val="00B11FDC"/>
    <w:rsid w:val="00B15620"/>
    <w:rsid w:val="00B16721"/>
    <w:rsid w:val="00B20C9D"/>
    <w:rsid w:val="00B217A1"/>
    <w:rsid w:val="00B21CA3"/>
    <w:rsid w:val="00B32038"/>
    <w:rsid w:val="00B37F2B"/>
    <w:rsid w:val="00B514DA"/>
    <w:rsid w:val="00B6004E"/>
    <w:rsid w:val="00B61951"/>
    <w:rsid w:val="00B80ACD"/>
    <w:rsid w:val="00B84372"/>
    <w:rsid w:val="00BA6147"/>
    <w:rsid w:val="00BB2FDF"/>
    <w:rsid w:val="00BC362D"/>
    <w:rsid w:val="00BE0018"/>
    <w:rsid w:val="00BF31CE"/>
    <w:rsid w:val="00BF6648"/>
    <w:rsid w:val="00BF7B65"/>
    <w:rsid w:val="00C0193F"/>
    <w:rsid w:val="00C07194"/>
    <w:rsid w:val="00C13EB7"/>
    <w:rsid w:val="00C302C4"/>
    <w:rsid w:val="00C304DE"/>
    <w:rsid w:val="00C36097"/>
    <w:rsid w:val="00C40D0D"/>
    <w:rsid w:val="00C60408"/>
    <w:rsid w:val="00C6179D"/>
    <w:rsid w:val="00C6218B"/>
    <w:rsid w:val="00C6609D"/>
    <w:rsid w:val="00C741C2"/>
    <w:rsid w:val="00C74F96"/>
    <w:rsid w:val="00C809CE"/>
    <w:rsid w:val="00C80E9A"/>
    <w:rsid w:val="00C8193F"/>
    <w:rsid w:val="00C83A46"/>
    <w:rsid w:val="00C923CB"/>
    <w:rsid w:val="00C95156"/>
    <w:rsid w:val="00CA1969"/>
    <w:rsid w:val="00CA34D9"/>
    <w:rsid w:val="00CA38E4"/>
    <w:rsid w:val="00CA3DFC"/>
    <w:rsid w:val="00CB718B"/>
    <w:rsid w:val="00CC0BE9"/>
    <w:rsid w:val="00CC2978"/>
    <w:rsid w:val="00CD02A8"/>
    <w:rsid w:val="00CD059A"/>
    <w:rsid w:val="00CD0ECC"/>
    <w:rsid w:val="00CD6F16"/>
    <w:rsid w:val="00CE4596"/>
    <w:rsid w:val="00CF25CA"/>
    <w:rsid w:val="00CF7603"/>
    <w:rsid w:val="00D00761"/>
    <w:rsid w:val="00D0315D"/>
    <w:rsid w:val="00D0431A"/>
    <w:rsid w:val="00D04B3F"/>
    <w:rsid w:val="00D11A5C"/>
    <w:rsid w:val="00D128EF"/>
    <w:rsid w:val="00D12C7D"/>
    <w:rsid w:val="00D1483A"/>
    <w:rsid w:val="00D15F52"/>
    <w:rsid w:val="00D309B1"/>
    <w:rsid w:val="00D37311"/>
    <w:rsid w:val="00D51661"/>
    <w:rsid w:val="00D63EFA"/>
    <w:rsid w:val="00D65A21"/>
    <w:rsid w:val="00D70427"/>
    <w:rsid w:val="00D70C65"/>
    <w:rsid w:val="00D74FEE"/>
    <w:rsid w:val="00D82394"/>
    <w:rsid w:val="00D869E5"/>
    <w:rsid w:val="00D907CE"/>
    <w:rsid w:val="00D94F15"/>
    <w:rsid w:val="00DA0372"/>
    <w:rsid w:val="00DA42DE"/>
    <w:rsid w:val="00DB380D"/>
    <w:rsid w:val="00DB5C8A"/>
    <w:rsid w:val="00DD4340"/>
    <w:rsid w:val="00DF2B1F"/>
    <w:rsid w:val="00DF3B06"/>
    <w:rsid w:val="00DF5F22"/>
    <w:rsid w:val="00DF6822"/>
    <w:rsid w:val="00E01149"/>
    <w:rsid w:val="00E0189F"/>
    <w:rsid w:val="00E109FA"/>
    <w:rsid w:val="00E23340"/>
    <w:rsid w:val="00E25E00"/>
    <w:rsid w:val="00E27542"/>
    <w:rsid w:val="00E41C39"/>
    <w:rsid w:val="00E4657F"/>
    <w:rsid w:val="00E54B84"/>
    <w:rsid w:val="00E61759"/>
    <w:rsid w:val="00E64ABD"/>
    <w:rsid w:val="00E725F4"/>
    <w:rsid w:val="00E76523"/>
    <w:rsid w:val="00E85CF8"/>
    <w:rsid w:val="00E9104B"/>
    <w:rsid w:val="00E9439F"/>
    <w:rsid w:val="00E954F2"/>
    <w:rsid w:val="00E96ABB"/>
    <w:rsid w:val="00EB2494"/>
    <w:rsid w:val="00EB3460"/>
    <w:rsid w:val="00EB369B"/>
    <w:rsid w:val="00ED0A6A"/>
    <w:rsid w:val="00ED5BA8"/>
    <w:rsid w:val="00ED635F"/>
    <w:rsid w:val="00EE1BD4"/>
    <w:rsid w:val="00EF256C"/>
    <w:rsid w:val="00F02C56"/>
    <w:rsid w:val="00F02E5D"/>
    <w:rsid w:val="00F07086"/>
    <w:rsid w:val="00F072BB"/>
    <w:rsid w:val="00F12E53"/>
    <w:rsid w:val="00F203D6"/>
    <w:rsid w:val="00F30AD8"/>
    <w:rsid w:val="00F34957"/>
    <w:rsid w:val="00F35ACC"/>
    <w:rsid w:val="00F42221"/>
    <w:rsid w:val="00F425D0"/>
    <w:rsid w:val="00F529C7"/>
    <w:rsid w:val="00F55501"/>
    <w:rsid w:val="00F5647E"/>
    <w:rsid w:val="00F605AE"/>
    <w:rsid w:val="00F6198F"/>
    <w:rsid w:val="00F75E91"/>
    <w:rsid w:val="00F76B52"/>
    <w:rsid w:val="00F818B8"/>
    <w:rsid w:val="00F86B07"/>
    <w:rsid w:val="00FA0FB8"/>
    <w:rsid w:val="00FA56C3"/>
    <w:rsid w:val="00FD0177"/>
    <w:rsid w:val="00FD18F2"/>
    <w:rsid w:val="00FD2F50"/>
    <w:rsid w:val="00FE1E49"/>
    <w:rsid w:val="00FE4AFC"/>
    <w:rsid w:val="00FE5D06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5:docId w15:val="{7ACD779D-5E35-4084-A22B-0C0FEFED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0.xml"/><Relationship Id="rId21" Type="http://schemas.openxmlformats.org/officeDocument/2006/relationships/image" Target="media/image8.wmf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47" Type="http://schemas.openxmlformats.org/officeDocument/2006/relationships/image" Target="media/image21.wmf"/><Relationship Id="rId50" Type="http://schemas.openxmlformats.org/officeDocument/2006/relationships/control" Target="activeX/activeX22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1.xml"/><Relationship Id="rId76" Type="http://schemas.openxmlformats.org/officeDocument/2006/relationships/control" Target="activeX/activeX35.xml"/><Relationship Id="rId84" Type="http://schemas.openxmlformats.org/officeDocument/2006/relationships/control" Target="activeX/activeX39.xml"/><Relationship Id="rId89" Type="http://schemas.openxmlformats.org/officeDocument/2006/relationships/image" Target="media/image42.wmf"/><Relationship Id="rId97" Type="http://schemas.openxmlformats.org/officeDocument/2006/relationships/header" Target="header2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control" Target="activeX/activeX43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6.wmf"/><Relationship Id="rId40" Type="http://schemas.openxmlformats.org/officeDocument/2006/relationships/control" Target="activeX/activeX17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6.xml"/><Relationship Id="rId66" Type="http://schemas.openxmlformats.org/officeDocument/2006/relationships/control" Target="activeX/activeX30.xml"/><Relationship Id="rId74" Type="http://schemas.openxmlformats.org/officeDocument/2006/relationships/control" Target="activeX/activeX34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8.xml"/><Relationship Id="rId90" Type="http://schemas.openxmlformats.org/officeDocument/2006/relationships/control" Target="activeX/activeX42.xml"/><Relationship Id="rId95" Type="http://schemas.openxmlformats.org/officeDocument/2006/relationships/header" Target="header1.xml"/><Relationship Id="rId19" Type="http://schemas.openxmlformats.org/officeDocument/2006/relationships/image" Target="media/image7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1.wmf"/><Relationship Id="rId30" Type="http://schemas.openxmlformats.org/officeDocument/2006/relationships/control" Target="activeX/activeX12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1.xml"/><Relationship Id="rId56" Type="http://schemas.openxmlformats.org/officeDocument/2006/relationships/control" Target="activeX/activeX25.xml"/><Relationship Id="rId64" Type="http://schemas.openxmlformats.org/officeDocument/2006/relationships/control" Target="activeX/activeX29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image" Target="media/image23.wmf"/><Relationship Id="rId72" Type="http://schemas.openxmlformats.org/officeDocument/2006/relationships/control" Target="activeX/activeX33.xml"/><Relationship Id="rId80" Type="http://schemas.openxmlformats.org/officeDocument/2006/relationships/control" Target="activeX/activeX37.xml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6.xml"/><Relationship Id="rId46" Type="http://schemas.openxmlformats.org/officeDocument/2006/relationships/control" Target="activeX/activeX20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7.xml"/><Relationship Id="rId41" Type="http://schemas.openxmlformats.org/officeDocument/2006/relationships/image" Target="media/image18.wmf"/><Relationship Id="rId54" Type="http://schemas.openxmlformats.org/officeDocument/2006/relationships/control" Target="activeX/activeX24.xml"/><Relationship Id="rId62" Type="http://schemas.openxmlformats.org/officeDocument/2006/relationships/control" Target="activeX/activeX28.xml"/><Relationship Id="rId70" Type="http://schemas.openxmlformats.org/officeDocument/2006/relationships/control" Target="activeX/activeX32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1.xml"/><Relationship Id="rId91" Type="http://schemas.openxmlformats.org/officeDocument/2006/relationships/image" Target="media/image43.wmf"/><Relationship Id="rId9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2.xml"/><Relationship Id="rId31" Type="http://schemas.openxmlformats.org/officeDocument/2006/relationships/image" Target="media/image13.wmf"/><Relationship Id="rId44" Type="http://schemas.openxmlformats.org/officeDocument/2006/relationships/control" Target="activeX/activeX19.xml"/><Relationship Id="rId52" Type="http://schemas.openxmlformats.org/officeDocument/2006/relationships/control" Target="activeX/activeX23.xml"/><Relationship Id="rId60" Type="http://schemas.openxmlformats.org/officeDocument/2006/relationships/control" Target="activeX/activeX27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6.xml"/><Relationship Id="rId81" Type="http://schemas.openxmlformats.org/officeDocument/2006/relationships/image" Target="media/image38.wmf"/><Relationship Id="rId86" Type="http://schemas.openxmlformats.org/officeDocument/2006/relationships/control" Target="activeX/activeX40.xml"/><Relationship Id="rId94" Type="http://schemas.openxmlformats.org/officeDocument/2006/relationships/control" Target="activeX/activeX44.xml"/><Relationship Id="rId99" Type="http://schemas.openxmlformats.org/officeDocument/2006/relationships/header" Target="header3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39" Type="http://schemas.openxmlformats.org/officeDocument/2006/relationships/image" Target="media/image1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8</TotalTime>
  <Pages>4</Pages>
  <Words>296</Words>
  <Characters>1689</Characters>
  <Application>Microsoft Office Word</Application>
  <DocSecurity>0</DocSecurity>
  <Lines>14</Lines>
  <Paragraphs>3</Paragraphs>
  <ScaleCrop>false</ScaleCrop>
  <Company>CTEC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cp:lastModifiedBy>褚瑞</cp:lastModifiedBy>
  <cp:revision>4</cp:revision>
  <cp:lastPrinted>2016-06-28T08:01:00Z</cp:lastPrinted>
  <dcterms:created xsi:type="dcterms:W3CDTF">2016-12-07T01:05:00Z</dcterms:created>
  <dcterms:modified xsi:type="dcterms:W3CDTF">2016-12-20T06:17:00Z</dcterms:modified>
</cp:coreProperties>
</file>