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572"/>
        <w:gridCol w:w="327"/>
        <w:gridCol w:w="108"/>
        <w:gridCol w:w="368"/>
        <w:gridCol w:w="366"/>
        <w:gridCol w:w="97"/>
        <w:gridCol w:w="17"/>
        <w:gridCol w:w="253"/>
        <w:gridCol w:w="227"/>
        <w:gridCol w:w="139"/>
        <w:gridCol w:w="74"/>
        <w:gridCol w:w="268"/>
        <w:gridCol w:w="25"/>
        <w:gridCol w:w="367"/>
        <w:gridCol w:w="88"/>
        <w:gridCol w:w="278"/>
        <w:gridCol w:w="203"/>
        <w:gridCol w:w="91"/>
        <w:gridCol w:w="73"/>
        <w:gridCol w:w="316"/>
        <w:gridCol w:w="51"/>
        <w:gridCol w:w="366"/>
        <w:gridCol w:w="64"/>
        <w:gridCol w:w="303"/>
        <w:gridCol w:w="147"/>
        <w:gridCol w:w="30"/>
        <w:gridCol w:w="190"/>
        <w:gridCol w:w="291"/>
        <w:gridCol w:w="75"/>
        <w:gridCol w:w="367"/>
        <w:gridCol w:w="38"/>
        <w:gridCol w:w="329"/>
        <w:gridCol w:w="152"/>
        <w:gridCol w:w="214"/>
        <w:gridCol w:w="266"/>
        <w:gridCol w:w="101"/>
        <w:gridCol w:w="367"/>
        <w:gridCol w:w="13"/>
        <w:gridCol w:w="207"/>
        <w:gridCol w:w="146"/>
        <w:gridCol w:w="127"/>
        <w:gridCol w:w="277"/>
        <w:gridCol w:w="204"/>
        <w:gridCol w:w="126"/>
        <w:gridCol w:w="354"/>
        <w:gridCol w:w="86"/>
        <w:gridCol w:w="395"/>
        <w:gridCol w:w="413"/>
        <w:gridCol w:w="67"/>
        <w:gridCol w:w="490"/>
      </w:tblGrid>
      <w:tr w:rsidR="00243F51" w:rsidTr="00F43017">
        <w:trPr>
          <w:cantSplit/>
          <w:trHeight w:val="675"/>
        </w:trPr>
        <w:tc>
          <w:tcPr>
            <w:tcW w:w="57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3F51" w:rsidRPr="002627E4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66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3F51" w:rsidRPr="002627E4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3F51" w:rsidRPr="002627E4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3F51" w:rsidRPr="002627E4" w:rsidRDefault="00243F51" w:rsidP="00243F51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3F51" w:rsidRPr="002627E4" w:rsidRDefault="00243F51" w:rsidP="00243F51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3F51" w:rsidRPr="002627E4" w:rsidRDefault="00243F51" w:rsidP="00243F51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gridSpan w:val="7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43F51" w:rsidRPr="002627E4" w:rsidRDefault="00243F51" w:rsidP="00243F51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685" w:type="dxa"/>
            <w:gridSpan w:val="11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243F51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D47B24">
        <w:trPr>
          <w:cantSplit/>
          <w:trHeight w:val="675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D47B24" w:rsidRDefault="00D47B24" w:rsidP="00D47B24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47B24" w:rsidRPr="001234EE" w:rsidRDefault="00D47B24" w:rsidP="00D47B24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47B24" w:rsidRPr="001234EE" w:rsidRDefault="00D47B24" w:rsidP="00D47B2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D47B24" w:rsidRPr="001234EE" w:rsidRDefault="00D47B24" w:rsidP="00D47B2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d_b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47B24" w:rsidRPr="001234EE" w:rsidRDefault="00D47B24" w:rsidP="00D47B2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c_b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D47B24" w:rsidRPr="001234EE" w:rsidRDefault="00D47B24" w:rsidP="00D47B2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r_b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D47B24" w:rsidRPr="001234EE" w:rsidRDefault="00D47B24" w:rsidP="00D47B2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a_b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D47B24" w:rsidRPr="001234EE" w:rsidRDefault="00D47B24" w:rsidP="00D47B24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6A776C">
        <w:trPr>
          <w:cantSplit/>
          <w:trHeight w:hRule="exact" w:val="450"/>
        </w:trPr>
        <w:tc>
          <w:tcPr>
            <w:tcW w:w="572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1266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1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编写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审核</w:t>
            </w:r>
          </w:p>
        </w:tc>
        <w:tc>
          <w:tcPr>
            <w:tcW w:w="1320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eastAsia="zh-CN"/>
              </w:rPr>
              <w:t>批准</w:t>
            </w:r>
          </w:p>
        </w:tc>
        <w:tc>
          <w:tcPr>
            <w:tcW w:w="2685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18"/>
                <w:szCs w:val="18"/>
                <w:lang w:eastAsia="zh-CN"/>
              </w:rPr>
              <w:t>修改说明</w:t>
            </w:r>
          </w:p>
        </w:tc>
      </w:tr>
      <w:tr w:rsidR="006A776C" w:rsidTr="001B6FF8">
        <w:trPr>
          <w:cantSplit/>
          <w:trHeight w:hRule="exact" w:val="2268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6A776C" w:rsidRDefault="006A776C" w:rsidP="006A776C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66060A" w:rsidRDefault="0066060A" w:rsidP="0066060A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>LIAONING HONGYANHE</w:t>
            </w:r>
          </w:p>
          <w:p w:rsidR="0066060A" w:rsidRDefault="0066060A" w:rsidP="0066060A">
            <w:pPr>
              <w:jc w:val="center"/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</w:pP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>N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ja-JP"/>
              </w:rPr>
              <w:t>UCLEAR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20"/>
                <w:sz w:val="44"/>
                <w:szCs w:val="44"/>
                <w:lang w:val="en-GB" w:eastAsia="ja-JP"/>
              </w:rPr>
              <w:t>POWER PROJECT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 w:eastAsia="ja-JP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4"/>
                <w:szCs w:val="44"/>
                <w:lang w:val="en-GB"/>
              </w:rPr>
              <w:t>UNIT 5&amp;6</w:t>
            </w:r>
          </w:p>
          <w:p w:rsidR="0066060A" w:rsidRDefault="0066060A" w:rsidP="0066060A">
            <w:pPr>
              <w:pStyle w:val="ab"/>
              <w:ind w:left="360" w:firstLine="0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辽宁红沿河核电站</w:t>
            </w:r>
            <w:r>
              <w:rPr>
                <w:b/>
                <w:bCs/>
                <w:sz w:val="44"/>
                <w:szCs w:val="44"/>
              </w:rPr>
              <w:t>5,6</w:t>
            </w:r>
            <w:r>
              <w:rPr>
                <w:rFonts w:ascii="宋体" w:hAnsi="宋体" w:hint="eastAsia"/>
                <w:b/>
                <w:bCs/>
                <w:sz w:val="44"/>
                <w:szCs w:val="44"/>
              </w:rPr>
              <w:t>号机组</w:t>
            </w:r>
          </w:p>
          <w:p w:rsidR="006A776C" w:rsidRPr="0066060A" w:rsidRDefault="006A776C" w:rsidP="006A776C">
            <w:pPr>
              <w:spacing w:line="240" w:lineRule="auto"/>
              <w:jc w:val="center"/>
              <w:rPr>
                <w:b/>
                <w:sz w:val="36"/>
                <w:szCs w:val="36"/>
                <w:lang w:val="en-US" w:eastAsia="zh-CN"/>
              </w:rPr>
            </w:pPr>
          </w:p>
        </w:tc>
      </w:tr>
      <w:tr w:rsidR="00243F51">
        <w:trPr>
          <w:cantSplit/>
          <w:trHeight w:hRule="exact" w:val="436"/>
        </w:trPr>
        <w:tc>
          <w:tcPr>
            <w:tcW w:w="899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3F51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3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dash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43F51" w:rsidRPr="00B35249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8" w:space="0" w:color="auto"/>
              <w:tr2bl w:val="single" w:sz="6" w:space="0" w:color="auto"/>
            </w:tcBorders>
            <w:vAlign w:val="center"/>
          </w:tcPr>
          <w:p w:rsidR="00243F51" w:rsidRPr="00AA3B52" w:rsidRDefault="00243F51" w:rsidP="00243F5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6A776C">
        <w:trPr>
          <w:cantSplit/>
          <w:trHeight w:val="2494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A776C" w:rsidRDefault="006A776C" w:rsidP="006A776C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6A776C" w:rsidRDefault="006A776C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52"/>
                <w:szCs w:val="52"/>
                <w:lang w:eastAsia="zh-CN"/>
              </w:rPr>
            </w:pPr>
          </w:p>
          <w:p w:rsidR="006A776C" w:rsidRPr="00D128EF" w:rsidRDefault="00243F51" w:rsidP="006A776C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5F7F1A" w:rsidTr="00307A1A">
        <w:trPr>
          <w:cantSplit/>
          <w:trHeight w:hRule="exact" w:val="521"/>
        </w:trPr>
        <w:tc>
          <w:tcPr>
            <w:tcW w:w="1007" w:type="dxa"/>
            <w:gridSpan w:val="3"/>
            <w:vMerge w:val="restart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参考文件</w:t>
            </w:r>
          </w:p>
          <w:p w:rsidR="005F7F1A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val="en-US" w:eastAsia="zh-CN"/>
              </w:rPr>
              <w:t>编码</w:t>
            </w:r>
          </w:p>
          <w:p w:rsidR="005F7F1A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5F7F1A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5F7F1A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参考文件名称</w:t>
            </w:r>
          </w:p>
          <w:p w:rsidR="005F7F1A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  <w:p w:rsidR="005F7F1A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</w:p>
        </w:tc>
        <w:tc>
          <w:tcPr>
            <w:tcW w:w="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36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B35249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ir18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  <w:r>
              <w:rPr>
                <w:rFonts w:ascii="Times New Roman" w:hAnsi="Times New Roman"/>
                <w:sz w:val="20"/>
                <w:lang w:eastAsia="zh-CN"/>
              </w:rPr>
              <w:t>Rev</w:t>
            </w:r>
          </w:p>
        </w:tc>
        <w:tc>
          <w:tcPr>
            <w:tcW w:w="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szCs w:val="22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lang w:eastAsia="zh-CN"/>
              </w:rPr>
              <w:t>{ir_r}</w:t>
            </w:r>
          </w:p>
        </w:tc>
        <w:tc>
          <w:tcPr>
            <w:tcW w:w="44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tbRlV"/>
            <w:vAlign w:val="center"/>
          </w:tcPr>
          <w:p w:rsidR="005F7F1A" w:rsidRDefault="005F7F1A" w:rsidP="005F7F1A">
            <w:pPr>
              <w:spacing w:line="240" w:lineRule="auto"/>
              <w:ind w:left="113" w:right="113"/>
              <w:jc w:val="center"/>
              <w:rPr>
                <w:rFonts w:ascii="Times New Roman" w:hAnsi="Times New Roman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 w:hint="eastAsia"/>
                <w:sz w:val="18"/>
                <w:szCs w:val="18"/>
                <w:lang w:eastAsia="zh-CN"/>
              </w:rPr>
              <w:t>文件类型</w:t>
            </w: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F7F1A" w:rsidRPr="00D128EF" w:rsidRDefault="005F7F1A" w:rsidP="005F7F1A">
            <w:pPr>
              <w:spacing w:before="80" w:line="240" w:lineRule="auto"/>
              <w:jc w:val="center"/>
              <w:rPr>
                <w:rFonts w:ascii="Times New Roman" w:hAnsi="Times New Roman"/>
                <w:sz w:val="18"/>
                <w:szCs w:val="22"/>
                <w:lang w:val="en-US" w:eastAsia="zh-CN"/>
              </w:rPr>
            </w:pPr>
            <w:r>
              <w:rPr>
                <w:rFonts w:ascii="Times New Roman" w:eastAsia="MS Mincho" w:hAnsi="Times New Roman" w:hint="eastAsia"/>
                <w:sz w:val="18"/>
                <w:szCs w:val="22"/>
                <w:lang w:val="en-US" w:eastAsia="ja-JP"/>
              </w:rPr>
              <w:t>A</w:t>
            </w:r>
            <w:r>
              <w:rPr>
                <w:rFonts w:ascii="宋体" w:hAnsi="宋体" w:cs="宋体" w:hint="eastAsia"/>
                <w:sz w:val="18"/>
                <w:szCs w:val="22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5F7F1A" w:rsidRDefault="005F7F1A" w:rsidP="005F7F1A">
            <w:pPr>
              <w:spacing w:before="80" w:line="240" w:lineRule="auto"/>
              <w:jc w:val="center"/>
              <w:rPr>
                <w:rFonts w:ascii="Times New Roman" w:eastAsia="MS Mincho" w:hAnsi="Times New Roman"/>
                <w:sz w:val="18"/>
                <w:szCs w:val="22"/>
                <w:lang w:val="en-US" w:eastAsia="ja-JP"/>
              </w:rPr>
            </w:pPr>
          </w:p>
        </w:tc>
      </w:tr>
      <w:tr w:rsidR="005F7F1A" w:rsidTr="003B3DCC">
        <w:trPr>
          <w:cantSplit/>
          <w:trHeight w:val="50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F7F1A" w:rsidRDefault="005F7F1A" w:rsidP="005F7F1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F7F1A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sz w:val="16"/>
                <w:lang w:val="en-US"/>
              </w:rPr>
            </w:pPr>
            <w:r>
              <w:rPr>
                <w:rFonts w:ascii="Times New Roman" w:hAnsi="Times New Roman" w:hint="eastAsia"/>
                <w:sz w:val="20"/>
                <w:lang w:eastAsia="zh-CN"/>
              </w:rPr>
              <w:t>{</w:t>
            </w:r>
            <w:r>
              <w:rPr>
                <w:rFonts w:ascii="Times New Roman" w:hAnsi="Times New Roman"/>
                <w:sz w:val="20"/>
                <w:lang w:eastAsia="zh-CN"/>
              </w:rPr>
              <w:t>title_ref</w:t>
            </w:r>
            <w:r>
              <w:rPr>
                <w:rFonts w:ascii="Times New Roman" w:hAnsi="Times New Roman" w:hint="eastAsia"/>
                <w:sz w:val="20"/>
                <w:lang w:eastAsia="zh-CN"/>
              </w:rPr>
              <w:t>}</w:t>
            </w: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F7F1A" w:rsidRDefault="005F7F1A" w:rsidP="005F7F1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F7F1A" w:rsidRDefault="005F7F1A" w:rsidP="005F7F1A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  <w:tc>
          <w:tcPr>
            <w:tcW w:w="557" w:type="dxa"/>
            <w:gridSpan w:val="2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5F7F1A" w:rsidRDefault="005F7F1A" w:rsidP="005F7F1A">
            <w:pPr>
              <w:jc w:val="center"/>
              <w:rPr>
                <w:rFonts w:ascii="Times New Roman" w:hAnsi="Times New Roman"/>
                <w:sz w:val="4"/>
                <w:lang w:val="en-US"/>
              </w:rPr>
            </w:pPr>
          </w:p>
        </w:tc>
      </w:tr>
      <w:tr w:rsidR="005F7F1A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F7F1A" w:rsidRDefault="005F7F1A" w:rsidP="005F7F1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F7F1A" w:rsidRDefault="005F7F1A" w:rsidP="005F7F1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F7F1A" w:rsidRDefault="005F7F1A" w:rsidP="005F7F1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307A1A" w:rsidRDefault="005F7F1A" w:rsidP="005F7F1A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ascii="宋体" w:hAnsi="宋体" w:cs="宋体" w:hint="eastAsia"/>
                <w:sz w:val="18"/>
                <w:szCs w:val="18"/>
                <w:lang w:val="en-US"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5F7F1A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modified}</w:t>
            </w:r>
          </w:p>
        </w:tc>
      </w:tr>
      <w:tr w:rsidR="005F7F1A" w:rsidTr="00307A1A">
        <w:trPr>
          <w:cantSplit/>
          <w:trHeight w:hRule="exact" w:val="584"/>
        </w:trPr>
        <w:tc>
          <w:tcPr>
            <w:tcW w:w="1007" w:type="dxa"/>
            <w:gridSpan w:val="3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5F7F1A" w:rsidRDefault="005F7F1A" w:rsidP="005F7F1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701" w:type="dxa"/>
            <w:gridSpan w:val="41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F7F1A" w:rsidRDefault="005F7F1A" w:rsidP="005F7F1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4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F7F1A" w:rsidRDefault="005F7F1A" w:rsidP="005F7F1A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F7F1A" w:rsidRPr="00307A1A" w:rsidRDefault="005F7F1A" w:rsidP="005F7F1A">
            <w:pPr>
              <w:spacing w:line="240" w:lineRule="auto"/>
              <w:jc w:val="center"/>
              <w:rPr>
                <w:rFonts w:ascii="宋体" w:hAnsi="宋体" w:cs="宋体"/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18"/>
                <w:szCs w:val="18"/>
                <w:lang w:eastAsia="zh-CN"/>
              </w:rPr>
              <w:t>C</w:t>
            </w:r>
            <w:r>
              <w:rPr>
                <w:rFonts w:ascii="宋体" w:hAnsi="宋体" w:cs="宋体" w:hint="eastAsia"/>
                <w:sz w:val="18"/>
                <w:szCs w:val="18"/>
                <w:lang w:eastAsia="zh-CN"/>
              </w:rPr>
              <w:t>类</w:t>
            </w:r>
          </w:p>
        </w:tc>
        <w:tc>
          <w:tcPr>
            <w:tcW w:w="5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5F7F1A" w:rsidRPr="00177A3D" w:rsidRDefault="005F7F1A" w:rsidP="005F7F1A">
            <w:pPr>
              <w:spacing w:line="240" w:lineRule="auto"/>
              <w:jc w:val="center"/>
              <w:rPr>
                <w:rFonts w:ascii="Times New Roman" w:hAnsi="Times New Roman"/>
                <w:lang w:val="en-US" w:eastAsia="zh-CN"/>
              </w:rPr>
            </w:pPr>
            <w:r w:rsidRPr="00177A3D">
              <w:rPr>
                <w:rFonts w:ascii="Times New Roman" w:hAnsi="Times New Roman"/>
                <w:lang w:val="en-US" w:eastAsia="zh-CN"/>
              </w:rPr>
              <w:t>{new}</w:t>
            </w:r>
          </w:p>
        </w:tc>
      </w:tr>
      <w:tr w:rsidR="005F7F1A">
        <w:trPr>
          <w:cantSplit/>
          <w:trHeight w:val="2816"/>
        </w:trPr>
        <w:tc>
          <w:tcPr>
            <w:tcW w:w="10513" w:type="dxa"/>
            <w:gridSpan w:val="50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:rsidR="005F7F1A" w:rsidRDefault="005F7F1A" w:rsidP="005F7F1A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61824" behindDoc="0" locked="0" layoutInCell="1" allowOverlap="1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19050" t="0" r="1270" b="0"/>
                  <wp:wrapNone/>
                  <wp:docPr id="2" name="图片 72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F7F1A" w:rsidRDefault="005F7F1A" w:rsidP="005F7F1A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5F7F1A" w:rsidRDefault="005F7F1A" w:rsidP="005F7F1A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5F7F1A" w:rsidRPr="00202F6D" w:rsidRDefault="005F7F1A" w:rsidP="005F7F1A">
            <w:pPr>
              <w:ind w:firstLineChars="50" w:firstLine="120"/>
              <w:rPr>
                <w:rFonts w:ascii="微软雅黑" w:eastAsia="微软雅黑" w:hAnsi="微软雅黑"/>
                <w:sz w:val="24"/>
                <w:szCs w:val="24"/>
              </w:rPr>
            </w:pPr>
            <w:r w:rsidRPr="00202F6D">
              <w:rPr>
                <w:rFonts w:ascii="微软雅黑" w:eastAsia="微软雅黑" w:hAnsi="微软雅黑" w:hint="eastAsia"/>
                <w:sz w:val="24"/>
                <w:szCs w:val="24"/>
              </w:rPr>
              <w:t>核能            北京广利核系统工程有限公司</w:t>
            </w:r>
          </w:p>
          <w:p w:rsidR="005F7F1A" w:rsidRPr="00C67C8D" w:rsidRDefault="005F7F1A" w:rsidP="005F7F1A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5F7F1A" w:rsidRDefault="005F7F1A" w:rsidP="005F7F1A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5F7F1A" w:rsidRDefault="005F7F1A" w:rsidP="005F7F1A">
            <w:pPr>
              <w:ind w:firstLineChars="100" w:firstLine="240"/>
              <w:jc w:val="both"/>
              <w:rPr>
                <w:rFonts w:ascii="Times New Roman" w:eastAsia="MS Mincho" w:hAnsi="Times New Roman"/>
                <w:sz w:val="24"/>
                <w:lang w:val="en-US" w:eastAsia="ja-JP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 w:rsidRPr="001F64FA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 w:rsidRPr="001D1CBD">
              <w:rPr>
                <w:rFonts w:ascii="Times New Roman" w:hAnsi="Times New Roman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{i_s}</w:t>
            </w:r>
          </w:p>
        </w:tc>
      </w:tr>
      <w:tr w:rsidR="005F7F1A" w:rsidTr="00F43017">
        <w:tblPrEx>
          <w:tblCellMar>
            <w:left w:w="71" w:type="dxa"/>
            <w:right w:w="71" w:type="dxa"/>
          </w:tblCellMar>
        </w:tblPrEx>
        <w:trPr>
          <w:cantSplit/>
          <w:trHeight w:hRule="exact" w:val="1575"/>
        </w:trPr>
        <w:tc>
          <w:tcPr>
            <w:tcW w:w="10513" w:type="dxa"/>
            <w:gridSpan w:val="50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F7F1A" w:rsidRDefault="005F7F1A" w:rsidP="005F7F1A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HYH Project Unit 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在红沿河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</w:t>
            </w:r>
            <w:r>
              <w:rPr>
                <w:rFonts w:ascii="Times New Roman"/>
                <w:sz w:val="20"/>
                <w:lang w:val="en-US" w:eastAsia="zh-CN"/>
              </w:rPr>
              <w:t>使用、复制、传递和泄露该文件</w:t>
            </w:r>
            <w:r>
              <w:rPr>
                <w:rFonts w:ascii="Times New Roman" w:hint="eastAsia"/>
                <w:sz w:val="20"/>
                <w:lang w:val="en-US" w:eastAsia="zh-CN"/>
              </w:rPr>
              <w:t>。</w:t>
            </w:r>
          </w:p>
        </w:tc>
      </w:tr>
    </w:tbl>
    <w:p w:rsidR="00F5647E" w:rsidRPr="00E91F21" w:rsidRDefault="00F5647E" w:rsidP="00942A34">
      <w:pPr>
        <w:rPr>
          <w:lang w:val="en-US" w:eastAsia="zh-CN"/>
        </w:rPr>
        <w:sectPr w:rsidR="00F5647E" w:rsidRPr="00E91F21" w:rsidSect="00942A34">
          <w:footerReference w:type="even" r:id="rId9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horzAnchor="margin" w:tblpXSpec="center" w:tblpY="-465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"/>
        <w:gridCol w:w="542"/>
        <w:gridCol w:w="684"/>
        <w:gridCol w:w="231"/>
        <w:gridCol w:w="1611"/>
        <w:gridCol w:w="9"/>
        <w:gridCol w:w="1620"/>
        <w:gridCol w:w="72"/>
        <w:gridCol w:w="1548"/>
        <w:gridCol w:w="153"/>
        <w:gridCol w:w="1467"/>
        <w:gridCol w:w="234"/>
        <w:gridCol w:w="1701"/>
      </w:tblGrid>
      <w:tr w:rsidR="00457A7C" w:rsidTr="00450AA2">
        <w:trPr>
          <w:cantSplit/>
          <w:trHeight w:val="540"/>
        </w:trPr>
        <w:tc>
          <w:tcPr>
            <w:tcW w:w="10314" w:type="dxa"/>
            <w:gridSpan w:val="13"/>
          </w:tcPr>
          <w:p w:rsidR="00457A7C" w:rsidRDefault="00457A7C" w:rsidP="00450AA2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457A7C" w:rsidRDefault="00457A7C" w:rsidP="00450AA2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457A7C" w:rsidTr="00450AA2">
        <w:trPr>
          <w:cantSplit/>
          <w:trHeight w:val="4087"/>
        </w:trPr>
        <w:tc>
          <w:tcPr>
            <w:tcW w:w="10314" w:type="dxa"/>
            <w:gridSpan w:val="13"/>
            <w:vAlign w:val="center"/>
          </w:tcPr>
          <w:p w:rsidR="00457A7C" w:rsidRDefault="00457A7C" w:rsidP="005F7F1A">
            <w:pPr>
              <w:spacing w:beforeLines="50" w:before="120"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243F51">
              <w:t>{t}</w:t>
            </w:r>
          </w:p>
          <w:p w:rsidR="00457A7C" w:rsidRDefault="00457A7C" w:rsidP="00450AA2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243F51">
              <w:rPr>
                <w:lang w:eastAsia="zh-CN"/>
              </w:rPr>
              <w:t>{i_s}</w:t>
            </w:r>
          </w:p>
          <w:p w:rsidR="00457A7C" w:rsidRDefault="00457A7C" w:rsidP="00450AA2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66060A">
              <w:rPr>
                <w:rFonts w:ascii="宋体" w:hAnsi="宋体" w:hint="eastAsia"/>
              </w:rPr>
              <w:t>红沿河</w:t>
            </w:r>
            <w:r w:rsidR="0066060A">
              <w:t>5&amp;6</w:t>
            </w:r>
            <w:r w:rsidR="0066060A">
              <w:rPr>
                <w:rFonts w:ascii="宋体" w:hAnsi="宋体" w:hint="eastAsia"/>
              </w:rPr>
              <w:t>号机组安全级</w:t>
            </w:r>
            <w:r w:rsidR="0066060A">
              <w:t>DCS</w:t>
            </w:r>
            <w:r w:rsidR="0066060A">
              <w:rPr>
                <w:rFonts w:ascii="宋体" w:hAnsi="宋体" w:hint="eastAsia"/>
              </w:rPr>
              <w:t>项目</w:t>
            </w:r>
          </w:p>
          <w:p w:rsidR="00457A7C" w:rsidRDefault="00457A7C" w:rsidP="00450AA2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66060A">
              <w:t>NPD1504001-1</w:t>
            </w:r>
          </w:p>
          <w:p w:rsidR="00457A7C" w:rsidRDefault="00457A7C" w:rsidP="00450AA2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</w:p>
          <w:p w:rsidR="00457A7C" w:rsidRPr="00920C5A" w:rsidRDefault="00457A7C" w:rsidP="00450AA2">
            <w:pPr>
              <w:spacing w:line="420" w:lineRule="auto"/>
              <w:ind w:left="851"/>
              <w:rPr>
                <w:b/>
                <w:color w:val="0000FF"/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Pr="00177A3D">
              <w:rPr>
                <w:rFonts w:hint="eastAsia"/>
              </w:rPr>
              <w:t>受控</w:t>
            </w:r>
          </w:p>
          <w:p w:rsidR="00457A7C" w:rsidRPr="00BE1405" w:rsidRDefault="00457A7C" w:rsidP="00450AA2">
            <w:pPr>
              <w:spacing w:line="400" w:lineRule="atLeast"/>
              <w:ind w:left="851"/>
              <w:rPr>
                <w:lang w:eastAsia="zh-CN"/>
              </w:rPr>
            </w:pPr>
          </w:p>
          <w:p w:rsidR="00457A7C" w:rsidRDefault="00457A7C" w:rsidP="00450AA2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457A7C" w:rsidRDefault="00457A7C" w:rsidP="00450AA2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243F51">
              <w:rPr>
                <w:rFonts w:hint="eastAsia"/>
                <w:color w:val="0000FF"/>
                <w:lang w:eastAsia="zh-CN"/>
              </w:rPr>
              <w:t>{</w:t>
            </w:r>
            <w:r w:rsidR="00243F51">
              <w:rPr>
                <w:color w:val="0000FF"/>
                <w:lang w:eastAsia="zh-CN"/>
              </w:rPr>
              <w:t>pages</w:t>
            </w:r>
            <w:r w:rsidR="00243F5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457A7C" w:rsidRPr="0027602C" w:rsidRDefault="00457A7C" w:rsidP="005F7F1A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457A7C" w:rsidTr="00450AA2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457A7C" w:rsidRDefault="00457A7C" w:rsidP="00450AA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457A7C" w:rsidRDefault="00457A7C" w:rsidP="00450AA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457A7C" w:rsidRDefault="00457A7C" w:rsidP="00450AA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vAlign w:val="center"/>
          </w:tcPr>
          <w:p w:rsidR="00457A7C" w:rsidRDefault="00457A7C" w:rsidP="00450AA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gridSpan w:val="2"/>
            <w:vAlign w:val="center"/>
          </w:tcPr>
          <w:p w:rsidR="00457A7C" w:rsidRDefault="00457A7C" w:rsidP="00450AA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457A7C" w:rsidRDefault="00457A7C" w:rsidP="00450AA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457A7C" w:rsidRDefault="00457A7C" w:rsidP="00450AA2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243F51" w:rsidTr="00450AA2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243F51" w:rsidRPr="00177A3D" w:rsidRDefault="00243F51" w:rsidP="00243F5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177A3D">
              <w:rPr>
                <w:rFonts w:ascii="Times New Roman" w:hAnsi="Times New Roman"/>
                <w:lang w:eastAsia="zh-CN"/>
              </w:rPr>
              <w:t>{#r_r_3}</w:t>
            </w:r>
            <w:r w:rsidRPr="00177A3D">
              <w:rPr>
                <w:rFonts w:ascii="Times New Roman" w:hAnsi="Times New Roman" w:hint="eastAsia"/>
                <w:lang w:eastAsia="zh-CN"/>
              </w:rPr>
              <w:t>{</w:t>
            </w:r>
            <w:r w:rsidRPr="00177A3D">
              <w:rPr>
                <w:rFonts w:ascii="Times New Roman" w:hAnsi="Times New Roman"/>
                <w:lang w:eastAsia="zh-CN"/>
              </w:rPr>
              <w:t>r</w:t>
            </w:r>
            <w:r w:rsidRPr="00177A3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243F51" w:rsidRPr="00177A3D" w:rsidRDefault="00243F51" w:rsidP="00243F5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177A3D">
              <w:rPr>
                <w:rFonts w:ascii="Times New Roman" w:hAnsi="Times New Roman" w:hint="eastAsia"/>
                <w:lang w:eastAsia="zh-CN"/>
              </w:rPr>
              <w:t>{</w:t>
            </w:r>
            <w:r w:rsidRPr="00177A3D">
              <w:rPr>
                <w:rFonts w:ascii="Times New Roman" w:hAnsi="Times New Roman"/>
                <w:lang w:eastAsia="zh-CN"/>
              </w:rPr>
              <w:t>st</w:t>
            </w:r>
            <w:r w:rsidRPr="00177A3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243F51" w:rsidRPr="00177A3D" w:rsidRDefault="00243F51" w:rsidP="00243F5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177A3D">
              <w:rPr>
                <w:rFonts w:ascii="Times New Roman" w:hAnsi="Times New Roman" w:hint="eastAsia"/>
                <w:lang w:eastAsia="zh-CN"/>
              </w:rPr>
              <w:t>{</w:t>
            </w:r>
            <w:r w:rsidRPr="00177A3D">
              <w:rPr>
                <w:rFonts w:ascii="Times New Roman" w:hAnsi="Times New Roman"/>
                <w:lang w:eastAsia="zh-CN"/>
              </w:rPr>
              <w:t>d_b</w:t>
            </w:r>
            <w:r w:rsidRPr="00177A3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243F51" w:rsidRPr="00177A3D" w:rsidRDefault="00243F51" w:rsidP="00243F5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177A3D">
              <w:rPr>
                <w:rFonts w:ascii="Times New Roman" w:hAnsi="Times New Roman" w:hint="eastAsia"/>
                <w:lang w:eastAsia="zh-CN"/>
              </w:rPr>
              <w:t>{</w:t>
            </w:r>
            <w:r w:rsidRPr="00177A3D">
              <w:rPr>
                <w:rFonts w:ascii="Times New Roman" w:hAnsi="Times New Roman"/>
                <w:lang w:eastAsia="zh-CN"/>
              </w:rPr>
              <w:t>c_b</w:t>
            </w:r>
            <w:r w:rsidRPr="00177A3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243F51" w:rsidRPr="00177A3D" w:rsidRDefault="00243F51" w:rsidP="00243F51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177A3D">
              <w:rPr>
                <w:rFonts w:ascii="Times New Roman" w:hAnsi="Times New Roman" w:hint="eastAsia"/>
                <w:lang w:eastAsia="zh-CN"/>
              </w:rPr>
              <w:t>{</w:t>
            </w:r>
            <w:r w:rsidRPr="00177A3D">
              <w:rPr>
                <w:rFonts w:ascii="Times New Roman" w:hAnsi="Times New Roman"/>
                <w:lang w:eastAsia="zh-CN"/>
              </w:rPr>
              <w:t>r_b</w:t>
            </w:r>
            <w:r w:rsidRPr="00177A3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243F51" w:rsidRPr="00177A3D" w:rsidRDefault="00243F51" w:rsidP="00243F5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177A3D">
              <w:rPr>
                <w:rFonts w:ascii="Times New Roman" w:hAnsi="Times New Roman" w:hint="eastAsia"/>
                <w:lang w:eastAsia="zh-CN"/>
              </w:rPr>
              <w:t>{</w:t>
            </w:r>
            <w:r w:rsidRPr="00177A3D">
              <w:rPr>
                <w:rFonts w:ascii="Times New Roman" w:hAnsi="Times New Roman"/>
                <w:lang w:eastAsia="zh-CN"/>
              </w:rPr>
              <w:t>a_b</w:t>
            </w:r>
            <w:r w:rsidRPr="00177A3D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243F51" w:rsidRPr="00177A3D" w:rsidRDefault="00243F51" w:rsidP="00243F5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177A3D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243F51" w:rsidTr="00450AA2">
        <w:trPr>
          <w:cantSplit/>
          <w:trHeight w:val="400"/>
        </w:trPr>
        <w:tc>
          <w:tcPr>
            <w:tcW w:w="984" w:type="dxa"/>
            <w:gridSpan w:val="2"/>
            <w:vAlign w:val="center"/>
          </w:tcPr>
          <w:p w:rsidR="00243F51" w:rsidRDefault="00243F51" w:rsidP="00243F5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243F51" w:rsidRDefault="00243F51" w:rsidP="00243F5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243F51" w:rsidRPr="00A07DF4" w:rsidRDefault="00243F51" w:rsidP="00243F5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243F51" w:rsidRDefault="00243F51" w:rsidP="00243F5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243F51" w:rsidRDefault="00243F51" w:rsidP="00243F5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243F51" w:rsidRDefault="00243F51" w:rsidP="00243F5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243F51" w:rsidRDefault="00243F51" w:rsidP="00243F5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6A776C" w:rsidRPr="00583C98" w:rsidTr="00450AA2">
        <w:trPr>
          <w:cantSplit/>
          <w:trHeight w:hRule="exact" w:val="1041"/>
        </w:trPr>
        <w:tc>
          <w:tcPr>
            <w:tcW w:w="10314" w:type="dxa"/>
            <w:gridSpan w:val="13"/>
          </w:tcPr>
          <w:p w:rsidR="006A776C" w:rsidRPr="00583C98" w:rsidRDefault="006A776C" w:rsidP="005F7F1A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  <w:bookmarkStart w:id="1" w:name="_GoBack"/>
            <w:bookmarkEnd w:id="1"/>
          </w:p>
        </w:tc>
      </w:tr>
      <w:tr w:rsidR="006A776C" w:rsidRPr="00284007" w:rsidTr="00450A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 w:val="restart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A776C" w:rsidRPr="0056262E" w:rsidRDefault="006A776C" w:rsidP="006A776C">
            <w:pPr>
              <w:widowControl/>
              <w:ind w:leftChars="50" w:left="105"/>
              <w:rPr>
                <w:b/>
              </w:rPr>
            </w:pPr>
            <w:r w:rsidRPr="0056262E">
              <w:rPr>
                <w:rFonts w:hint="eastAsia"/>
                <w:b/>
              </w:rPr>
              <w:t>发</w:t>
            </w:r>
          </w:p>
          <w:p w:rsidR="006A776C" w:rsidRPr="0056262E" w:rsidRDefault="006A776C" w:rsidP="006A776C">
            <w:pPr>
              <w:widowControl/>
              <w:ind w:leftChars="50" w:left="105"/>
              <w:rPr>
                <w:b/>
              </w:rPr>
            </w:pPr>
            <w:r w:rsidRPr="0056262E">
              <w:rPr>
                <w:rFonts w:hint="eastAsia"/>
                <w:b/>
              </w:rPr>
              <w:t>布</w:t>
            </w:r>
          </w:p>
          <w:p w:rsidR="006A776C" w:rsidRPr="0056262E" w:rsidRDefault="006A776C" w:rsidP="006A776C">
            <w:pPr>
              <w:widowControl/>
              <w:ind w:leftChars="50" w:left="105"/>
              <w:rPr>
                <w:b/>
              </w:rPr>
            </w:pPr>
            <w:r w:rsidRPr="0056262E">
              <w:rPr>
                <w:rFonts w:hint="eastAsia"/>
                <w:b/>
              </w:rPr>
              <w:t>范</w:t>
            </w:r>
          </w:p>
          <w:p w:rsidR="006A776C" w:rsidRPr="0056262E" w:rsidRDefault="006A776C" w:rsidP="006A776C">
            <w:pPr>
              <w:widowControl/>
              <w:ind w:leftChars="50" w:left="105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hint="eastAsia"/>
                <w:b/>
              </w:rPr>
              <w:t>围</w:t>
            </w: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A776C" w:rsidRPr="0056262E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6A776C" w:rsidRPr="0056262E" w:rsidRDefault="002476B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3" type="#_x0000_t75" style="width:37.35pt;height:18.35pt" o:ole="">
                  <v:imagedata r:id="rId10" o:title=""/>
                </v:shape>
                <w:control r:id="rId11" w:name="CheckBox114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7.35pt;height:18.35pt" o:ole="">
                  <v:imagedata r:id="rId12" o:title=""/>
                </v:shape>
                <w:control r:id="rId13" w:name="CheckBox214" w:shapeid="_x0000_i1115"/>
              </w:objec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6A776C" w:rsidRPr="0056262E" w:rsidRDefault="002476B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2.1pt;height:18.35pt" o:ole="">
                  <v:imagedata r:id="rId14" o:title=""/>
                </v:shape>
                <w:control r:id="rId15" w:name="CheckBox391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8.05pt;height:18.35pt" o:ole="">
                  <v:imagedata r:id="rId16" o:title=""/>
                </v:shape>
                <w:control r:id="rId17" w:name="CheckBox411" w:shapeid="_x0000_i111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6A776C" w:rsidRPr="0056262E" w:rsidRDefault="002476B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7.35pt;height:18.35pt" o:ole="">
                  <v:imagedata r:id="rId18" o:title=""/>
                </v:shape>
                <w:control r:id="rId19" w:name="CheckBox5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8.05pt;height:18.35pt" o:ole="">
                  <v:imagedata r:id="rId20" o:title=""/>
                </v:shape>
                <w:control r:id="rId21" w:name="CheckBox61" w:shapeid="_x0000_i1123"/>
              </w:objec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结构件专项</w:t>
            </w:r>
            <w:r>
              <w:rPr>
                <w:rFonts w:cs="Arial" w:hint="eastAsia"/>
                <w:szCs w:val="21"/>
                <w:lang w:eastAsia="zh-CN"/>
              </w:rPr>
              <w:t>小</w:t>
            </w:r>
            <w:r w:rsidRPr="0056262E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6A776C" w:rsidRPr="0056262E" w:rsidRDefault="002476BD" w:rsidP="006A776C">
            <w:pPr>
              <w:widowControl/>
              <w:jc w:val="center"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42.1pt;height:18.35pt" o:ole="">
                  <v:imagedata r:id="rId22" o:title=""/>
                </v:shape>
                <w:control r:id="rId23" w:name="CheckBox391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8.05pt;height:18.35pt" o:ole="">
                  <v:imagedata r:id="rId24" o:title=""/>
                </v:shape>
                <w:control r:id="rId25" w:name="CheckBox41" w:shapeid="_x0000_i1127"/>
              </w:object>
            </w:r>
          </w:p>
        </w:tc>
      </w:tr>
      <w:tr w:rsidR="006A776C" w:rsidRPr="00284007" w:rsidTr="00450A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A776C" w:rsidRPr="0056262E" w:rsidRDefault="006A776C" w:rsidP="006A776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  <w:p w:rsidR="006A776C" w:rsidRPr="0056262E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子项目</w:t>
            </w:r>
            <w:r w:rsidRPr="0056262E">
              <w:rPr>
                <w:rFonts w:cs="Arial" w:hint="eastAsia"/>
                <w:szCs w:val="21"/>
                <w:lang w:eastAsia="zh-CN"/>
              </w:rPr>
              <w:t>1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6A776C" w:rsidRPr="0056262E" w:rsidRDefault="002476B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9" type="#_x0000_t75" style="width:37.35pt;height:18.35pt" o:ole="">
                  <v:imagedata r:id="rId26" o:title=""/>
                </v:shape>
                <w:control r:id="rId27" w:name="CheckBox91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38.05pt;height:18.35pt" o:ole="">
                  <v:imagedata r:id="rId28" o:title=""/>
                </v:shape>
                <w:control r:id="rId29" w:name="CheckBox101" w:shapeid="_x0000_i1131"/>
              </w:objec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工程组</w:t>
            </w:r>
          </w:p>
          <w:p w:rsidR="006A776C" w:rsidRPr="0056262E" w:rsidRDefault="002476B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41.45pt;height:18.35pt" o:ole="">
                  <v:imagedata r:id="rId30" o:title=""/>
                </v:shape>
                <w:control r:id="rId31" w:name="CheckBox113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40.1pt;height:18.35pt" o:ole="">
                  <v:imagedata r:id="rId32" o:title=""/>
                </v:shape>
                <w:control r:id="rId33" w:name="CheckBox121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生产组</w:t>
            </w:r>
          </w:p>
          <w:p w:rsidR="006A776C" w:rsidRPr="0056262E" w:rsidRDefault="002476B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7" type="#_x0000_t75" style="width:40.1pt;height:18.35pt" o:ole="">
                  <v:imagedata r:id="rId34" o:title=""/>
                </v:shape>
                <w:control r:id="rId35" w:name="CheckBox131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38.7pt;height:18.35pt" o:ole="">
                  <v:imagedata r:id="rId36" o:title=""/>
                </v:shape>
                <w:control r:id="rId37" w:name="CheckBox141" w:shapeid="_x0000_i113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产品组</w:t>
            </w:r>
          </w:p>
          <w:p w:rsidR="006A776C" w:rsidRPr="0056262E" w:rsidRDefault="002476B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1" type="#_x0000_t75" style="width:37.35pt;height:18.35pt" o:ole="">
                  <v:imagedata r:id="rId38" o:title=""/>
                </v:shape>
                <w:control r:id="rId39" w:name="CheckBox151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7.35pt;height:18.35pt" o:ole="">
                  <v:imagedata r:id="rId40" o:title=""/>
                </v:shape>
                <w:control r:id="rId41" w:name="CheckBox161" w:shapeid="_x0000_i114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系统组</w:t>
            </w:r>
          </w:p>
          <w:p w:rsidR="006A776C" w:rsidRPr="0056262E" w:rsidRDefault="002476B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7.35pt;height:18.35pt" o:ole="">
                  <v:imagedata r:id="rId42" o:title=""/>
                </v:shape>
                <w:control r:id="rId43" w:name="CheckBox171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7.35pt;height:18.35pt" o:ole="">
                  <v:imagedata r:id="rId44" o:title=""/>
                </v:shape>
                <w:control r:id="rId45" w:name="CheckBox181" w:shapeid="_x0000_i1147"/>
              </w:object>
            </w:r>
          </w:p>
        </w:tc>
      </w:tr>
      <w:tr w:rsidR="006A776C" w:rsidRPr="00284007" w:rsidTr="00450A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A776C" w:rsidRPr="0056262E" w:rsidRDefault="006A776C" w:rsidP="006A776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6A776C" w:rsidRDefault="006A776C" w:rsidP="006A776C">
            <w:pPr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DCS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  <w:p w:rsidR="006A776C" w:rsidRPr="0056262E" w:rsidRDefault="006A776C" w:rsidP="006A776C">
            <w:pPr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子项目</w:t>
            </w:r>
            <w:r w:rsidRPr="0056262E">
              <w:rPr>
                <w:rFonts w:cs="Arial" w:hint="eastAsia"/>
                <w:szCs w:val="21"/>
                <w:lang w:eastAsia="zh-CN"/>
              </w:rPr>
              <w:t>2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6A776C" w:rsidRPr="0056262E" w:rsidRDefault="002476B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9" type="#_x0000_t75" style="width:38.05pt;height:18.35pt" o:ole="">
                  <v:imagedata r:id="rId46" o:title=""/>
                </v:shape>
                <w:control r:id="rId47" w:name="CheckBox19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7.35pt;height:18.35pt" o:ole="">
                  <v:imagedata r:id="rId48" o:title=""/>
                </v:shape>
                <w:control r:id="rId49" w:name="CheckBox201" w:shapeid="_x0000_i1151"/>
              </w:objec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工程设计组</w:t>
            </w:r>
          </w:p>
          <w:p w:rsidR="006A776C" w:rsidRPr="0056262E" w:rsidRDefault="002476B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1.45pt;height:18.35pt" o:ole="">
                  <v:imagedata r:id="rId50" o:title=""/>
                </v:shape>
                <w:control r:id="rId51" w:name="CheckBox21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38.7pt;height:18.35pt" o:ole="">
                  <v:imagedata r:id="rId52" o:title=""/>
                </v:shape>
                <w:control r:id="rId53" w:name="CheckBox221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工程成套组</w:t>
            </w:r>
          </w:p>
          <w:p w:rsidR="006A776C" w:rsidRPr="0056262E" w:rsidRDefault="002476B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201" type="#_x0000_t75" style="width:38.7pt;height:18.35pt" o:ole="">
                  <v:imagedata r:id="rId54" o:title=""/>
                </v:shape>
                <w:control r:id="rId55" w:name="CheckBox231" w:shapeid="_x0000_i120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8.7pt;height:18.35pt" o:ole="">
                  <v:imagedata r:id="rId56" o:title=""/>
                </v:shape>
                <w:control r:id="rId57" w:name="CheckBox241" w:shapeid="_x0000_i115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工程</w:t>
            </w:r>
            <w:r w:rsidRPr="0056262E">
              <w:rPr>
                <w:rFonts w:cs="Arial" w:hint="eastAsia"/>
                <w:szCs w:val="21"/>
                <w:lang w:eastAsia="zh-CN"/>
              </w:rPr>
              <w:t>QC</w:t>
            </w:r>
            <w:r w:rsidRPr="0056262E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6A776C" w:rsidRPr="0056262E" w:rsidRDefault="002476B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40.1pt;height:18.35pt" o:ole="">
                  <v:imagedata r:id="rId58" o:title=""/>
                </v:shape>
                <w:control r:id="rId59" w:name="CheckBox251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8.7pt;height:18.35pt" o:ole="">
                  <v:imagedata r:id="rId60" o:title=""/>
                </v:shape>
                <w:control r:id="rId61" w:name="CheckBox261" w:shapeid="_x0000_i116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硬件</w:t>
            </w:r>
            <w:r w:rsidRPr="0056262E">
              <w:rPr>
                <w:rFonts w:cs="Arial" w:hint="eastAsia"/>
                <w:szCs w:val="21"/>
                <w:lang w:eastAsia="zh-CN"/>
              </w:rPr>
              <w:t>QC</w:t>
            </w:r>
            <w:r w:rsidRPr="0056262E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6A776C" w:rsidRPr="0056262E" w:rsidRDefault="002476B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5" type="#_x0000_t75" style="width:38.05pt;height:18.35pt" o:ole="">
                  <v:imagedata r:id="rId62" o:title=""/>
                </v:shape>
                <w:control r:id="rId63" w:name="CheckBox271" w:shapeid="_x0000_i116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7" type="#_x0000_t75" style="width:38.05pt;height:18.35pt" o:ole="">
                  <v:imagedata r:id="rId64" o:title=""/>
                </v:shape>
                <w:control r:id="rId65" w:name="CheckBox281" w:shapeid="_x0000_i1167"/>
              </w:object>
            </w:r>
          </w:p>
        </w:tc>
      </w:tr>
      <w:tr w:rsidR="006A776C" w:rsidRPr="00284007" w:rsidTr="00450A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A776C" w:rsidRPr="0056262E" w:rsidRDefault="006A776C" w:rsidP="006A776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A776C" w:rsidRPr="0056262E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76C" w:rsidRPr="00CE1B36" w:rsidRDefault="006A776C" w:rsidP="006A776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CE1B36">
              <w:rPr>
                <w:rFonts w:cs="Arial" w:hint="eastAsia"/>
                <w:color w:val="000000"/>
                <w:szCs w:val="21"/>
                <w:lang w:eastAsia="zh-CN"/>
              </w:rPr>
              <w:t>质量鉴定组</w:t>
            </w:r>
          </w:p>
          <w:p w:rsidR="006A776C" w:rsidRPr="00CE1B36" w:rsidRDefault="002476BD" w:rsidP="006A776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CE1B36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8.05pt;height:18.35pt" o:ole="">
                  <v:imagedata r:id="rId66" o:title=""/>
                </v:shape>
                <w:control r:id="rId67" w:name="CheckBox291" w:shapeid="_x0000_i1169"/>
              </w:object>
            </w:r>
            <w:r w:rsidRPr="00CE1B36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38.05pt;height:18.35pt" o:ole="">
                  <v:imagedata r:id="rId68" o:title=""/>
                </v:shape>
                <w:control r:id="rId69" w:name="CheckBox301" w:shapeid="_x0000_i1171"/>
              </w:objec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A776C" w:rsidRPr="00CE1B36" w:rsidRDefault="006A776C" w:rsidP="006A776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CE1B36">
              <w:rPr>
                <w:rFonts w:cs="Arial" w:hint="eastAsia"/>
                <w:color w:val="000000"/>
                <w:szCs w:val="21"/>
                <w:lang w:eastAsia="zh-CN"/>
              </w:rPr>
              <w:t>非安平台组</w:t>
            </w:r>
          </w:p>
          <w:p w:rsidR="006A776C" w:rsidRPr="00CE1B36" w:rsidRDefault="002476BD" w:rsidP="006A776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CE1B36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38.7pt;height:18.35pt" o:ole="">
                  <v:imagedata r:id="rId70" o:title=""/>
                </v:shape>
                <w:control r:id="rId71" w:name="CheckBox311" w:shapeid="_x0000_i1173"/>
              </w:object>
            </w:r>
            <w:r w:rsidRPr="00CE1B36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38.05pt;height:18.35pt" o:ole="">
                  <v:imagedata r:id="rId72" o:title=""/>
                </v:shape>
                <w:control r:id="rId73" w:name="CheckBox321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A776C" w:rsidRPr="00CE1B36" w:rsidRDefault="006A776C" w:rsidP="006A776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CE1B36">
              <w:rPr>
                <w:rFonts w:cs="Arial" w:hint="eastAsia"/>
                <w:color w:val="000000"/>
                <w:szCs w:val="21"/>
                <w:lang w:eastAsia="zh-CN"/>
              </w:rPr>
              <w:t>应用开发组</w:t>
            </w:r>
          </w:p>
          <w:p w:rsidR="006A776C" w:rsidRPr="00CE1B36" w:rsidRDefault="002476BD" w:rsidP="006A776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CE1B36">
              <w:rPr>
                <w:rFonts w:cs="Arial"/>
                <w:color w:val="000000"/>
                <w:szCs w:val="21"/>
              </w:rPr>
              <w:object w:dxaOrig="225" w:dyaOrig="225">
                <v:shape id="_x0000_i1177" type="#_x0000_t75" style="width:38.7pt;height:18.35pt" o:ole="">
                  <v:imagedata r:id="rId74" o:title=""/>
                </v:shape>
                <w:control r:id="rId75" w:name="CheckBox331" w:shapeid="_x0000_i1177"/>
              </w:object>
            </w:r>
            <w:r w:rsidRPr="00CE1B36">
              <w:rPr>
                <w:rFonts w:cs="Arial"/>
                <w:color w:val="000000"/>
                <w:szCs w:val="21"/>
              </w:rPr>
              <w:object w:dxaOrig="225" w:dyaOrig="225">
                <v:shape id="_x0000_i1179" type="#_x0000_t75" style="width:40.1pt;height:18.35pt" o:ole="">
                  <v:imagedata r:id="rId76" o:title=""/>
                </v:shape>
                <w:control r:id="rId77" w:name="CheckBox341" w:shapeid="_x0000_i117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A776C" w:rsidRPr="00F86B07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F86B07">
              <w:rPr>
                <w:rFonts w:cs="Arial" w:hint="eastAsia"/>
                <w:szCs w:val="21"/>
                <w:lang w:eastAsia="zh-CN"/>
              </w:rPr>
              <w:t>生产中心</w:t>
            </w:r>
          </w:p>
          <w:p w:rsidR="006A776C" w:rsidRPr="00F86B07" w:rsidRDefault="002476B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F86B07">
              <w:rPr>
                <w:rFonts w:cs="Arial"/>
                <w:szCs w:val="21"/>
              </w:rPr>
              <w:object w:dxaOrig="225" w:dyaOrig="225">
                <v:shape id="_x0000_i1181" type="#_x0000_t75" style="width:38.7pt;height:18.35pt" o:ole="">
                  <v:imagedata r:id="rId78" o:title=""/>
                </v:shape>
                <w:control r:id="rId79" w:name="CheckBox351" w:shapeid="_x0000_i1181"/>
              </w:object>
            </w:r>
            <w:r w:rsidRPr="00F86B07">
              <w:rPr>
                <w:rFonts w:cs="Arial"/>
                <w:szCs w:val="21"/>
              </w:rPr>
              <w:object w:dxaOrig="225" w:dyaOrig="225">
                <v:shape id="_x0000_i1183" type="#_x0000_t75" style="width:38.05pt;height:18.35pt" o:ole="">
                  <v:imagedata r:id="rId80" o:title=""/>
                </v:shape>
                <w:control r:id="rId81" w:name="CheckBox361" w:shapeid="_x0000_i1183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6A776C" w:rsidRPr="00F86B07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F86B07">
              <w:rPr>
                <w:rFonts w:cs="Arial" w:hint="eastAsia"/>
                <w:szCs w:val="21"/>
                <w:lang w:eastAsia="zh-CN"/>
              </w:rPr>
              <w:t>BUP</w:t>
            </w:r>
            <w:r w:rsidRPr="00F86B07">
              <w:rPr>
                <w:rFonts w:cs="Arial" w:hint="eastAsia"/>
                <w:szCs w:val="21"/>
                <w:lang w:eastAsia="zh-CN"/>
              </w:rPr>
              <w:t>专项小组</w:t>
            </w:r>
          </w:p>
          <w:p w:rsidR="006A776C" w:rsidRPr="00F86B07" w:rsidRDefault="002476BD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F86B07">
              <w:rPr>
                <w:rFonts w:cs="Arial"/>
                <w:szCs w:val="21"/>
              </w:rPr>
              <w:object w:dxaOrig="225" w:dyaOrig="225">
                <v:shape id="_x0000_i1185" type="#_x0000_t75" style="width:38.05pt;height:18.35pt" o:ole="">
                  <v:imagedata r:id="rId82" o:title=""/>
                </v:shape>
                <w:control r:id="rId83" w:name="CheckBox371" w:shapeid="_x0000_i1185"/>
              </w:object>
            </w:r>
            <w:r w:rsidRPr="00F86B07">
              <w:rPr>
                <w:rFonts w:cs="Arial"/>
                <w:szCs w:val="21"/>
              </w:rPr>
              <w:object w:dxaOrig="225" w:dyaOrig="225">
                <v:shape id="_x0000_i1187" type="#_x0000_t75" style="width:38.7pt;height:18.35pt" o:ole="">
                  <v:imagedata r:id="rId84" o:title=""/>
                </v:shape>
                <w:control r:id="rId85" w:name="CheckBox381" w:shapeid="_x0000_i1187"/>
              </w:object>
            </w:r>
          </w:p>
        </w:tc>
      </w:tr>
      <w:tr w:rsidR="006A776C" w:rsidRPr="00284007" w:rsidTr="00450A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775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A776C" w:rsidRPr="0056262E" w:rsidRDefault="006A776C" w:rsidP="006A776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1226" w:type="dxa"/>
            <w:gridSpan w:val="2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6A776C" w:rsidRPr="0056262E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V&amp;V</w:t>
            </w:r>
            <w:r>
              <w:rPr>
                <w:rFonts w:cs="Arial" w:hint="eastAsia"/>
                <w:szCs w:val="21"/>
                <w:lang w:eastAsia="zh-CN"/>
              </w:rPr>
              <w:t>项目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56262E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6A776C" w:rsidRPr="00CE1B36" w:rsidRDefault="002476BD" w:rsidP="006A776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89" type="#_x0000_t75" style="width:37.35pt;height:18.35pt" o:ole="">
                  <v:imagedata r:id="rId86" o:title=""/>
                </v:shape>
                <w:control r:id="rId87" w:name="CheckBox110" w:shapeid="_x0000_i118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1" type="#_x0000_t75" style="width:37.35pt;height:18.35pt" o:ole="">
                  <v:imagedata r:id="rId88" o:title=""/>
                </v:shape>
                <w:control r:id="rId89" w:name="CheckBox210" w:shapeid="_x0000_i1191"/>
              </w:objec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测试组</w:t>
            </w:r>
          </w:p>
          <w:p w:rsidR="006A776C" w:rsidRPr="00CE1B36" w:rsidRDefault="002476BD" w:rsidP="006A776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3" type="#_x0000_t75" style="width:37.35pt;height:18.35pt" o:ole="">
                  <v:imagedata r:id="rId90" o:title=""/>
                </v:shape>
                <w:control r:id="rId91" w:name="CheckBox111" w:shapeid="_x0000_i119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5" type="#_x0000_t75" style="width:37.35pt;height:18.35pt" o:ole="">
                  <v:imagedata r:id="rId92" o:title=""/>
                </v:shape>
                <w:control r:id="rId93" w:name="CheckBox211" w:shapeid="_x0000_i119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A776C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评估分析组</w:t>
            </w:r>
          </w:p>
          <w:p w:rsidR="006A776C" w:rsidRPr="00CE1B36" w:rsidRDefault="002476BD" w:rsidP="006A776C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97" type="#_x0000_t75" style="width:37.35pt;height:18.35pt" o:ole="">
                  <v:imagedata r:id="rId94" o:title=""/>
                </v:shape>
                <w:control r:id="rId95" w:name="CheckBox112" w:shapeid="_x0000_i119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99" type="#_x0000_t75" style="width:37.35pt;height:18.35pt" o:ole="">
                  <v:imagedata r:id="rId96" o:title=""/>
                </v:shape>
                <w:control r:id="rId97" w:name="CheckBox212" w:shapeid="_x0000_i1199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A776C" w:rsidRPr="00F86B07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6A776C" w:rsidRPr="00F86B07" w:rsidRDefault="006A776C" w:rsidP="006A776C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</w:tr>
      <w:tr w:rsidR="006A776C" w:rsidRPr="00284007" w:rsidTr="00450A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442" w:type="dxa"/>
            <w:vMerge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6A776C" w:rsidRPr="00284007" w:rsidRDefault="006A776C" w:rsidP="006A776C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872" w:type="dxa"/>
            <w:gridSpan w:val="1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A776C" w:rsidRPr="00284007" w:rsidRDefault="006A776C" w:rsidP="006A776C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</w:tbl>
    <w:p w:rsidR="000B72DE" w:rsidRPr="00457A7C" w:rsidRDefault="000B72DE" w:rsidP="00942A34">
      <w:pPr>
        <w:rPr>
          <w:lang w:eastAsia="zh-CN"/>
        </w:rPr>
        <w:sectPr w:rsidR="000B72DE" w:rsidRPr="00457A7C" w:rsidSect="00B21CA3">
          <w:headerReference w:type="default" r:id="rId98"/>
          <w:footerReference w:type="default" r:id="rId99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8848ED" w:rsidRPr="002F3BC8" w:rsidRDefault="008848ED" w:rsidP="00942A34">
      <w:pPr>
        <w:rPr>
          <w:lang w:val="en-US"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7"/>
        <w:gridCol w:w="701"/>
        <w:gridCol w:w="972"/>
        <w:gridCol w:w="1493"/>
        <w:gridCol w:w="1022"/>
        <w:gridCol w:w="4621"/>
      </w:tblGrid>
      <w:tr w:rsidR="00EB369B" w:rsidTr="00FD7C81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43F51" w:rsidTr="00FD7C81">
        <w:trPr>
          <w:trHeight w:val="432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F51" w:rsidRPr="0003405D" w:rsidRDefault="00243F51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F51" w:rsidRPr="0003405D" w:rsidRDefault="00243F51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F51" w:rsidRPr="0003405D" w:rsidRDefault="00243F51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r>
              <w:rPr>
                <w:rFonts w:ascii="Times New Roman" w:hAnsi="Times New Roman"/>
                <w:lang w:val="en-US" w:eastAsia="zh-CN"/>
              </w:rPr>
              <w:t>st</w:t>
            </w:r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F51" w:rsidRPr="0003405D" w:rsidRDefault="00243F51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43F51" w:rsidRPr="0003405D" w:rsidRDefault="00243F51" w:rsidP="00D26A94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43F51" w:rsidRPr="0003405D" w:rsidRDefault="00243F51" w:rsidP="00D26A94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9F2B9D" w:rsidRDefault="009F2B9D" w:rsidP="009F2B9D">
      <w:pPr>
        <w:tabs>
          <w:tab w:val="left" w:pos="3912"/>
        </w:tabs>
        <w:rPr>
          <w:lang w:eastAsia="zh-CN"/>
        </w:rPr>
      </w:pPr>
    </w:p>
    <w:p w:rsidR="00962FB3" w:rsidRPr="0082085C" w:rsidRDefault="00962FB3" w:rsidP="00962FB3">
      <w:pPr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br w:type="page"/>
      </w:r>
      <w:r w:rsidRPr="0082085C"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rFonts w:hint="eastAsia"/>
          <w:b/>
          <w:sz w:val="28"/>
          <w:szCs w:val="28"/>
          <w:lang w:eastAsia="zh-CN"/>
        </w:rPr>
        <w:t xml:space="preserve">    </w:t>
      </w:r>
      <w:r w:rsidRPr="0082085C">
        <w:rPr>
          <w:rFonts w:hint="eastAsia"/>
          <w:b/>
          <w:sz w:val="28"/>
          <w:szCs w:val="28"/>
          <w:lang w:eastAsia="zh-CN"/>
        </w:rPr>
        <w:t>录</w:t>
      </w:r>
    </w:p>
    <w:p w:rsidR="00962FB3" w:rsidRDefault="00962FB3" w:rsidP="00962FB3">
      <w:pPr>
        <w:rPr>
          <w:lang w:eastAsia="zh-CN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0"/>
        <w:gridCol w:w="7040"/>
        <w:gridCol w:w="957"/>
      </w:tblGrid>
      <w:tr w:rsidR="00962FB3" w:rsidTr="00F50C8C">
        <w:tc>
          <w:tcPr>
            <w:tcW w:w="1290" w:type="dxa"/>
            <w:tcBorders>
              <w:top w:val="single" w:sz="8" w:space="0" w:color="auto"/>
              <w:bottom w:val="single" w:sz="4" w:space="0" w:color="auto"/>
            </w:tcBorders>
          </w:tcPr>
          <w:p w:rsidR="00962FB3" w:rsidRDefault="00962FB3" w:rsidP="00F50C8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页码</w:t>
            </w:r>
          </w:p>
        </w:tc>
        <w:tc>
          <w:tcPr>
            <w:tcW w:w="7040" w:type="dxa"/>
            <w:tcBorders>
              <w:top w:val="single" w:sz="8" w:space="0" w:color="auto"/>
              <w:bottom w:val="single" w:sz="4" w:space="0" w:color="auto"/>
            </w:tcBorders>
          </w:tcPr>
          <w:p w:rsidR="00962FB3" w:rsidRPr="00032B45" w:rsidRDefault="00962FB3" w:rsidP="00F50C8C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957" w:type="dxa"/>
            <w:tcBorders>
              <w:top w:val="single" w:sz="8" w:space="0" w:color="auto"/>
              <w:bottom w:val="single" w:sz="4" w:space="0" w:color="auto"/>
            </w:tcBorders>
          </w:tcPr>
          <w:p w:rsidR="00962FB3" w:rsidRPr="00032B45" w:rsidRDefault="00962FB3" w:rsidP="00F50C8C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</w:tr>
      <w:tr w:rsidR="00962FB3" w:rsidTr="00F50C8C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962FB3" w:rsidRDefault="00962FB3" w:rsidP="00704AB6">
            <w:pPr>
              <w:jc w:val="center"/>
              <w:rPr>
                <w:lang w:eastAsia="zh-CN"/>
              </w:rPr>
            </w:pPr>
          </w:p>
        </w:tc>
        <w:tc>
          <w:tcPr>
            <w:tcW w:w="704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2FB3" w:rsidRDefault="00962FB3" w:rsidP="00704AB6">
            <w:pPr>
              <w:jc w:val="both"/>
            </w:pPr>
          </w:p>
        </w:tc>
        <w:tc>
          <w:tcPr>
            <w:tcW w:w="95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62FB3" w:rsidRDefault="00962FB3" w:rsidP="00F50C8C">
            <w:pPr>
              <w:jc w:val="center"/>
              <w:rPr>
                <w:lang w:eastAsia="zh-CN"/>
              </w:rPr>
            </w:pPr>
          </w:p>
        </w:tc>
      </w:tr>
      <w:tr w:rsidR="00704AB6" w:rsidTr="00704AB6">
        <w:tc>
          <w:tcPr>
            <w:tcW w:w="129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704AB6" w:rsidRDefault="00704AB6" w:rsidP="00F0363F">
            <w:pPr>
              <w:jc w:val="center"/>
              <w:rPr>
                <w:lang w:eastAsia="zh-CN"/>
              </w:rPr>
            </w:pPr>
          </w:p>
        </w:tc>
        <w:tc>
          <w:tcPr>
            <w:tcW w:w="70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704AB6" w:rsidRDefault="00704AB6" w:rsidP="00704AB6">
            <w:pPr>
              <w:jc w:val="both"/>
              <w:rPr>
                <w:lang w:eastAsia="zh-CN"/>
              </w:rPr>
            </w:pPr>
          </w:p>
        </w:tc>
        <w:tc>
          <w:tcPr>
            <w:tcW w:w="95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04AB6" w:rsidRDefault="00704AB6" w:rsidP="002342DA">
            <w:pPr>
              <w:jc w:val="center"/>
              <w:rPr>
                <w:lang w:eastAsia="zh-CN"/>
              </w:rPr>
            </w:pPr>
          </w:p>
        </w:tc>
      </w:tr>
    </w:tbl>
    <w:p w:rsidR="00962FB3" w:rsidRDefault="00962FB3" w:rsidP="00962FB3">
      <w:pPr>
        <w:rPr>
          <w:lang w:eastAsia="zh-CN"/>
        </w:rPr>
      </w:pPr>
    </w:p>
    <w:p w:rsidR="00962FB3" w:rsidRDefault="00962FB3" w:rsidP="00962FB3">
      <w:pPr>
        <w:rPr>
          <w:lang w:eastAsia="zh-CN"/>
        </w:rPr>
      </w:pPr>
    </w:p>
    <w:p w:rsidR="00962FB3" w:rsidRDefault="00962FB3" w:rsidP="00962FB3">
      <w:pPr>
        <w:rPr>
          <w:lang w:eastAsia="zh-CN"/>
        </w:rPr>
      </w:pPr>
    </w:p>
    <w:p w:rsidR="00962FB3" w:rsidRDefault="00962FB3" w:rsidP="00962FB3">
      <w:pPr>
        <w:rPr>
          <w:lang w:eastAsia="zh-CN"/>
        </w:rPr>
        <w:sectPr w:rsidR="00962FB3" w:rsidSect="00962FB3">
          <w:headerReference w:type="default" r:id="rId100"/>
          <w:footerReference w:type="default" r:id="rId101"/>
          <w:pgSz w:w="11907" w:h="16840" w:code="9"/>
          <w:pgMar w:top="1701" w:right="1418" w:bottom="1134" w:left="1418" w:header="567" w:footer="680" w:gutter="0"/>
          <w:cols w:space="720"/>
        </w:sectPr>
      </w:pPr>
    </w:p>
    <w:p w:rsidR="00962FB3" w:rsidRPr="00525EC8" w:rsidRDefault="00962FB3" w:rsidP="00962FB3">
      <w:pPr>
        <w:pStyle w:val="1"/>
        <w:numPr>
          <w:ilvl w:val="0"/>
          <w:numId w:val="0"/>
        </w:numPr>
        <w:ind w:left="680" w:hanging="680"/>
        <w:jc w:val="center"/>
      </w:pPr>
      <w:bookmarkStart w:id="2" w:name="_Toc145832211"/>
      <w:bookmarkStart w:id="3" w:name="_Toc164150563"/>
      <w:bookmarkStart w:id="4" w:name="_Toc183405483"/>
      <w:bookmarkStart w:id="5" w:name="_Toc380571001"/>
      <w:r>
        <w:rPr>
          <w:rFonts w:hint="eastAsia"/>
        </w:rPr>
        <w:lastRenderedPageBreak/>
        <w:t>参考文件</w:t>
      </w:r>
      <w:bookmarkEnd w:id="2"/>
      <w:bookmarkEnd w:id="3"/>
      <w:bookmarkEnd w:id="4"/>
      <w:bookmarkEnd w:id="5"/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1"/>
        <w:gridCol w:w="2936"/>
        <w:gridCol w:w="750"/>
      </w:tblGrid>
      <w:tr w:rsidR="00962FB3" w:rsidTr="00F50C8C">
        <w:tc>
          <w:tcPr>
            <w:tcW w:w="5601" w:type="dxa"/>
            <w:tcBorders>
              <w:top w:val="single" w:sz="8" w:space="0" w:color="auto"/>
              <w:bottom w:val="single" w:sz="8" w:space="0" w:color="auto"/>
            </w:tcBorders>
          </w:tcPr>
          <w:p w:rsidR="00962FB3" w:rsidRDefault="00962FB3" w:rsidP="00F50C8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文件名称</w:t>
            </w:r>
          </w:p>
        </w:tc>
        <w:tc>
          <w:tcPr>
            <w:tcW w:w="2936" w:type="dxa"/>
            <w:tcBorders>
              <w:top w:val="single" w:sz="8" w:space="0" w:color="auto"/>
              <w:bottom w:val="single" w:sz="8" w:space="0" w:color="auto"/>
            </w:tcBorders>
          </w:tcPr>
          <w:p w:rsidR="00962FB3" w:rsidRPr="00032B45" w:rsidRDefault="00962FB3" w:rsidP="00F50C8C">
            <w:pPr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  <w:lang w:eastAsia="zh-CN"/>
              </w:rPr>
              <w:t>文件编号</w:t>
            </w:r>
          </w:p>
        </w:tc>
        <w:tc>
          <w:tcPr>
            <w:tcW w:w="750" w:type="dxa"/>
            <w:tcBorders>
              <w:top w:val="single" w:sz="8" w:space="0" w:color="auto"/>
              <w:bottom w:val="single" w:sz="8" w:space="0" w:color="auto"/>
            </w:tcBorders>
          </w:tcPr>
          <w:p w:rsidR="00962FB3" w:rsidRPr="00032B45" w:rsidRDefault="00962FB3" w:rsidP="00F50C8C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</w:tr>
      <w:tr w:rsidR="00962FB3" w:rsidTr="00F50C8C">
        <w:tc>
          <w:tcPr>
            <w:tcW w:w="560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62FB3" w:rsidRDefault="00962FB3" w:rsidP="00F50C8C">
            <w:pPr>
              <w:jc w:val="both"/>
            </w:pPr>
          </w:p>
        </w:tc>
        <w:tc>
          <w:tcPr>
            <w:tcW w:w="293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62FB3" w:rsidRPr="000D2AAB" w:rsidRDefault="00962FB3" w:rsidP="00F50C8C">
            <w:pPr>
              <w:jc w:val="center"/>
            </w:pPr>
          </w:p>
        </w:tc>
        <w:tc>
          <w:tcPr>
            <w:tcW w:w="75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962FB3" w:rsidRDefault="00962FB3" w:rsidP="00F50C8C">
            <w:pPr>
              <w:jc w:val="center"/>
              <w:rPr>
                <w:lang w:eastAsia="zh-CN"/>
              </w:rPr>
            </w:pPr>
          </w:p>
        </w:tc>
      </w:tr>
    </w:tbl>
    <w:p w:rsidR="00962FB3" w:rsidRPr="005E5BDB" w:rsidRDefault="00962FB3" w:rsidP="00962FB3">
      <w:pPr>
        <w:rPr>
          <w:lang w:val="en-US" w:eastAsia="zh-CN"/>
        </w:rPr>
      </w:pPr>
    </w:p>
    <w:p w:rsidR="00033207" w:rsidRPr="005E5BDB" w:rsidRDefault="00033207" w:rsidP="00942A34">
      <w:pPr>
        <w:rPr>
          <w:lang w:val="en-US" w:eastAsia="zh-CN"/>
        </w:rPr>
      </w:pPr>
    </w:p>
    <w:sectPr w:rsidR="00033207" w:rsidRPr="005E5BDB" w:rsidSect="00942A34">
      <w:headerReference w:type="even" r:id="rId102"/>
      <w:headerReference w:type="default" r:id="rId103"/>
      <w:footerReference w:type="default" r:id="rId104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053" w:rsidRDefault="00460053" w:rsidP="00942A34">
      <w:r>
        <w:separator/>
      </w:r>
    </w:p>
    <w:p w:rsidR="00460053" w:rsidRDefault="00460053" w:rsidP="00942A34"/>
    <w:p w:rsidR="00460053" w:rsidRDefault="00460053" w:rsidP="00942A34"/>
    <w:p w:rsidR="00460053" w:rsidRDefault="00460053" w:rsidP="00942A34"/>
    <w:p w:rsidR="00460053" w:rsidRDefault="00460053" w:rsidP="00942A34"/>
  </w:endnote>
  <w:endnote w:type="continuationSeparator" w:id="0">
    <w:p w:rsidR="00460053" w:rsidRDefault="00460053" w:rsidP="00942A34">
      <w:r>
        <w:continuationSeparator/>
      </w:r>
    </w:p>
    <w:p w:rsidR="00460053" w:rsidRDefault="00460053" w:rsidP="00942A34"/>
    <w:p w:rsidR="00460053" w:rsidRDefault="00460053" w:rsidP="00942A34"/>
    <w:p w:rsidR="00460053" w:rsidRDefault="00460053" w:rsidP="00942A34"/>
    <w:p w:rsidR="00460053" w:rsidRDefault="00460053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2476BD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4C4E5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4C4E52" w:rsidRDefault="004C4E52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915DD3" w:rsidRDefault="004C4E52" w:rsidP="009F2B9D">
    <w:pPr>
      <w:pStyle w:val="a3"/>
      <w:ind w:right="45"/>
      <w:jc w:val="right"/>
      <w:rPr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FB3" w:rsidRPr="00915DD3" w:rsidRDefault="00962FB3" w:rsidP="009F2B9D">
    <w:pPr>
      <w:pStyle w:val="a3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81" w:rsidRPr="00915DD3" w:rsidRDefault="00FD7C81" w:rsidP="009F2B9D">
    <w:pPr>
      <w:pStyle w:val="a3"/>
      <w:tabs>
        <w:tab w:val="center" w:pos="4355"/>
        <w:tab w:val="right" w:pos="8711"/>
      </w:tabs>
      <w:ind w:right="360"/>
      <w:rPr>
        <w:lang w:eastAsia="zh-CN"/>
      </w:rPr>
    </w:pPr>
    <w:r>
      <w:rPr>
        <w:lang w:eastAsia="zh-CN"/>
      </w:rPr>
      <w:tab/>
    </w:r>
    <w:r>
      <w:rPr>
        <w:rFonts w:hint="eastAsia"/>
        <w:lang w:eastAsia="zh-CN"/>
      </w:rPr>
      <w:t xml:space="preserve">    </w:t>
    </w:r>
    <w:r>
      <w:rPr>
        <w:lang w:eastAsia="zh-CN"/>
      </w:rPr>
      <w:tab/>
    </w:r>
    <w:r>
      <w:rPr>
        <w:rFonts w:hint="eastAsia"/>
        <w:lang w:eastAsia="zh-CN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053" w:rsidRDefault="00460053" w:rsidP="00942A34">
      <w:r>
        <w:separator/>
      </w:r>
    </w:p>
    <w:p w:rsidR="00460053" w:rsidRDefault="00460053" w:rsidP="00942A34"/>
    <w:p w:rsidR="00460053" w:rsidRDefault="00460053" w:rsidP="00942A34"/>
    <w:p w:rsidR="00460053" w:rsidRDefault="00460053" w:rsidP="00942A34"/>
    <w:p w:rsidR="00460053" w:rsidRDefault="00460053" w:rsidP="00942A34"/>
  </w:footnote>
  <w:footnote w:type="continuationSeparator" w:id="0">
    <w:p w:rsidR="00460053" w:rsidRDefault="00460053" w:rsidP="00942A34">
      <w:r>
        <w:continuationSeparator/>
      </w:r>
    </w:p>
    <w:p w:rsidR="00460053" w:rsidRDefault="00460053" w:rsidP="00942A34"/>
    <w:p w:rsidR="00460053" w:rsidRDefault="00460053" w:rsidP="00942A34"/>
    <w:p w:rsidR="00460053" w:rsidRDefault="00460053" w:rsidP="00942A34"/>
    <w:p w:rsidR="00460053" w:rsidRDefault="00460053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Pr="00B21CA3" w:rsidRDefault="004C4E52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普</w:t>
    </w:r>
    <w:r w:rsidRPr="00F42126">
      <w:rPr>
        <w:rFonts w:ascii="黑体" w:eastAsia="黑体" w:hint="eastAsia"/>
        <w:b/>
        <w:color w:val="0000CC"/>
        <w:szCs w:val="21"/>
      </w:rPr>
      <w:t>通商密</w:t>
    </w:r>
    <w:r>
      <w:rPr>
        <w:rFonts w:ascii="黑体" w:eastAsia="黑体" w:hint="eastAsia"/>
        <w:b/>
        <w:color w:val="0000CC"/>
        <w:szCs w:val="21"/>
      </w:rPr>
      <w:t xml:space="preserve">  </w:t>
    </w:r>
    <w:r w:rsidR="00DF2EF6">
      <w:rPr>
        <w:rFonts w:ascii="黑体" w:eastAsia="黑体" w:hint="eastAsia"/>
        <w:b/>
        <w:color w:val="0000CC"/>
        <w:szCs w:val="21"/>
        <w:lang w:eastAsia="zh-CN"/>
      </w:rPr>
      <w:t>1</w:t>
    </w:r>
    <w:r>
      <w:rPr>
        <w:rFonts w:ascii="黑体" w:eastAsia="黑体" w:hint="eastAsia"/>
        <w:b/>
        <w:color w:val="0000CC"/>
        <w:szCs w:val="21"/>
        <w:lang w:eastAsia="zh-CN"/>
      </w:rPr>
      <w:t>0</w:t>
    </w:r>
    <w:r w:rsidRPr="00F42126">
      <w:rPr>
        <w:rFonts w:ascii="黑体" w:eastAsia="黑体" w:hint="eastAsia"/>
        <w:b/>
        <w:color w:val="0000CC"/>
        <w:szCs w:val="21"/>
      </w:rPr>
      <w:t>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FB3" w:rsidRPr="001261FD" w:rsidRDefault="00962FB3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 w:rsidR="0066060A">
      <w:rPr>
        <w:rFonts w:ascii="宋体" w:hAnsi="宋体" w:hint="eastAsia"/>
      </w:rPr>
      <w:t>红沿河</w:t>
    </w:r>
    <w:r w:rsidR="0066060A">
      <w:t>5&amp;6</w:t>
    </w:r>
    <w:r w:rsidR="00177A3D">
      <w:rPr>
        <w:rFonts w:ascii="宋体" w:hAnsi="宋体" w:hint="eastAsia"/>
      </w:rPr>
      <w:t>号机组</w:t>
    </w:r>
    <w:r w:rsidR="0066060A">
      <w:t>DCS</w:t>
    </w:r>
    <w:r w:rsidR="0066060A">
      <w:rPr>
        <w:rFonts w:ascii="宋体" w:hAnsi="宋体" w:hint="eastAsia"/>
      </w:rPr>
      <w:t>项目</w:t>
    </w:r>
  </w:p>
  <w:p w:rsidR="00962FB3" w:rsidRPr="003209C9" w:rsidRDefault="00243F51" w:rsidP="00A24F47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962FB3" w:rsidRPr="003209C9" w:rsidRDefault="00962FB3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="00243F51" w:rsidRPr="003209C9">
      <w:rPr>
        <w:rFonts w:hint="eastAsia"/>
        <w:lang w:eastAsia="zh-CN"/>
      </w:rPr>
      <w:t>版本号：</w:t>
    </w:r>
    <w:r w:rsidR="00243F51">
      <w:rPr>
        <w:rFonts w:ascii="Times New Roman" w:hAnsi="Times New Roman" w:hint="eastAsia"/>
        <w:lang w:eastAsia="zh-CN"/>
      </w:rPr>
      <w:t>{</w:t>
    </w:r>
    <w:r w:rsidR="00243F51">
      <w:rPr>
        <w:rFonts w:ascii="Times New Roman" w:hAnsi="Times New Roman"/>
        <w:lang w:eastAsia="zh-CN"/>
      </w:rPr>
      <w:t>r</w:t>
    </w:r>
    <w:r w:rsidR="00243F51">
      <w:rPr>
        <w:rFonts w:ascii="Times New Roman" w:hAnsi="Times New Roman" w:hint="eastAsia"/>
        <w:lang w:eastAsia="zh-CN"/>
      </w:rPr>
      <w:t>}</w:t>
    </w:r>
    <w:r w:rsidR="00243F51" w:rsidRPr="003209C9">
      <w:rPr>
        <w:rFonts w:hint="eastAsia"/>
        <w:lang w:eastAsia="zh-CN"/>
      </w:rPr>
      <w:t xml:space="preserve">   </w:t>
    </w:r>
    <w:r w:rsidR="00243F51" w:rsidRPr="003209C9">
      <w:rPr>
        <w:rFonts w:hint="eastAsia"/>
        <w:lang w:eastAsia="zh-CN"/>
      </w:rPr>
      <w:t>第</w:t>
    </w:r>
    <w:r w:rsidR="00243F51" w:rsidRPr="003209C9">
      <w:rPr>
        <w:rFonts w:hint="eastAsia"/>
        <w:lang w:eastAsia="zh-CN"/>
      </w:rPr>
      <w:t xml:space="preserve"> </w:t>
    </w:r>
    <w:r w:rsidR="002476BD" w:rsidRPr="003209C9">
      <w:fldChar w:fldCharType="begin"/>
    </w:r>
    <w:r w:rsidR="00243F51" w:rsidRPr="003209C9">
      <w:rPr>
        <w:lang w:eastAsia="zh-CN"/>
      </w:rPr>
      <w:instrText xml:space="preserve"> PAGE </w:instrText>
    </w:r>
    <w:r w:rsidR="002476BD" w:rsidRPr="003209C9">
      <w:fldChar w:fldCharType="separate"/>
    </w:r>
    <w:r w:rsidR="00177A3D">
      <w:rPr>
        <w:noProof/>
        <w:lang w:eastAsia="zh-CN"/>
      </w:rPr>
      <w:t>3</w:t>
    </w:r>
    <w:r w:rsidR="002476BD" w:rsidRPr="003209C9">
      <w:fldChar w:fldCharType="end"/>
    </w:r>
    <w:r w:rsidR="00243F51" w:rsidRPr="003209C9">
      <w:rPr>
        <w:rFonts w:hint="eastAsia"/>
        <w:lang w:eastAsia="zh-CN"/>
      </w:rPr>
      <w:t xml:space="preserve"> </w:t>
    </w:r>
    <w:r w:rsidR="00243F51" w:rsidRPr="003209C9">
      <w:rPr>
        <w:rFonts w:hint="eastAsia"/>
        <w:lang w:eastAsia="zh-CN"/>
      </w:rPr>
      <w:t>页</w:t>
    </w:r>
    <w:r w:rsidR="00243F51" w:rsidRPr="003209C9">
      <w:rPr>
        <w:rFonts w:hint="eastAsia"/>
        <w:lang w:eastAsia="zh-CN"/>
      </w:rPr>
      <w:t xml:space="preserve"> </w:t>
    </w:r>
    <w:r w:rsidR="00243F51" w:rsidRPr="003209C9">
      <w:rPr>
        <w:rFonts w:hint="eastAsia"/>
        <w:lang w:eastAsia="zh-CN"/>
      </w:rPr>
      <w:t>共</w:t>
    </w:r>
    <w:r w:rsidR="00243F51" w:rsidRPr="003209C9">
      <w:rPr>
        <w:rFonts w:hint="eastAsia"/>
        <w:lang w:eastAsia="zh-CN"/>
      </w:rPr>
      <w:t xml:space="preserve"> </w:t>
    </w:r>
    <w:r w:rsidR="00243F51">
      <w:rPr>
        <w:rFonts w:hint="eastAsia"/>
        <w:lang w:eastAsia="zh-CN"/>
      </w:rPr>
      <w:t>{</w:t>
    </w:r>
    <w:r w:rsidR="00243F51">
      <w:rPr>
        <w:lang w:eastAsia="zh-CN"/>
      </w:rPr>
      <w:t>pages</w:t>
    </w:r>
    <w:r w:rsidR="00243F51">
      <w:rPr>
        <w:rFonts w:hint="eastAsia"/>
        <w:lang w:eastAsia="zh-CN"/>
      </w:rPr>
      <w:t>}</w:t>
    </w:r>
    <w:r w:rsidR="00243F51">
      <w:rPr>
        <w:lang w:eastAsia="zh-CN"/>
      </w:rPr>
      <w:t xml:space="preserve"> </w:t>
    </w:r>
    <w:r w:rsidR="00243F51">
      <w:rPr>
        <w:rFonts w:hint="eastAsia"/>
        <w:lang w:eastAsia="zh-CN"/>
      </w:rPr>
      <w:t>页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E52" w:rsidRDefault="004C4E52" w:rsidP="00942A34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FB3" w:rsidRPr="001261FD" w:rsidRDefault="00FD7C81" w:rsidP="00962FB3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 w:rsidR="00AA1AE3">
      <w:rPr>
        <w:rFonts w:ascii="宋体" w:hAnsi="宋体" w:hint="eastAsia"/>
      </w:rPr>
      <w:t>红沿河</w:t>
    </w:r>
    <w:r w:rsidR="00AA1AE3">
      <w:t>5&amp;6</w:t>
    </w:r>
    <w:r w:rsidR="00AA1AE3">
      <w:rPr>
        <w:rFonts w:ascii="宋体" w:hAnsi="宋体" w:hint="eastAsia"/>
      </w:rPr>
      <w:t>号机组安全级</w:t>
    </w:r>
    <w:r w:rsidR="00AA1AE3">
      <w:t>DCS</w:t>
    </w:r>
    <w:r w:rsidR="00AA1AE3">
      <w:rPr>
        <w:rFonts w:ascii="宋体" w:hAnsi="宋体" w:hint="eastAsia"/>
      </w:rPr>
      <w:t>项目</w:t>
    </w:r>
  </w:p>
  <w:p w:rsidR="00243F51" w:rsidRPr="003209C9" w:rsidRDefault="00243F51" w:rsidP="00243F51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</w:p>
  <w:p w:rsidR="00243F51" w:rsidRPr="003209C9" w:rsidRDefault="00243F51" w:rsidP="00243F51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>
      <w:rPr>
        <w:rFonts w:ascii="Times New Roman" w:hAnsi="Times New Roman" w:hint="eastAsia"/>
        <w:lang w:eastAsia="zh-CN"/>
      </w:rPr>
      <w:t>{</w:t>
    </w:r>
    <w:r>
      <w:rPr>
        <w:rFonts w:ascii="Times New Roman" w:hAnsi="Times New Roman"/>
        <w:lang w:eastAsia="zh-CN"/>
      </w:rPr>
      <w:t>r</w:t>
    </w:r>
    <w:r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="002476BD" w:rsidRPr="003209C9">
      <w:fldChar w:fldCharType="begin"/>
    </w:r>
    <w:r w:rsidRPr="003209C9">
      <w:rPr>
        <w:lang w:eastAsia="zh-CN"/>
      </w:rPr>
      <w:instrText xml:space="preserve"> PAGE </w:instrText>
    </w:r>
    <w:r w:rsidR="002476BD" w:rsidRPr="003209C9">
      <w:fldChar w:fldCharType="separate"/>
    </w:r>
    <w:r w:rsidR="00177A3D">
      <w:rPr>
        <w:noProof/>
        <w:lang w:eastAsia="zh-CN"/>
      </w:rPr>
      <w:t>5</w:t>
    </w:r>
    <w:r w:rsidR="002476BD"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{</w:t>
    </w:r>
    <w:r>
      <w:rPr>
        <w:lang w:eastAsia="zh-CN"/>
      </w:rPr>
      <w:t>pages</w:t>
    </w:r>
    <w:r>
      <w:rPr>
        <w:rFonts w:hint="eastAsia"/>
        <w:lang w:eastAsia="zh-CN"/>
      </w:rPr>
      <w:t>}</w:t>
    </w:r>
    <w:r>
      <w:rPr>
        <w:lang w:eastAsia="zh-CN"/>
      </w:rPr>
      <w:t xml:space="preserve"> </w:t>
    </w:r>
    <w:r>
      <w:rPr>
        <w:rFonts w:hint="eastAsia"/>
        <w:lang w:eastAsia="zh-CN"/>
      </w:rPr>
      <w:t>页</w:t>
    </w:r>
  </w:p>
  <w:p w:rsidR="00962FB3" w:rsidRPr="00243F51" w:rsidRDefault="00962FB3" w:rsidP="00243F51">
    <w:pPr>
      <w:tabs>
        <w:tab w:val="left" w:pos="408"/>
        <w:tab w:val="right" w:pos="9071"/>
      </w:tabs>
      <w:jc w:val="right"/>
      <w:rPr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18F2"/>
    <w:rsid w:val="00000E68"/>
    <w:rsid w:val="00001202"/>
    <w:rsid w:val="0000346C"/>
    <w:rsid w:val="00003C6F"/>
    <w:rsid w:val="00004303"/>
    <w:rsid w:val="0002365B"/>
    <w:rsid w:val="00030620"/>
    <w:rsid w:val="00032B45"/>
    <w:rsid w:val="00033207"/>
    <w:rsid w:val="00035044"/>
    <w:rsid w:val="0003613F"/>
    <w:rsid w:val="0004520A"/>
    <w:rsid w:val="00053E8B"/>
    <w:rsid w:val="00070584"/>
    <w:rsid w:val="00073A83"/>
    <w:rsid w:val="00074026"/>
    <w:rsid w:val="00074AE3"/>
    <w:rsid w:val="00077839"/>
    <w:rsid w:val="00080C3F"/>
    <w:rsid w:val="00094205"/>
    <w:rsid w:val="00094BA1"/>
    <w:rsid w:val="000A1B14"/>
    <w:rsid w:val="000B02D2"/>
    <w:rsid w:val="000B4C26"/>
    <w:rsid w:val="000B72DE"/>
    <w:rsid w:val="000B76E0"/>
    <w:rsid w:val="000C528C"/>
    <w:rsid w:val="000E255A"/>
    <w:rsid w:val="000E44A9"/>
    <w:rsid w:val="000F1686"/>
    <w:rsid w:val="0010779D"/>
    <w:rsid w:val="00111CCC"/>
    <w:rsid w:val="00121DB3"/>
    <w:rsid w:val="001261FD"/>
    <w:rsid w:val="00127710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7CA"/>
    <w:rsid w:val="00175B29"/>
    <w:rsid w:val="001773C1"/>
    <w:rsid w:val="00177A3D"/>
    <w:rsid w:val="00180706"/>
    <w:rsid w:val="00192F0E"/>
    <w:rsid w:val="00197D1B"/>
    <w:rsid w:val="001B0BAB"/>
    <w:rsid w:val="001B30B0"/>
    <w:rsid w:val="001B6FF8"/>
    <w:rsid w:val="001C3CC0"/>
    <w:rsid w:val="001F457C"/>
    <w:rsid w:val="001F525A"/>
    <w:rsid w:val="0020212B"/>
    <w:rsid w:val="00202F6D"/>
    <w:rsid w:val="00211D78"/>
    <w:rsid w:val="0021693B"/>
    <w:rsid w:val="0022486F"/>
    <w:rsid w:val="00226EB2"/>
    <w:rsid w:val="0023206B"/>
    <w:rsid w:val="002342DA"/>
    <w:rsid w:val="00237130"/>
    <w:rsid w:val="00243F51"/>
    <w:rsid w:val="002476BD"/>
    <w:rsid w:val="0026178F"/>
    <w:rsid w:val="002648E1"/>
    <w:rsid w:val="002703BE"/>
    <w:rsid w:val="00274487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7A1A"/>
    <w:rsid w:val="00313977"/>
    <w:rsid w:val="003209C9"/>
    <w:rsid w:val="00323C47"/>
    <w:rsid w:val="00326D78"/>
    <w:rsid w:val="00327542"/>
    <w:rsid w:val="00333C51"/>
    <w:rsid w:val="003349C9"/>
    <w:rsid w:val="0033511C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773A"/>
    <w:rsid w:val="003B2B9A"/>
    <w:rsid w:val="003B6D88"/>
    <w:rsid w:val="003C0CB9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7362"/>
    <w:rsid w:val="004079D5"/>
    <w:rsid w:val="00410B81"/>
    <w:rsid w:val="004122A8"/>
    <w:rsid w:val="00413612"/>
    <w:rsid w:val="004209BD"/>
    <w:rsid w:val="00436230"/>
    <w:rsid w:val="00446656"/>
    <w:rsid w:val="00450AA2"/>
    <w:rsid w:val="00457950"/>
    <w:rsid w:val="004579B6"/>
    <w:rsid w:val="00457A7C"/>
    <w:rsid w:val="00460053"/>
    <w:rsid w:val="00466564"/>
    <w:rsid w:val="0046719B"/>
    <w:rsid w:val="0046732D"/>
    <w:rsid w:val="0047168E"/>
    <w:rsid w:val="0047427E"/>
    <w:rsid w:val="004757F3"/>
    <w:rsid w:val="00476B22"/>
    <w:rsid w:val="00492EA4"/>
    <w:rsid w:val="004C4654"/>
    <w:rsid w:val="004C4E52"/>
    <w:rsid w:val="004C5AD7"/>
    <w:rsid w:val="004D373B"/>
    <w:rsid w:val="004D3BC1"/>
    <w:rsid w:val="004D7541"/>
    <w:rsid w:val="004E2B4B"/>
    <w:rsid w:val="004F400F"/>
    <w:rsid w:val="004F7DDE"/>
    <w:rsid w:val="0050133E"/>
    <w:rsid w:val="00505A8D"/>
    <w:rsid w:val="00506D38"/>
    <w:rsid w:val="00523DE5"/>
    <w:rsid w:val="00527397"/>
    <w:rsid w:val="00532ED0"/>
    <w:rsid w:val="00541059"/>
    <w:rsid w:val="00541C9F"/>
    <w:rsid w:val="00545AA8"/>
    <w:rsid w:val="00552E8E"/>
    <w:rsid w:val="00553695"/>
    <w:rsid w:val="00554037"/>
    <w:rsid w:val="00562C0B"/>
    <w:rsid w:val="00573FF4"/>
    <w:rsid w:val="00574298"/>
    <w:rsid w:val="0058003F"/>
    <w:rsid w:val="0059057C"/>
    <w:rsid w:val="00597FF3"/>
    <w:rsid w:val="005B525D"/>
    <w:rsid w:val="005C5E34"/>
    <w:rsid w:val="005E4E52"/>
    <w:rsid w:val="005E541A"/>
    <w:rsid w:val="005E5BDB"/>
    <w:rsid w:val="005F4085"/>
    <w:rsid w:val="005F7F1A"/>
    <w:rsid w:val="00604E49"/>
    <w:rsid w:val="006276E5"/>
    <w:rsid w:val="00634085"/>
    <w:rsid w:val="006539CF"/>
    <w:rsid w:val="0066060A"/>
    <w:rsid w:val="00670CCD"/>
    <w:rsid w:val="006746CB"/>
    <w:rsid w:val="0067792C"/>
    <w:rsid w:val="006A5C94"/>
    <w:rsid w:val="006A776C"/>
    <w:rsid w:val="006B7D87"/>
    <w:rsid w:val="006C050A"/>
    <w:rsid w:val="006C4E35"/>
    <w:rsid w:val="006C5484"/>
    <w:rsid w:val="006D30AC"/>
    <w:rsid w:val="006D7163"/>
    <w:rsid w:val="006E0FC9"/>
    <w:rsid w:val="00704AB6"/>
    <w:rsid w:val="00711A4E"/>
    <w:rsid w:val="00712CEB"/>
    <w:rsid w:val="00713728"/>
    <w:rsid w:val="00714EFA"/>
    <w:rsid w:val="007311A2"/>
    <w:rsid w:val="00733CCE"/>
    <w:rsid w:val="00756B66"/>
    <w:rsid w:val="007623E1"/>
    <w:rsid w:val="0076371A"/>
    <w:rsid w:val="00764C09"/>
    <w:rsid w:val="007808F3"/>
    <w:rsid w:val="00787612"/>
    <w:rsid w:val="00791117"/>
    <w:rsid w:val="007A6F0D"/>
    <w:rsid w:val="007B0D64"/>
    <w:rsid w:val="007B2059"/>
    <w:rsid w:val="007B426A"/>
    <w:rsid w:val="007C7F9A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673CB"/>
    <w:rsid w:val="008720DA"/>
    <w:rsid w:val="00874065"/>
    <w:rsid w:val="008833BA"/>
    <w:rsid w:val="008848ED"/>
    <w:rsid w:val="008A67FD"/>
    <w:rsid w:val="008A6A78"/>
    <w:rsid w:val="008B0350"/>
    <w:rsid w:val="008B453A"/>
    <w:rsid w:val="008C60B2"/>
    <w:rsid w:val="008D354A"/>
    <w:rsid w:val="008D5DB1"/>
    <w:rsid w:val="008E3717"/>
    <w:rsid w:val="008E5246"/>
    <w:rsid w:val="008F263B"/>
    <w:rsid w:val="008F454E"/>
    <w:rsid w:val="008F6A02"/>
    <w:rsid w:val="00911E64"/>
    <w:rsid w:val="009156DE"/>
    <w:rsid w:val="00915DD3"/>
    <w:rsid w:val="00917774"/>
    <w:rsid w:val="00922D22"/>
    <w:rsid w:val="009374D5"/>
    <w:rsid w:val="00942A34"/>
    <w:rsid w:val="009435EF"/>
    <w:rsid w:val="009501BD"/>
    <w:rsid w:val="00952DC7"/>
    <w:rsid w:val="00962FB3"/>
    <w:rsid w:val="00963BE1"/>
    <w:rsid w:val="009725A8"/>
    <w:rsid w:val="00982E92"/>
    <w:rsid w:val="00997A3A"/>
    <w:rsid w:val="009A0BF7"/>
    <w:rsid w:val="009A24D9"/>
    <w:rsid w:val="009B0249"/>
    <w:rsid w:val="009C3D51"/>
    <w:rsid w:val="009F19EA"/>
    <w:rsid w:val="009F2B9D"/>
    <w:rsid w:val="009F5C42"/>
    <w:rsid w:val="00A00188"/>
    <w:rsid w:val="00A06F8D"/>
    <w:rsid w:val="00A07006"/>
    <w:rsid w:val="00A2207F"/>
    <w:rsid w:val="00A24F47"/>
    <w:rsid w:val="00A25666"/>
    <w:rsid w:val="00A27E18"/>
    <w:rsid w:val="00A31095"/>
    <w:rsid w:val="00A31C24"/>
    <w:rsid w:val="00A4047A"/>
    <w:rsid w:val="00A435C2"/>
    <w:rsid w:val="00A46059"/>
    <w:rsid w:val="00A55974"/>
    <w:rsid w:val="00A639C5"/>
    <w:rsid w:val="00A90392"/>
    <w:rsid w:val="00AA0063"/>
    <w:rsid w:val="00AA1AE3"/>
    <w:rsid w:val="00AA3B52"/>
    <w:rsid w:val="00AA56B5"/>
    <w:rsid w:val="00AB27B7"/>
    <w:rsid w:val="00AB3D90"/>
    <w:rsid w:val="00AC1CB8"/>
    <w:rsid w:val="00AC27DC"/>
    <w:rsid w:val="00AD1232"/>
    <w:rsid w:val="00AD3814"/>
    <w:rsid w:val="00AE403F"/>
    <w:rsid w:val="00AE478D"/>
    <w:rsid w:val="00AF08CB"/>
    <w:rsid w:val="00AF1C01"/>
    <w:rsid w:val="00AF210C"/>
    <w:rsid w:val="00B111E6"/>
    <w:rsid w:val="00B11FDC"/>
    <w:rsid w:val="00B150B6"/>
    <w:rsid w:val="00B16721"/>
    <w:rsid w:val="00B20C9D"/>
    <w:rsid w:val="00B217A1"/>
    <w:rsid w:val="00B21CA3"/>
    <w:rsid w:val="00B32038"/>
    <w:rsid w:val="00B6004E"/>
    <w:rsid w:val="00B61951"/>
    <w:rsid w:val="00B80ACD"/>
    <w:rsid w:val="00B84372"/>
    <w:rsid w:val="00BA6147"/>
    <w:rsid w:val="00BC362D"/>
    <w:rsid w:val="00BC442B"/>
    <w:rsid w:val="00BC4FF4"/>
    <w:rsid w:val="00BE0018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741C2"/>
    <w:rsid w:val="00C74F96"/>
    <w:rsid w:val="00C8044E"/>
    <w:rsid w:val="00C809CE"/>
    <w:rsid w:val="00C8193F"/>
    <w:rsid w:val="00C83A46"/>
    <w:rsid w:val="00C923CB"/>
    <w:rsid w:val="00C95156"/>
    <w:rsid w:val="00CA1969"/>
    <w:rsid w:val="00CA270D"/>
    <w:rsid w:val="00CA34D9"/>
    <w:rsid w:val="00CA38E4"/>
    <w:rsid w:val="00CB718B"/>
    <w:rsid w:val="00CC2978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309B1"/>
    <w:rsid w:val="00D3474A"/>
    <w:rsid w:val="00D37311"/>
    <w:rsid w:val="00D47B24"/>
    <w:rsid w:val="00D51661"/>
    <w:rsid w:val="00D57EE0"/>
    <w:rsid w:val="00D63EFA"/>
    <w:rsid w:val="00D65A21"/>
    <w:rsid w:val="00D70C65"/>
    <w:rsid w:val="00D74FAC"/>
    <w:rsid w:val="00D74FEE"/>
    <w:rsid w:val="00D82394"/>
    <w:rsid w:val="00D869E5"/>
    <w:rsid w:val="00D907CE"/>
    <w:rsid w:val="00D94F15"/>
    <w:rsid w:val="00DA0372"/>
    <w:rsid w:val="00DA0784"/>
    <w:rsid w:val="00DA42DE"/>
    <w:rsid w:val="00DB380D"/>
    <w:rsid w:val="00DB5C8A"/>
    <w:rsid w:val="00DD4340"/>
    <w:rsid w:val="00DE371C"/>
    <w:rsid w:val="00DE3919"/>
    <w:rsid w:val="00DF2B1F"/>
    <w:rsid w:val="00DF2EF6"/>
    <w:rsid w:val="00DF3B06"/>
    <w:rsid w:val="00DF5F22"/>
    <w:rsid w:val="00DF6822"/>
    <w:rsid w:val="00E01149"/>
    <w:rsid w:val="00E0189F"/>
    <w:rsid w:val="00E07909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9104B"/>
    <w:rsid w:val="00E91F21"/>
    <w:rsid w:val="00E9439F"/>
    <w:rsid w:val="00E954F2"/>
    <w:rsid w:val="00E96ABB"/>
    <w:rsid w:val="00EA74D5"/>
    <w:rsid w:val="00EA7839"/>
    <w:rsid w:val="00EB2494"/>
    <w:rsid w:val="00EB3460"/>
    <w:rsid w:val="00EB369B"/>
    <w:rsid w:val="00EB767C"/>
    <w:rsid w:val="00ED0A6A"/>
    <w:rsid w:val="00ED635F"/>
    <w:rsid w:val="00EE04DB"/>
    <w:rsid w:val="00EE1BD4"/>
    <w:rsid w:val="00EF52B4"/>
    <w:rsid w:val="00F02E5D"/>
    <w:rsid w:val="00F0363F"/>
    <w:rsid w:val="00F07086"/>
    <w:rsid w:val="00F072BB"/>
    <w:rsid w:val="00F10EE2"/>
    <w:rsid w:val="00F12E53"/>
    <w:rsid w:val="00F203D6"/>
    <w:rsid w:val="00F30AD8"/>
    <w:rsid w:val="00F34957"/>
    <w:rsid w:val="00F35ACC"/>
    <w:rsid w:val="00F42221"/>
    <w:rsid w:val="00F425D0"/>
    <w:rsid w:val="00F43017"/>
    <w:rsid w:val="00F50C8C"/>
    <w:rsid w:val="00F529C7"/>
    <w:rsid w:val="00F5647E"/>
    <w:rsid w:val="00F605AE"/>
    <w:rsid w:val="00F6198F"/>
    <w:rsid w:val="00F75E91"/>
    <w:rsid w:val="00F76B52"/>
    <w:rsid w:val="00FA56C3"/>
    <w:rsid w:val="00FD0177"/>
    <w:rsid w:val="00FD18F2"/>
    <w:rsid w:val="00FD2F50"/>
    <w:rsid w:val="00FD7C81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8C9D7475-5834-4D8D-9A81-F1AD9051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link w:val="1Char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0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0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  <w:style w:type="character" w:customStyle="1" w:styleId="1Char">
    <w:name w:val="标题 1 Char"/>
    <w:basedOn w:val="a0"/>
    <w:link w:val="1"/>
    <w:rsid w:val="00962FB3"/>
    <w:rPr>
      <w:rFonts w:ascii="Arial" w:hAnsi="Arial"/>
      <w:b/>
      <w:bCs/>
      <w:kern w:val="44"/>
      <w:sz w:val="28"/>
      <w:szCs w:val="44"/>
    </w:rPr>
  </w:style>
  <w:style w:type="character" w:customStyle="1" w:styleId="Char">
    <w:name w:val="页脚 Char"/>
    <w:basedOn w:val="a0"/>
    <w:link w:val="a3"/>
    <w:rsid w:val="00962FB3"/>
    <w:rPr>
      <w:rFonts w:ascii="Arial" w:hAnsi="Arial"/>
      <w:sz w:val="21"/>
      <w:lang w:val="fr-FR" w:eastAsia="fr-FR"/>
    </w:rPr>
  </w:style>
  <w:style w:type="paragraph" w:styleId="ab">
    <w:name w:val="List Paragraph"/>
    <w:basedOn w:val="a"/>
    <w:uiPriority w:val="34"/>
    <w:qFormat/>
    <w:rsid w:val="0066060A"/>
    <w:pPr>
      <w:widowControl/>
      <w:spacing w:line="240" w:lineRule="auto"/>
      <w:ind w:firstLine="420"/>
      <w:jc w:val="both"/>
    </w:pPr>
    <w:rPr>
      <w:rFonts w:ascii="Calibri" w:hAnsi="Calibri" w:cs="宋体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control" Target="activeX/activeX6.xml"/><Relationship Id="rId42" Type="http://schemas.openxmlformats.org/officeDocument/2006/relationships/image" Target="media/image18.wmf"/><Relationship Id="rId47" Type="http://schemas.openxmlformats.org/officeDocument/2006/relationships/control" Target="activeX/activeX19.xml"/><Relationship Id="rId63" Type="http://schemas.openxmlformats.org/officeDocument/2006/relationships/control" Target="activeX/activeX27.xml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control" Target="activeX/activeX40.xml"/><Relationship Id="rId7" Type="http://schemas.openxmlformats.org/officeDocument/2006/relationships/endnotes" Target="endnotes.xml"/><Relationship Id="rId71" Type="http://schemas.openxmlformats.org/officeDocument/2006/relationships/control" Target="activeX/activeX31.xml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0.xml"/><Relationship Id="rId11" Type="http://schemas.openxmlformats.org/officeDocument/2006/relationships/control" Target="activeX/activeX1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4.xml"/><Relationship Id="rId40" Type="http://schemas.openxmlformats.org/officeDocument/2006/relationships/image" Target="media/image17.wmf"/><Relationship Id="rId45" Type="http://schemas.openxmlformats.org/officeDocument/2006/relationships/control" Target="activeX/activeX18.xml"/><Relationship Id="rId53" Type="http://schemas.openxmlformats.org/officeDocument/2006/relationships/control" Target="activeX/activeX22.xml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control" Target="activeX/activeX35.xml"/><Relationship Id="rId87" Type="http://schemas.openxmlformats.org/officeDocument/2006/relationships/control" Target="activeX/activeX39.xml"/><Relationship Id="rId102" Type="http://schemas.openxmlformats.org/officeDocument/2006/relationships/header" Target="header3.xml"/><Relationship Id="rId5" Type="http://schemas.openxmlformats.org/officeDocument/2006/relationships/webSettings" Target="webSettings.xml"/><Relationship Id="rId61" Type="http://schemas.openxmlformats.org/officeDocument/2006/relationships/control" Target="activeX/activeX26.xml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control" Target="activeX/activeX43.xml"/><Relationship Id="rId19" Type="http://schemas.openxmlformats.org/officeDocument/2006/relationships/control" Target="activeX/activeX5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9.xml"/><Relationship Id="rId30" Type="http://schemas.openxmlformats.org/officeDocument/2006/relationships/image" Target="media/image12.wmf"/><Relationship Id="rId35" Type="http://schemas.openxmlformats.org/officeDocument/2006/relationships/control" Target="activeX/activeX13.xml"/><Relationship Id="rId43" Type="http://schemas.openxmlformats.org/officeDocument/2006/relationships/control" Target="activeX/activeX17.xml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control" Target="activeX/activeX30.xml"/><Relationship Id="rId77" Type="http://schemas.openxmlformats.org/officeDocument/2006/relationships/control" Target="activeX/activeX34.xml"/><Relationship Id="rId100" Type="http://schemas.openxmlformats.org/officeDocument/2006/relationships/header" Target="header2.xml"/><Relationship Id="rId105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ontrol" Target="activeX/activeX21.xml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control" Target="activeX/activeX38.xml"/><Relationship Id="rId93" Type="http://schemas.openxmlformats.org/officeDocument/2006/relationships/control" Target="activeX/activeX42.xml"/><Relationship Id="rId9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control" Target="activeX/activeX25.xml"/><Relationship Id="rId67" Type="http://schemas.openxmlformats.org/officeDocument/2006/relationships/control" Target="activeX/activeX29.xml"/><Relationship Id="rId103" Type="http://schemas.openxmlformats.org/officeDocument/2006/relationships/header" Target="header4.xml"/><Relationship Id="rId20" Type="http://schemas.openxmlformats.org/officeDocument/2006/relationships/image" Target="media/image7.wmf"/><Relationship Id="rId41" Type="http://schemas.openxmlformats.org/officeDocument/2006/relationships/control" Target="activeX/activeX16.xml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control" Target="activeX/activeX33.xml"/><Relationship Id="rId83" Type="http://schemas.openxmlformats.org/officeDocument/2006/relationships/control" Target="activeX/activeX37.xml"/><Relationship Id="rId88" Type="http://schemas.openxmlformats.org/officeDocument/2006/relationships/image" Target="media/image41.wmf"/><Relationship Id="rId91" Type="http://schemas.openxmlformats.org/officeDocument/2006/relationships/control" Target="activeX/activeX41.xml"/><Relationship Id="rId96" Type="http://schemas.openxmlformats.org/officeDocument/2006/relationships/image" Target="media/image45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control" Target="activeX/activeX20.xml"/><Relationship Id="rId57" Type="http://schemas.openxmlformats.org/officeDocument/2006/relationships/control" Target="activeX/activeX24.xml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control" Target="activeX/activeX11.xml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control" Target="activeX/activeX28.xml"/><Relationship Id="rId73" Type="http://schemas.openxmlformats.org/officeDocument/2006/relationships/control" Target="activeX/activeX32.xml"/><Relationship Id="rId78" Type="http://schemas.openxmlformats.org/officeDocument/2006/relationships/image" Target="media/image36.wmf"/><Relationship Id="rId81" Type="http://schemas.openxmlformats.org/officeDocument/2006/relationships/control" Target="activeX/activeX36.xml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footer" Target="footer2.xml"/><Relationship Id="rId10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control" Target="activeX/activeX2.xml"/><Relationship Id="rId18" Type="http://schemas.openxmlformats.org/officeDocument/2006/relationships/image" Target="media/image6.wmf"/><Relationship Id="rId39" Type="http://schemas.openxmlformats.org/officeDocument/2006/relationships/control" Target="activeX/activeX15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control" Target="activeX/activeX23.xml"/><Relationship Id="rId76" Type="http://schemas.openxmlformats.org/officeDocument/2006/relationships/image" Target="media/image35.wmf"/><Relationship Id="rId97" Type="http://schemas.openxmlformats.org/officeDocument/2006/relationships/control" Target="activeX/activeX44.xml"/><Relationship Id="rId10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38FDC05-14A4-4B27-AE83-9439607C7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2</TotalTime>
  <Pages>5</Pages>
  <Words>419</Words>
  <Characters>2389</Characters>
  <Application>Microsoft Office Word</Application>
  <DocSecurity>0</DocSecurity>
  <Lines>19</Lines>
  <Paragraphs>5</Paragraphs>
  <ScaleCrop>false</ScaleCrop>
  <Company>CTEC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cp:lastModifiedBy>褚瑞</cp:lastModifiedBy>
  <cp:revision>5</cp:revision>
  <cp:lastPrinted>2016-07-27T08:42:00Z</cp:lastPrinted>
  <dcterms:created xsi:type="dcterms:W3CDTF">2016-12-07T08:57:00Z</dcterms:created>
  <dcterms:modified xsi:type="dcterms:W3CDTF">2016-12-20T06:49:00Z</dcterms:modified>
</cp:coreProperties>
</file>