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E87E9D" w:rsidTr="00161AEA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7E9D" w:rsidRPr="002627E4" w:rsidRDefault="00E87E9D" w:rsidP="00E87E9D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87E9D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A43402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43402" w:rsidRDefault="00A43402" w:rsidP="00A43402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43402" w:rsidRPr="001234EE" w:rsidRDefault="00A43402" w:rsidP="00A43402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8477AA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477AA" w:rsidRPr="002627E4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8477AA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477AA" w:rsidRDefault="008477AA" w:rsidP="008477AA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D01CB4" w:rsidRDefault="00D01CB4" w:rsidP="00D01CB4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LIAONING HONGYANHE</w:t>
            </w:r>
          </w:p>
          <w:p w:rsidR="00D01CB4" w:rsidRDefault="00D01CB4" w:rsidP="00D01CB4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/>
              </w:rPr>
              <w:t>UNIT 5&amp;6</w:t>
            </w:r>
          </w:p>
          <w:p w:rsidR="00D01CB4" w:rsidRDefault="00D01CB4" w:rsidP="00D01CB4">
            <w:pPr>
              <w:pStyle w:val="ac"/>
              <w:ind w:left="360"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辽宁红沿河核电站</w:t>
            </w:r>
            <w:r>
              <w:rPr>
                <w:b/>
                <w:bCs/>
                <w:sz w:val="44"/>
                <w:szCs w:val="44"/>
              </w:rPr>
              <w:t>5,6</w:t>
            </w: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号机组</w:t>
            </w:r>
          </w:p>
          <w:p w:rsidR="008477AA" w:rsidRPr="00D01CB4" w:rsidRDefault="008477AA" w:rsidP="008477AA">
            <w:pPr>
              <w:spacing w:line="240" w:lineRule="auto"/>
              <w:jc w:val="center"/>
              <w:rPr>
                <w:b/>
                <w:sz w:val="36"/>
                <w:szCs w:val="36"/>
                <w:lang w:val="en-US" w:eastAsia="zh-CN"/>
              </w:rPr>
            </w:pPr>
          </w:p>
        </w:tc>
      </w:tr>
      <w:tr w:rsidR="00E87E9D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7E9D" w:rsidRPr="00B35249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E87E9D" w:rsidRPr="00AA3B52" w:rsidRDefault="00E87E9D" w:rsidP="00E87E9D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8477AA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477AA" w:rsidRDefault="008477AA" w:rsidP="008477AA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8477AA" w:rsidRDefault="008477AA" w:rsidP="008477AA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8477AA" w:rsidRPr="00D128EF" w:rsidRDefault="00E87E9D" w:rsidP="0009060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4C04B0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Pr="00B35249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4C04B0" w:rsidRDefault="004C04B0" w:rsidP="004C04B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04B0" w:rsidRPr="00D128EF" w:rsidRDefault="004C04B0" w:rsidP="004C04B0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4C04B0" w:rsidRDefault="004C04B0" w:rsidP="004C04B0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4C04B0" w:rsidTr="005D182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C04B0" w:rsidRDefault="004C04B0" w:rsidP="004C04B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C04B0" w:rsidRDefault="004C04B0" w:rsidP="004C04B0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C04B0" w:rsidRDefault="004C04B0" w:rsidP="004C04B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04B0" w:rsidRDefault="004C04B0" w:rsidP="004C04B0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4C04B0" w:rsidRDefault="004C04B0" w:rsidP="004C04B0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407D20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407D20" w:rsidRDefault="00407D20" w:rsidP="00407D2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07D20" w:rsidRDefault="00407D20" w:rsidP="00407D2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07D20" w:rsidRDefault="00407D20" w:rsidP="00407D2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7D20" w:rsidRPr="00307A1A" w:rsidRDefault="00407D20" w:rsidP="00407D20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407D20" w:rsidRDefault="00407D20" w:rsidP="00407D20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407D20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407D20" w:rsidRDefault="00407D20" w:rsidP="00407D2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7D20" w:rsidRDefault="00407D20" w:rsidP="00407D2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7D20" w:rsidRDefault="00407D20" w:rsidP="00407D2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7D20" w:rsidRPr="00307A1A" w:rsidRDefault="00407D20" w:rsidP="00407D20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407D20" w:rsidRPr="002627E4" w:rsidRDefault="00407D20" w:rsidP="00407D20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5BD3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407D20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407D20" w:rsidRDefault="00407D20" w:rsidP="00407D20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66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07D20" w:rsidRDefault="00407D20" w:rsidP="00407D20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407D20" w:rsidRDefault="00407D20" w:rsidP="00407D20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407D20" w:rsidRPr="00202F6D" w:rsidRDefault="00407D20" w:rsidP="00407D20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407D20" w:rsidRPr="00C67C8D" w:rsidRDefault="00407D20" w:rsidP="00407D20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407D20" w:rsidRDefault="00407D20" w:rsidP="00407D20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407D20" w:rsidRDefault="00407D20" w:rsidP="00407D20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407D20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07D20" w:rsidRDefault="00407D20" w:rsidP="00407D20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5F583F" w:rsidTr="00285C34">
        <w:trPr>
          <w:cantSplit/>
          <w:trHeight w:val="540"/>
        </w:trPr>
        <w:tc>
          <w:tcPr>
            <w:tcW w:w="10314" w:type="dxa"/>
            <w:gridSpan w:val="13"/>
          </w:tcPr>
          <w:p w:rsidR="005F583F" w:rsidRDefault="005F583F" w:rsidP="00285C3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5F583F" w:rsidRDefault="005F583F" w:rsidP="00285C3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5F583F" w:rsidTr="00285C34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5F583F" w:rsidRDefault="005F583F" w:rsidP="00285C34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>
              <w:t>{t}</w:t>
            </w:r>
          </w:p>
          <w:p w:rsidR="005F583F" w:rsidRDefault="005F583F" w:rsidP="00285C3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>
              <w:rPr>
                <w:lang w:eastAsia="zh-CN"/>
              </w:rPr>
              <w:t>{i_s}</w:t>
            </w:r>
          </w:p>
          <w:p w:rsidR="005F583F" w:rsidRDefault="005F583F" w:rsidP="00285C3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hint="eastAsia"/>
              </w:rPr>
              <w:t>红沿河</w:t>
            </w:r>
            <w:r>
              <w:t>5&amp;6</w:t>
            </w:r>
            <w:r>
              <w:rPr>
                <w:rFonts w:ascii="宋体" w:hAnsi="宋体" w:hint="eastAsia"/>
              </w:rPr>
              <w:t>号机组安全级</w:t>
            </w:r>
            <w:r>
              <w:t>DCS</w:t>
            </w:r>
            <w:r>
              <w:rPr>
                <w:rFonts w:ascii="宋体" w:hAnsi="宋体" w:hint="eastAsia"/>
              </w:rPr>
              <w:t>项目</w:t>
            </w:r>
          </w:p>
          <w:p w:rsidR="005F583F" w:rsidRDefault="005F583F" w:rsidP="00285C3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>
              <w:t>NPD1504001-1</w:t>
            </w:r>
          </w:p>
          <w:p w:rsidR="005F583F" w:rsidRDefault="005F583F" w:rsidP="00285C3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5F583F" w:rsidRPr="00920C5A" w:rsidRDefault="005F583F" w:rsidP="00285C34">
            <w:pPr>
              <w:spacing w:line="420" w:lineRule="auto"/>
              <w:ind w:left="851"/>
              <w:rPr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Pr="00635BD3">
              <w:rPr>
                <w:rFonts w:hint="eastAsia"/>
              </w:rPr>
              <w:t>受控</w:t>
            </w:r>
          </w:p>
          <w:p w:rsidR="005F583F" w:rsidRPr="00BE1405" w:rsidRDefault="005F583F" w:rsidP="00285C34">
            <w:pPr>
              <w:spacing w:line="400" w:lineRule="atLeast"/>
              <w:ind w:left="851"/>
              <w:rPr>
                <w:lang w:eastAsia="zh-CN"/>
              </w:rPr>
            </w:pPr>
          </w:p>
          <w:p w:rsidR="005F583F" w:rsidRDefault="005F583F" w:rsidP="00285C3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5F583F" w:rsidRDefault="005F583F" w:rsidP="00285C3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{</w:t>
            </w:r>
            <w:r>
              <w:rPr>
                <w:color w:val="0000FF"/>
                <w:lang w:eastAsia="zh-CN"/>
              </w:rPr>
              <w:t>pages</w:t>
            </w:r>
            <w:r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5F583F" w:rsidRPr="0027602C" w:rsidRDefault="005F583F" w:rsidP="00285C3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5F583F" w:rsidTr="00285C34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5F583F" w:rsidRDefault="005F583F" w:rsidP="00285C3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5F583F" w:rsidTr="00285C34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F583F" w:rsidRPr="00635BD3" w:rsidRDefault="005F583F" w:rsidP="00285C34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35BD3">
              <w:rPr>
                <w:rFonts w:ascii="Times New Roman" w:hAnsi="Times New Roman"/>
                <w:lang w:eastAsia="zh-CN"/>
              </w:rPr>
              <w:t>{#r_r_3}</w:t>
            </w:r>
            <w:r w:rsidRPr="00635BD3">
              <w:rPr>
                <w:rFonts w:ascii="Times New Roman" w:hAnsi="Times New Roman" w:hint="eastAsia"/>
                <w:lang w:eastAsia="zh-CN"/>
              </w:rPr>
              <w:t>{</w:t>
            </w:r>
            <w:r w:rsidRPr="00635BD3">
              <w:rPr>
                <w:rFonts w:ascii="Times New Roman" w:hAnsi="Times New Roman"/>
                <w:lang w:eastAsia="zh-CN"/>
              </w:rPr>
              <w:t>r</w:t>
            </w:r>
            <w:r w:rsidRPr="00635BD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5F583F" w:rsidRPr="00635BD3" w:rsidRDefault="005F583F" w:rsidP="00285C34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35BD3">
              <w:rPr>
                <w:rFonts w:ascii="Times New Roman" w:hAnsi="Times New Roman" w:hint="eastAsia"/>
                <w:lang w:eastAsia="zh-CN"/>
              </w:rPr>
              <w:t>{</w:t>
            </w:r>
            <w:r w:rsidRPr="00635BD3">
              <w:rPr>
                <w:rFonts w:ascii="Times New Roman" w:hAnsi="Times New Roman"/>
                <w:lang w:eastAsia="zh-CN"/>
              </w:rPr>
              <w:t>st</w:t>
            </w:r>
            <w:r w:rsidRPr="00635BD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F583F" w:rsidRPr="00635BD3" w:rsidRDefault="005F583F" w:rsidP="00285C34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35BD3">
              <w:rPr>
                <w:rFonts w:ascii="Times New Roman" w:hAnsi="Times New Roman" w:hint="eastAsia"/>
                <w:lang w:eastAsia="zh-CN"/>
              </w:rPr>
              <w:t>{</w:t>
            </w:r>
            <w:r w:rsidRPr="00635BD3">
              <w:rPr>
                <w:rFonts w:ascii="Times New Roman" w:hAnsi="Times New Roman"/>
                <w:lang w:eastAsia="zh-CN"/>
              </w:rPr>
              <w:t>d_b</w:t>
            </w:r>
            <w:r w:rsidRPr="00635BD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F583F" w:rsidRPr="00635BD3" w:rsidRDefault="005F583F" w:rsidP="00285C34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35BD3">
              <w:rPr>
                <w:rFonts w:ascii="Times New Roman" w:hAnsi="Times New Roman" w:hint="eastAsia"/>
                <w:lang w:eastAsia="zh-CN"/>
              </w:rPr>
              <w:t>{</w:t>
            </w:r>
            <w:r w:rsidRPr="00635BD3">
              <w:rPr>
                <w:rFonts w:ascii="Times New Roman" w:hAnsi="Times New Roman"/>
                <w:lang w:eastAsia="zh-CN"/>
              </w:rPr>
              <w:t>c_b</w:t>
            </w:r>
            <w:r w:rsidRPr="00635BD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5F583F" w:rsidRPr="00635BD3" w:rsidRDefault="005F583F" w:rsidP="00285C34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635BD3">
              <w:rPr>
                <w:rFonts w:ascii="Times New Roman" w:hAnsi="Times New Roman" w:hint="eastAsia"/>
                <w:lang w:eastAsia="zh-CN"/>
              </w:rPr>
              <w:t>{</w:t>
            </w:r>
            <w:r w:rsidRPr="00635BD3">
              <w:rPr>
                <w:rFonts w:ascii="Times New Roman" w:hAnsi="Times New Roman"/>
                <w:lang w:eastAsia="zh-CN"/>
              </w:rPr>
              <w:t>r_b</w:t>
            </w:r>
            <w:r w:rsidRPr="00635BD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F583F" w:rsidRPr="00635BD3" w:rsidRDefault="005F583F" w:rsidP="00285C34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35BD3">
              <w:rPr>
                <w:rFonts w:ascii="Times New Roman" w:hAnsi="Times New Roman" w:hint="eastAsia"/>
                <w:lang w:eastAsia="zh-CN"/>
              </w:rPr>
              <w:t>{</w:t>
            </w:r>
            <w:r w:rsidRPr="00635BD3">
              <w:rPr>
                <w:rFonts w:ascii="Times New Roman" w:hAnsi="Times New Roman"/>
                <w:lang w:eastAsia="zh-CN"/>
              </w:rPr>
              <w:t>a_b</w:t>
            </w:r>
            <w:r w:rsidRPr="00635BD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5F583F" w:rsidRPr="00635BD3" w:rsidRDefault="005F583F" w:rsidP="00285C34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35BD3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5F583F" w:rsidTr="00285C34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F583F" w:rsidRPr="00A07DF4" w:rsidRDefault="005F583F" w:rsidP="00285C34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F583F" w:rsidRDefault="005F583F" w:rsidP="00285C34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5F583F" w:rsidRDefault="005F583F" w:rsidP="00285C34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5F583F" w:rsidRDefault="005F583F" w:rsidP="00285C34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5F583F" w:rsidRPr="00583C98" w:rsidTr="00285C34">
        <w:trPr>
          <w:cantSplit/>
          <w:trHeight w:hRule="exact" w:val="899"/>
        </w:trPr>
        <w:tc>
          <w:tcPr>
            <w:tcW w:w="10314" w:type="dxa"/>
            <w:gridSpan w:val="13"/>
          </w:tcPr>
          <w:p w:rsidR="005F583F" w:rsidRPr="00583C98" w:rsidRDefault="005F583F" w:rsidP="00285C34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5F583F" w:rsidRPr="00284007" w:rsidTr="00285C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F583F" w:rsidRPr="00553695" w:rsidRDefault="005F583F" w:rsidP="00285C34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5F583F" w:rsidRPr="00553695" w:rsidRDefault="005F583F" w:rsidP="00285C34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5F583F" w:rsidRPr="00553695" w:rsidRDefault="005F583F" w:rsidP="00285C34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5F583F" w:rsidRPr="00284007" w:rsidRDefault="005F583F" w:rsidP="00285C34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40.1pt;height:18.35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pt;height:18.35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45pt;height:18.35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75pt;height:18.35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75pt;height:18.35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1pt;height:18.35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pt;height:18.35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40.1pt;height:18.35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5F583F" w:rsidRPr="00284007" w:rsidTr="00285C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F583F" w:rsidRPr="00284007" w:rsidRDefault="005F583F" w:rsidP="00285C34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pt;height:18.35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pt;height:18.35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pt;height:18.35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75pt;height:18.35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pt;height:18.35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pt;height:18.35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pt;height:18.35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75pt;height:18.35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pt;height:18.35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pt;height:18.35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5F583F" w:rsidRPr="00284007" w:rsidTr="00285C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F583F" w:rsidRPr="00284007" w:rsidRDefault="005F583F" w:rsidP="00285C34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5F583F" w:rsidRPr="00EB767C" w:rsidRDefault="005F583F" w:rsidP="00285C34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40.1pt;height:18.35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pt;height:18.35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1pt;height:18.35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pt;height:18.35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75pt;height:18.35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75pt;height:18.35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pt;height:18.35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pt;height:18.35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1pt;height:18.35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pt;height:18.35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5F583F" w:rsidRPr="00284007" w:rsidTr="00285C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F583F" w:rsidRPr="00284007" w:rsidRDefault="005F583F" w:rsidP="00285C34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F583F" w:rsidRPr="00EB767C" w:rsidRDefault="005F583F" w:rsidP="00285C34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83F" w:rsidRPr="004E7FF5" w:rsidRDefault="005F583F" w:rsidP="00285C34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5F583F" w:rsidRPr="004E7FF5" w:rsidRDefault="005F583F" w:rsidP="00285C34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40.1pt;height:18.35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0.1pt;height:18.35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583F" w:rsidRPr="004E7FF5" w:rsidRDefault="005F583F" w:rsidP="00285C34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5F583F" w:rsidRPr="004E7FF5" w:rsidRDefault="005F583F" w:rsidP="00285C34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1pt;height:18.35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45pt;height:18.35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583F" w:rsidRPr="004E7FF5" w:rsidRDefault="005F583F" w:rsidP="00285C34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5F583F" w:rsidRPr="004E7FF5" w:rsidRDefault="005F583F" w:rsidP="00285C34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75pt;height:18.35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75pt;height:18.35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pt;height:18.35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pt;height:18.35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41.45pt;height:18.35pt" o:ole="">
                  <v:imagedata r:id="rId82" o:title=""/>
                </v:shape>
                <w:control r:id="rId83" w:name="CheckBox39" w:shapeid="_x0000_i118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7" type="#_x0000_t75" style="width:38.05pt;height:18.35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5F583F" w:rsidRPr="00284007" w:rsidTr="00285C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F583F" w:rsidRPr="00284007" w:rsidRDefault="005F583F" w:rsidP="00285C34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5F583F" w:rsidRPr="004E7FF5" w:rsidRDefault="005F583F" w:rsidP="00285C34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40.1pt;height:18.35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201" type="#_x0000_t75" style="width:38.7pt;height:18.35pt" o:ole="">
                  <v:imagedata r:id="rId88" o:title=""/>
                </v:shape>
                <w:control r:id="rId89" w:name="CheckBox210" w:shapeid="_x0000_i120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5F583F" w:rsidRPr="004E7FF5" w:rsidRDefault="005F583F" w:rsidP="00285C34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202" type="#_x0000_t75" style="width:40.1pt;height:18.35pt" o:ole="">
                  <v:imagedata r:id="rId90" o:title=""/>
                </v:shape>
                <w:control r:id="rId91" w:name="CheckBox111" w:shapeid="_x0000_i1202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203" type="#_x0000_t75" style="width:38.7pt;height:18.35pt" o:ole="">
                  <v:imagedata r:id="rId92" o:title=""/>
                </v:shape>
                <w:control r:id="rId93" w:name="CheckBox211" w:shapeid="_x0000_i1203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5F583F" w:rsidRPr="004E7FF5" w:rsidRDefault="005F583F" w:rsidP="00285C34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40.1pt;height:18.35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pt;height:18.35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583F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5F583F" w:rsidRPr="00EB767C" w:rsidRDefault="005F583F" w:rsidP="00285C34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5F583F" w:rsidRPr="00284007" w:rsidTr="00285C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F583F" w:rsidRPr="00284007" w:rsidRDefault="005F583F" w:rsidP="00285C34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F583F" w:rsidRPr="00284007" w:rsidRDefault="005F583F" w:rsidP="00285C34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5F583F" w:rsidRDefault="000B72DE" w:rsidP="00942A34">
      <w:pPr>
        <w:rPr>
          <w:lang w:eastAsia="zh-CN"/>
        </w:rPr>
        <w:sectPr w:rsidR="000B72DE" w:rsidRPr="005F583F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3359D6" w:rsidP="008848ED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CF75EE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E87E9D" w:rsidTr="00CF75EE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87E9D" w:rsidRPr="0003405D" w:rsidRDefault="00E87E9D" w:rsidP="007A77CC">
            <w:pPr>
              <w:jc w:val="center"/>
              <w:rPr>
                <w:rFonts w:ascii="Times New Roman" w:hAnsi="Times New Roman"/>
                <w:lang w:eastAsia="zh-CN"/>
              </w:rPr>
            </w:pPr>
            <w:bookmarkStart w:id="4" w:name="_GoBack"/>
            <w:bookmarkEnd w:id="4"/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91EDE" w:rsidRDefault="00991EDE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F2076A" w:rsidRDefault="00F2076A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8316C5">
      <w:pPr>
        <w:rPr>
          <w:lang w:eastAsia="zh-CN"/>
        </w:rPr>
      </w:pPr>
    </w:p>
    <w:p w:rsidR="008316C5" w:rsidRDefault="008316C5" w:rsidP="008316C5">
      <w:pPr>
        <w:rPr>
          <w:lang w:eastAsia="zh-CN"/>
        </w:rPr>
      </w:pPr>
    </w:p>
    <w:p w:rsidR="00837155" w:rsidRPr="00837155" w:rsidRDefault="00837155" w:rsidP="00837155">
      <w:pPr>
        <w:jc w:val="center"/>
        <w:rPr>
          <w:b/>
          <w:sz w:val="28"/>
          <w:szCs w:val="28"/>
          <w:lang w:eastAsia="zh-CN"/>
        </w:rPr>
      </w:pPr>
      <w:r w:rsidRPr="00837155">
        <w:rPr>
          <w:rFonts w:hint="eastAsia"/>
          <w:b/>
          <w:sz w:val="28"/>
          <w:szCs w:val="28"/>
          <w:lang w:eastAsia="zh-CN"/>
        </w:rPr>
        <w:lastRenderedPageBreak/>
        <w:t>目</w:t>
      </w:r>
      <w:r w:rsidRPr="00837155">
        <w:rPr>
          <w:rFonts w:hint="eastAsia"/>
          <w:b/>
          <w:sz w:val="28"/>
          <w:szCs w:val="28"/>
          <w:lang w:eastAsia="zh-CN"/>
        </w:rPr>
        <w:t xml:space="preserve">  </w:t>
      </w:r>
      <w:r w:rsidRPr="00837155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44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5811"/>
        <w:gridCol w:w="1286"/>
      </w:tblGrid>
      <w:tr w:rsidR="001E6E6F" w:rsidRPr="00586914" w:rsidTr="000A65FA">
        <w:trPr>
          <w:trHeight w:val="233"/>
          <w:jc w:val="center"/>
        </w:trPr>
        <w:tc>
          <w:tcPr>
            <w:tcW w:w="696" w:type="pct"/>
            <w:vAlign w:val="center"/>
          </w:tcPr>
          <w:p w:rsidR="004D2E54" w:rsidRPr="00586914" w:rsidRDefault="004D2E54" w:rsidP="00A966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524" w:type="pct"/>
            <w:noWrap/>
            <w:vAlign w:val="center"/>
            <w:hideMark/>
          </w:tcPr>
          <w:p w:rsidR="004D2E54" w:rsidRPr="00586914" w:rsidRDefault="004D2E54" w:rsidP="00A966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80" w:type="pct"/>
            <w:noWrap/>
            <w:vAlign w:val="center"/>
            <w:hideMark/>
          </w:tcPr>
          <w:p w:rsidR="004D2E54" w:rsidRPr="00586914" w:rsidRDefault="004D2E54" w:rsidP="00A966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1E6E6F" w:rsidRPr="00586914" w:rsidTr="000A65FA">
        <w:trPr>
          <w:trHeight w:val="360"/>
          <w:jc w:val="center"/>
        </w:trPr>
        <w:tc>
          <w:tcPr>
            <w:tcW w:w="696" w:type="pct"/>
            <w:vAlign w:val="center"/>
          </w:tcPr>
          <w:p w:rsidR="004D2E54" w:rsidRPr="00C73200" w:rsidRDefault="004D2E54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4D2E54" w:rsidRPr="00C73200" w:rsidRDefault="004D2E54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vAlign w:val="center"/>
            <w:hideMark/>
          </w:tcPr>
          <w:p w:rsidR="004D2E54" w:rsidRPr="00C73200" w:rsidRDefault="004D2E54" w:rsidP="00A9666C">
            <w:pPr>
              <w:jc w:val="center"/>
              <w:rPr>
                <w:lang w:eastAsia="zh-CN"/>
              </w:rPr>
            </w:pPr>
          </w:p>
        </w:tc>
      </w:tr>
      <w:tr w:rsidR="006A4219" w:rsidRPr="00586914" w:rsidTr="000A65FA">
        <w:trPr>
          <w:trHeight w:val="360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360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360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271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248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237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  <w:tr w:rsidR="006A4219" w:rsidRPr="00586914" w:rsidTr="000A65FA">
        <w:trPr>
          <w:trHeight w:val="237"/>
          <w:jc w:val="center"/>
        </w:trPr>
        <w:tc>
          <w:tcPr>
            <w:tcW w:w="696" w:type="pct"/>
            <w:vAlign w:val="center"/>
          </w:tcPr>
          <w:p w:rsidR="006A4219" w:rsidRPr="00C73200" w:rsidRDefault="006A4219" w:rsidP="00A9666C">
            <w:pPr>
              <w:jc w:val="center"/>
              <w:rPr>
                <w:lang w:eastAsia="zh-CN"/>
              </w:rPr>
            </w:pPr>
          </w:p>
        </w:tc>
        <w:tc>
          <w:tcPr>
            <w:tcW w:w="3524" w:type="pct"/>
            <w:noWrap/>
            <w:vAlign w:val="center"/>
            <w:hideMark/>
          </w:tcPr>
          <w:p w:rsidR="006A4219" w:rsidRPr="00C73200" w:rsidRDefault="006A4219" w:rsidP="0009060E">
            <w:pPr>
              <w:jc w:val="both"/>
              <w:rPr>
                <w:lang w:eastAsia="zh-CN"/>
              </w:rPr>
            </w:pPr>
          </w:p>
        </w:tc>
        <w:tc>
          <w:tcPr>
            <w:tcW w:w="780" w:type="pct"/>
            <w:noWrap/>
            <w:hideMark/>
          </w:tcPr>
          <w:p w:rsidR="006A4219" w:rsidRDefault="006A4219" w:rsidP="006A4219">
            <w:pPr>
              <w:jc w:val="center"/>
            </w:pPr>
          </w:p>
        </w:tc>
      </w:tr>
    </w:tbl>
    <w:p w:rsidR="006A4219" w:rsidRDefault="006A4219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CB40AD" w:rsidRDefault="00CB40AD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CB40AD" w:rsidRDefault="00CB40AD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CB40AD" w:rsidRDefault="00CB40AD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CB40AD" w:rsidRDefault="00CB40AD" w:rsidP="002C2341">
      <w:pPr>
        <w:jc w:val="center"/>
        <w:rPr>
          <w:b/>
          <w:noProof/>
          <w:sz w:val="28"/>
          <w:szCs w:val="28"/>
          <w:lang w:eastAsia="zh-CN"/>
        </w:rPr>
      </w:pPr>
    </w:p>
    <w:p w:rsidR="002C2341" w:rsidRPr="008848ED" w:rsidRDefault="006A4219" w:rsidP="002C2341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  <w:r w:rsidR="002C2341"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2C2341" w:rsidRDefault="002C2341" w:rsidP="002C2341">
      <w:pPr>
        <w:rPr>
          <w:lang w:eastAsia="zh-CN"/>
        </w:rPr>
      </w:pPr>
    </w:p>
    <w:tbl>
      <w:tblPr>
        <w:tblW w:w="47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58"/>
        <w:gridCol w:w="2558"/>
        <w:gridCol w:w="810"/>
      </w:tblGrid>
      <w:tr w:rsidR="002C2341" w:rsidTr="00DF1BEB">
        <w:trPr>
          <w:trHeight w:val="151"/>
          <w:tblHeader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DF1BEB" w:rsidRPr="00023FFC" w:rsidTr="00DF1BEB">
        <w:trPr>
          <w:trHeight w:val="567"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1A44D5" w:rsidRDefault="00DF1BEB" w:rsidP="0009060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DF1BEB" w:rsidRDefault="00DF1BEB" w:rsidP="0009060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EB" w:rsidRPr="001A44D5" w:rsidRDefault="00DF1BEB" w:rsidP="002B771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F1BEB" w:rsidRPr="002C2341" w:rsidTr="00DF1BEB">
        <w:trPr>
          <w:trHeight w:val="567"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1A44D5" w:rsidRDefault="00DF1BEB" w:rsidP="0009060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DF1BEB" w:rsidRDefault="00DF1BEB" w:rsidP="0009060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EB" w:rsidRPr="001A44D5" w:rsidRDefault="00DF1BEB" w:rsidP="002B7718">
            <w:pPr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DF1BEB" w:rsidRPr="002C2341" w:rsidTr="00DF1BEB">
        <w:trPr>
          <w:trHeight w:val="567"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1A44D5" w:rsidRDefault="00DF1BEB" w:rsidP="0009060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DF1BEB" w:rsidRDefault="00DF1BEB" w:rsidP="0009060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EB" w:rsidRPr="001A44D5" w:rsidRDefault="00DF1BEB" w:rsidP="002B771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F1BEB" w:rsidTr="00DF1BEB">
        <w:trPr>
          <w:trHeight w:val="567"/>
          <w:jc w:val="center"/>
        </w:trPr>
        <w:tc>
          <w:tcPr>
            <w:tcW w:w="3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C43FE4" w:rsidRDefault="00DF1BEB" w:rsidP="0009060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F1BEB" w:rsidRPr="00C43FE4" w:rsidRDefault="00DF1BEB" w:rsidP="0009060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BEB" w:rsidRPr="00DF1BEB" w:rsidRDefault="00DF1BEB" w:rsidP="002B7718">
            <w:pPr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</w:tbl>
    <w:p w:rsidR="002C2341" w:rsidRDefault="002C2341" w:rsidP="002C2341">
      <w:pPr>
        <w:tabs>
          <w:tab w:val="left" w:pos="3912"/>
        </w:tabs>
        <w:rPr>
          <w:lang w:eastAsia="zh-CN"/>
        </w:rPr>
      </w:pPr>
    </w:p>
    <w:p w:rsidR="002C2341" w:rsidRPr="005E5BDB" w:rsidRDefault="002C2341" w:rsidP="002C2341">
      <w:pPr>
        <w:rPr>
          <w:lang w:val="en-US" w:eastAsia="zh-CN"/>
        </w:rPr>
      </w:pPr>
    </w:p>
    <w:p w:rsidR="002C2341" w:rsidRDefault="002C2341" w:rsidP="00942A34">
      <w:pPr>
        <w:rPr>
          <w:lang w:eastAsia="zh-CN"/>
        </w:rPr>
      </w:pPr>
    </w:p>
    <w:sectPr w:rsidR="002C2341" w:rsidSect="00991EDE">
      <w:headerReference w:type="even" r:id="rId100"/>
      <w:headerReference w:type="default" r:id="rId101"/>
      <w:type w:val="continuous"/>
      <w:pgSz w:w="11907" w:h="16840" w:code="9"/>
      <w:pgMar w:top="1701" w:right="1418" w:bottom="1134" w:left="1418" w:header="56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9E4" w:rsidRDefault="007419E4" w:rsidP="00942A34">
      <w:r>
        <w:separator/>
      </w:r>
    </w:p>
    <w:p w:rsidR="007419E4" w:rsidRDefault="007419E4" w:rsidP="00942A34"/>
    <w:p w:rsidR="007419E4" w:rsidRDefault="007419E4" w:rsidP="00942A34"/>
    <w:p w:rsidR="007419E4" w:rsidRDefault="007419E4" w:rsidP="00942A34"/>
    <w:p w:rsidR="007419E4" w:rsidRDefault="007419E4" w:rsidP="00942A34"/>
  </w:endnote>
  <w:endnote w:type="continuationSeparator" w:id="0">
    <w:p w:rsidR="007419E4" w:rsidRDefault="007419E4" w:rsidP="00942A34">
      <w:r>
        <w:continuationSeparator/>
      </w:r>
    </w:p>
    <w:p w:rsidR="007419E4" w:rsidRDefault="007419E4" w:rsidP="00942A34"/>
    <w:p w:rsidR="007419E4" w:rsidRDefault="007419E4" w:rsidP="00942A34"/>
    <w:p w:rsidR="007419E4" w:rsidRDefault="007419E4" w:rsidP="00942A34"/>
    <w:p w:rsidR="007419E4" w:rsidRDefault="007419E4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7B1" w:rsidRDefault="00C07A3E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A17B1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A17B1" w:rsidRDefault="00AA17B1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7B1" w:rsidRPr="00915DD3" w:rsidRDefault="00AA17B1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9E4" w:rsidRDefault="007419E4" w:rsidP="00942A34">
      <w:r>
        <w:separator/>
      </w:r>
    </w:p>
    <w:p w:rsidR="007419E4" w:rsidRDefault="007419E4" w:rsidP="00942A34"/>
    <w:p w:rsidR="007419E4" w:rsidRDefault="007419E4" w:rsidP="00942A34"/>
    <w:p w:rsidR="007419E4" w:rsidRDefault="007419E4" w:rsidP="00942A34"/>
    <w:p w:rsidR="007419E4" w:rsidRDefault="007419E4" w:rsidP="00942A34"/>
  </w:footnote>
  <w:footnote w:type="continuationSeparator" w:id="0">
    <w:p w:rsidR="007419E4" w:rsidRDefault="007419E4" w:rsidP="00942A34">
      <w:r>
        <w:continuationSeparator/>
      </w:r>
    </w:p>
    <w:p w:rsidR="007419E4" w:rsidRDefault="007419E4" w:rsidP="00942A34"/>
    <w:p w:rsidR="007419E4" w:rsidRDefault="007419E4" w:rsidP="00942A34"/>
    <w:p w:rsidR="007419E4" w:rsidRDefault="007419E4" w:rsidP="00942A34"/>
    <w:p w:rsidR="007419E4" w:rsidRDefault="007419E4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7B1" w:rsidRPr="00B21CA3" w:rsidRDefault="00AA17B1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8477AA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7B1" w:rsidRDefault="00AA17B1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7B1" w:rsidRPr="001261FD" w:rsidRDefault="00AA17B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D01CB4">
      <w:rPr>
        <w:rFonts w:ascii="宋体" w:hAnsi="宋体" w:hint="eastAsia"/>
      </w:rPr>
      <w:t>红沿河</w:t>
    </w:r>
    <w:r w:rsidR="00D01CB4">
      <w:t>5&amp;6</w:t>
    </w:r>
    <w:r w:rsidR="00635BD3">
      <w:rPr>
        <w:rFonts w:ascii="宋体" w:hAnsi="宋体" w:hint="eastAsia"/>
      </w:rPr>
      <w:t>号机组</w:t>
    </w:r>
    <w:r w:rsidR="00D01CB4">
      <w:t>DCS</w:t>
    </w:r>
    <w:r w:rsidR="00D01CB4">
      <w:rPr>
        <w:rFonts w:ascii="宋体" w:hAnsi="宋体" w:hint="eastAsia"/>
      </w:rPr>
      <w:t>项目</w:t>
    </w:r>
  </w:p>
  <w:p w:rsidR="00AA17B1" w:rsidRDefault="00E87E9D" w:rsidP="00CF75EE">
    <w:pPr>
      <w:pBdr>
        <w:bottom w:val="single" w:sz="4" w:space="1" w:color="auto"/>
      </w:pBdr>
      <w:tabs>
        <w:tab w:val="left" w:pos="216"/>
        <w:tab w:val="right" w:pos="9071"/>
      </w:tabs>
      <w:jc w:val="right"/>
      <w:rPr>
        <w:lang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AA17B1" w:rsidRPr="003209C9" w:rsidRDefault="00AA17B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E87E9D">
      <w:rPr>
        <w:rFonts w:ascii="Times New Roman" w:hAnsi="Times New Roman" w:hint="eastAsia"/>
        <w:lang w:eastAsia="zh-CN"/>
      </w:rPr>
      <w:t>{</w:t>
    </w:r>
    <w:r w:rsidR="00E87E9D">
      <w:rPr>
        <w:rFonts w:ascii="Times New Roman" w:hAnsi="Times New Roman"/>
        <w:lang w:eastAsia="zh-CN"/>
      </w:rPr>
      <w:t>r</w:t>
    </w:r>
    <w:r w:rsidR="00E87E9D">
      <w:rPr>
        <w:rFonts w:ascii="Times New Roman" w:hAnsi="Times New Roman" w:hint="eastAsia"/>
        <w:lang w:eastAsia="zh-CN"/>
      </w:rPr>
      <w:t>}</w:t>
    </w:r>
    <w:r w:rsidR="00E87E9D" w:rsidRPr="003209C9">
      <w:rPr>
        <w:rFonts w:hint="eastAsia"/>
        <w:lang w:eastAsia="zh-CN"/>
      </w:rPr>
      <w:t xml:space="preserve">   </w:t>
    </w:r>
    <w:r w:rsidR="00E87E9D" w:rsidRPr="003209C9">
      <w:rPr>
        <w:rFonts w:hint="eastAsia"/>
        <w:lang w:eastAsia="zh-CN"/>
      </w:rPr>
      <w:t>第</w:t>
    </w:r>
    <w:r w:rsidR="00E87E9D" w:rsidRPr="003209C9">
      <w:rPr>
        <w:rFonts w:hint="eastAsia"/>
        <w:lang w:eastAsia="zh-CN"/>
      </w:rPr>
      <w:t xml:space="preserve"> </w:t>
    </w:r>
    <w:r w:rsidR="00C07A3E" w:rsidRPr="003209C9">
      <w:fldChar w:fldCharType="begin"/>
    </w:r>
    <w:r w:rsidR="00E87E9D" w:rsidRPr="003209C9">
      <w:rPr>
        <w:lang w:eastAsia="zh-CN"/>
      </w:rPr>
      <w:instrText xml:space="preserve"> PAGE </w:instrText>
    </w:r>
    <w:r w:rsidR="00C07A3E" w:rsidRPr="003209C9">
      <w:fldChar w:fldCharType="separate"/>
    </w:r>
    <w:r w:rsidR="00635BD3">
      <w:rPr>
        <w:noProof/>
        <w:lang w:eastAsia="zh-CN"/>
      </w:rPr>
      <w:t>4</w:t>
    </w:r>
    <w:r w:rsidR="00C07A3E" w:rsidRPr="003209C9">
      <w:fldChar w:fldCharType="end"/>
    </w:r>
    <w:r w:rsidR="00E87E9D" w:rsidRPr="003209C9">
      <w:rPr>
        <w:rFonts w:hint="eastAsia"/>
        <w:lang w:eastAsia="zh-CN"/>
      </w:rPr>
      <w:t xml:space="preserve"> </w:t>
    </w:r>
    <w:r w:rsidR="00E87E9D" w:rsidRPr="003209C9">
      <w:rPr>
        <w:rFonts w:hint="eastAsia"/>
        <w:lang w:eastAsia="zh-CN"/>
      </w:rPr>
      <w:t>页</w:t>
    </w:r>
    <w:r w:rsidR="00E87E9D" w:rsidRPr="003209C9">
      <w:rPr>
        <w:rFonts w:hint="eastAsia"/>
        <w:lang w:eastAsia="zh-CN"/>
      </w:rPr>
      <w:t xml:space="preserve"> </w:t>
    </w:r>
    <w:r w:rsidR="00E87E9D" w:rsidRPr="003209C9">
      <w:rPr>
        <w:rFonts w:hint="eastAsia"/>
        <w:lang w:eastAsia="zh-CN"/>
      </w:rPr>
      <w:t>共</w:t>
    </w:r>
    <w:r w:rsidR="00E87E9D" w:rsidRPr="003209C9">
      <w:rPr>
        <w:rFonts w:hint="eastAsia"/>
        <w:lang w:eastAsia="zh-CN"/>
      </w:rPr>
      <w:t xml:space="preserve"> </w:t>
    </w:r>
    <w:r w:rsidR="00E87E9D">
      <w:rPr>
        <w:rFonts w:hint="eastAsia"/>
        <w:lang w:eastAsia="zh-CN"/>
      </w:rPr>
      <w:t>{</w:t>
    </w:r>
    <w:r w:rsidR="00E87E9D">
      <w:rPr>
        <w:lang w:eastAsia="zh-CN"/>
      </w:rPr>
      <w:t>pages</w:t>
    </w:r>
    <w:r w:rsidR="00E87E9D">
      <w:rPr>
        <w:rFonts w:hint="eastAsia"/>
        <w:lang w:eastAsia="zh-CN"/>
      </w:rPr>
      <w:t>}</w:t>
    </w:r>
    <w:r w:rsidR="00E87E9D">
      <w:rPr>
        <w:lang w:eastAsia="zh-CN"/>
      </w:rPr>
      <w:t xml:space="preserve"> </w:t>
    </w:r>
    <w:r w:rsidR="00E87E9D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06DEF"/>
    <w:rsid w:val="0002365B"/>
    <w:rsid w:val="00023FFC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060E"/>
    <w:rsid w:val="00094205"/>
    <w:rsid w:val="00094BA1"/>
    <w:rsid w:val="000978D0"/>
    <w:rsid w:val="000A1B14"/>
    <w:rsid w:val="000A65FA"/>
    <w:rsid w:val="000B02D2"/>
    <w:rsid w:val="000B4C26"/>
    <w:rsid w:val="000B72DE"/>
    <w:rsid w:val="000B76E0"/>
    <w:rsid w:val="000C528C"/>
    <w:rsid w:val="000E44A9"/>
    <w:rsid w:val="000F1686"/>
    <w:rsid w:val="00111CCC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5714E"/>
    <w:rsid w:val="0016046E"/>
    <w:rsid w:val="00160A0B"/>
    <w:rsid w:val="00161AEA"/>
    <w:rsid w:val="00171E79"/>
    <w:rsid w:val="00175B29"/>
    <w:rsid w:val="001773C1"/>
    <w:rsid w:val="00180706"/>
    <w:rsid w:val="00192F0E"/>
    <w:rsid w:val="00197D1B"/>
    <w:rsid w:val="001A44D5"/>
    <w:rsid w:val="001A4A2C"/>
    <w:rsid w:val="001B0BAB"/>
    <w:rsid w:val="001B30B0"/>
    <w:rsid w:val="001B6FF8"/>
    <w:rsid w:val="001C3CC0"/>
    <w:rsid w:val="001E58A4"/>
    <w:rsid w:val="001E6E6F"/>
    <w:rsid w:val="001F457C"/>
    <w:rsid w:val="001F525A"/>
    <w:rsid w:val="0020212B"/>
    <w:rsid w:val="00202F6D"/>
    <w:rsid w:val="0021693B"/>
    <w:rsid w:val="00226EB2"/>
    <w:rsid w:val="0023206B"/>
    <w:rsid w:val="0026178F"/>
    <w:rsid w:val="002627E4"/>
    <w:rsid w:val="002648E1"/>
    <w:rsid w:val="00274487"/>
    <w:rsid w:val="0027528D"/>
    <w:rsid w:val="0028479A"/>
    <w:rsid w:val="00295607"/>
    <w:rsid w:val="00296EDB"/>
    <w:rsid w:val="002A154A"/>
    <w:rsid w:val="002A76B2"/>
    <w:rsid w:val="002A77F0"/>
    <w:rsid w:val="002B2F4E"/>
    <w:rsid w:val="002B3D26"/>
    <w:rsid w:val="002B7718"/>
    <w:rsid w:val="002C2341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49C8"/>
    <w:rsid w:val="002F514F"/>
    <w:rsid w:val="00307A1A"/>
    <w:rsid w:val="003153B2"/>
    <w:rsid w:val="003209C9"/>
    <w:rsid w:val="00323C47"/>
    <w:rsid w:val="00326D78"/>
    <w:rsid w:val="00333C51"/>
    <w:rsid w:val="003349C9"/>
    <w:rsid w:val="0033511C"/>
    <w:rsid w:val="003359D6"/>
    <w:rsid w:val="00341E86"/>
    <w:rsid w:val="003509FD"/>
    <w:rsid w:val="00352B71"/>
    <w:rsid w:val="003576C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90BA6"/>
    <w:rsid w:val="003A773A"/>
    <w:rsid w:val="003B6D88"/>
    <w:rsid w:val="003C0CB9"/>
    <w:rsid w:val="003C0D1C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07D20"/>
    <w:rsid w:val="00410B81"/>
    <w:rsid w:val="004122A8"/>
    <w:rsid w:val="00413612"/>
    <w:rsid w:val="004209BD"/>
    <w:rsid w:val="004247B1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B273F"/>
    <w:rsid w:val="004C04B0"/>
    <w:rsid w:val="004C4E52"/>
    <w:rsid w:val="004C5AD7"/>
    <w:rsid w:val="004D2E54"/>
    <w:rsid w:val="004D373B"/>
    <w:rsid w:val="004D3BC1"/>
    <w:rsid w:val="004D7541"/>
    <w:rsid w:val="004F1DA5"/>
    <w:rsid w:val="004F400F"/>
    <w:rsid w:val="004F598A"/>
    <w:rsid w:val="004F6118"/>
    <w:rsid w:val="004F7DDE"/>
    <w:rsid w:val="00505A8D"/>
    <w:rsid w:val="00506D38"/>
    <w:rsid w:val="00516DCD"/>
    <w:rsid w:val="00523DE5"/>
    <w:rsid w:val="00527397"/>
    <w:rsid w:val="00532ED0"/>
    <w:rsid w:val="00541059"/>
    <w:rsid w:val="00541C9F"/>
    <w:rsid w:val="00552E8E"/>
    <w:rsid w:val="00553695"/>
    <w:rsid w:val="00554037"/>
    <w:rsid w:val="00562C0B"/>
    <w:rsid w:val="00573FF4"/>
    <w:rsid w:val="00574298"/>
    <w:rsid w:val="005761F2"/>
    <w:rsid w:val="0058003F"/>
    <w:rsid w:val="0059057C"/>
    <w:rsid w:val="00597FF3"/>
    <w:rsid w:val="005B525D"/>
    <w:rsid w:val="005C5E34"/>
    <w:rsid w:val="005E5BDB"/>
    <w:rsid w:val="005F4085"/>
    <w:rsid w:val="005F44EB"/>
    <w:rsid w:val="005F53BE"/>
    <w:rsid w:val="005F583F"/>
    <w:rsid w:val="00603A94"/>
    <w:rsid w:val="00604D91"/>
    <w:rsid w:val="00604E49"/>
    <w:rsid w:val="00614369"/>
    <w:rsid w:val="006157D1"/>
    <w:rsid w:val="006276E5"/>
    <w:rsid w:val="00634085"/>
    <w:rsid w:val="00635BD3"/>
    <w:rsid w:val="006539CF"/>
    <w:rsid w:val="00667C23"/>
    <w:rsid w:val="00670CCD"/>
    <w:rsid w:val="006746CB"/>
    <w:rsid w:val="0067792C"/>
    <w:rsid w:val="006A4219"/>
    <w:rsid w:val="006A5C94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175"/>
    <w:rsid w:val="00713728"/>
    <w:rsid w:val="00714EFA"/>
    <w:rsid w:val="007311A2"/>
    <w:rsid w:val="00733CCE"/>
    <w:rsid w:val="007419E4"/>
    <w:rsid w:val="0075381F"/>
    <w:rsid w:val="00756B66"/>
    <w:rsid w:val="007623E1"/>
    <w:rsid w:val="0076371A"/>
    <w:rsid w:val="00764C09"/>
    <w:rsid w:val="007808F3"/>
    <w:rsid w:val="007832C1"/>
    <w:rsid w:val="00787612"/>
    <w:rsid w:val="00791117"/>
    <w:rsid w:val="007A6F0D"/>
    <w:rsid w:val="007A77CC"/>
    <w:rsid w:val="007B0D64"/>
    <w:rsid w:val="007B2059"/>
    <w:rsid w:val="007B426A"/>
    <w:rsid w:val="007B7765"/>
    <w:rsid w:val="007C4572"/>
    <w:rsid w:val="007D284E"/>
    <w:rsid w:val="007D6E1B"/>
    <w:rsid w:val="007E5446"/>
    <w:rsid w:val="007F578E"/>
    <w:rsid w:val="007F7E01"/>
    <w:rsid w:val="00802F50"/>
    <w:rsid w:val="00803EBA"/>
    <w:rsid w:val="008120D4"/>
    <w:rsid w:val="00813526"/>
    <w:rsid w:val="0082085C"/>
    <w:rsid w:val="008249BC"/>
    <w:rsid w:val="008316C5"/>
    <w:rsid w:val="00831A47"/>
    <w:rsid w:val="00832199"/>
    <w:rsid w:val="00837155"/>
    <w:rsid w:val="00837F78"/>
    <w:rsid w:val="00843F50"/>
    <w:rsid w:val="008464CA"/>
    <w:rsid w:val="00847793"/>
    <w:rsid w:val="008477AA"/>
    <w:rsid w:val="008506A3"/>
    <w:rsid w:val="008525AC"/>
    <w:rsid w:val="008576F5"/>
    <w:rsid w:val="0086683D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E57A0"/>
    <w:rsid w:val="008F263B"/>
    <w:rsid w:val="008F454E"/>
    <w:rsid w:val="008F4B97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83699"/>
    <w:rsid w:val="00991EDE"/>
    <w:rsid w:val="00996287"/>
    <w:rsid w:val="00997A3A"/>
    <w:rsid w:val="009A0BF7"/>
    <w:rsid w:val="009A24D9"/>
    <w:rsid w:val="009A3279"/>
    <w:rsid w:val="009B0249"/>
    <w:rsid w:val="009C3D51"/>
    <w:rsid w:val="009F1651"/>
    <w:rsid w:val="009F19EA"/>
    <w:rsid w:val="009F2B9D"/>
    <w:rsid w:val="009F5755"/>
    <w:rsid w:val="009F5C42"/>
    <w:rsid w:val="00A00188"/>
    <w:rsid w:val="00A07006"/>
    <w:rsid w:val="00A2207F"/>
    <w:rsid w:val="00A24F47"/>
    <w:rsid w:val="00A25666"/>
    <w:rsid w:val="00A27E18"/>
    <w:rsid w:val="00A31C24"/>
    <w:rsid w:val="00A42828"/>
    <w:rsid w:val="00A428C7"/>
    <w:rsid w:val="00A43402"/>
    <w:rsid w:val="00A435C2"/>
    <w:rsid w:val="00A43EA6"/>
    <w:rsid w:val="00A55691"/>
    <w:rsid w:val="00A55974"/>
    <w:rsid w:val="00A639C5"/>
    <w:rsid w:val="00A801F4"/>
    <w:rsid w:val="00A90392"/>
    <w:rsid w:val="00A9666C"/>
    <w:rsid w:val="00AA0063"/>
    <w:rsid w:val="00AA17B1"/>
    <w:rsid w:val="00AA3B52"/>
    <w:rsid w:val="00AA56B5"/>
    <w:rsid w:val="00AA5723"/>
    <w:rsid w:val="00AA73B1"/>
    <w:rsid w:val="00AB27B7"/>
    <w:rsid w:val="00AB3D90"/>
    <w:rsid w:val="00AB56C1"/>
    <w:rsid w:val="00AC27DC"/>
    <w:rsid w:val="00AD1232"/>
    <w:rsid w:val="00AD3814"/>
    <w:rsid w:val="00AE478D"/>
    <w:rsid w:val="00AF08CB"/>
    <w:rsid w:val="00AF1C01"/>
    <w:rsid w:val="00AF210C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732A2"/>
    <w:rsid w:val="00B80ACD"/>
    <w:rsid w:val="00B84372"/>
    <w:rsid w:val="00B929E0"/>
    <w:rsid w:val="00BA6147"/>
    <w:rsid w:val="00BC362D"/>
    <w:rsid w:val="00BE0018"/>
    <w:rsid w:val="00BE48A6"/>
    <w:rsid w:val="00BF31CE"/>
    <w:rsid w:val="00BF3A22"/>
    <w:rsid w:val="00BF7B65"/>
    <w:rsid w:val="00C0193F"/>
    <w:rsid w:val="00C07A3E"/>
    <w:rsid w:val="00C11C8C"/>
    <w:rsid w:val="00C13EB7"/>
    <w:rsid w:val="00C302C4"/>
    <w:rsid w:val="00C304DE"/>
    <w:rsid w:val="00C40D0D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83F9A"/>
    <w:rsid w:val="00C923CB"/>
    <w:rsid w:val="00C95156"/>
    <w:rsid w:val="00CA1969"/>
    <w:rsid w:val="00CA34D9"/>
    <w:rsid w:val="00CA38E4"/>
    <w:rsid w:val="00CA4356"/>
    <w:rsid w:val="00CA4F87"/>
    <w:rsid w:val="00CB04DF"/>
    <w:rsid w:val="00CB40AD"/>
    <w:rsid w:val="00CB718B"/>
    <w:rsid w:val="00CC2978"/>
    <w:rsid w:val="00CC49CF"/>
    <w:rsid w:val="00CD02A8"/>
    <w:rsid w:val="00CD0ECC"/>
    <w:rsid w:val="00CF75EE"/>
    <w:rsid w:val="00CF7603"/>
    <w:rsid w:val="00D00761"/>
    <w:rsid w:val="00D00780"/>
    <w:rsid w:val="00D01CB4"/>
    <w:rsid w:val="00D0315D"/>
    <w:rsid w:val="00D04B3F"/>
    <w:rsid w:val="00D11A5C"/>
    <w:rsid w:val="00D128EF"/>
    <w:rsid w:val="00D12C7D"/>
    <w:rsid w:val="00D1483A"/>
    <w:rsid w:val="00D309B1"/>
    <w:rsid w:val="00D3139F"/>
    <w:rsid w:val="00D37311"/>
    <w:rsid w:val="00D51661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4F15"/>
    <w:rsid w:val="00DA0372"/>
    <w:rsid w:val="00DA10C4"/>
    <w:rsid w:val="00DA42DE"/>
    <w:rsid w:val="00DA7EA7"/>
    <w:rsid w:val="00DB380D"/>
    <w:rsid w:val="00DB5C8A"/>
    <w:rsid w:val="00DC47D5"/>
    <w:rsid w:val="00DD4340"/>
    <w:rsid w:val="00DF0B95"/>
    <w:rsid w:val="00DF1BEB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567AE"/>
    <w:rsid w:val="00E64ABD"/>
    <w:rsid w:val="00E67495"/>
    <w:rsid w:val="00E725F4"/>
    <w:rsid w:val="00E76523"/>
    <w:rsid w:val="00E87E9D"/>
    <w:rsid w:val="00E9104B"/>
    <w:rsid w:val="00E91F21"/>
    <w:rsid w:val="00E9439F"/>
    <w:rsid w:val="00E954F2"/>
    <w:rsid w:val="00E96ABB"/>
    <w:rsid w:val="00EA5C18"/>
    <w:rsid w:val="00EB2494"/>
    <w:rsid w:val="00EB3460"/>
    <w:rsid w:val="00EB369B"/>
    <w:rsid w:val="00EB767C"/>
    <w:rsid w:val="00EC1612"/>
    <w:rsid w:val="00ED0A6A"/>
    <w:rsid w:val="00ED635F"/>
    <w:rsid w:val="00EE1BD4"/>
    <w:rsid w:val="00F00D95"/>
    <w:rsid w:val="00F02E5D"/>
    <w:rsid w:val="00F07086"/>
    <w:rsid w:val="00F072BB"/>
    <w:rsid w:val="00F10EE2"/>
    <w:rsid w:val="00F12E53"/>
    <w:rsid w:val="00F203D6"/>
    <w:rsid w:val="00F2076A"/>
    <w:rsid w:val="00F271AE"/>
    <w:rsid w:val="00F3038A"/>
    <w:rsid w:val="00F30AD8"/>
    <w:rsid w:val="00F34957"/>
    <w:rsid w:val="00F35ACC"/>
    <w:rsid w:val="00F42221"/>
    <w:rsid w:val="00F425D0"/>
    <w:rsid w:val="00F529C7"/>
    <w:rsid w:val="00F5647E"/>
    <w:rsid w:val="00F605AE"/>
    <w:rsid w:val="00F60741"/>
    <w:rsid w:val="00F6198F"/>
    <w:rsid w:val="00F75E91"/>
    <w:rsid w:val="00F76B52"/>
    <w:rsid w:val="00FA56C3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5:docId w15:val="{A4404DFF-3774-4ED1-B574-6402C544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Balloon Text"/>
    <w:basedOn w:val="a"/>
    <w:link w:val="Char0"/>
    <w:rsid w:val="004247B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b"/>
    <w:rsid w:val="004247B1"/>
    <w:rPr>
      <w:rFonts w:ascii="Arial" w:hAnsi="Arial"/>
      <w:sz w:val="18"/>
      <w:szCs w:val="18"/>
      <w:lang w:val="fr-FR" w:eastAsia="fr-FR"/>
    </w:rPr>
  </w:style>
  <w:style w:type="paragraph" w:styleId="ac">
    <w:name w:val="List Paragraph"/>
    <w:basedOn w:val="a"/>
    <w:uiPriority w:val="34"/>
    <w:qFormat/>
    <w:rsid w:val="00D01CB4"/>
    <w:pPr>
      <w:widowControl/>
      <w:spacing w:line="240" w:lineRule="auto"/>
      <w:ind w:firstLine="420"/>
      <w:jc w:val="both"/>
    </w:pPr>
    <w:rPr>
      <w:rFonts w:ascii="Calibri" w:hAnsi="Calibri" w:cs="宋体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7EE32-D673-4251-988C-0F357966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20</TotalTime>
  <Pages>5</Pages>
  <Words>429</Words>
  <Characters>2450</Characters>
  <Application>Microsoft Office Word</Application>
  <DocSecurity>0</DocSecurity>
  <Lines>20</Lines>
  <Paragraphs>5</Paragraphs>
  <ScaleCrop>false</ScaleCrop>
  <Company>CTEC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褚瑞</cp:lastModifiedBy>
  <cp:revision>9</cp:revision>
  <cp:lastPrinted>2016-01-27T05:48:00Z</cp:lastPrinted>
  <dcterms:created xsi:type="dcterms:W3CDTF">2016-12-07T07:51:00Z</dcterms:created>
  <dcterms:modified xsi:type="dcterms:W3CDTF">2016-12-20T06:16:00Z</dcterms:modified>
</cp:coreProperties>
</file>