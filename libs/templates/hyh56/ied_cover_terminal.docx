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E45061" w:rsidTr="00E366DC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5061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B3380A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B3380A" w:rsidRDefault="00B3380A" w:rsidP="00B3380A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E16890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E16890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16890" w:rsidRDefault="00E16890" w:rsidP="00E16890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FA515C" w:rsidRDefault="00FA515C" w:rsidP="00FA515C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FA515C" w:rsidRDefault="00FA515C" w:rsidP="00FA515C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FA515C" w:rsidRDefault="00FA515C" w:rsidP="00FA515C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E16890" w:rsidRPr="00FA515C" w:rsidRDefault="00E16890" w:rsidP="00E16890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E45061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45061" w:rsidRPr="00AA3B52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E16890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16890" w:rsidRDefault="00E16890" w:rsidP="00E16890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E16890" w:rsidRPr="00960B85" w:rsidRDefault="00E45061" w:rsidP="00A741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180CFC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B35249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180CFC" w:rsidRDefault="00180CFC" w:rsidP="00180CFC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80CFC" w:rsidRPr="00D128EF" w:rsidRDefault="00180CFC" w:rsidP="00180CFC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80CFC" w:rsidRDefault="00180CFC" w:rsidP="00180CFC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180CFC" w:rsidTr="007258F2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180CFC" w:rsidRDefault="00180CFC" w:rsidP="00180CFC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180CF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307A1A" w:rsidRDefault="00180CFC" w:rsidP="00180CF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180CFC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0CFC" w:rsidRDefault="00180CFC" w:rsidP="00180CF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0CFC" w:rsidRPr="00307A1A" w:rsidRDefault="00180CFC" w:rsidP="00180CFC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180CFC" w:rsidRPr="002627E4" w:rsidRDefault="00180CFC" w:rsidP="00180CFC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0D19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180CFC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180CFC" w:rsidRDefault="00180CFC" w:rsidP="00180CFC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3" name="图片 6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80CFC" w:rsidRDefault="00180CFC" w:rsidP="00180CFC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180CFC" w:rsidRDefault="00180CFC" w:rsidP="00180CFC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180CFC" w:rsidRPr="00202F6D" w:rsidRDefault="00180CFC" w:rsidP="00180CFC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180CFC" w:rsidRPr="00C67C8D" w:rsidRDefault="00180CFC" w:rsidP="00180CFC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180CFC" w:rsidRDefault="00180CFC" w:rsidP="00180CFC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180CFC" w:rsidRPr="00E45061" w:rsidRDefault="00180CFC" w:rsidP="00180CFC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180CFC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80CFC" w:rsidRDefault="00180CFC" w:rsidP="00180CFC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C2DC0" w:rsidTr="00D94AD2">
        <w:trPr>
          <w:cantSplit/>
          <w:trHeight w:val="540"/>
        </w:trPr>
        <w:tc>
          <w:tcPr>
            <w:tcW w:w="10314" w:type="dxa"/>
            <w:gridSpan w:val="13"/>
          </w:tcPr>
          <w:p w:rsidR="003C2DC0" w:rsidRDefault="003C2DC0" w:rsidP="00D94AD2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3C2DC0" w:rsidRDefault="003C2DC0" w:rsidP="00D94AD2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C2DC0" w:rsidTr="00D94AD2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C2DC0" w:rsidRDefault="003C2DC0" w:rsidP="00180CFC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E45061">
              <w:t>{t}</w:t>
            </w:r>
          </w:p>
          <w:p w:rsidR="003C2DC0" w:rsidRDefault="003C2DC0" w:rsidP="00D94AD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E45061">
              <w:rPr>
                <w:lang w:eastAsia="zh-CN"/>
              </w:rPr>
              <w:t>{i_s}</w:t>
            </w:r>
          </w:p>
          <w:p w:rsidR="003C2DC0" w:rsidRDefault="003C2DC0" w:rsidP="00D94AD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A515C">
              <w:rPr>
                <w:rFonts w:ascii="宋体" w:hAnsi="宋体" w:hint="eastAsia"/>
              </w:rPr>
              <w:t>红沿河</w:t>
            </w:r>
            <w:r w:rsidR="00FA515C">
              <w:t>5&amp;6</w:t>
            </w:r>
            <w:r w:rsidR="00FA515C">
              <w:rPr>
                <w:rFonts w:ascii="宋体" w:hAnsi="宋体" w:hint="eastAsia"/>
              </w:rPr>
              <w:t>号机组安全级</w:t>
            </w:r>
            <w:r w:rsidR="00FA515C">
              <w:t>DCS</w:t>
            </w:r>
            <w:r w:rsidR="00FA515C">
              <w:rPr>
                <w:rFonts w:ascii="宋体" w:hAnsi="宋体" w:hint="eastAsia"/>
              </w:rPr>
              <w:t>项目</w:t>
            </w:r>
          </w:p>
          <w:p w:rsidR="003C2DC0" w:rsidRDefault="003C2DC0" w:rsidP="00D94AD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A515C">
              <w:t>NPD1504001-1</w:t>
            </w:r>
          </w:p>
          <w:p w:rsidR="003C2DC0" w:rsidRDefault="003C2DC0" w:rsidP="00D94AD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C2DC0" w:rsidRPr="00920C5A" w:rsidRDefault="003C2DC0" w:rsidP="00D94AD2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900D19">
              <w:rPr>
                <w:rFonts w:ascii="宋体" w:hAnsi="宋体" w:hint="eastAsia"/>
              </w:rPr>
              <w:t>受控</w:t>
            </w:r>
          </w:p>
          <w:p w:rsidR="003C2DC0" w:rsidRPr="00BE1405" w:rsidRDefault="003C2DC0" w:rsidP="00D94AD2">
            <w:pPr>
              <w:spacing w:line="400" w:lineRule="atLeast"/>
              <w:ind w:left="851"/>
              <w:rPr>
                <w:lang w:eastAsia="zh-CN"/>
              </w:rPr>
            </w:pPr>
          </w:p>
          <w:p w:rsidR="003C2DC0" w:rsidRDefault="003C2DC0" w:rsidP="00D94AD2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1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C2DC0" w:rsidRDefault="003C2DC0" w:rsidP="00D94AD2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57362">
              <w:rPr>
                <w:rFonts w:hint="eastAsia"/>
                <w:color w:val="0000FF"/>
                <w:lang w:eastAsia="zh-CN"/>
              </w:rPr>
              <w:t xml:space="preserve"> </w:t>
            </w:r>
            <w:r w:rsidR="00E45061">
              <w:rPr>
                <w:rFonts w:hint="eastAsia"/>
                <w:color w:val="0000FF"/>
                <w:lang w:eastAsia="zh-CN"/>
              </w:rPr>
              <w:t>{</w:t>
            </w:r>
            <w:r w:rsidR="00E45061">
              <w:rPr>
                <w:color w:val="0000FF"/>
                <w:lang w:eastAsia="zh-CN"/>
              </w:rPr>
              <w:t>pages</w:t>
            </w:r>
            <w:r w:rsidR="00E45061">
              <w:rPr>
                <w:rFonts w:hint="eastAsia"/>
                <w:color w:val="0000FF"/>
                <w:lang w:eastAsia="zh-CN"/>
              </w:rPr>
              <w:t>}</w:t>
            </w:r>
            <w:r w:rsidR="002C27CF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C2DC0" w:rsidRPr="0027602C" w:rsidRDefault="003C2DC0" w:rsidP="00180CFC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 w:rsidRPr="00900D1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C2DC0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E45061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45061" w:rsidRPr="00900D19" w:rsidRDefault="00E45061" w:rsidP="00E4506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/>
                <w:lang w:eastAsia="zh-CN"/>
              </w:rPr>
              <w:t>{#r_r_3}</w:t>
            </w: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r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E45061" w:rsidRPr="00900D19" w:rsidRDefault="00E45061" w:rsidP="00E4506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st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900D19" w:rsidRDefault="00E45061" w:rsidP="00E4506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d_b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900D19" w:rsidRDefault="00E45061" w:rsidP="00E4506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c_b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E45061" w:rsidRPr="00900D19" w:rsidRDefault="00E45061" w:rsidP="00E4506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r_b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900D19" w:rsidRDefault="00E45061" w:rsidP="00E4506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 w:hint="eastAsia"/>
                <w:lang w:eastAsia="zh-CN"/>
              </w:rPr>
              <w:t>{</w:t>
            </w:r>
            <w:r w:rsidRPr="00900D19">
              <w:rPr>
                <w:rFonts w:ascii="Times New Roman" w:hAnsi="Times New Roman"/>
                <w:lang w:eastAsia="zh-CN"/>
              </w:rPr>
              <w:t>a_b</w:t>
            </w:r>
            <w:r w:rsidRPr="00900D1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E45061" w:rsidRPr="00900D19" w:rsidRDefault="00E45061" w:rsidP="00E4506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900D19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E45061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Pr="00A07DF4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E45061" w:rsidRDefault="00E45061" w:rsidP="00E450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3C2DC0" w:rsidRPr="00583C98" w:rsidTr="00D94AD2">
        <w:trPr>
          <w:cantSplit/>
          <w:trHeight w:hRule="exact" w:val="899"/>
        </w:trPr>
        <w:tc>
          <w:tcPr>
            <w:tcW w:w="10314" w:type="dxa"/>
            <w:gridSpan w:val="13"/>
          </w:tcPr>
          <w:p w:rsidR="003C2DC0" w:rsidRPr="00583C98" w:rsidRDefault="003C2DC0" w:rsidP="00180CFC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3C2DC0" w:rsidRPr="00284007" w:rsidRDefault="003C2DC0" w:rsidP="00D94AD2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3C2DC0" w:rsidRPr="00EB767C" w:rsidRDefault="00774FE8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774FE8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2" o:title=""/>
                </v:shape>
                <w:control r:id="rId83" w:name="CheckBox39" w:shapeid="_x0000_i1185"/>
              </w:object>
            </w:r>
            <w:r w:rsidR="00774FE8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3C2DC0" w:rsidRPr="004E7FF5" w:rsidRDefault="00774FE8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bookmarkStart w:id="4" w:name="_GoBack"/>
            <w:bookmarkEnd w:id="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3C2DC0" w:rsidRDefault="000B72DE" w:rsidP="00942A34">
      <w:pPr>
        <w:rPr>
          <w:lang w:eastAsia="zh-CN"/>
        </w:rPr>
        <w:sectPr w:rsidR="000B72DE" w:rsidRPr="003C2DC0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CF75E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E45061" w:rsidTr="00CF75EE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91EDE" w:rsidRDefault="00991EDE" w:rsidP="00942A34">
      <w:pPr>
        <w:rPr>
          <w:lang w:eastAsia="zh-CN"/>
        </w:rPr>
      </w:pPr>
    </w:p>
    <w:p w:rsidR="00991EDE" w:rsidRDefault="00991EDE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8316C5" w:rsidRPr="0082085C" w:rsidRDefault="008316C5" w:rsidP="008316C5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8316C5" w:rsidRDefault="008316C5" w:rsidP="008316C5">
      <w:pPr>
        <w:rPr>
          <w:lang w:eastAsia="zh-CN"/>
        </w:rPr>
      </w:pPr>
      <w:r w:rsidRPr="001E36C8">
        <w:rPr>
          <w:lang w:eastAsia="zh-CN"/>
        </w:rPr>
        <w:t xml:space="preserve"> </w:t>
      </w:r>
    </w:p>
    <w:tbl>
      <w:tblPr>
        <w:tblW w:w="44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5726"/>
        <w:gridCol w:w="880"/>
      </w:tblGrid>
      <w:tr w:rsidR="0027528D" w:rsidTr="001D75B5">
        <w:trPr>
          <w:trHeight w:val="15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8D" w:rsidRPr="001E36C8" w:rsidRDefault="0027528D" w:rsidP="003509FD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28D" w:rsidRPr="001E36C8" w:rsidRDefault="0027528D" w:rsidP="008F4B97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图纸名称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8D" w:rsidRPr="001E36C8" w:rsidRDefault="0027528D" w:rsidP="00EC1612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 w:rsidRPr="001E36C8"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版本</w:t>
            </w:r>
          </w:p>
        </w:tc>
      </w:tr>
      <w:tr w:rsidR="006850D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A30AF1" w:rsidRDefault="006850D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850D5" w:rsidRPr="00A30AF1" w:rsidRDefault="006850D5" w:rsidP="00997E26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3624D8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A30AF1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A30AF1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6C74F9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8316C5" w:rsidRDefault="008316C5" w:rsidP="008316C5">
      <w:pPr>
        <w:tabs>
          <w:tab w:val="left" w:pos="3912"/>
        </w:tabs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474208" w:rsidRDefault="00474208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6850D5" w:rsidRDefault="006850D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Pr="008848ED" w:rsidRDefault="002C2341" w:rsidP="002C2341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C2341" w:rsidRDefault="002C2341" w:rsidP="002C2341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12"/>
        <w:gridCol w:w="2693"/>
        <w:gridCol w:w="931"/>
      </w:tblGrid>
      <w:tr w:rsidR="002C2341" w:rsidTr="00E67495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2C2341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47420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667C23" w:rsidRDefault="002C2341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60022D" w:rsidRDefault="002C2341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2C2341" w:rsidRDefault="002C2341" w:rsidP="002C2341">
      <w:pPr>
        <w:tabs>
          <w:tab w:val="left" w:pos="3912"/>
        </w:tabs>
        <w:rPr>
          <w:lang w:eastAsia="zh-CN"/>
        </w:rPr>
      </w:pPr>
    </w:p>
    <w:p w:rsidR="002C2341" w:rsidRPr="005E5BDB" w:rsidRDefault="002C2341" w:rsidP="002C2341">
      <w:pPr>
        <w:rPr>
          <w:lang w:val="en-US" w:eastAsia="zh-CN"/>
        </w:rPr>
      </w:pPr>
    </w:p>
    <w:p w:rsidR="002C2341" w:rsidRDefault="002C2341" w:rsidP="00942A34">
      <w:pPr>
        <w:rPr>
          <w:lang w:eastAsia="zh-CN"/>
        </w:rPr>
      </w:pPr>
    </w:p>
    <w:sectPr w:rsidR="002C2341" w:rsidSect="00991EDE">
      <w:headerReference w:type="even" r:id="rId100"/>
      <w:headerReference w:type="default" r:id="rId101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37" w:rsidRDefault="00F06537" w:rsidP="00942A34">
      <w:r>
        <w: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endnote>
  <w:endnote w:type="continuationSeparator" w:id="0">
    <w:p w:rsidR="00F06537" w:rsidRDefault="00F06537" w:rsidP="00942A34">
      <w:r>
        <w:continuation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774FE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37" w:rsidRDefault="00F06537" w:rsidP="00942A34">
      <w:r>
        <w: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footnote>
  <w:footnote w:type="continuationSeparator" w:id="0">
    <w:p w:rsidR="00F06537" w:rsidRDefault="00F06537" w:rsidP="00942A34">
      <w:r>
        <w:continuation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0000CC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3B6629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  <w:p w:rsidR="003B6629" w:rsidRPr="00B21CA3" w:rsidRDefault="003B6629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EDE" w:rsidRPr="001261FD" w:rsidRDefault="00991EDE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FA515C">
      <w:rPr>
        <w:rFonts w:ascii="宋体" w:hAnsi="宋体" w:hint="eastAsia"/>
      </w:rPr>
      <w:t>红沿河</w:t>
    </w:r>
    <w:r w:rsidR="00FA515C">
      <w:t>5&amp;6</w:t>
    </w:r>
    <w:r w:rsidR="00900D19">
      <w:rPr>
        <w:rFonts w:ascii="宋体" w:hAnsi="宋体" w:hint="eastAsia"/>
      </w:rPr>
      <w:t>号机组</w:t>
    </w:r>
    <w:r w:rsidR="00FA515C">
      <w:t>DCS</w:t>
    </w:r>
    <w:r w:rsidR="00FA515C">
      <w:rPr>
        <w:rFonts w:ascii="宋体" w:hAnsi="宋体" w:hint="eastAsia"/>
      </w:rPr>
      <w:t>项目</w:t>
    </w:r>
  </w:p>
  <w:p w:rsidR="00991EDE" w:rsidRDefault="00E45061" w:rsidP="00CF75EE">
    <w:pPr>
      <w:pBdr>
        <w:bottom w:val="single" w:sz="4" w:space="1" w:color="auto"/>
      </w:pBdr>
      <w:tabs>
        <w:tab w:val="left" w:pos="216"/>
        <w:tab w:val="right" w:pos="9071"/>
      </w:tabs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91EDE" w:rsidRPr="003209C9" w:rsidRDefault="00991EDE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E45061" w:rsidRPr="003209C9">
      <w:rPr>
        <w:rFonts w:hint="eastAsia"/>
        <w:lang w:eastAsia="zh-CN"/>
      </w:rPr>
      <w:t>版本号：</w:t>
    </w:r>
    <w:r w:rsidR="00E45061">
      <w:rPr>
        <w:rFonts w:ascii="Times New Roman" w:hAnsi="Times New Roman" w:hint="eastAsia"/>
        <w:lang w:eastAsia="zh-CN"/>
      </w:rPr>
      <w:t>{</w:t>
    </w:r>
    <w:r w:rsidR="00E45061">
      <w:rPr>
        <w:rFonts w:ascii="Times New Roman" w:hAnsi="Times New Roman"/>
        <w:lang w:eastAsia="zh-CN"/>
      </w:rPr>
      <w:t>r</w:t>
    </w:r>
    <w:r w:rsidR="00E45061">
      <w:rPr>
        <w:rFonts w:ascii="Times New Roman" w:hAnsi="Times New Roman" w:hint="eastAsia"/>
        <w:lang w:eastAsia="zh-CN"/>
      </w:rPr>
      <w:t>}</w:t>
    </w:r>
    <w:r w:rsidR="00E45061" w:rsidRPr="003209C9">
      <w:rPr>
        <w:rFonts w:hint="eastAsia"/>
        <w:lang w:eastAsia="zh-CN"/>
      </w:rPr>
      <w:t xml:space="preserve">   </w:t>
    </w:r>
    <w:r w:rsidR="00E45061" w:rsidRPr="003209C9">
      <w:rPr>
        <w:rFonts w:hint="eastAsia"/>
        <w:lang w:eastAsia="zh-CN"/>
      </w:rPr>
      <w:t>第</w:t>
    </w:r>
    <w:r w:rsidR="00E45061" w:rsidRPr="003209C9">
      <w:rPr>
        <w:rFonts w:hint="eastAsia"/>
        <w:lang w:eastAsia="zh-CN"/>
      </w:rPr>
      <w:t xml:space="preserve"> </w:t>
    </w:r>
    <w:r w:rsidR="00774FE8" w:rsidRPr="003209C9">
      <w:fldChar w:fldCharType="begin"/>
    </w:r>
    <w:r w:rsidR="00E45061" w:rsidRPr="003209C9">
      <w:rPr>
        <w:lang w:eastAsia="zh-CN"/>
      </w:rPr>
      <w:instrText xml:space="preserve"> PAGE </w:instrText>
    </w:r>
    <w:r w:rsidR="00774FE8" w:rsidRPr="003209C9">
      <w:fldChar w:fldCharType="separate"/>
    </w:r>
    <w:r w:rsidR="00900D19">
      <w:rPr>
        <w:noProof/>
        <w:lang w:eastAsia="zh-CN"/>
      </w:rPr>
      <w:t>5</w:t>
    </w:r>
    <w:r w:rsidR="00774FE8" w:rsidRPr="003209C9">
      <w:fldChar w:fldCharType="end"/>
    </w:r>
    <w:r w:rsidR="00E45061" w:rsidRPr="003209C9">
      <w:rPr>
        <w:rFonts w:hint="eastAsia"/>
        <w:lang w:eastAsia="zh-CN"/>
      </w:rPr>
      <w:t xml:space="preserve"> </w:t>
    </w:r>
    <w:r w:rsidR="00E45061" w:rsidRPr="003209C9">
      <w:rPr>
        <w:rFonts w:hint="eastAsia"/>
        <w:lang w:eastAsia="zh-CN"/>
      </w:rPr>
      <w:t>页</w:t>
    </w:r>
    <w:r w:rsidR="00E45061" w:rsidRPr="003209C9">
      <w:rPr>
        <w:rFonts w:hint="eastAsia"/>
        <w:lang w:eastAsia="zh-CN"/>
      </w:rPr>
      <w:t xml:space="preserve"> </w:t>
    </w:r>
    <w:r w:rsidR="00E45061" w:rsidRPr="003209C9">
      <w:rPr>
        <w:rFonts w:hint="eastAsia"/>
        <w:lang w:eastAsia="zh-CN"/>
      </w:rPr>
      <w:t>共</w:t>
    </w:r>
    <w:r w:rsidR="00E45061" w:rsidRPr="003209C9">
      <w:rPr>
        <w:rFonts w:hint="eastAsia"/>
        <w:lang w:eastAsia="zh-CN"/>
      </w:rPr>
      <w:t xml:space="preserve"> </w:t>
    </w:r>
    <w:r w:rsidR="00E45061">
      <w:rPr>
        <w:rFonts w:hint="eastAsia"/>
        <w:lang w:eastAsia="zh-CN"/>
      </w:rPr>
      <w:t>{</w:t>
    </w:r>
    <w:r w:rsidR="00E45061">
      <w:rPr>
        <w:lang w:eastAsia="zh-CN"/>
      </w:rPr>
      <w:t>pages</w:t>
    </w:r>
    <w:r w:rsidR="00E45061">
      <w:rPr>
        <w:rFonts w:hint="eastAsia"/>
        <w:lang w:eastAsia="zh-CN"/>
      </w:rPr>
      <w:t>}</w:t>
    </w:r>
    <w:r w:rsidR="00E45061">
      <w:rPr>
        <w:lang w:eastAsia="zh-CN"/>
      </w:rPr>
      <w:t xml:space="preserve"> </w:t>
    </w:r>
    <w:r w:rsidR="00E4506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0F4EAE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5714E"/>
    <w:rsid w:val="00160A0B"/>
    <w:rsid w:val="00171E79"/>
    <w:rsid w:val="00175B29"/>
    <w:rsid w:val="001773C1"/>
    <w:rsid w:val="00180706"/>
    <w:rsid w:val="00180CFC"/>
    <w:rsid w:val="00192F0E"/>
    <w:rsid w:val="00194993"/>
    <w:rsid w:val="00197D1B"/>
    <w:rsid w:val="001A249C"/>
    <w:rsid w:val="001B0BAB"/>
    <w:rsid w:val="001B30B0"/>
    <w:rsid w:val="001B6FF8"/>
    <w:rsid w:val="001C2F0B"/>
    <w:rsid w:val="001C3CC0"/>
    <w:rsid w:val="001D3F2A"/>
    <w:rsid w:val="001D75B5"/>
    <w:rsid w:val="001E58A4"/>
    <w:rsid w:val="001F457C"/>
    <w:rsid w:val="001F525A"/>
    <w:rsid w:val="0020212B"/>
    <w:rsid w:val="00202F6D"/>
    <w:rsid w:val="0021693B"/>
    <w:rsid w:val="00226EB2"/>
    <w:rsid w:val="0023206B"/>
    <w:rsid w:val="0024773D"/>
    <w:rsid w:val="0026178F"/>
    <w:rsid w:val="002627E4"/>
    <w:rsid w:val="002648E1"/>
    <w:rsid w:val="00274487"/>
    <w:rsid w:val="0027528D"/>
    <w:rsid w:val="0028479A"/>
    <w:rsid w:val="00295607"/>
    <w:rsid w:val="00296EDB"/>
    <w:rsid w:val="002A154A"/>
    <w:rsid w:val="002A76B2"/>
    <w:rsid w:val="002A77F0"/>
    <w:rsid w:val="002B2F4E"/>
    <w:rsid w:val="002B3D26"/>
    <w:rsid w:val="002C2341"/>
    <w:rsid w:val="002C27CF"/>
    <w:rsid w:val="002C3FB0"/>
    <w:rsid w:val="002C54CE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53B2"/>
    <w:rsid w:val="003209C9"/>
    <w:rsid w:val="00323C47"/>
    <w:rsid w:val="00326D78"/>
    <w:rsid w:val="0033156D"/>
    <w:rsid w:val="00333C51"/>
    <w:rsid w:val="003349C9"/>
    <w:rsid w:val="0033511C"/>
    <w:rsid w:val="003359D6"/>
    <w:rsid w:val="00341E86"/>
    <w:rsid w:val="003509FD"/>
    <w:rsid w:val="0035143A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629"/>
    <w:rsid w:val="003B6D88"/>
    <w:rsid w:val="003C0CB9"/>
    <w:rsid w:val="003C2DC0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1C97"/>
    <w:rsid w:val="00436230"/>
    <w:rsid w:val="00446656"/>
    <w:rsid w:val="00457950"/>
    <w:rsid w:val="00466564"/>
    <w:rsid w:val="0046719B"/>
    <w:rsid w:val="0047168E"/>
    <w:rsid w:val="00474208"/>
    <w:rsid w:val="0047427E"/>
    <w:rsid w:val="004757F3"/>
    <w:rsid w:val="00476B22"/>
    <w:rsid w:val="00492EA4"/>
    <w:rsid w:val="004C4E52"/>
    <w:rsid w:val="004C5AD7"/>
    <w:rsid w:val="004D373B"/>
    <w:rsid w:val="004D3BC1"/>
    <w:rsid w:val="004D7541"/>
    <w:rsid w:val="004F400F"/>
    <w:rsid w:val="004F6118"/>
    <w:rsid w:val="004F7DDE"/>
    <w:rsid w:val="00505A8D"/>
    <w:rsid w:val="00506D38"/>
    <w:rsid w:val="00523DE5"/>
    <w:rsid w:val="00527397"/>
    <w:rsid w:val="00531F12"/>
    <w:rsid w:val="00532ED0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B525D"/>
    <w:rsid w:val="005C5E34"/>
    <w:rsid w:val="005E5BDB"/>
    <w:rsid w:val="005F4085"/>
    <w:rsid w:val="00603A94"/>
    <w:rsid w:val="00604E49"/>
    <w:rsid w:val="006157D1"/>
    <w:rsid w:val="006276E5"/>
    <w:rsid w:val="00634085"/>
    <w:rsid w:val="006539CF"/>
    <w:rsid w:val="00667C23"/>
    <w:rsid w:val="00670CCD"/>
    <w:rsid w:val="006746CB"/>
    <w:rsid w:val="0067792C"/>
    <w:rsid w:val="006850D5"/>
    <w:rsid w:val="006860E6"/>
    <w:rsid w:val="006A5C94"/>
    <w:rsid w:val="006B7D87"/>
    <w:rsid w:val="006C050A"/>
    <w:rsid w:val="006C4E35"/>
    <w:rsid w:val="006C5484"/>
    <w:rsid w:val="006C74F9"/>
    <w:rsid w:val="006D30AC"/>
    <w:rsid w:val="006D7163"/>
    <w:rsid w:val="006E0FC9"/>
    <w:rsid w:val="00711A4E"/>
    <w:rsid w:val="00712CEB"/>
    <w:rsid w:val="00713728"/>
    <w:rsid w:val="0071391E"/>
    <w:rsid w:val="00714EFA"/>
    <w:rsid w:val="007166B6"/>
    <w:rsid w:val="007311A2"/>
    <w:rsid w:val="00733CCE"/>
    <w:rsid w:val="00735497"/>
    <w:rsid w:val="007558A1"/>
    <w:rsid w:val="00756B66"/>
    <w:rsid w:val="007623E1"/>
    <w:rsid w:val="0076371A"/>
    <w:rsid w:val="00764C09"/>
    <w:rsid w:val="00774C1F"/>
    <w:rsid w:val="00774FE8"/>
    <w:rsid w:val="007808F3"/>
    <w:rsid w:val="00787612"/>
    <w:rsid w:val="00791117"/>
    <w:rsid w:val="007A6F0D"/>
    <w:rsid w:val="007B0D64"/>
    <w:rsid w:val="007B2059"/>
    <w:rsid w:val="007B426A"/>
    <w:rsid w:val="007D284E"/>
    <w:rsid w:val="007F578E"/>
    <w:rsid w:val="007F7E01"/>
    <w:rsid w:val="00802F50"/>
    <w:rsid w:val="00803EBA"/>
    <w:rsid w:val="008120D4"/>
    <w:rsid w:val="00813526"/>
    <w:rsid w:val="0082085C"/>
    <w:rsid w:val="008249BC"/>
    <w:rsid w:val="008316C5"/>
    <w:rsid w:val="00831A47"/>
    <w:rsid w:val="00832199"/>
    <w:rsid w:val="00837F78"/>
    <w:rsid w:val="00843F50"/>
    <w:rsid w:val="00845D10"/>
    <w:rsid w:val="008464CA"/>
    <w:rsid w:val="00847793"/>
    <w:rsid w:val="008506A3"/>
    <w:rsid w:val="008525AC"/>
    <w:rsid w:val="008576F5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4B97"/>
    <w:rsid w:val="008F6A02"/>
    <w:rsid w:val="00900D19"/>
    <w:rsid w:val="00906904"/>
    <w:rsid w:val="00911E64"/>
    <w:rsid w:val="009156DE"/>
    <w:rsid w:val="00915DD3"/>
    <w:rsid w:val="00917774"/>
    <w:rsid w:val="00922D22"/>
    <w:rsid w:val="009346EE"/>
    <w:rsid w:val="009367EE"/>
    <w:rsid w:val="009374D5"/>
    <w:rsid w:val="00942A34"/>
    <w:rsid w:val="009435EF"/>
    <w:rsid w:val="0094621E"/>
    <w:rsid w:val="00952DC7"/>
    <w:rsid w:val="00960B85"/>
    <w:rsid w:val="00963BE1"/>
    <w:rsid w:val="009725A8"/>
    <w:rsid w:val="0097346B"/>
    <w:rsid w:val="00982E92"/>
    <w:rsid w:val="00983699"/>
    <w:rsid w:val="00991EDE"/>
    <w:rsid w:val="0099661B"/>
    <w:rsid w:val="00997A3A"/>
    <w:rsid w:val="00997E26"/>
    <w:rsid w:val="009A0BF7"/>
    <w:rsid w:val="009A24D9"/>
    <w:rsid w:val="009B0249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28C7"/>
    <w:rsid w:val="00A435C2"/>
    <w:rsid w:val="00A55974"/>
    <w:rsid w:val="00A639C5"/>
    <w:rsid w:val="00A74177"/>
    <w:rsid w:val="00A90392"/>
    <w:rsid w:val="00AA0063"/>
    <w:rsid w:val="00AA3B52"/>
    <w:rsid w:val="00AA4ABC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3380A"/>
    <w:rsid w:val="00B502C6"/>
    <w:rsid w:val="00B6004E"/>
    <w:rsid w:val="00B61951"/>
    <w:rsid w:val="00B80ACD"/>
    <w:rsid w:val="00B84372"/>
    <w:rsid w:val="00B8792F"/>
    <w:rsid w:val="00B929E0"/>
    <w:rsid w:val="00BA6147"/>
    <w:rsid w:val="00BA7544"/>
    <w:rsid w:val="00BC362D"/>
    <w:rsid w:val="00BE0018"/>
    <w:rsid w:val="00BE126C"/>
    <w:rsid w:val="00BF31CE"/>
    <w:rsid w:val="00BF541B"/>
    <w:rsid w:val="00BF7B65"/>
    <w:rsid w:val="00C0193F"/>
    <w:rsid w:val="00C13EB7"/>
    <w:rsid w:val="00C302C4"/>
    <w:rsid w:val="00C304DE"/>
    <w:rsid w:val="00C3599B"/>
    <w:rsid w:val="00C40D0D"/>
    <w:rsid w:val="00C43FE4"/>
    <w:rsid w:val="00C60408"/>
    <w:rsid w:val="00C6179D"/>
    <w:rsid w:val="00C6218B"/>
    <w:rsid w:val="00C65543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A4F87"/>
    <w:rsid w:val="00CB718B"/>
    <w:rsid w:val="00CC2978"/>
    <w:rsid w:val="00CC49CF"/>
    <w:rsid w:val="00CD02A8"/>
    <w:rsid w:val="00CD0ECC"/>
    <w:rsid w:val="00CF75EE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7EE0"/>
    <w:rsid w:val="00D638C9"/>
    <w:rsid w:val="00D63EFA"/>
    <w:rsid w:val="00D65A21"/>
    <w:rsid w:val="00D70C65"/>
    <w:rsid w:val="00D74FAC"/>
    <w:rsid w:val="00D74FEE"/>
    <w:rsid w:val="00D82394"/>
    <w:rsid w:val="00D869E5"/>
    <w:rsid w:val="00D907CE"/>
    <w:rsid w:val="00D94AD2"/>
    <w:rsid w:val="00D94F15"/>
    <w:rsid w:val="00DA0372"/>
    <w:rsid w:val="00DA42DE"/>
    <w:rsid w:val="00DA7EA7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16890"/>
    <w:rsid w:val="00E23340"/>
    <w:rsid w:val="00E235C8"/>
    <w:rsid w:val="00E25701"/>
    <w:rsid w:val="00E25E00"/>
    <w:rsid w:val="00E366DC"/>
    <w:rsid w:val="00E41C39"/>
    <w:rsid w:val="00E426F6"/>
    <w:rsid w:val="00E45061"/>
    <w:rsid w:val="00E4657F"/>
    <w:rsid w:val="00E54B84"/>
    <w:rsid w:val="00E57362"/>
    <w:rsid w:val="00E64ABD"/>
    <w:rsid w:val="00E67495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C1612"/>
    <w:rsid w:val="00ED0A6A"/>
    <w:rsid w:val="00ED635F"/>
    <w:rsid w:val="00EE1BD4"/>
    <w:rsid w:val="00F00D95"/>
    <w:rsid w:val="00F02E5D"/>
    <w:rsid w:val="00F06537"/>
    <w:rsid w:val="00F07086"/>
    <w:rsid w:val="00F072BB"/>
    <w:rsid w:val="00F10EE2"/>
    <w:rsid w:val="00F12E53"/>
    <w:rsid w:val="00F203D6"/>
    <w:rsid w:val="00F271AE"/>
    <w:rsid w:val="00F3038A"/>
    <w:rsid w:val="00F30AD8"/>
    <w:rsid w:val="00F34957"/>
    <w:rsid w:val="00F35ACC"/>
    <w:rsid w:val="00F42221"/>
    <w:rsid w:val="00F425D0"/>
    <w:rsid w:val="00F529C7"/>
    <w:rsid w:val="00F5647E"/>
    <w:rsid w:val="00F60589"/>
    <w:rsid w:val="00F605AE"/>
    <w:rsid w:val="00F60741"/>
    <w:rsid w:val="00F6198F"/>
    <w:rsid w:val="00F75E91"/>
    <w:rsid w:val="00F76B52"/>
    <w:rsid w:val="00FA515C"/>
    <w:rsid w:val="00FA56C3"/>
    <w:rsid w:val="00FD0177"/>
    <w:rsid w:val="00FD18F2"/>
    <w:rsid w:val="00FD2F50"/>
    <w:rsid w:val="00FE1E49"/>
    <w:rsid w:val="00FE4AFC"/>
    <w:rsid w:val="00FE5D02"/>
    <w:rsid w:val="00FE5D06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096F6752-BA8B-41A2-A98E-003CD7D3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FA515C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ED2F-4B83-451B-961D-79BB4678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5</TotalTime>
  <Pages>5</Pages>
  <Words>431</Words>
  <Characters>2461</Characters>
  <Application>Microsoft Office Word</Application>
  <DocSecurity>0</DocSecurity>
  <Lines>20</Lines>
  <Paragraphs>5</Paragraphs>
  <ScaleCrop>false</ScaleCrop>
  <Company>CTEC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4</cp:revision>
  <cp:lastPrinted>2015-04-10T06:21:00Z</cp:lastPrinted>
  <dcterms:created xsi:type="dcterms:W3CDTF">2016-12-08T01:32:00Z</dcterms:created>
  <dcterms:modified xsi:type="dcterms:W3CDTF">2016-12-20T06:52:00Z</dcterms:modified>
</cp:coreProperties>
</file>