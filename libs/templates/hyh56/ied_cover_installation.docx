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201CE" w:rsidTr="00576A9C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01CE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57F80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257F80" w:rsidRDefault="00257F80" w:rsidP="00257F8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B68AD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B68AD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5F0FF6" w:rsidRDefault="005F0FF6" w:rsidP="005F0FF6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5F0FF6" w:rsidRDefault="005F0FF6" w:rsidP="005F0FF6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5F0FF6" w:rsidRDefault="005F0FF6" w:rsidP="005F0FF6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CB68AD" w:rsidRPr="005F0FF6" w:rsidRDefault="00CB68AD" w:rsidP="00CB68AD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BE2C5C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BE2C5C" w:rsidRPr="00AA3B52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B68AD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B68AD" w:rsidRPr="00D128EF" w:rsidRDefault="00D201CE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17045B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B35249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17045B" w:rsidRDefault="0017045B" w:rsidP="0017045B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7045B" w:rsidRPr="00D128EF" w:rsidRDefault="0017045B" w:rsidP="0017045B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7045B" w:rsidRDefault="0017045B" w:rsidP="0017045B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17045B" w:rsidTr="00D01CC6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  <w:bookmarkStart w:id="1" w:name="_GoBack"/>
            <w:bookmarkEnd w:id="1"/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7045B" w:rsidRDefault="0017045B" w:rsidP="0017045B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17045B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307A1A" w:rsidRDefault="0017045B" w:rsidP="0017045B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17045B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45B" w:rsidRDefault="0017045B" w:rsidP="001704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45B" w:rsidRPr="00307A1A" w:rsidRDefault="0017045B" w:rsidP="0017045B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7045B" w:rsidRPr="002627E4" w:rsidRDefault="0017045B" w:rsidP="0017045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041D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17045B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17045B" w:rsidRDefault="0017045B" w:rsidP="0017045B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3" name="图片 6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7045B" w:rsidRDefault="0017045B" w:rsidP="0017045B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17045B" w:rsidRDefault="0017045B" w:rsidP="0017045B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17045B" w:rsidRPr="00202F6D" w:rsidRDefault="0017045B" w:rsidP="0017045B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17045B" w:rsidRPr="00C67C8D" w:rsidRDefault="0017045B" w:rsidP="0017045B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17045B" w:rsidRDefault="0017045B" w:rsidP="0017045B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17045B" w:rsidRDefault="0017045B" w:rsidP="0017045B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F00D95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5F5819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17045B" w:rsidTr="00813FD3">
        <w:tblPrEx>
          <w:tblCellMar>
            <w:left w:w="71" w:type="dxa"/>
            <w:right w:w="71" w:type="dxa"/>
          </w:tblCellMar>
        </w:tblPrEx>
        <w:trPr>
          <w:cantSplit/>
          <w:trHeight w:hRule="exact" w:val="171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045B" w:rsidRDefault="0017045B" w:rsidP="0017045B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17045B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D25A47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D25A47">
              <w:rPr>
                <w:lang w:eastAsia="zh-CN"/>
              </w:rPr>
              <w:t>{i_s}</w:t>
            </w:r>
          </w:p>
          <w:p w:rsidR="00764C09" w:rsidRPr="005F0FF6" w:rsidRDefault="00764C09" w:rsidP="005F0FF6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5F0FF6">
              <w:rPr>
                <w:rFonts w:ascii="宋体" w:hAnsi="宋体" w:hint="eastAsia"/>
              </w:rPr>
              <w:t>红沿河</w:t>
            </w:r>
            <w:r w:rsidR="005F0FF6">
              <w:t>5&amp;6</w:t>
            </w:r>
            <w:r w:rsidR="005F0FF6">
              <w:rPr>
                <w:rFonts w:ascii="宋体" w:hAnsi="宋体" w:hint="eastAsia"/>
              </w:rPr>
              <w:t>号机组安全级</w:t>
            </w:r>
            <w:r w:rsidR="005F0FF6">
              <w:t>DCS</w:t>
            </w:r>
            <w:r w:rsidR="005F0FF6">
              <w:rPr>
                <w:rFonts w:ascii="宋体" w:hAnsi="宋体"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9E0C7B">
              <w:t>NPD1504001-1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A1501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4A1501" w:rsidRPr="006269AD">
              <w:rPr>
                <w:rFonts w:ascii="宋体" w:hAnsi="宋体" w:hint="eastAsia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 w:rsidR="00781F13">
              <w:rPr>
                <w:rFonts w:hint="eastAsia"/>
                <w:color w:val="0000FF"/>
                <w:lang w:eastAsia="zh-CN"/>
              </w:rPr>
              <w:t xml:space="preserve"> </w:t>
            </w:r>
            <w:r w:rsidR="00D25A47">
              <w:rPr>
                <w:rFonts w:hint="eastAsia"/>
                <w:color w:val="0000FF"/>
                <w:lang w:eastAsia="zh-CN"/>
              </w:rPr>
              <w:t>{</w:t>
            </w:r>
            <w:r w:rsidR="00D25A47">
              <w:rPr>
                <w:color w:val="0000FF"/>
                <w:lang w:eastAsia="zh-CN"/>
              </w:rPr>
              <w:t>pages</w:t>
            </w:r>
            <w:r w:rsidR="00D25A47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17045B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Pr="006269AD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/>
                <w:lang w:eastAsia="zh-CN"/>
              </w:rPr>
              <w:t>{#r_r_3}</w:t>
            </w: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r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D25A47" w:rsidRPr="006269AD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st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6269AD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d_b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6269AD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c_b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D25A47" w:rsidRPr="006269AD" w:rsidRDefault="00D25A47" w:rsidP="00D25A47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r_b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6269AD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 w:hint="eastAsia"/>
                <w:lang w:eastAsia="zh-CN"/>
              </w:rPr>
              <w:t>{</w:t>
            </w:r>
            <w:r w:rsidRPr="006269AD">
              <w:rPr>
                <w:rFonts w:ascii="Times New Roman" w:hAnsi="Times New Roman"/>
                <w:lang w:eastAsia="zh-CN"/>
              </w:rPr>
              <w:t>a_b</w:t>
            </w:r>
            <w:r w:rsidRPr="006269A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D25A47" w:rsidRPr="006269AD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269AD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Pr="00A07DF4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D25A47" w:rsidRDefault="00D25A47" w:rsidP="00D25A4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B68AD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B68AD" w:rsidRPr="00583C98" w:rsidRDefault="00CB68AD" w:rsidP="0017045B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B68AD" w:rsidRPr="00284007" w:rsidRDefault="00CB68AD" w:rsidP="00CB68AD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203" type="#_x0000_t75" style="width:38.7pt;height:18.35pt" o:ole="">
                  <v:imagedata r:id="rId29" o:title=""/>
                </v:shape>
                <w:control r:id="rId30" w:name="CheckBox15" w:shapeid="_x0000_i120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B68AD" w:rsidRPr="00EB767C" w:rsidRDefault="00C92974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C92974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1" o:title=""/>
                </v:shape>
                <w:control r:id="rId82" w:name="CheckBox39" w:shapeid="_x0000_i1185"/>
              </w:object>
            </w:r>
            <w:r w:rsidR="00C92974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202" type="#_x0000_t75" style="width:40.1pt;height:18.35pt" o:ole="">
                  <v:imagedata r:id="rId89" o:title=""/>
                </v:shape>
                <w:control r:id="rId90" w:name="CheckBox111" w:shapeid="_x0000_i120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B68AD" w:rsidRPr="004E7FF5" w:rsidRDefault="00C92974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98547A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D25A47" w:rsidTr="0098547A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F5647E" w:rsidRPr="0082085C" w:rsidRDefault="0082085C" w:rsidP="0082085C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6787"/>
        <w:gridCol w:w="1482"/>
      </w:tblGrid>
      <w:tr w:rsidR="00E50A4F" w:rsidRPr="00586914" w:rsidTr="004B3975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版本</w:t>
            </w: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</w:tbl>
    <w:p w:rsidR="0098547A" w:rsidRDefault="0098547A" w:rsidP="0098547A">
      <w:pPr>
        <w:rPr>
          <w:lang w:val="en-US" w:eastAsia="zh-CN"/>
        </w:rPr>
      </w:pPr>
    </w:p>
    <w:p w:rsidR="00862E3F" w:rsidRDefault="0098547A" w:rsidP="0098547A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98547A" w:rsidRDefault="0098547A" w:rsidP="0098547A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862E3F" w:rsidRPr="008848ED" w:rsidRDefault="00862E3F" w:rsidP="0098547A">
      <w:pPr>
        <w:jc w:val="center"/>
        <w:rPr>
          <w:b/>
          <w:noProof/>
          <w:sz w:val="28"/>
          <w:szCs w:val="28"/>
          <w:lang w:eastAsia="zh-CN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8"/>
        <w:gridCol w:w="3096"/>
        <w:gridCol w:w="753"/>
      </w:tblGrid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文件名称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文件编码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版本</w:t>
            </w: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</w:tbl>
    <w:p w:rsidR="00033207" w:rsidRPr="0098547A" w:rsidRDefault="00033207" w:rsidP="00862E3F">
      <w:pPr>
        <w:rPr>
          <w:lang w:eastAsia="zh-CN"/>
        </w:rPr>
      </w:pPr>
    </w:p>
    <w:sectPr w:rsidR="00033207" w:rsidRPr="0098547A" w:rsidSect="00942A34">
      <w:headerReference w:type="even" r:id="rId99"/>
      <w:headerReference w:type="default" r:id="rId100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  <w:end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C92974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  <w:foot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A" w:rsidRPr="001261FD" w:rsidRDefault="0098547A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9E0C7B">
      <w:rPr>
        <w:rFonts w:ascii="宋体" w:hAnsi="宋体" w:hint="eastAsia"/>
      </w:rPr>
      <w:t>红沿河</w:t>
    </w:r>
    <w:r w:rsidR="009E0C7B">
      <w:t>5&amp;6</w:t>
    </w:r>
    <w:r w:rsidR="006269AD">
      <w:rPr>
        <w:rFonts w:ascii="宋体" w:hAnsi="宋体" w:hint="eastAsia"/>
      </w:rPr>
      <w:t>号机组</w:t>
    </w:r>
    <w:r w:rsidR="009E0C7B">
      <w:t>DCS</w:t>
    </w:r>
    <w:r w:rsidR="009E0C7B">
      <w:rPr>
        <w:rFonts w:ascii="宋体" w:hAnsi="宋体" w:hint="eastAsia"/>
      </w:rPr>
      <w:t>项目</w:t>
    </w:r>
  </w:p>
  <w:p w:rsidR="0098547A" w:rsidRPr="003209C9" w:rsidRDefault="00D25A4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8547A" w:rsidRPr="003209C9" w:rsidRDefault="0098547A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D25A47" w:rsidRPr="003209C9">
      <w:rPr>
        <w:rFonts w:hint="eastAsia"/>
        <w:lang w:eastAsia="zh-CN"/>
      </w:rPr>
      <w:t>版本号：</w:t>
    </w:r>
    <w:r w:rsidR="00D25A47">
      <w:rPr>
        <w:rFonts w:ascii="Times New Roman" w:hAnsi="Times New Roman" w:hint="eastAsia"/>
        <w:lang w:eastAsia="zh-CN"/>
      </w:rPr>
      <w:t>{</w:t>
    </w:r>
    <w:r w:rsidR="00D25A47">
      <w:rPr>
        <w:rFonts w:ascii="Times New Roman" w:hAnsi="Times New Roman"/>
        <w:lang w:eastAsia="zh-CN"/>
      </w:rPr>
      <w:t>r</w:t>
    </w:r>
    <w:r w:rsidR="00D25A47">
      <w:rPr>
        <w:rFonts w:ascii="Times New Roman" w:hAnsi="Times New Roman" w:hint="eastAsia"/>
        <w:lang w:eastAsia="zh-CN"/>
      </w:rPr>
      <w:t>}</w:t>
    </w:r>
    <w:r w:rsidR="00D25A47" w:rsidRPr="003209C9">
      <w:rPr>
        <w:rFonts w:hint="eastAsia"/>
        <w:lang w:eastAsia="zh-CN"/>
      </w:rPr>
      <w:t xml:space="preserve">   </w:t>
    </w:r>
    <w:r w:rsidR="00D25A47" w:rsidRPr="003209C9">
      <w:rPr>
        <w:rFonts w:hint="eastAsia"/>
        <w:lang w:eastAsia="zh-CN"/>
      </w:rPr>
      <w:t>第</w:t>
    </w:r>
    <w:r w:rsidR="00D25A47" w:rsidRPr="003209C9">
      <w:rPr>
        <w:rFonts w:hint="eastAsia"/>
        <w:lang w:eastAsia="zh-CN"/>
      </w:rPr>
      <w:t xml:space="preserve"> </w:t>
    </w:r>
    <w:r w:rsidR="00C92974" w:rsidRPr="003209C9">
      <w:fldChar w:fldCharType="begin"/>
    </w:r>
    <w:r w:rsidR="00D25A47" w:rsidRPr="003209C9">
      <w:rPr>
        <w:lang w:eastAsia="zh-CN"/>
      </w:rPr>
      <w:instrText xml:space="preserve"> PAGE </w:instrText>
    </w:r>
    <w:r w:rsidR="00C92974" w:rsidRPr="003209C9">
      <w:fldChar w:fldCharType="separate"/>
    </w:r>
    <w:r w:rsidR="008A041D">
      <w:rPr>
        <w:noProof/>
        <w:lang w:eastAsia="zh-CN"/>
      </w:rPr>
      <w:t>5</w:t>
    </w:r>
    <w:r w:rsidR="00C92974" w:rsidRPr="003209C9">
      <w:fldChar w:fldCharType="end"/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页</w:t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共</w:t>
    </w:r>
    <w:r w:rsidR="00D25A47" w:rsidRPr="003209C9">
      <w:rPr>
        <w:rFonts w:hint="eastAsia"/>
        <w:lang w:eastAsia="zh-CN"/>
      </w:rPr>
      <w:t xml:space="preserve"> </w:t>
    </w:r>
    <w:r w:rsidR="00D25A47">
      <w:rPr>
        <w:rFonts w:hint="eastAsia"/>
        <w:lang w:eastAsia="zh-CN"/>
      </w:rPr>
      <w:t>{</w:t>
    </w:r>
    <w:r w:rsidR="00D25A47">
      <w:rPr>
        <w:lang w:eastAsia="zh-CN"/>
      </w:rPr>
      <w:t>pages</w:t>
    </w:r>
    <w:r w:rsidR="00D25A47">
      <w:rPr>
        <w:rFonts w:hint="eastAsia"/>
        <w:lang w:eastAsia="zh-CN"/>
      </w:rPr>
      <w:t>}</w:t>
    </w:r>
    <w:r w:rsidR="00D25A47">
      <w:rPr>
        <w:lang w:eastAsia="zh-CN"/>
      </w:rPr>
      <w:t xml:space="preserve"> </w:t>
    </w:r>
    <w:r w:rsidR="00D25A47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8F2"/>
    <w:rsid w:val="000E44A9"/>
    <w:rsid w:val="000F1686"/>
    <w:rsid w:val="000F493F"/>
    <w:rsid w:val="00111CCC"/>
    <w:rsid w:val="001244B1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045B"/>
    <w:rsid w:val="00170562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57F80"/>
    <w:rsid w:val="0026178F"/>
    <w:rsid w:val="002627E4"/>
    <w:rsid w:val="002648E1"/>
    <w:rsid w:val="00274487"/>
    <w:rsid w:val="00277179"/>
    <w:rsid w:val="0028479A"/>
    <w:rsid w:val="00286EBB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00B5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A1501"/>
    <w:rsid w:val="004B3975"/>
    <w:rsid w:val="004C4E52"/>
    <w:rsid w:val="004C5AD7"/>
    <w:rsid w:val="004D373B"/>
    <w:rsid w:val="004D3BC1"/>
    <w:rsid w:val="004D7541"/>
    <w:rsid w:val="004E37FC"/>
    <w:rsid w:val="004E7FF5"/>
    <w:rsid w:val="004F400F"/>
    <w:rsid w:val="004F7DDE"/>
    <w:rsid w:val="00505A8D"/>
    <w:rsid w:val="00506D38"/>
    <w:rsid w:val="00523DE5"/>
    <w:rsid w:val="00527397"/>
    <w:rsid w:val="00532ED0"/>
    <w:rsid w:val="00541059"/>
    <w:rsid w:val="00541C9F"/>
    <w:rsid w:val="0054376A"/>
    <w:rsid w:val="00552E8E"/>
    <w:rsid w:val="00553695"/>
    <w:rsid w:val="00554037"/>
    <w:rsid w:val="00562C0B"/>
    <w:rsid w:val="00573FF4"/>
    <w:rsid w:val="00574298"/>
    <w:rsid w:val="00576A9C"/>
    <w:rsid w:val="0058003F"/>
    <w:rsid w:val="0059057C"/>
    <w:rsid w:val="00597FF3"/>
    <w:rsid w:val="005A6990"/>
    <w:rsid w:val="005B525D"/>
    <w:rsid w:val="005C5E34"/>
    <w:rsid w:val="005E5BDB"/>
    <w:rsid w:val="005F0FF6"/>
    <w:rsid w:val="005F4085"/>
    <w:rsid w:val="00604E49"/>
    <w:rsid w:val="006233F2"/>
    <w:rsid w:val="006269AD"/>
    <w:rsid w:val="006276E5"/>
    <w:rsid w:val="00634085"/>
    <w:rsid w:val="006539CF"/>
    <w:rsid w:val="00667404"/>
    <w:rsid w:val="00670CCD"/>
    <w:rsid w:val="006746CB"/>
    <w:rsid w:val="0067792C"/>
    <w:rsid w:val="00697136"/>
    <w:rsid w:val="006A5C94"/>
    <w:rsid w:val="006B7D87"/>
    <w:rsid w:val="006C050A"/>
    <w:rsid w:val="006C4E35"/>
    <w:rsid w:val="006C5484"/>
    <w:rsid w:val="006D262C"/>
    <w:rsid w:val="006D30AC"/>
    <w:rsid w:val="006D7163"/>
    <w:rsid w:val="006E0FC9"/>
    <w:rsid w:val="00711A4E"/>
    <w:rsid w:val="007123B9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674D4"/>
    <w:rsid w:val="00774FAD"/>
    <w:rsid w:val="007808F3"/>
    <w:rsid w:val="00781F13"/>
    <w:rsid w:val="00787612"/>
    <w:rsid w:val="00791117"/>
    <w:rsid w:val="0079632F"/>
    <w:rsid w:val="007A6F0D"/>
    <w:rsid w:val="007B0D64"/>
    <w:rsid w:val="007B2059"/>
    <w:rsid w:val="007B352A"/>
    <w:rsid w:val="007B426A"/>
    <w:rsid w:val="007E2BCE"/>
    <w:rsid w:val="007E37F3"/>
    <w:rsid w:val="007F4BFF"/>
    <w:rsid w:val="007F578E"/>
    <w:rsid w:val="007F7E01"/>
    <w:rsid w:val="00802F50"/>
    <w:rsid w:val="00803EBA"/>
    <w:rsid w:val="008120D4"/>
    <w:rsid w:val="00813526"/>
    <w:rsid w:val="00813FD3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E3F"/>
    <w:rsid w:val="008673CB"/>
    <w:rsid w:val="008720DA"/>
    <w:rsid w:val="00874065"/>
    <w:rsid w:val="008833BA"/>
    <w:rsid w:val="008848ED"/>
    <w:rsid w:val="008A041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230"/>
    <w:rsid w:val="008F454E"/>
    <w:rsid w:val="008F6A02"/>
    <w:rsid w:val="00907123"/>
    <w:rsid w:val="00911E64"/>
    <w:rsid w:val="009156DE"/>
    <w:rsid w:val="00915DD3"/>
    <w:rsid w:val="00917774"/>
    <w:rsid w:val="00920B5F"/>
    <w:rsid w:val="00922D22"/>
    <w:rsid w:val="009374D5"/>
    <w:rsid w:val="00942A34"/>
    <w:rsid w:val="009435EF"/>
    <w:rsid w:val="00944782"/>
    <w:rsid w:val="0094621E"/>
    <w:rsid w:val="00952DC7"/>
    <w:rsid w:val="00963BE1"/>
    <w:rsid w:val="009725A8"/>
    <w:rsid w:val="00982E92"/>
    <w:rsid w:val="0098547A"/>
    <w:rsid w:val="00997A3A"/>
    <w:rsid w:val="009A0BF7"/>
    <w:rsid w:val="009A24D9"/>
    <w:rsid w:val="009B0249"/>
    <w:rsid w:val="009C3D51"/>
    <w:rsid w:val="009D4448"/>
    <w:rsid w:val="009E0C7B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1B1D"/>
    <w:rsid w:val="00A55974"/>
    <w:rsid w:val="00A639C5"/>
    <w:rsid w:val="00A90392"/>
    <w:rsid w:val="00AA0063"/>
    <w:rsid w:val="00AA3B52"/>
    <w:rsid w:val="00AA56B5"/>
    <w:rsid w:val="00AB1823"/>
    <w:rsid w:val="00AB27B7"/>
    <w:rsid w:val="00AB3D90"/>
    <w:rsid w:val="00AC27DC"/>
    <w:rsid w:val="00AC58A8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87870"/>
    <w:rsid w:val="00BA6147"/>
    <w:rsid w:val="00BC362D"/>
    <w:rsid w:val="00BE0018"/>
    <w:rsid w:val="00BE2C5C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2974"/>
    <w:rsid w:val="00C95156"/>
    <w:rsid w:val="00CA1969"/>
    <w:rsid w:val="00CA34D9"/>
    <w:rsid w:val="00CA38E4"/>
    <w:rsid w:val="00CA4356"/>
    <w:rsid w:val="00CB68AD"/>
    <w:rsid w:val="00CB718B"/>
    <w:rsid w:val="00CC2978"/>
    <w:rsid w:val="00CC73FE"/>
    <w:rsid w:val="00CD02A8"/>
    <w:rsid w:val="00CD0ECC"/>
    <w:rsid w:val="00CD16EB"/>
    <w:rsid w:val="00CF7603"/>
    <w:rsid w:val="00D00761"/>
    <w:rsid w:val="00D0315D"/>
    <w:rsid w:val="00D04B3F"/>
    <w:rsid w:val="00D11A5C"/>
    <w:rsid w:val="00D128EF"/>
    <w:rsid w:val="00D12C7D"/>
    <w:rsid w:val="00D1483A"/>
    <w:rsid w:val="00D201CE"/>
    <w:rsid w:val="00D25A47"/>
    <w:rsid w:val="00D309B1"/>
    <w:rsid w:val="00D37311"/>
    <w:rsid w:val="00D51661"/>
    <w:rsid w:val="00D5677F"/>
    <w:rsid w:val="00D57EE0"/>
    <w:rsid w:val="00D63EFA"/>
    <w:rsid w:val="00D65A21"/>
    <w:rsid w:val="00D70C65"/>
    <w:rsid w:val="00D74FAC"/>
    <w:rsid w:val="00D74FEE"/>
    <w:rsid w:val="00D82394"/>
    <w:rsid w:val="00D84468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0A4F"/>
    <w:rsid w:val="00E54B84"/>
    <w:rsid w:val="00E64ABD"/>
    <w:rsid w:val="00E67111"/>
    <w:rsid w:val="00E725F4"/>
    <w:rsid w:val="00E76523"/>
    <w:rsid w:val="00E9104B"/>
    <w:rsid w:val="00E91F21"/>
    <w:rsid w:val="00E9439F"/>
    <w:rsid w:val="00E954F2"/>
    <w:rsid w:val="00E96ABB"/>
    <w:rsid w:val="00EB1A30"/>
    <w:rsid w:val="00EB2494"/>
    <w:rsid w:val="00EB3460"/>
    <w:rsid w:val="00EB369B"/>
    <w:rsid w:val="00EB767C"/>
    <w:rsid w:val="00ED0A6A"/>
    <w:rsid w:val="00ED1F72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7F4BE161-43F5-4763-8A1A-78EF36D8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5F0FF6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9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8</TotalTime>
  <Pages>5</Pages>
  <Words>436</Words>
  <Characters>2489</Characters>
  <Application>Microsoft Office Word</Application>
  <DocSecurity>0</DocSecurity>
  <Lines>20</Lines>
  <Paragraphs>5</Paragraphs>
  <ScaleCrop>false</ScaleCrop>
  <Company>CTEC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9</cp:revision>
  <cp:lastPrinted>2016-06-28T01:28:00Z</cp:lastPrinted>
  <dcterms:created xsi:type="dcterms:W3CDTF">2016-12-07T08:43:00Z</dcterms:created>
  <dcterms:modified xsi:type="dcterms:W3CDTF">2016-12-20T06:47:00Z</dcterms:modified>
</cp:coreProperties>
</file>