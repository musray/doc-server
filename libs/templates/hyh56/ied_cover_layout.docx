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201C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01CE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57F80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257F80" w:rsidRDefault="00257F80" w:rsidP="00257F8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B68AD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B68AD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B68AD" w:rsidRDefault="00CB68AD" w:rsidP="00CB68AD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B68AD" w:rsidRDefault="00CB68AD" w:rsidP="00CB68AD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BE2C5C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BE2C5C" w:rsidRPr="00AA3B52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B68AD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B68AD" w:rsidRPr="00D128EF" w:rsidRDefault="00D201CE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CB68AD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CB68AD" w:rsidRDefault="00CB68AD" w:rsidP="00CB68A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B68AD" w:rsidRPr="00D128EF" w:rsidRDefault="00CB68AD" w:rsidP="00CB68AD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CB68AD" w:rsidRDefault="00CB68AD" w:rsidP="00CB68AD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CB68AD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B68AD" w:rsidRDefault="00CB68AD" w:rsidP="00CB68AD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CB68AD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307A1A" w:rsidRDefault="00CB68AD" w:rsidP="00CB68AD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CB68AD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68AD" w:rsidRDefault="00CB68AD" w:rsidP="00CB68A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68AD" w:rsidRPr="00307A1A" w:rsidRDefault="00CB68AD" w:rsidP="00CB68AD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CB68AD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B68AD" w:rsidRDefault="0054376A" w:rsidP="00CB68AD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9" name="图片 6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68AD" w:rsidRDefault="00CB68AD" w:rsidP="00CB68AD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CB68AD" w:rsidRDefault="00CB68AD" w:rsidP="00CB68AD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CB68AD" w:rsidRPr="00202F6D" w:rsidRDefault="00CB68AD" w:rsidP="00CB68AD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CB68AD" w:rsidRPr="00C67C8D" w:rsidRDefault="00CB68AD" w:rsidP="00CB68AD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CB68AD" w:rsidRDefault="00CB68AD" w:rsidP="00CB68AD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CB68AD" w:rsidRDefault="00CB68AD" w:rsidP="00CB68AD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F00D95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5F5819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 w:rsidR="00D25A47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D25A47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D25A47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CB68AD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68AD" w:rsidRDefault="00CB68AD" w:rsidP="00CB68AD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257F80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4A1501">
              <w:rPr>
                <w:rFonts w:hint="eastAsia"/>
              </w:rPr>
              <w:t xml:space="preserve"> </w:t>
            </w:r>
            <w:r w:rsidR="00781F13" w:rsidRPr="005F5819">
              <w:rPr>
                <w:rFonts w:hint="eastAsia"/>
              </w:rPr>
              <w:t xml:space="preserve"> </w:t>
            </w:r>
            <w:r w:rsidR="00D25A47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4A1501" w:rsidRPr="00F00D95">
              <w:t xml:space="preserve"> </w:t>
            </w:r>
            <w:r w:rsidR="00781F13" w:rsidRPr="005F5819">
              <w:t xml:space="preserve"> </w:t>
            </w:r>
            <w:r w:rsidR="00D25A47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4A1501">
              <w:rPr>
                <w:rFonts w:hint="eastAsia"/>
                <w:lang w:eastAsia="zh-CN"/>
              </w:rPr>
              <w:t xml:space="preserve"> </w:t>
            </w:r>
            <w:r w:rsidR="00781F13">
              <w:rPr>
                <w:rFonts w:hint="eastAsia"/>
                <w:lang w:eastAsia="zh-CN"/>
              </w:rPr>
              <w:t xml:space="preserve"> </w:t>
            </w:r>
            <w:r w:rsidR="004A1501" w:rsidRPr="00FD7C81">
              <w:rPr>
                <w:rFonts w:hint="eastAsia"/>
              </w:rPr>
              <w:t>阳江</w:t>
            </w:r>
            <w:r w:rsidR="004A1501" w:rsidRPr="00FD7C81">
              <w:rPr>
                <w:rFonts w:hint="eastAsia"/>
              </w:rPr>
              <w:t>5&amp;6</w:t>
            </w:r>
            <w:r w:rsidR="004A1501" w:rsidRPr="00FD7C81">
              <w:rPr>
                <w:rFonts w:hint="eastAsia"/>
              </w:rPr>
              <w:t>号机组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项目的安全级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4A1501" w:rsidRPr="00F00D95">
              <w:rPr>
                <w:rFonts w:hint="eastAsia"/>
              </w:rPr>
              <w:t xml:space="preserve"> </w:t>
            </w:r>
            <w:r w:rsidR="00781F13">
              <w:rPr>
                <w:rFonts w:hint="eastAsia"/>
                <w:lang w:eastAsia="zh-CN"/>
              </w:rPr>
              <w:t xml:space="preserve"> </w:t>
            </w:r>
            <w:r w:rsidR="004A1501" w:rsidRPr="00F00D95">
              <w:rPr>
                <w:rFonts w:hint="eastAsia"/>
              </w:rPr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A1501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 w:rsidR="00781F13">
              <w:rPr>
                <w:rFonts w:hint="eastAsia"/>
                <w:color w:val="0000FF"/>
                <w:lang w:eastAsia="zh-CN"/>
              </w:rPr>
              <w:t xml:space="preserve"> </w:t>
            </w:r>
            <w:r w:rsidR="00D25A47">
              <w:rPr>
                <w:rFonts w:hint="eastAsia"/>
                <w:color w:val="0000FF"/>
                <w:lang w:eastAsia="zh-CN"/>
              </w:rPr>
              <w:t>{</w:t>
            </w:r>
            <w:r w:rsidR="00D25A47">
              <w:rPr>
                <w:color w:val="0000FF"/>
                <w:lang w:eastAsia="zh-CN"/>
              </w:rPr>
              <w:t>pages</w:t>
            </w:r>
            <w:r w:rsidR="00D25A47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257F80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A07DF4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38711D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D25A47" w:rsidRPr="0038711D" w:rsidRDefault="00D25A47" w:rsidP="00D25A4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38711D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Pr="00A07DF4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D25A47" w:rsidRDefault="00D25A47" w:rsidP="00D25A4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B68AD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B68AD" w:rsidRPr="00583C98" w:rsidRDefault="00CB68AD" w:rsidP="00257F80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B68AD" w:rsidRPr="00284007" w:rsidRDefault="00CB68AD" w:rsidP="00CB68AD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29" o:title=""/>
                </v:shape>
                <w:control r:id="rId30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B68AD" w:rsidRPr="00EB767C" w:rsidRDefault="007E37F3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7E37F3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1" o:title=""/>
                </v:shape>
                <w:control r:id="rId82" w:name="CheckBox39" w:shapeid="_x0000_i1185"/>
              </w:object>
            </w:r>
            <w:r w:rsidR="007E37F3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89" o:title=""/>
                </v:shape>
                <w:control r:id="rId90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B68AD" w:rsidRPr="004E7FF5" w:rsidRDefault="007E37F3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98547A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D25A47" w:rsidTr="0098547A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F5647E" w:rsidRPr="0082085C" w:rsidRDefault="0082085C" w:rsidP="0082085C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8"/>
        <w:gridCol w:w="6787"/>
        <w:gridCol w:w="1482"/>
      </w:tblGrid>
      <w:tr w:rsidR="00E50A4F" w:rsidRPr="00586914" w:rsidTr="004B3975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版本</w:t>
            </w: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</w:tbl>
    <w:p w:rsidR="0098547A" w:rsidRDefault="0098547A" w:rsidP="0098547A">
      <w:pPr>
        <w:rPr>
          <w:lang w:val="en-US" w:eastAsia="zh-CN"/>
        </w:rPr>
      </w:pPr>
    </w:p>
    <w:p w:rsidR="00862E3F" w:rsidRDefault="0098547A" w:rsidP="0098547A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98547A" w:rsidRDefault="0098547A" w:rsidP="0098547A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862E3F" w:rsidRPr="008848ED" w:rsidRDefault="00862E3F" w:rsidP="0098547A">
      <w:pPr>
        <w:jc w:val="center"/>
        <w:rPr>
          <w:b/>
          <w:noProof/>
          <w:sz w:val="28"/>
          <w:szCs w:val="28"/>
          <w:lang w:eastAsia="zh-CN"/>
        </w:rPr>
      </w:pPr>
    </w:p>
    <w:tbl>
      <w:tblPr>
        <w:tblW w:w="4963" w:type="pct"/>
        <w:jc w:val="center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268"/>
        <w:gridCol w:w="3096"/>
        <w:gridCol w:w="753"/>
      </w:tblGrid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文件名称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文件编码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版本</w:t>
            </w: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</w:tbl>
    <w:p w:rsidR="00033207" w:rsidRPr="0098547A" w:rsidRDefault="00033207" w:rsidP="00862E3F">
      <w:pPr>
        <w:rPr>
          <w:lang w:eastAsia="zh-CN"/>
        </w:rPr>
      </w:pPr>
    </w:p>
    <w:sectPr w:rsidR="00033207" w:rsidRPr="0098547A" w:rsidSect="00942A34">
      <w:headerReference w:type="even" r:id="rId99"/>
      <w:headerReference w:type="default" r:id="rId100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  <w:end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7E37F3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  <w:foot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7A" w:rsidRPr="001261FD" w:rsidRDefault="0098547A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98547A" w:rsidRPr="003209C9" w:rsidRDefault="00D25A4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8547A" w:rsidRPr="003209C9" w:rsidRDefault="0098547A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D25A47" w:rsidRPr="003209C9">
      <w:rPr>
        <w:rFonts w:hint="eastAsia"/>
        <w:lang w:eastAsia="zh-CN"/>
      </w:rPr>
      <w:t>版本号：</w:t>
    </w:r>
    <w:r w:rsidR="00D25A47">
      <w:rPr>
        <w:rFonts w:ascii="Times New Roman" w:hAnsi="Times New Roman" w:hint="eastAsia"/>
        <w:lang w:eastAsia="zh-CN"/>
      </w:rPr>
      <w:t>{</w:t>
    </w:r>
    <w:r w:rsidR="00D25A47">
      <w:rPr>
        <w:rFonts w:ascii="Times New Roman" w:hAnsi="Times New Roman"/>
        <w:lang w:eastAsia="zh-CN"/>
      </w:rPr>
      <w:t>r</w:t>
    </w:r>
    <w:r w:rsidR="00D25A47">
      <w:rPr>
        <w:rFonts w:ascii="Times New Roman" w:hAnsi="Times New Roman" w:hint="eastAsia"/>
        <w:lang w:eastAsia="zh-CN"/>
      </w:rPr>
      <w:t>}</w:t>
    </w:r>
    <w:r w:rsidR="00D25A47" w:rsidRPr="003209C9">
      <w:rPr>
        <w:rFonts w:hint="eastAsia"/>
        <w:lang w:eastAsia="zh-CN"/>
      </w:rPr>
      <w:t xml:space="preserve">   </w:t>
    </w:r>
    <w:r w:rsidR="00D25A47" w:rsidRPr="003209C9">
      <w:rPr>
        <w:rFonts w:hint="eastAsia"/>
        <w:lang w:eastAsia="zh-CN"/>
      </w:rPr>
      <w:t>第</w:t>
    </w:r>
    <w:r w:rsidR="00D25A47" w:rsidRPr="003209C9">
      <w:rPr>
        <w:rFonts w:hint="eastAsia"/>
        <w:lang w:eastAsia="zh-CN"/>
      </w:rPr>
      <w:t xml:space="preserve"> </w:t>
    </w:r>
    <w:r w:rsidR="007E37F3" w:rsidRPr="003209C9">
      <w:fldChar w:fldCharType="begin"/>
    </w:r>
    <w:r w:rsidR="00D25A47" w:rsidRPr="003209C9">
      <w:rPr>
        <w:lang w:eastAsia="zh-CN"/>
      </w:rPr>
      <w:instrText xml:space="preserve"> PAGE </w:instrText>
    </w:r>
    <w:r w:rsidR="007E37F3" w:rsidRPr="003209C9">
      <w:fldChar w:fldCharType="separate"/>
    </w:r>
    <w:r w:rsidR="00257F80">
      <w:rPr>
        <w:noProof/>
        <w:lang w:eastAsia="zh-CN"/>
      </w:rPr>
      <w:t>5</w:t>
    </w:r>
    <w:r w:rsidR="007E37F3" w:rsidRPr="003209C9">
      <w:fldChar w:fldCharType="end"/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页</w:t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共</w:t>
    </w:r>
    <w:r w:rsidR="00D25A47" w:rsidRPr="003209C9">
      <w:rPr>
        <w:rFonts w:hint="eastAsia"/>
        <w:lang w:eastAsia="zh-CN"/>
      </w:rPr>
      <w:t xml:space="preserve"> </w:t>
    </w:r>
    <w:r w:rsidR="00D25A47">
      <w:rPr>
        <w:rFonts w:hint="eastAsia"/>
        <w:lang w:eastAsia="zh-CN"/>
      </w:rPr>
      <w:t>{</w:t>
    </w:r>
    <w:r w:rsidR="00D25A47">
      <w:rPr>
        <w:lang w:eastAsia="zh-CN"/>
      </w:rPr>
      <w:t>pages</w:t>
    </w:r>
    <w:r w:rsidR="00D25A47">
      <w:rPr>
        <w:rFonts w:hint="eastAsia"/>
        <w:lang w:eastAsia="zh-CN"/>
      </w:rPr>
      <w:t>}</w:t>
    </w:r>
    <w:r w:rsidR="00D25A47">
      <w:rPr>
        <w:lang w:eastAsia="zh-CN"/>
      </w:rPr>
      <w:t xml:space="preserve"> </w:t>
    </w:r>
    <w:r w:rsidR="00D25A47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8F2"/>
    <w:rsid w:val="000E44A9"/>
    <w:rsid w:val="000F1686"/>
    <w:rsid w:val="000F493F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0562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57F80"/>
    <w:rsid w:val="0026178F"/>
    <w:rsid w:val="002627E4"/>
    <w:rsid w:val="002648E1"/>
    <w:rsid w:val="00274487"/>
    <w:rsid w:val="00277179"/>
    <w:rsid w:val="0028479A"/>
    <w:rsid w:val="00286EBB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00B5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A1501"/>
    <w:rsid w:val="004B3975"/>
    <w:rsid w:val="004C4E52"/>
    <w:rsid w:val="004C5AD7"/>
    <w:rsid w:val="004D373B"/>
    <w:rsid w:val="004D3BC1"/>
    <w:rsid w:val="004D7541"/>
    <w:rsid w:val="004E37FC"/>
    <w:rsid w:val="004E7FF5"/>
    <w:rsid w:val="004F400F"/>
    <w:rsid w:val="004F7DDE"/>
    <w:rsid w:val="00505A8D"/>
    <w:rsid w:val="00506D38"/>
    <w:rsid w:val="00523DE5"/>
    <w:rsid w:val="00527397"/>
    <w:rsid w:val="00532ED0"/>
    <w:rsid w:val="00541059"/>
    <w:rsid w:val="00541C9F"/>
    <w:rsid w:val="0054376A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A6990"/>
    <w:rsid w:val="005B525D"/>
    <w:rsid w:val="005C5E34"/>
    <w:rsid w:val="005E5BDB"/>
    <w:rsid w:val="005F4085"/>
    <w:rsid w:val="00604E49"/>
    <w:rsid w:val="006233F2"/>
    <w:rsid w:val="006276E5"/>
    <w:rsid w:val="00634085"/>
    <w:rsid w:val="006539CF"/>
    <w:rsid w:val="00667404"/>
    <w:rsid w:val="00670CCD"/>
    <w:rsid w:val="006746CB"/>
    <w:rsid w:val="0067792C"/>
    <w:rsid w:val="00697136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674D4"/>
    <w:rsid w:val="00774FAD"/>
    <w:rsid w:val="007808F3"/>
    <w:rsid w:val="00781F13"/>
    <w:rsid w:val="00787612"/>
    <w:rsid w:val="00791117"/>
    <w:rsid w:val="0079632F"/>
    <w:rsid w:val="007A6F0D"/>
    <w:rsid w:val="007B0D64"/>
    <w:rsid w:val="007B2059"/>
    <w:rsid w:val="007B352A"/>
    <w:rsid w:val="007B426A"/>
    <w:rsid w:val="007E2BCE"/>
    <w:rsid w:val="007E37F3"/>
    <w:rsid w:val="007F4BFF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E3F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230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4782"/>
    <w:rsid w:val="0094621E"/>
    <w:rsid w:val="00952DC7"/>
    <w:rsid w:val="00963BE1"/>
    <w:rsid w:val="009725A8"/>
    <w:rsid w:val="00982E92"/>
    <w:rsid w:val="0098547A"/>
    <w:rsid w:val="00997A3A"/>
    <w:rsid w:val="009A0BF7"/>
    <w:rsid w:val="009A24D9"/>
    <w:rsid w:val="009B0249"/>
    <w:rsid w:val="009C3D51"/>
    <w:rsid w:val="009D4448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1B1D"/>
    <w:rsid w:val="00A55974"/>
    <w:rsid w:val="00A639C5"/>
    <w:rsid w:val="00A90392"/>
    <w:rsid w:val="00AA0063"/>
    <w:rsid w:val="00AA3B52"/>
    <w:rsid w:val="00AA56B5"/>
    <w:rsid w:val="00AB1823"/>
    <w:rsid w:val="00AB27B7"/>
    <w:rsid w:val="00AB3D90"/>
    <w:rsid w:val="00AC27DC"/>
    <w:rsid w:val="00AC58A8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E0018"/>
    <w:rsid w:val="00BE2C5C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68AD"/>
    <w:rsid w:val="00CB718B"/>
    <w:rsid w:val="00CC2978"/>
    <w:rsid w:val="00CC73FE"/>
    <w:rsid w:val="00CD02A8"/>
    <w:rsid w:val="00CD0ECC"/>
    <w:rsid w:val="00CD16EB"/>
    <w:rsid w:val="00CF7603"/>
    <w:rsid w:val="00D00761"/>
    <w:rsid w:val="00D0315D"/>
    <w:rsid w:val="00D04B3F"/>
    <w:rsid w:val="00D11A5C"/>
    <w:rsid w:val="00D128EF"/>
    <w:rsid w:val="00D12C7D"/>
    <w:rsid w:val="00D1483A"/>
    <w:rsid w:val="00D201CE"/>
    <w:rsid w:val="00D25A47"/>
    <w:rsid w:val="00D309B1"/>
    <w:rsid w:val="00D37311"/>
    <w:rsid w:val="00D51661"/>
    <w:rsid w:val="00D5677F"/>
    <w:rsid w:val="00D57EE0"/>
    <w:rsid w:val="00D63EFA"/>
    <w:rsid w:val="00D65A21"/>
    <w:rsid w:val="00D70C65"/>
    <w:rsid w:val="00D74FAC"/>
    <w:rsid w:val="00D74FEE"/>
    <w:rsid w:val="00D82394"/>
    <w:rsid w:val="00D84468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0A4F"/>
    <w:rsid w:val="00E54B84"/>
    <w:rsid w:val="00E64ABD"/>
    <w:rsid w:val="00E67111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9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</TotalTime>
  <Pages>5</Pages>
  <Words>417</Words>
  <Characters>2383</Characters>
  <Application>Microsoft Office Word</Application>
  <DocSecurity>0</DocSecurity>
  <Lines>19</Lines>
  <Paragraphs>5</Paragraphs>
  <ScaleCrop>false</ScaleCrop>
  <Company>CTEC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石继坤</cp:lastModifiedBy>
  <cp:revision>4</cp:revision>
  <cp:lastPrinted>2016-06-28T01:28:00Z</cp:lastPrinted>
  <dcterms:created xsi:type="dcterms:W3CDTF">2016-12-07T01:41:00Z</dcterms:created>
  <dcterms:modified xsi:type="dcterms:W3CDTF">2016-12-07T02:26:00Z</dcterms:modified>
</cp:coreProperties>
</file>