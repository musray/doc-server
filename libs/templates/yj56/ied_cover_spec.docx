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3B6DFE" w:rsidRPr="005031AA" w:rsidTr="00C1732E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6DFE" w:rsidRPr="002627E4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6DFE" w:rsidRPr="002627E4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6DFE" w:rsidRPr="002627E4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6DFE" w:rsidRPr="002627E4" w:rsidRDefault="003B6DFE" w:rsidP="003B6DF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6DFE" w:rsidRPr="002627E4" w:rsidRDefault="003B6DFE" w:rsidP="003B6DFE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6DFE" w:rsidRPr="002627E4" w:rsidRDefault="003B6DFE" w:rsidP="003B6DF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6DFE" w:rsidRPr="002627E4" w:rsidRDefault="003B6DFE" w:rsidP="003B6DF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B6DFE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107AD7" w:rsidRPr="005031AA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107AD7" w:rsidRDefault="00107AD7" w:rsidP="00107AD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07AD7" w:rsidRPr="001234EE" w:rsidRDefault="00107AD7" w:rsidP="00107AD7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07AD7" w:rsidRPr="001234EE" w:rsidRDefault="00107AD7" w:rsidP="00107AD7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107AD7" w:rsidRPr="001234EE" w:rsidRDefault="00107AD7" w:rsidP="00107AD7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7AD7" w:rsidRPr="001234EE" w:rsidRDefault="00107AD7" w:rsidP="00107AD7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07AD7" w:rsidRPr="001234EE" w:rsidRDefault="00107AD7" w:rsidP="00107AD7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07AD7" w:rsidRPr="001234EE" w:rsidRDefault="00107AD7" w:rsidP="00107AD7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107AD7" w:rsidRPr="001234EE" w:rsidRDefault="00107AD7" w:rsidP="00107AD7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513BC3" w:rsidRPr="005031AA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13BC3" w:rsidRPr="005031AA" w:rsidRDefault="00513BC3" w:rsidP="00513BC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5031AA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13BC3" w:rsidRPr="005031AA" w:rsidRDefault="00513BC3" w:rsidP="00513BC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5031AA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13BC3" w:rsidRPr="005031AA" w:rsidRDefault="00513BC3" w:rsidP="00513BC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5031AA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BC3" w:rsidRPr="005031AA" w:rsidRDefault="00513BC3" w:rsidP="00513BC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5031AA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BC3" w:rsidRPr="005031AA" w:rsidRDefault="00513BC3" w:rsidP="00513BC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5031AA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13BC3" w:rsidRPr="005031AA" w:rsidRDefault="00513BC3" w:rsidP="00513BC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5031AA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13BC3" w:rsidRPr="005031AA" w:rsidRDefault="00513BC3" w:rsidP="00513BC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5031AA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13BC3" w:rsidRPr="005031AA" w:rsidRDefault="00513BC3" w:rsidP="00513BC3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5031AA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修改说明</w:t>
            </w:r>
          </w:p>
        </w:tc>
      </w:tr>
      <w:tr w:rsidR="00513BC3" w:rsidRPr="005031AA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13BC3" w:rsidRPr="005031AA" w:rsidRDefault="00513BC3" w:rsidP="00513BC3">
            <w:pPr>
              <w:spacing w:line="240" w:lineRule="auto"/>
              <w:rPr>
                <w:rFonts w:ascii="Times New Roman" w:eastAsia="MS Mincho" w:hAnsi="Times New Roman"/>
                <w:lang w:val="en-US" w:eastAsia="ja-JP"/>
              </w:rPr>
            </w:pPr>
          </w:p>
          <w:p w:rsidR="00513BC3" w:rsidRPr="005031AA" w:rsidRDefault="00513BC3" w:rsidP="00513BC3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place">
              <w:smartTag w:uri="urn:schemas-microsoft-com:office:smarttags" w:element="State">
                <w:r w:rsidRPr="005031AA"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 w:rsidRPr="005031AA"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513BC3" w:rsidRPr="005031AA" w:rsidRDefault="00513BC3" w:rsidP="00513BC3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 w:rsidRPr="005031AA"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 w:rsidRPr="005031AA"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 w:rsidRPr="005031AA"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 w:rsidRPr="005031AA"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 w:rsidRPr="005031AA"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 w:rsidRPr="005031AA"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UNIT 5&amp;6</w:t>
            </w:r>
          </w:p>
          <w:p w:rsidR="00513BC3" w:rsidRPr="005031AA" w:rsidRDefault="00513BC3" w:rsidP="00513BC3">
            <w:pPr>
              <w:spacing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  <w:lang w:val="en-GB" w:eastAsia="zh-CN"/>
              </w:rPr>
            </w:pPr>
            <w:r w:rsidRPr="005031AA">
              <w:rPr>
                <w:rFonts w:ascii="Times New Roman"/>
                <w:b/>
                <w:sz w:val="44"/>
                <w:szCs w:val="40"/>
                <w:lang w:val="en-GB" w:eastAsia="zh-CN"/>
              </w:rPr>
              <w:t>广东阳江</w:t>
            </w:r>
            <w:r w:rsidRPr="005031AA">
              <w:rPr>
                <w:rFonts w:ascii="Times New Roman"/>
                <w:b/>
                <w:sz w:val="44"/>
                <w:szCs w:val="40"/>
                <w:lang w:eastAsia="zh-CN"/>
              </w:rPr>
              <w:t>核电站</w:t>
            </w:r>
            <w:r w:rsidRPr="005031AA">
              <w:rPr>
                <w:rFonts w:ascii="Times New Roman" w:hAnsi="Times New Roman"/>
                <w:b/>
                <w:bCs/>
                <w:sz w:val="44"/>
                <w:szCs w:val="44"/>
                <w:lang w:eastAsia="zh-CN"/>
              </w:rPr>
              <w:t>5,6</w:t>
            </w:r>
            <w:r w:rsidRPr="005031AA">
              <w:rPr>
                <w:rFonts w:ascii="Times New Roman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3B6DFE" w:rsidRPr="005031AA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DFE" w:rsidRPr="005031AA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5031AA">
              <w:rPr>
                <w:rFonts w:ascii="Times New Roman" w:hAnsi="Times New Roman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DFE" w:rsidRPr="00B35249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3B6DFE" w:rsidRPr="006C4B1B" w:rsidRDefault="003B6DFE" w:rsidP="003B6DFE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highlight w:val="yellow"/>
              </w:rPr>
            </w:pPr>
          </w:p>
        </w:tc>
      </w:tr>
      <w:tr w:rsidR="00513BC3" w:rsidRPr="005031AA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13BC3" w:rsidRPr="005031AA" w:rsidRDefault="00513BC3" w:rsidP="00513BC3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5031AA">
              <w:rPr>
                <w:rFonts w:ascii="Times New Roman" w:hAnsi="Times New Roman"/>
                <w:b/>
                <w:sz w:val="20"/>
                <w:lang w:val="en-US" w:eastAsia="zh-CN"/>
              </w:rPr>
              <w:t>题目</w:t>
            </w:r>
            <w:r w:rsidRPr="005031AA">
              <w:rPr>
                <w:rFonts w:ascii="Times New Roman" w:hAnsi="Times New Roman"/>
                <w:b/>
                <w:sz w:val="20"/>
                <w:lang w:eastAsia="zh-CN"/>
              </w:rPr>
              <w:t>：</w:t>
            </w:r>
          </w:p>
          <w:p w:rsidR="00513BC3" w:rsidRPr="005031AA" w:rsidRDefault="00513BC3" w:rsidP="00513BC3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513BC3" w:rsidRPr="005031AA" w:rsidRDefault="003B6DFE" w:rsidP="00513BC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E74793" w:rsidRPr="005031AA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5031AA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 w:rsidRPr="005031AA">
              <w:rPr>
                <w:rFonts w:ascii="Times New Roman" w:hAnsi="Times New Roman"/>
                <w:sz w:val="20"/>
                <w:lang w:val="en-US" w:eastAsia="zh-CN"/>
              </w:rPr>
              <w:t>参考文件</w:t>
            </w:r>
          </w:p>
          <w:p w:rsidR="00E74793" w:rsidRPr="005031AA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 w:rsidRPr="005031AA">
              <w:rPr>
                <w:rFonts w:ascii="Times New Roman" w:hAnsi="Times New Roman"/>
                <w:sz w:val="20"/>
                <w:lang w:val="en-US" w:eastAsia="zh-CN"/>
              </w:rPr>
              <w:t>编码</w:t>
            </w:r>
          </w:p>
          <w:p w:rsidR="00E74793" w:rsidRPr="005031AA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E74793" w:rsidRPr="005031AA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E74793" w:rsidRPr="005031AA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 w:rsidRPr="005031AA">
              <w:rPr>
                <w:rFonts w:ascii="Times New Roman" w:hAnsi="Times New Roman"/>
                <w:sz w:val="20"/>
                <w:lang w:eastAsia="zh-CN"/>
              </w:rPr>
              <w:t>参考文件名称</w:t>
            </w:r>
          </w:p>
          <w:p w:rsidR="00E74793" w:rsidRPr="005031AA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E74793" w:rsidRPr="005031AA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B35249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lang w:eastAsia="zh-CN"/>
              </w:rPr>
              <w:t>{ir_r}</w:t>
            </w: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E74793" w:rsidRPr="005031AA" w:rsidRDefault="00E74793" w:rsidP="00E74793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5031AA">
              <w:rPr>
                <w:rFonts w:ascii="Times New Roman" w:hAnsi="Times New Roman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74793" w:rsidRPr="005031AA" w:rsidRDefault="00E74793" w:rsidP="00E74793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 w:rsidRPr="005031AA"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  <w:t>A</w:t>
            </w:r>
            <w:r w:rsidRPr="005031AA">
              <w:rPr>
                <w:rFonts w:ascii="Times New Roman" w:hAnsi="宋体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E74793" w:rsidRPr="005031AA" w:rsidRDefault="00E74793" w:rsidP="00E74793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E74793" w:rsidRPr="005031AA" w:rsidTr="00EE5568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E74793" w:rsidRPr="005031AA" w:rsidRDefault="00E74793" w:rsidP="00E7479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74793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{</w:t>
            </w:r>
            <w:r>
              <w:rPr>
                <w:rFonts w:ascii="Times New Roman" w:hAnsi="Times New Roman"/>
                <w:sz w:val="20"/>
                <w:lang w:eastAsia="zh-CN"/>
              </w:rPr>
              <w:t>title_ref</w:t>
            </w:r>
            <w:r>
              <w:rPr>
                <w:rFonts w:ascii="Times New Roman" w:hAnsi="Times New Roman" w:hint="eastAsia"/>
                <w:sz w:val="20"/>
                <w:lang w:eastAsia="zh-CN"/>
              </w:rPr>
              <w:t>}</w:t>
            </w: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74793" w:rsidRPr="005031AA" w:rsidRDefault="00E74793" w:rsidP="00E7479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4793" w:rsidRPr="005031AA" w:rsidRDefault="00E74793" w:rsidP="00E74793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E74793" w:rsidRPr="005031AA" w:rsidRDefault="00E74793" w:rsidP="00E74793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E74793" w:rsidRPr="005031AA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E74793" w:rsidRPr="005031AA" w:rsidRDefault="00E74793" w:rsidP="00E7479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74793" w:rsidRPr="005031AA" w:rsidRDefault="00E74793" w:rsidP="00E7479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74793" w:rsidRPr="005031AA" w:rsidRDefault="00E74793" w:rsidP="00E7479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5031AA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 w:eastAsia="zh-CN"/>
              </w:rPr>
            </w:pPr>
            <w:r w:rsidRPr="005031AA"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 w:rsidRPr="005031AA">
              <w:rPr>
                <w:rFonts w:ascii="Times New Roman" w:hAnsi="宋体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E74793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modified}</w:t>
            </w:r>
          </w:p>
        </w:tc>
      </w:tr>
      <w:tr w:rsidR="00E74793" w:rsidRPr="005031AA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E74793" w:rsidRPr="005031AA" w:rsidRDefault="00E74793" w:rsidP="00E7479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4793" w:rsidRPr="005031AA" w:rsidRDefault="00E74793" w:rsidP="00E7479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4793" w:rsidRPr="005031AA" w:rsidRDefault="00E74793" w:rsidP="00E74793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793" w:rsidRPr="005031AA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5031AA"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 w:rsidRPr="005031AA">
              <w:rPr>
                <w:rFonts w:ascii="Times New Roman" w:hAnsi="宋体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E74793" w:rsidRPr="002627E4" w:rsidRDefault="00E74793" w:rsidP="00E74793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F0FA6">
              <w:rPr>
                <w:rFonts w:ascii="Times New Roman" w:hAnsi="Times New Roman"/>
                <w:lang w:val="en-US" w:eastAsia="zh-CN"/>
              </w:rPr>
              <w:t>{new}</w:t>
            </w:r>
          </w:p>
        </w:tc>
      </w:tr>
      <w:tr w:rsidR="00E74793" w:rsidRPr="005031AA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E74793" w:rsidRPr="005031AA" w:rsidRDefault="00E74793" w:rsidP="00E74793">
            <w:pPr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noProof/>
                <w:lang w:val="en-US" w:eastAsia="zh-CN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2" name="图片 6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3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74793" w:rsidRPr="005031AA" w:rsidRDefault="00E74793" w:rsidP="00E74793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5031AA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E74793" w:rsidRPr="005031AA" w:rsidRDefault="00E74793" w:rsidP="00E74793">
            <w:pPr>
              <w:spacing w:line="240" w:lineRule="atLeast"/>
              <w:rPr>
                <w:rFonts w:ascii="Times New Roman" w:eastAsia="微软雅黑" w:hAnsi="Times New Roman"/>
                <w:szCs w:val="24"/>
                <w:lang w:eastAsia="zh-CN"/>
              </w:rPr>
            </w:pPr>
          </w:p>
          <w:p w:rsidR="00E74793" w:rsidRPr="005031AA" w:rsidRDefault="00E74793" w:rsidP="00E74793">
            <w:pPr>
              <w:ind w:firstLineChars="50" w:firstLine="120"/>
              <w:rPr>
                <w:rFonts w:ascii="Times New Roman" w:eastAsia="微软雅黑" w:hAnsi="Times New Roman"/>
                <w:sz w:val="24"/>
                <w:szCs w:val="24"/>
              </w:rPr>
            </w:pPr>
            <w:r w:rsidRPr="005031AA">
              <w:rPr>
                <w:rFonts w:ascii="Times New Roman" w:eastAsia="微软雅黑" w:hAnsi="微软雅黑"/>
                <w:sz w:val="24"/>
                <w:szCs w:val="24"/>
              </w:rPr>
              <w:t>核能</w:t>
            </w:r>
            <w:r w:rsidRPr="005031AA">
              <w:rPr>
                <w:rFonts w:ascii="Times New Roman" w:eastAsia="微软雅黑" w:hAnsi="Times New Roman"/>
                <w:sz w:val="24"/>
                <w:szCs w:val="24"/>
              </w:rPr>
              <w:t xml:space="preserve">            </w:t>
            </w:r>
            <w:r w:rsidRPr="005031AA">
              <w:rPr>
                <w:rFonts w:ascii="Times New Roman" w:eastAsia="微软雅黑" w:hAnsi="微软雅黑"/>
                <w:sz w:val="24"/>
                <w:szCs w:val="24"/>
              </w:rPr>
              <w:t>北京广利核系统工程有限公司</w:t>
            </w:r>
          </w:p>
          <w:p w:rsidR="00E74793" w:rsidRPr="005031AA" w:rsidRDefault="00E74793" w:rsidP="00E74793">
            <w:pPr>
              <w:ind w:firstLineChars="50" w:firstLine="105"/>
              <w:rPr>
                <w:rFonts w:ascii="Times New Roman" w:eastAsia="微软雅黑" w:hAnsi="Times New Roman"/>
                <w:b/>
                <w:szCs w:val="21"/>
                <w:lang w:eastAsia="zh-CN"/>
              </w:rPr>
            </w:pPr>
            <w:r w:rsidRPr="005031AA">
              <w:rPr>
                <w:rFonts w:ascii="Times New Roman" w:eastAsia="微软雅黑" w:hAnsi="Times New Roman"/>
                <w:b/>
                <w:szCs w:val="21"/>
                <w:lang w:val="en-US" w:eastAsia="zh-CN"/>
              </w:rPr>
              <w:t xml:space="preserve">Nuclear Power    </w:t>
            </w:r>
            <w:r w:rsidRPr="005031AA">
              <w:rPr>
                <w:rFonts w:ascii="Times New Roman" w:eastAsia="微软雅黑" w:hAnsi="Times New Roman"/>
                <w:b/>
                <w:szCs w:val="21"/>
              </w:rPr>
              <w:t>China Techenergy Co.,Ltd</w:t>
            </w:r>
          </w:p>
          <w:p w:rsidR="00E74793" w:rsidRPr="005031AA" w:rsidRDefault="00E74793" w:rsidP="00E74793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5031AA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E74793" w:rsidRPr="005031AA" w:rsidRDefault="00E74793" w:rsidP="00E74793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zh-CN"/>
              </w:rPr>
            </w:pPr>
            <w:r w:rsidRPr="006C4B1B">
              <w:rPr>
                <w:rFonts w:ascii="Times New Roman" w:hAnsi="Times New Roman"/>
                <w:sz w:val="24"/>
                <w:lang w:val="en-US" w:eastAsia="zh-CN"/>
              </w:rPr>
              <w:t>内部编码：</w:t>
            </w:r>
            <w:r w:rsidRPr="006C4B1B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Pr="006C4B1B"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</w:tc>
      </w:tr>
      <w:tr w:rsidR="00E74793" w:rsidRPr="005031AA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74793" w:rsidRPr="005031AA" w:rsidRDefault="00E74793" w:rsidP="00E74793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 w:rsidRPr="005031AA"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 w:rsidRPr="005031AA"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 w:rsidRPr="005031AA">
              <w:rPr>
                <w:rFonts w:ascii="Times New Roman" w:eastAsia="MS Mincho" w:hAnsi="Times New Roman"/>
                <w:sz w:val="20"/>
                <w:lang w:val="en-US" w:eastAsia="ja-JP"/>
              </w:rPr>
              <w:t xml:space="preserve"> </w:t>
            </w:r>
            <w:r w:rsidRPr="005031AA">
              <w:rPr>
                <w:rFonts w:ascii="Times New Roman" w:hAnsi="Times New Roman"/>
                <w:sz w:val="20"/>
                <w:lang w:val="en-US" w:eastAsia="zh-CN"/>
              </w:rPr>
              <w:t>It must not be used, reproduced transmitted or disclosed without the prior written permission of the issuer for other purpose than YJ Project Unit 5&amp;6</w:t>
            </w:r>
            <w:r w:rsidRPr="005031AA">
              <w:rPr>
                <w:rFonts w:ascii="Times New Roman" w:eastAsia="MS Mincho" w:hAnsi="Times New Roman"/>
                <w:sz w:val="20"/>
                <w:lang w:val="en-US" w:eastAsia="ja-JP"/>
              </w:rPr>
              <w:t xml:space="preserve"> </w:t>
            </w:r>
            <w:r w:rsidRPr="005031AA">
              <w:rPr>
                <w:rFonts w:ascii="Times New Roman" w:hAnsi="Times New Roman"/>
                <w:sz w:val="20"/>
                <w:lang w:val="en-US" w:eastAsia="zh-CN"/>
              </w:rPr>
              <w:t xml:space="preserve">DCS. </w:t>
            </w:r>
            <w:r w:rsidRPr="005031AA">
              <w:rPr>
                <w:rFonts w:ascii="Times New Roman" w:hAnsi="Times New Roman"/>
                <w:sz w:val="20"/>
                <w:lang w:val="en-US" w:eastAsia="zh-CN"/>
              </w:rPr>
              <w:t>本文件的版权属于出版者，未获出版者的书面许可，任何人不得擅自在阳江</w:t>
            </w:r>
            <w:r w:rsidRPr="005031AA">
              <w:rPr>
                <w:rFonts w:ascii="Times New Roman" w:hAnsi="Times New Roman"/>
                <w:sz w:val="20"/>
                <w:lang w:val="en-US" w:eastAsia="zh-CN"/>
              </w:rPr>
              <w:t>5&amp;6</w:t>
            </w:r>
            <w:r w:rsidRPr="005031AA">
              <w:rPr>
                <w:rFonts w:ascii="Times New Roman" w:hAnsi="Times New Roman"/>
                <w:sz w:val="20"/>
                <w:lang w:val="en-US" w:eastAsia="zh-CN"/>
              </w:rPr>
              <w:t>号机组</w:t>
            </w:r>
            <w:r w:rsidRPr="005031AA">
              <w:rPr>
                <w:rFonts w:ascii="Times New Roman" w:hAnsi="Times New Roman"/>
                <w:sz w:val="20"/>
                <w:lang w:val="en-US" w:eastAsia="zh-CN"/>
              </w:rPr>
              <w:t>DCS</w:t>
            </w:r>
            <w:r w:rsidRPr="005031AA">
              <w:rPr>
                <w:rFonts w:ascii="Times New Roman" w:hAnsi="Times New Roman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5031AA" w:rsidRDefault="00F5647E" w:rsidP="00942A34">
      <w:pPr>
        <w:rPr>
          <w:rFonts w:ascii="Times New Roman" w:hAnsi="Times New Roman"/>
          <w:lang w:val="en-US" w:eastAsia="zh-CN"/>
        </w:rPr>
        <w:sectPr w:rsidR="00F5647E" w:rsidRPr="005031AA" w:rsidSect="00942A34">
          <w:footerReference w:type="even" r:id="rId9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1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684"/>
        <w:gridCol w:w="231"/>
        <w:gridCol w:w="1611"/>
        <w:gridCol w:w="9"/>
        <w:gridCol w:w="1620"/>
        <w:gridCol w:w="72"/>
        <w:gridCol w:w="1548"/>
        <w:gridCol w:w="153"/>
        <w:gridCol w:w="1467"/>
        <w:gridCol w:w="234"/>
        <w:gridCol w:w="1560"/>
      </w:tblGrid>
      <w:tr w:rsidR="002753EE" w:rsidRPr="005031AA" w:rsidTr="002753EE">
        <w:trPr>
          <w:cantSplit/>
          <w:trHeight w:val="540"/>
        </w:trPr>
        <w:tc>
          <w:tcPr>
            <w:tcW w:w="10173" w:type="dxa"/>
            <w:gridSpan w:val="13"/>
          </w:tcPr>
          <w:p w:rsidR="002753EE" w:rsidRPr="005031AA" w:rsidRDefault="002753EE" w:rsidP="002753EE">
            <w:pPr>
              <w:spacing w:before="240" w:after="120"/>
              <w:jc w:val="center"/>
              <w:rPr>
                <w:rFonts w:ascii="Times New Roman" w:hAnsi="Times New Roman"/>
                <w:b/>
                <w:color w:val="0000FF"/>
                <w:sz w:val="28"/>
              </w:rPr>
            </w:pPr>
            <w:r w:rsidRPr="005031AA">
              <w:rPr>
                <w:rFonts w:ascii="Times New Roman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2753EE" w:rsidRPr="005031AA" w:rsidRDefault="002753EE" w:rsidP="002753EE">
            <w:pPr>
              <w:spacing w:before="240" w:after="120"/>
              <w:jc w:val="center"/>
              <w:rPr>
                <w:rFonts w:ascii="Times New Roman" w:hAnsi="Times New Roman"/>
                <w:sz w:val="44"/>
              </w:rPr>
            </w:pPr>
            <w:r w:rsidRPr="005031AA">
              <w:rPr>
                <w:rFonts w:ascii="Times New Roman"/>
                <w:b/>
                <w:color w:val="0000FF"/>
                <w:sz w:val="28"/>
                <w:lang w:eastAsia="zh-CN"/>
              </w:rPr>
              <w:t>技</w:t>
            </w:r>
            <w:r w:rsidRPr="005031AA">
              <w:rPr>
                <w:rFonts w:ascii="Times New Roman" w:hAnsi="Times New Roman"/>
                <w:b/>
                <w:color w:val="0000FF"/>
                <w:sz w:val="28"/>
                <w:lang w:eastAsia="zh-CN"/>
              </w:rPr>
              <w:t xml:space="preserve"> </w:t>
            </w:r>
            <w:r w:rsidRPr="005031AA">
              <w:rPr>
                <w:rFonts w:ascii="Times New Roman"/>
                <w:b/>
                <w:color w:val="0000FF"/>
                <w:sz w:val="28"/>
                <w:lang w:eastAsia="zh-CN"/>
              </w:rPr>
              <w:t>术</w:t>
            </w:r>
            <w:r w:rsidRPr="005031AA">
              <w:rPr>
                <w:rFonts w:ascii="Times New Roman" w:hAnsi="Times New Roman"/>
                <w:b/>
                <w:color w:val="0000FF"/>
                <w:sz w:val="28"/>
              </w:rPr>
              <w:t xml:space="preserve"> </w:t>
            </w:r>
            <w:r w:rsidRPr="005031AA">
              <w:rPr>
                <w:rFonts w:ascii="Times New Roman"/>
                <w:b/>
                <w:color w:val="0000FF"/>
                <w:sz w:val="28"/>
              </w:rPr>
              <w:t>文</w:t>
            </w:r>
            <w:r w:rsidRPr="005031AA">
              <w:rPr>
                <w:rFonts w:ascii="Times New Roman" w:hAnsi="Times New Roman"/>
                <w:b/>
                <w:color w:val="0000FF"/>
                <w:sz w:val="28"/>
              </w:rPr>
              <w:t xml:space="preserve"> </w:t>
            </w:r>
            <w:r w:rsidRPr="005031AA">
              <w:rPr>
                <w:rFonts w:ascii="Times New Roman"/>
                <w:b/>
                <w:color w:val="0000FF"/>
                <w:sz w:val="28"/>
              </w:rPr>
              <w:t>件</w:t>
            </w:r>
          </w:p>
        </w:tc>
      </w:tr>
      <w:tr w:rsidR="002753EE" w:rsidRPr="005031AA" w:rsidTr="002753EE">
        <w:trPr>
          <w:cantSplit/>
          <w:trHeight w:val="4087"/>
        </w:trPr>
        <w:tc>
          <w:tcPr>
            <w:tcW w:w="10173" w:type="dxa"/>
            <w:gridSpan w:val="13"/>
            <w:vAlign w:val="center"/>
          </w:tcPr>
          <w:p w:rsidR="002753EE" w:rsidRPr="00E1758B" w:rsidRDefault="002753EE" w:rsidP="00E74793">
            <w:pPr>
              <w:spacing w:beforeLines="50" w:before="120" w:line="420" w:lineRule="auto"/>
              <w:ind w:left="851"/>
              <w:rPr>
                <w:rFonts w:ascii="Times New Roman" w:hAnsi="Times New Roman"/>
              </w:rPr>
            </w:pPr>
            <w:r w:rsidRPr="00E1758B">
              <w:rPr>
                <w:rFonts w:ascii="Times New Roman" w:hAnsi="Times New Roman"/>
                <w:b/>
                <w:color w:val="0000FF"/>
              </w:rPr>
              <w:t>文件名称</w:t>
            </w:r>
            <w:r w:rsidRPr="00E1758B">
              <w:rPr>
                <w:rFonts w:ascii="Times New Roman" w:hAnsi="Times New Roman"/>
              </w:rPr>
              <w:t>：</w:t>
            </w:r>
            <w:r w:rsidR="003B6DFE">
              <w:t>{t}</w:t>
            </w:r>
          </w:p>
          <w:p w:rsidR="002753EE" w:rsidRPr="00E1758B" w:rsidRDefault="002753EE" w:rsidP="002753EE">
            <w:pPr>
              <w:spacing w:line="420" w:lineRule="auto"/>
              <w:ind w:left="851"/>
              <w:rPr>
                <w:rFonts w:ascii="Times New Roman" w:hAnsi="Times New Roman"/>
                <w:lang w:eastAsia="zh-CN"/>
              </w:rPr>
            </w:pPr>
            <w:r w:rsidRPr="00E1758B">
              <w:rPr>
                <w:rFonts w:ascii="Times New Roman" w:hAnsi="Times New Roman"/>
                <w:b/>
                <w:color w:val="0000FF"/>
              </w:rPr>
              <w:t>文件编号</w:t>
            </w:r>
            <w:r w:rsidRPr="00E1758B">
              <w:rPr>
                <w:rFonts w:ascii="Times New Roman" w:hAnsi="Times New Roman"/>
              </w:rPr>
              <w:t>：</w:t>
            </w:r>
            <w:r w:rsidR="003B6DFE">
              <w:rPr>
                <w:lang w:eastAsia="zh-CN"/>
              </w:rPr>
              <w:t>{i_s}</w:t>
            </w:r>
          </w:p>
          <w:p w:rsidR="002753EE" w:rsidRPr="00E1758B" w:rsidRDefault="002753EE" w:rsidP="002753EE">
            <w:pPr>
              <w:spacing w:line="420" w:lineRule="auto"/>
              <w:ind w:left="851"/>
              <w:rPr>
                <w:rFonts w:ascii="Times New Roman" w:hAnsi="Times New Roman"/>
              </w:rPr>
            </w:pPr>
            <w:r w:rsidRPr="00E1758B">
              <w:rPr>
                <w:rFonts w:ascii="Times New Roman" w:hAnsi="Times New Roman"/>
                <w:b/>
                <w:color w:val="0000FF"/>
              </w:rPr>
              <w:t>项目名称</w:t>
            </w:r>
            <w:r w:rsidRPr="00E1758B">
              <w:rPr>
                <w:rFonts w:ascii="Times New Roman" w:hAnsi="Times New Roman"/>
              </w:rPr>
              <w:t>：阳江</w:t>
            </w:r>
            <w:r w:rsidRPr="00E1758B">
              <w:rPr>
                <w:rFonts w:ascii="Times New Roman" w:hAnsi="Times New Roman"/>
              </w:rPr>
              <w:t>5&amp;6</w:t>
            </w:r>
            <w:r w:rsidRPr="00E1758B">
              <w:rPr>
                <w:rFonts w:ascii="Times New Roman" w:hAnsi="Times New Roman"/>
              </w:rPr>
              <w:t>号机组</w:t>
            </w:r>
            <w:r w:rsidRPr="00E1758B">
              <w:rPr>
                <w:rFonts w:ascii="Times New Roman" w:hAnsi="Times New Roman"/>
              </w:rPr>
              <w:t>DCS</w:t>
            </w:r>
            <w:r w:rsidRPr="00E1758B">
              <w:rPr>
                <w:rFonts w:ascii="Times New Roman" w:hAnsi="Times New Roman"/>
              </w:rPr>
              <w:t>项目的安全级</w:t>
            </w:r>
            <w:r w:rsidRPr="00E1758B">
              <w:rPr>
                <w:rFonts w:ascii="Times New Roman" w:hAnsi="Times New Roman"/>
              </w:rPr>
              <w:t>DCS</w:t>
            </w:r>
            <w:r w:rsidRPr="00E1758B">
              <w:rPr>
                <w:rFonts w:ascii="Times New Roman" w:hAnsi="Times New Roman"/>
              </w:rPr>
              <w:t>项目</w:t>
            </w:r>
          </w:p>
          <w:p w:rsidR="002753EE" w:rsidRPr="00E1758B" w:rsidRDefault="002753EE" w:rsidP="002753EE">
            <w:pPr>
              <w:spacing w:line="420" w:lineRule="auto"/>
              <w:ind w:left="851"/>
              <w:rPr>
                <w:rFonts w:ascii="Times New Roman" w:hAnsi="Times New Roman"/>
                <w:lang w:eastAsia="zh-CN"/>
              </w:rPr>
            </w:pPr>
            <w:r w:rsidRPr="00E1758B">
              <w:rPr>
                <w:rFonts w:ascii="Times New Roman" w:hAnsi="Times New Roman"/>
                <w:b/>
                <w:color w:val="0000FF"/>
              </w:rPr>
              <w:t>项目编号</w:t>
            </w:r>
            <w:r w:rsidRPr="00E1758B">
              <w:rPr>
                <w:rFonts w:ascii="Times New Roman" w:hAnsi="Times New Roman"/>
              </w:rPr>
              <w:t>：</w:t>
            </w:r>
            <w:r w:rsidRPr="00E1758B">
              <w:rPr>
                <w:rFonts w:ascii="Times New Roman" w:hAnsi="Times New Roman"/>
              </w:rPr>
              <w:t>NPD1309002-1</w:t>
            </w:r>
          </w:p>
          <w:p w:rsidR="002753EE" w:rsidRPr="00E1758B" w:rsidRDefault="002753EE" w:rsidP="002753EE">
            <w:pPr>
              <w:spacing w:line="420" w:lineRule="auto"/>
              <w:ind w:left="851"/>
              <w:rPr>
                <w:rFonts w:ascii="Times New Roman" w:hAnsi="Times New Roman"/>
              </w:rPr>
            </w:pPr>
            <w:r w:rsidRPr="00E1758B">
              <w:rPr>
                <w:rFonts w:ascii="Times New Roman" w:hAnsi="Times New Roman"/>
                <w:b/>
                <w:color w:val="0000FF"/>
              </w:rPr>
              <w:t>物料编码</w:t>
            </w:r>
            <w:r w:rsidRPr="00E1758B">
              <w:rPr>
                <w:rFonts w:ascii="Times New Roman" w:hAnsi="Times New Roman"/>
              </w:rPr>
              <w:t>：无</w:t>
            </w:r>
          </w:p>
          <w:p w:rsidR="002753EE" w:rsidRPr="00E1758B" w:rsidRDefault="002753EE" w:rsidP="002753EE">
            <w:pPr>
              <w:spacing w:line="420" w:lineRule="auto"/>
              <w:ind w:left="851"/>
              <w:rPr>
                <w:rFonts w:ascii="Times New Roman" w:hAnsi="Times New Roman"/>
                <w:b/>
                <w:color w:val="0000FF"/>
              </w:rPr>
            </w:pPr>
            <w:r w:rsidRPr="00E1758B">
              <w:rPr>
                <w:rFonts w:ascii="Times New Roman" w:hAnsi="Times New Roman"/>
                <w:b/>
                <w:color w:val="0000FF"/>
              </w:rPr>
              <w:t>受控标识</w:t>
            </w:r>
            <w:r w:rsidRPr="00202037">
              <w:rPr>
                <w:rFonts w:ascii="Times New Roman" w:hAnsi="Times New Roman"/>
              </w:rPr>
              <w:t>：受控</w:t>
            </w:r>
          </w:p>
          <w:p w:rsidR="002753EE" w:rsidRPr="00CB54C1" w:rsidRDefault="002753EE" w:rsidP="002753EE">
            <w:pPr>
              <w:spacing w:before="240" w:line="320" w:lineRule="atLeast"/>
              <w:ind w:left="8290"/>
              <w:rPr>
                <w:rFonts w:ascii="Times New Roman"/>
                <w:b/>
                <w:color w:val="0000FF"/>
              </w:rPr>
            </w:pPr>
            <w:r w:rsidRPr="00CB54C1">
              <w:rPr>
                <w:rFonts w:ascii="Times New Roman"/>
                <w:b/>
                <w:color w:val="0000FF"/>
              </w:rPr>
              <w:t>第</w:t>
            </w:r>
            <w:r w:rsidRPr="00CB54C1">
              <w:rPr>
                <w:rFonts w:ascii="Times New Roman"/>
                <w:b/>
                <w:color w:val="0000FF"/>
              </w:rPr>
              <w:t xml:space="preserve">   </w:t>
            </w:r>
            <w:r w:rsidRPr="00CB54C1">
              <w:rPr>
                <w:rFonts w:ascii="Times New Roman" w:hint="eastAsia"/>
                <w:b/>
                <w:color w:val="0000FF"/>
              </w:rPr>
              <w:t>1</w:t>
            </w:r>
            <w:r w:rsidRPr="00CB54C1">
              <w:rPr>
                <w:rFonts w:ascii="Times New Roman"/>
                <w:b/>
                <w:color w:val="0000FF"/>
              </w:rPr>
              <w:t xml:space="preserve">  </w:t>
            </w:r>
            <w:r w:rsidRPr="00CB54C1">
              <w:rPr>
                <w:rFonts w:ascii="Times New Roman"/>
                <w:b/>
                <w:color w:val="0000FF"/>
              </w:rPr>
              <w:t>册</w:t>
            </w:r>
          </w:p>
          <w:p w:rsidR="002753EE" w:rsidRPr="005031AA" w:rsidRDefault="002753EE" w:rsidP="002753EE">
            <w:pPr>
              <w:spacing w:line="320" w:lineRule="atLeast"/>
              <w:ind w:left="8291"/>
              <w:rPr>
                <w:rFonts w:ascii="Times New Roman" w:hAnsi="Times New Roman"/>
                <w:b/>
                <w:color w:val="0000FF"/>
              </w:rPr>
            </w:pPr>
            <w:r w:rsidRPr="005031AA">
              <w:rPr>
                <w:rFonts w:ascii="Times New Roman"/>
                <w:b/>
                <w:color w:val="0000FF"/>
              </w:rPr>
              <w:t>共</w:t>
            </w:r>
            <w:r w:rsidRPr="005031AA">
              <w:rPr>
                <w:rFonts w:ascii="Times New Roman" w:hAnsi="Times New Roman"/>
                <w:color w:val="0000FF"/>
                <w:lang w:eastAsia="zh-CN"/>
              </w:rPr>
              <w:t xml:space="preserve">  </w:t>
            </w:r>
            <w:r w:rsidR="003B6DFE">
              <w:rPr>
                <w:rFonts w:hint="eastAsia"/>
                <w:color w:val="0000FF"/>
                <w:lang w:eastAsia="zh-CN"/>
              </w:rPr>
              <w:t>{</w:t>
            </w:r>
            <w:r w:rsidR="003B6DFE">
              <w:rPr>
                <w:color w:val="0000FF"/>
                <w:lang w:eastAsia="zh-CN"/>
              </w:rPr>
              <w:t>pages</w:t>
            </w:r>
            <w:r w:rsidR="003B6DFE">
              <w:rPr>
                <w:rFonts w:hint="eastAsia"/>
                <w:color w:val="0000FF"/>
                <w:lang w:eastAsia="zh-CN"/>
              </w:rPr>
              <w:t>}</w:t>
            </w:r>
            <w:r w:rsidRPr="005031AA">
              <w:rPr>
                <w:rFonts w:ascii="Times New Roman" w:hAnsi="Times New Roman"/>
                <w:color w:val="0000FF"/>
                <w:lang w:eastAsia="zh-CN"/>
              </w:rPr>
              <w:t xml:space="preserve"> </w:t>
            </w:r>
            <w:r w:rsidR="00CE3BF3">
              <w:rPr>
                <w:rFonts w:ascii="Times New Roman" w:hAnsi="Times New Roman" w:hint="eastAsia"/>
                <w:color w:val="0000FF"/>
                <w:lang w:eastAsia="zh-CN"/>
              </w:rPr>
              <w:t xml:space="preserve"> </w:t>
            </w:r>
            <w:r w:rsidRPr="005031AA">
              <w:rPr>
                <w:rFonts w:ascii="Times New Roman"/>
                <w:b/>
                <w:color w:val="0000FF"/>
              </w:rPr>
              <w:t>页</w:t>
            </w:r>
          </w:p>
          <w:p w:rsidR="002753EE" w:rsidRPr="005031AA" w:rsidRDefault="002753EE" w:rsidP="00E74793">
            <w:pPr>
              <w:spacing w:afterLines="50" w:after="120" w:line="320" w:lineRule="atLeast"/>
              <w:ind w:left="8290"/>
              <w:rPr>
                <w:rFonts w:ascii="Times New Roman" w:hAnsi="Times New Roman"/>
                <w:color w:val="0000FF"/>
              </w:rPr>
            </w:pPr>
            <w:r w:rsidRPr="005031AA">
              <w:rPr>
                <w:rFonts w:ascii="Times New Roman"/>
                <w:b/>
                <w:color w:val="0000FF"/>
              </w:rPr>
              <w:t>共</w:t>
            </w:r>
            <w:r w:rsidRPr="005031AA">
              <w:rPr>
                <w:rFonts w:ascii="Times New Roman" w:hAnsi="Times New Roman"/>
                <w:b/>
                <w:color w:val="0000FF"/>
              </w:rPr>
              <w:t xml:space="preserve">  </w:t>
            </w:r>
            <w:r w:rsidRPr="005031AA">
              <w:rPr>
                <w:rFonts w:ascii="Times New Roman" w:hAnsi="Times New Roman"/>
                <w:color w:val="0000FF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FF"/>
                <w:lang w:eastAsia="zh-CN"/>
              </w:rPr>
              <w:t>1</w:t>
            </w:r>
            <w:r w:rsidRPr="005031AA">
              <w:rPr>
                <w:rFonts w:ascii="Times New Roman" w:hAnsi="Times New Roman"/>
                <w:color w:val="0000FF"/>
              </w:rPr>
              <w:t xml:space="preserve"> </w:t>
            </w:r>
            <w:r w:rsidRPr="005031AA">
              <w:rPr>
                <w:rFonts w:ascii="Times New Roman" w:hAnsi="Times New Roman"/>
                <w:color w:val="0000FF"/>
                <w:lang w:eastAsia="zh-CN"/>
              </w:rPr>
              <w:t xml:space="preserve"> </w:t>
            </w:r>
            <w:r w:rsidRPr="005031AA">
              <w:rPr>
                <w:rFonts w:ascii="Times New Roman"/>
                <w:b/>
                <w:color w:val="0000FF"/>
              </w:rPr>
              <w:t>册</w:t>
            </w:r>
          </w:p>
        </w:tc>
      </w:tr>
      <w:tr w:rsidR="002753EE" w:rsidRPr="005031AA" w:rsidTr="002753EE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2753EE" w:rsidRPr="005031AA" w:rsidRDefault="002753EE" w:rsidP="002753EE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 w:rsidRPr="005031AA">
              <w:rPr>
                <w:rFonts w:ascii="Times New Roman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2753EE" w:rsidRPr="005031AA" w:rsidRDefault="002753EE" w:rsidP="002753EE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 w:rsidRPr="005031AA">
              <w:rPr>
                <w:rFonts w:ascii="Times New Roman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2753EE" w:rsidRPr="005031AA" w:rsidRDefault="002753EE" w:rsidP="002753EE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 w:rsidRPr="005031AA">
              <w:rPr>
                <w:rFonts w:ascii="Times New Roman"/>
                <w:b/>
                <w:color w:val="0000FF"/>
              </w:rPr>
              <w:t>编写</w:t>
            </w:r>
          </w:p>
        </w:tc>
        <w:tc>
          <w:tcPr>
            <w:tcW w:w="1620" w:type="dxa"/>
            <w:vAlign w:val="center"/>
          </w:tcPr>
          <w:p w:rsidR="002753EE" w:rsidRPr="005031AA" w:rsidRDefault="002753EE" w:rsidP="002753EE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 w:rsidRPr="005031AA">
              <w:rPr>
                <w:rFonts w:ascii="Times New Roman"/>
                <w:b/>
                <w:color w:val="0000FF"/>
              </w:rPr>
              <w:t>审核</w:t>
            </w:r>
          </w:p>
        </w:tc>
        <w:tc>
          <w:tcPr>
            <w:tcW w:w="1620" w:type="dxa"/>
            <w:gridSpan w:val="2"/>
            <w:vAlign w:val="center"/>
          </w:tcPr>
          <w:p w:rsidR="002753EE" w:rsidRPr="005031AA" w:rsidRDefault="002753EE" w:rsidP="002753EE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 w:rsidRPr="005031AA">
              <w:rPr>
                <w:rFonts w:ascii="Times New Roman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2753EE" w:rsidRPr="005031AA" w:rsidRDefault="002753EE" w:rsidP="002753EE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 w:rsidRPr="005031AA">
              <w:rPr>
                <w:rFonts w:ascii="Times New Roman"/>
                <w:b/>
                <w:color w:val="0000FF"/>
              </w:rPr>
              <w:t>批准</w:t>
            </w:r>
          </w:p>
        </w:tc>
        <w:tc>
          <w:tcPr>
            <w:tcW w:w="1794" w:type="dxa"/>
            <w:gridSpan w:val="2"/>
            <w:vAlign w:val="center"/>
          </w:tcPr>
          <w:p w:rsidR="002753EE" w:rsidRPr="005031AA" w:rsidRDefault="002753EE" w:rsidP="002753EE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 w:rsidRPr="005031AA">
              <w:rPr>
                <w:rFonts w:ascii="Times New Roman"/>
                <w:b/>
                <w:color w:val="0000FF"/>
              </w:rPr>
              <w:t>批准日期</w:t>
            </w:r>
          </w:p>
        </w:tc>
      </w:tr>
      <w:tr w:rsidR="003B6DFE" w:rsidRPr="005031AA" w:rsidTr="002753EE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3B6DFE" w:rsidRPr="006F0FA6" w:rsidRDefault="003B6DFE" w:rsidP="003B6DFE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F0FA6">
              <w:rPr>
                <w:rFonts w:ascii="Times New Roman" w:hAnsi="Times New Roman"/>
                <w:lang w:eastAsia="zh-CN"/>
              </w:rPr>
              <w:t>{#r_r_3}</w:t>
            </w:r>
            <w:r w:rsidRPr="006F0FA6">
              <w:rPr>
                <w:rFonts w:ascii="Times New Roman" w:hAnsi="Times New Roman" w:hint="eastAsia"/>
                <w:lang w:eastAsia="zh-CN"/>
              </w:rPr>
              <w:t>{</w:t>
            </w:r>
            <w:r w:rsidRPr="006F0FA6">
              <w:rPr>
                <w:rFonts w:ascii="Times New Roman" w:hAnsi="Times New Roman"/>
                <w:lang w:eastAsia="zh-CN"/>
              </w:rPr>
              <w:t>r</w:t>
            </w:r>
            <w:r w:rsidRPr="006F0FA6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B6DFE" w:rsidRPr="006F0FA6" w:rsidRDefault="003B6DFE" w:rsidP="003B6DFE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F0FA6">
              <w:rPr>
                <w:rFonts w:ascii="Times New Roman" w:hAnsi="Times New Roman" w:hint="eastAsia"/>
                <w:lang w:eastAsia="zh-CN"/>
              </w:rPr>
              <w:t>{</w:t>
            </w:r>
            <w:r w:rsidRPr="006F0FA6">
              <w:rPr>
                <w:rFonts w:ascii="Times New Roman" w:hAnsi="Times New Roman"/>
                <w:lang w:eastAsia="zh-CN"/>
              </w:rPr>
              <w:t>st</w:t>
            </w:r>
            <w:r w:rsidRPr="006F0FA6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B6DFE" w:rsidRPr="006F0FA6" w:rsidRDefault="003B6DFE" w:rsidP="003B6DFE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6F0FA6">
              <w:rPr>
                <w:rFonts w:ascii="Times New Roman" w:hAnsi="Times New Roman" w:hint="eastAsia"/>
                <w:lang w:eastAsia="zh-CN"/>
              </w:rPr>
              <w:t>{</w:t>
            </w:r>
            <w:r w:rsidRPr="006F0FA6">
              <w:rPr>
                <w:rFonts w:ascii="Times New Roman" w:hAnsi="Times New Roman"/>
                <w:lang w:eastAsia="zh-CN"/>
              </w:rPr>
              <w:t>d_b</w:t>
            </w:r>
            <w:r w:rsidRPr="006F0FA6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B6DFE" w:rsidRPr="006F0FA6" w:rsidRDefault="003B6DFE" w:rsidP="003B6DFE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6F0FA6">
              <w:rPr>
                <w:rFonts w:ascii="Times New Roman" w:hAnsi="Times New Roman" w:hint="eastAsia"/>
                <w:lang w:eastAsia="zh-CN"/>
              </w:rPr>
              <w:t>{</w:t>
            </w:r>
            <w:r w:rsidRPr="006F0FA6">
              <w:rPr>
                <w:rFonts w:ascii="Times New Roman" w:hAnsi="Times New Roman"/>
                <w:lang w:eastAsia="zh-CN"/>
              </w:rPr>
              <w:t>c_b</w:t>
            </w:r>
            <w:r w:rsidRPr="006F0FA6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B6DFE" w:rsidRPr="006F0FA6" w:rsidRDefault="003B6DFE" w:rsidP="003B6DFE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6F0FA6">
              <w:rPr>
                <w:rFonts w:ascii="Times New Roman" w:hAnsi="Times New Roman" w:hint="eastAsia"/>
                <w:lang w:eastAsia="zh-CN"/>
              </w:rPr>
              <w:t>{</w:t>
            </w:r>
            <w:r w:rsidRPr="006F0FA6">
              <w:rPr>
                <w:rFonts w:ascii="Times New Roman" w:hAnsi="Times New Roman"/>
                <w:lang w:eastAsia="zh-CN"/>
              </w:rPr>
              <w:t>r_b</w:t>
            </w:r>
            <w:r w:rsidRPr="006F0FA6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B6DFE" w:rsidRPr="006F0FA6" w:rsidRDefault="003B6DFE" w:rsidP="003B6DFE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F0FA6">
              <w:rPr>
                <w:rFonts w:ascii="Times New Roman" w:hAnsi="Times New Roman" w:hint="eastAsia"/>
                <w:lang w:eastAsia="zh-CN"/>
              </w:rPr>
              <w:t>{</w:t>
            </w:r>
            <w:r w:rsidRPr="006F0FA6">
              <w:rPr>
                <w:rFonts w:ascii="Times New Roman" w:hAnsi="Times New Roman"/>
                <w:lang w:eastAsia="zh-CN"/>
              </w:rPr>
              <w:t>a_b</w:t>
            </w:r>
            <w:r w:rsidRPr="006F0FA6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794" w:type="dxa"/>
            <w:gridSpan w:val="2"/>
            <w:vAlign w:val="center"/>
          </w:tcPr>
          <w:p w:rsidR="003B6DFE" w:rsidRPr="006F0FA6" w:rsidRDefault="003B6DFE" w:rsidP="003B6DFE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F0FA6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3B6DFE" w:rsidRPr="005031AA" w:rsidTr="002753EE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3B6DFE" w:rsidRDefault="003B6DFE" w:rsidP="003B6DF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3B6DFE" w:rsidRDefault="003B6DFE" w:rsidP="003B6DF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3B6DFE" w:rsidRPr="00A07DF4" w:rsidRDefault="003B6DFE" w:rsidP="003B6DF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3B6DFE" w:rsidRDefault="003B6DFE" w:rsidP="003B6DF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3B6DFE" w:rsidRDefault="003B6DFE" w:rsidP="003B6DF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3B6DFE" w:rsidRDefault="003B6DFE" w:rsidP="003B6DF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794" w:type="dxa"/>
            <w:gridSpan w:val="2"/>
            <w:vAlign w:val="center"/>
          </w:tcPr>
          <w:p w:rsidR="003B6DFE" w:rsidRDefault="003B6DFE" w:rsidP="003B6DF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4B5170" w:rsidRPr="005031AA" w:rsidTr="002753EE">
        <w:trPr>
          <w:cantSplit/>
          <w:trHeight w:hRule="exact" w:val="1304"/>
        </w:trPr>
        <w:tc>
          <w:tcPr>
            <w:tcW w:w="10173" w:type="dxa"/>
            <w:gridSpan w:val="13"/>
          </w:tcPr>
          <w:p w:rsidR="004B5170" w:rsidRPr="005031AA" w:rsidRDefault="004B5170" w:rsidP="00E74793">
            <w:pPr>
              <w:spacing w:beforeLines="50" w:before="120"/>
              <w:ind w:firstLine="422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5031AA">
              <w:rPr>
                <w:rFonts w:ascii="Times New Roman"/>
                <w:b/>
                <w:color w:val="0000FF"/>
              </w:rPr>
              <w:t>相关部门</w:t>
            </w:r>
            <w:r w:rsidRPr="005031AA">
              <w:rPr>
                <w:rFonts w:ascii="Times New Roman" w:hAnsi="Times New Roman"/>
                <w:b/>
                <w:color w:val="0000FF"/>
              </w:rPr>
              <w:t>/</w:t>
            </w:r>
            <w:r w:rsidRPr="005031AA">
              <w:rPr>
                <w:rFonts w:ascii="Times New Roman"/>
                <w:b/>
                <w:color w:val="0000FF"/>
              </w:rPr>
              <w:t>人员会签：</w:t>
            </w:r>
            <w:bookmarkStart w:id="1" w:name="_GoBack"/>
            <w:bookmarkEnd w:id="1"/>
          </w:p>
        </w:tc>
      </w:tr>
      <w:tr w:rsidR="004B5170" w:rsidRPr="0056262E" w:rsidTr="002753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B5170" w:rsidRPr="0056262E" w:rsidRDefault="004B5170" w:rsidP="004B5170">
            <w:pPr>
              <w:widowControl/>
              <w:ind w:leftChars="50" w:left="105"/>
              <w:rPr>
                <w:b/>
              </w:rPr>
            </w:pPr>
            <w:r w:rsidRPr="0056262E">
              <w:rPr>
                <w:rFonts w:hint="eastAsia"/>
                <w:b/>
              </w:rPr>
              <w:t>发</w:t>
            </w:r>
          </w:p>
          <w:p w:rsidR="004B5170" w:rsidRPr="0056262E" w:rsidRDefault="004B5170" w:rsidP="004B5170">
            <w:pPr>
              <w:widowControl/>
              <w:ind w:leftChars="50" w:left="105"/>
              <w:rPr>
                <w:b/>
              </w:rPr>
            </w:pPr>
            <w:r w:rsidRPr="0056262E">
              <w:rPr>
                <w:rFonts w:hint="eastAsia"/>
                <w:b/>
              </w:rPr>
              <w:t>布</w:t>
            </w:r>
          </w:p>
          <w:p w:rsidR="004B5170" w:rsidRPr="0056262E" w:rsidRDefault="004B5170" w:rsidP="004B5170">
            <w:pPr>
              <w:widowControl/>
              <w:ind w:leftChars="50" w:left="105"/>
              <w:rPr>
                <w:b/>
              </w:rPr>
            </w:pPr>
            <w:r w:rsidRPr="0056262E">
              <w:rPr>
                <w:rFonts w:hint="eastAsia"/>
                <w:b/>
              </w:rPr>
              <w:t>范</w:t>
            </w:r>
          </w:p>
          <w:p w:rsidR="004B5170" w:rsidRPr="0056262E" w:rsidRDefault="004B5170" w:rsidP="004B5170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hint="eastAsia"/>
                <w:b/>
              </w:rPr>
              <w:t>围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B5170" w:rsidRPr="0056262E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4B5170" w:rsidRPr="0056262E" w:rsidRDefault="00515384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37.5pt;height:18pt" o:ole="">
                  <v:imagedata r:id="rId10" o:title=""/>
                </v:shape>
                <w:control r:id="rId11" w:name="CheckBox114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7.5pt;height:18pt" o:ole="">
                  <v:imagedata r:id="rId12" o:title=""/>
                </v:shape>
                <w:control r:id="rId13" w:name="CheckBox214" w:shapeid="_x0000_i1115"/>
              </w:objec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4B5170" w:rsidRPr="0056262E" w:rsidRDefault="00515384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2pt;height:18pt" o:ole="">
                  <v:imagedata r:id="rId14" o:title=""/>
                </v:shape>
                <w:control r:id="rId15" w:name="CheckBox391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8.25pt;height:18pt" o:ole="">
                  <v:imagedata r:id="rId16" o:title=""/>
                </v:shape>
                <w:control r:id="rId17" w:name="CheckBox411" w:shapeid="_x0000_i111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4B5170" w:rsidRPr="0056262E" w:rsidRDefault="00515384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7.5pt;height:18pt" o:ole="">
                  <v:imagedata r:id="rId18" o:title=""/>
                </v:shape>
                <w:control r:id="rId19" w:name="CheckBox5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8.25pt;height:18pt" o:ole="">
                  <v:imagedata r:id="rId20" o:title=""/>
                </v:shape>
                <w:control r:id="rId21" w:name="CheckBox61" w:shapeid="_x0000_i1123"/>
              </w:object>
            </w: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56262E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4B5170" w:rsidRPr="0056262E" w:rsidRDefault="00515384" w:rsidP="004B5170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42pt;height:18pt" o:ole="">
                  <v:imagedata r:id="rId22" o:title=""/>
                </v:shape>
                <w:control r:id="rId23" w:name="CheckBox39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8.25pt;height:18pt" o:ole="">
                  <v:imagedata r:id="rId24" o:title=""/>
                </v:shape>
                <w:control r:id="rId25" w:name="CheckBox41" w:shapeid="_x0000_i1127"/>
              </w:object>
            </w:r>
          </w:p>
        </w:tc>
      </w:tr>
      <w:tr w:rsidR="004B5170" w:rsidRPr="0056262E" w:rsidTr="002753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B5170" w:rsidRPr="0056262E" w:rsidRDefault="004B5170" w:rsidP="004B5170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  <w:p w:rsidR="004B5170" w:rsidRPr="0056262E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子项目</w:t>
            </w:r>
            <w:r w:rsidRPr="0056262E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4B5170" w:rsidRPr="0056262E" w:rsidRDefault="00515384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7.5pt;height:18pt" o:ole="">
                  <v:imagedata r:id="rId26" o:title=""/>
                </v:shape>
                <w:control r:id="rId27" w:name="CheckBox91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8.25pt;height:18pt" o:ole="">
                  <v:imagedata r:id="rId28" o:title=""/>
                </v:shape>
                <w:control r:id="rId29" w:name="CheckBox101" w:shapeid="_x0000_i1131"/>
              </w:objec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4B5170" w:rsidRPr="0056262E" w:rsidRDefault="00515384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41.25pt;height:18pt" o:ole="">
                  <v:imagedata r:id="rId30" o:title=""/>
                </v:shape>
                <w:control r:id="rId31" w:name="CheckBox113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9.75pt;height:18pt" o:ole="">
                  <v:imagedata r:id="rId32" o:title=""/>
                </v:shape>
                <w:control r:id="rId33" w:name="CheckBox121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4B5170" w:rsidRPr="0056262E" w:rsidRDefault="00515384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9.75pt;height:18pt" o:ole="">
                  <v:imagedata r:id="rId34" o:title=""/>
                </v:shape>
                <w:control r:id="rId35" w:name="CheckBox131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9pt;height:18pt" o:ole="">
                  <v:imagedata r:id="rId36" o:title=""/>
                </v:shape>
                <w:control r:id="rId37" w:name="CheckBox141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4B5170" w:rsidRPr="0056262E" w:rsidRDefault="00515384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7.5pt;height:18pt" o:ole="">
                  <v:imagedata r:id="rId38" o:title=""/>
                </v:shape>
                <w:control r:id="rId39" w:name="CheckBox151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7.5pt;height:18pt" o:ole="">
                  <v:imagedata r:id="rId40" o:title=""/>
                </v:shape>
                <w:control r:id="rId41" w:name="CheckBox161" w:shapeid="_x0000_i1143"/>
              </w:objec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4B5170" w:rsidRPr="0056262E" w:rsidRDefault="00515384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7.5pt;height:18pt" o:ole="">
                  <v:imagedata r:id="rId42" o:title=""/>
                </v:shape>
                <w:control r:id="rId43" w:name="CheckBox171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7.5pt;height:18pt" o:ole="">
                  <v:imagedata r:id="rId44" o:title=""/>
                </v:shape>
                <w:control r:id="rId45" w:name="CheckBox181" w:shapeid="_x0000_i1147"/>
              </w:object>
            </w:r>
          </w:p>
        </w:tc>
      </w:tr>
      <w:tr w:rsidR="004B5170" w:rsidRPr="0056262E" w:rsidTr="002753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B5170" w:rsidRPr="0056262E" w:rsidRDefault="004B5170" w:rsidP="004B5170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4B5170" w:rsidRDefault="004B5170" w:rsidP="004B5170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  <w:p w:rsidR="004B5170" w:rsidRPr="0056262E" w:rsidRDefault="004B5170" w:rsidP="004B5170">
            <w:pPr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子项目</w:t>
            </w:r>
            <w:r w:rsidRPr="0056262E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4B5170" w:rsidRPr="0056262E" w:rsidRDefault="00515384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38.25pt;height:18pt" o:ole="">
                  <v:imagedata r:id="rId46" o:title=""/>
                </v:shape>
                <w:control r:id="rId47" w:name="CheckBox19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7.5pt;height:18pt" o:ole="">
                  <v:imagedata r:id="rId48" o:title=""/>
                </v:shape>
                <w:control r:id="rId49" w:name="CheckBox201" w:shapeid="_x0000_i1151"/>
              </w:objec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4B5170" w:rsidRPr="0056262E" w:rsidRDefault="00515384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1.25pt;height:18pt" o:ole="">
                  <v:imagedata r:id="rId50" o:title=""/>
                </v:shape>
                <w:control r:id="rId51" w:name="CheckBox21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9pt;height:18pt" o:ole="">
                  <v:imagedata r:id="rId52" o:title=""/>
                </v:shape>
                <w:control r:id="rId53" w:name="CheckBox221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4B5170" w:rsidRPr="0056262E" w:rsidRDefault="00515384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9pt;height:18pt" o:ole="">
                  <v:imagedata r:id="rId54" o:title=""/>
                </v:shape>
                <w:control r:id="rId55" w:name="CheckBox231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9pt;height:18pt" o:ole="">
                  <v:imagedata r:id="rId56" o:title=""/>
                </v:shape>
                <w:control r:id="rId57" w:name="CheckBox241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工程</w:t>
            </w:r>
            <w:r w:rsidRPr="0056262E">
              <w:rPr>
                <w:rFonts w:cs="Arial" w:hint="eastAsia"/>
                <w:szCs w:val="21"/>
                <w:lang w:eastAsia="zh-CN"/>
              </w:rPr>
              <w:t>QC</w:t>
            </w:r>
            <w:r w:rsidRPr="0056262E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4B5170" w:rsidRPr="0056262E" w:rsidRDefault="00515384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75pt;height:18pt" o:ole="">
                  <v:imagedata r:id="rId58" o:title=""/>
                </v:shape>
                <w:control r:id="rId59" w:name="CheckBox251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0" o:title=""/>
                </v:shape>
                <w:control r:id="rId61" w:name="CheckBox261" w:shapeid="_x0000_i1163"/>
              </w:objec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硬件</w:t>
            </w:r>
            <w:r w:rsidRPr="0056262E">
              <w:rPr>
                <w:rFonts w:cs="Arial" w:hint="eastAsia"/>
                <w:szCs w:val="21"/>
                <w:lang w:eastAsia="zh-CN"/>
              </w:rPr>
              <w:t>QC</w:t>
            </w:r>
            <w:r w:rsidRPr="0056262E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4B5170" w:rsidRPr="0056262E" w:rsidRDefault="00515384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38.25pt;height:18pt" o:ole="">
                  <v:imagedata r:id="rId62" o:title=""/>
                </v:shape>
                <w:control r:id="rId63" w:name="CheckBox271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8.25pt;height:18pt" o:ole="">
                  <v:imagedata r:id="rId64" o:title=""/>
                </v:shape>
                <w:control r:id="rId65" w:name="CheckBox281" w:shapeid="_x0000_i1167"/>
              </w:object>
            </w:r>
          </w:p>
        </w:tc>
      </w:tr>
      <w:tr w:rsidR="004B5170" w:rsidRPr="00F86B07" w:rsidTr="002753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B5170" w:rsidRPr="0056262E" w:rsidRDefault="004B5170" w:rsidP="004B5170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B5170" w:rsidRPr="0056262E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170" w:rsidRPr="00CE1B36" w:rsidRDefault="004B5170" w:rsidP="004B5170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4B5170" w:rsidRPr="00CE1B36" w:rsidRDefault="00515384" w:rsidP="004B5170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8.25pt;height:18pt" o:ole="">
                  <v:imagedata r:id="rId66" o:title=""/>
                </v:shape>
                <w:control r:id="rId67" w:name="CheckBox291" w:shapeid="_x0000_i1169"/>
              </w:object>
            </w: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38.25pt;height:18pt" o:ole="">
                  <v:imagedata r:id="rId68" o:title=""/>
                </v:shape>
                <w:control r:id="rId69" w:name="CheckBox301" w:shapeid="_x0000_i1171"/>
              </w:objec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B5170" w:rsidRPr="00CE1B36" w:rsidRDefault="004B5170" w:rsidP="004B5170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4B5170" w:rsidRPr="00CE1B36" w:rsidRDefault="00515384" w:rsidP="004B5170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39pt;height:18pt" o:ole="">
                  <v:imagedata r:id="rId70" o:title=""/>
                </v:shape>
                <w:control r:id="rId71" w:name="CheckBox311" w:shapeid="_x0000_i1173"/>
              </w:object>
            </w: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38.25pt;height:18pt" o:ole="">
                  <v:imagedata r:id="rId72" o:title=""/>
                </v:shape>
                <w:control r:id="rId73" w:name="CheckBox321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B5170" w:rsidRPr="00CE1B36" w:rsidRDefault="004B5170" w:rsidP="004B5170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4B5170" w:rsidRPr="00CE1B36" w:rsidRDefault="00515384" w:rsidP="004B5170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39pt;height:18pt" o:ole="">
                  <v:imagedata r:id="rId74" o:title=""/>
                </v:shape>
                <w:control r:id="rId75" w:name="CheckBox331" w:shapeid="_x0000_i1177"/>
              </w:object>
            </w: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39.75pt;height:18pt" o:ole="">
                  <v:imagedata r:id="rId76" o:title=""/>
                </v:shape>
                <w:control r:id="rId77" w:name="CheckBox341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B5170" w:rsidRPr="00F86B07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F86B07"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4B5170" w:rsidRPr="00F86B07" w:rsidRDefault="00515384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F86B07">
              <w:rPr>
                <w:rFonts w:cs="Arial"/>
                <w:szCs w:val="21"/>
              </w:rPr>
              <w:object w:dxaOrig="225" w:dyaOrig="225">
                <v:shape id="_x0000_i1181" type="#_x0000_t75" style="width:39pt;height:18pt" o:ole="">
                  <v:imagedata r:id="rId78" o:title=""/>
                </v:shape>
                <w:control r:id="rId79" w:name="CheckBox351" w:shapeid="_x0000_i1181"/>
              </w:object>
            </w:r>
            <w:r w:rsidRPr="00F86B07">
              <w:rPr>
                <w:rFonts w:cs="Arial"/>
                <w:szCs w:val="21"/>
              </w:rPr>
              <w:object w:dxaOrig="225" w:dyaOrig="225">
                <v:shape id="_x0000_i1183" type="#_x0000_t75" style="width:38.25pt;height:18pt" o:ole="">
                  <v:imagedata r:id="rId80" o:title=""/>
                </v:shape>
                <w:control r:id="rId81" w:name="CheckBox361" w:shapeid="_x0000_i1183"/>
              </w:objec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4B5170" w:rsidRPr="00F86B07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F86B07">
              <w:rPr>
                <w:rFonts w:cs="Arial" w:hint="eastAsia"/>
                <w:szCs w:val="21"/>
                <w:lang w:eastAsia="zh-CN"/>
              </w:rPr>
              <w:t>BUP</w:t>
            </w:r>
            <w:r w:rsidRPr="00F86B07">
              <w:rPr>
                <w:rFonts w:cs="Arial" w:hint="eastAsia"/>
                <w:szCs w:val="21"/>
                <w:lang w:eastAsia="zh-CN"/>
              </w:rPr>
              <w:t>专项小组</w:t>
            </w:r>
          </w:p>
          <w:p w:rsidR="004B5170" w:rsidRPr="00F86B07" w:rsidRDefault="00515384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F86B07">
              <w:rPr>
                <w:rFonts w:cs="Arial"/>
                <w:szCs w:val="21"/>
              </w:rPr>
              <w:object w:dxaOrig="225" w:dyaOrig="225">
                <v:shape id="_x0000_i1185" type="#_x0000_t75" style="width:38.25pt;height:18pt" o:ole="">
                  <v:imagedata r:id="rId82" o:title=""/>
                </v:shape>
                <w:control r:id="rId83" w:name="CheckBox371" w:shapeid="_x0000_i1185"/>
              </w:object>
            </w:r>
            <w:r w:rsidRPr="00F86B07">
              <w:rPr>
                <w:rFonts w:cs="Arial"/>
                <w:szCs w:val="21"/>
              </w:rPr>
              <w:object w:dxaOrig="225" w:dyaOrig="225">
                <v:shape id="_x0000_i1187" type="#_x0000_t75" style="width:39pt;height:18pt" o:ole="">
                  <v:imagedata r:id="rId84" o:title=""/>
                </v:shape>
                <w:control r:id="rId85" w:name="CheckBox381" w:shapeid="_x0000_i1187"/>
              </w:object>
            </w:r>
          </w:p>
        </w:tc>
      </w:tr>
      <w:tr w:rsidR="004B5170" w:rsidRPr="00F86B07" w:rsidTr="00C17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75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B5170" w:rsidRPr="0056262E" w:rsidRDefault="004B5170" w:rsidP="004B5170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226" w:type="dxa"/>
            <w:gridSpan w:val="2"/>
            <w:tcBorders>
              <w:left w:val="sing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4B5170" w:rsidRPr="0056262E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4B5170" w:rsidRPr="00CE1B36" w:rsidRDefault="00515384" w:rsidP="004B5170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37.5pt;height:18pt" o:ole="">
                  <v:imagedata r:id="rId86" o:title=""/>
                </v:shape>
                <w:control r:id="rId87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7.5pt;height:18pt" o:ole="">
                  <v:imagedata r:id="rId88" o:title=""/>
                </v:shape>
                <w:control r:id="rId89" w:name="CheckBox210" w:shapeid="_x0000_i1191"/>
              </w:objec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4B5170" w:rsidRPr="00CE1B36" w:rsidRDefault="00515384" w:rsidP="004B5170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37.5pt;height:18pt" o:ole="">
                  <v:imagedata r:id="rId90" o:title=""/>
                </v:shape>
                <w:control r:id="rId91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7.5pt;height:18pt" o:ole="">
                  <v:imagedata r:id="rId92" o:title=""/>
                </v:shape>
                <w:control r:id="rId93" w:name="CheckBox211" w:shapeid="_x0000_i119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B5170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4B5170" w:rsidRPr="00CE1B36" w:rsidRDefault="00515384" w:rsidP="004B5170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37.5pt;height:18pt" o:ole="">
                  <v:imagedata r:id="rId94" o:title=""/>
                </v:shape>
                <w:control r:id="rId95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7.5pt;height:18pt" o:ole="">
                  <v:imagedata r:id="rId96" o:title=""/>
                </v:shape>
                <w:control r:id="rId97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B5170" w:rsidRPr="00F86B07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B5170" w:rsidRPr="00F86B07" w:rsidRDefault="004B5170" w:rsidP="004B5170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</w:tbl>
    <w:p w:rsidR="000B72DE" w:rsidRPr="005031AA" w:rsidRDefault="000B72DE" w:rsidP="00942A34">
      <w:pPr>
        <w:rPr>
          <w:rFonts w:ascii="Times New Roman" w:hAnsi="Times New Roman"/>
          <w:lang w:eastAsia="zh-CN"/>
        </w:rPr>
        <w:sectPr w:rsidR="000B72DE" w:rsidRPr="005031AA" w:rsidSect="00B21CA3">
          <w:headerReference w:type="default" r:id="rId98"/>
          <w:footerReference w:type="default" r:id="rId99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5031AA" w:rsidRDefault="008848ED" w:rsidP="00942A34">
      <w:pPr>
        <w:rPr>
          <w:rFonts w:ascii="Times New Roman" w:hAnsi="Times New Roman"/>
          <w:lang w:val="en-US" w:eastAsia="zh-CN"/>
        </w:rPr>
      </w:pPr>
    </w:p>
    <w:p w:rsidR="002E6A65" w:rsidRPr="005031AA" w:rsidRDefault="003359D6" w:rsidP="008848ED">
      <w:pPr>
        <w:jc w:val="center"/>
        <w:rPr>
          <w:rFonts w:ascii="Times New Roman" w:hAnsi="Times New Roman"/>
          <w:b/>
          <w:noProof/>
          <w:sz w:val="28"/>
          <w:szCs w:val="28"/>
          <w:lang w:eastAsia="zh-CN"/>
        </w:rPr>
      </w:pPr>
      <w:r w:rsidRPr="005031AA">
        <w:rPr>
          <w:rFonts w:ascii="Times New Roman" w:hAnsi="Times New Roman"/>
          <w:b/>
          <w:noProof/>
          <w:sz w:val="28"/>
          <w:szCs w:val="28"/>
          <w:lang w:eastAsia="zh-CN"/>
        </w:rPr>
        <w:br w:type="page"/>
      </w:r>
    </w:p>
    <w:p w:rsidR="00136EE3" w:rsidRPr="00507323" w:rsidRDefault="00136EE3" w:rsidP="00136EE3">
      <w:pPr>
        <w:jc w:val="center"/>
        <w:rPr>
          <w:rFonts w:ascii="Times New Roman" w:hAnsi="Times New Roman"/>
          <w:b/>
          <w:noProof/>
          <w:sz w:val="28"/>
          <w:szCs w:val="28"/>
          <w:lang w:eastAsia="zh-CN"/>
        </w:rPr>
      </w:pPr>
      <w:r w:rsidRPr="00507323">
        <w:rPr>
          <w:rFonts w:ascii="Times New Roman" w:hAnsi="Times New Roman"/>
          <w:b/>
          <w:noProof/>
          <w:sz w:val="28"/>
          <w:szCs w:val="28"/>
          <w:lang w:eastAsia="zh-CN"/>
        </w:rPr>
        <w:lastRenderedPageBreak/>
        <w:t>修订页</w:t>
      </w:r>
    </w:p>
    <w:p w:rsidR="00136EE3" w:rsidRPr="00507323" w:rsidRDefault="00136EE3" w:rsidP="00136EE3">
      <w:pPr>
        <w:rPr>
          <w:rFonts w:ascii="Times New Roman" w:hAnsi="Times New Roman"/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701"/>
        <w:gridCol w:w="972"/>
        <w:gridCol w:w="1493"/>
        <w:gridCol w:w="1022"/>
        <w:gridCol w:w="4621"/>
      </w:tblGrid>
      <w:tr w:rsidR="00136EE3" w:rsidRPr="00507323" w:rsidTr="00AA4A45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EE3" w:rsidRPr="00507323" w:rsidRDefault="00136EE3" w:rsidP="00AA4A45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507323">
              <w:rPr>
                <w:rFonts w:ascii="Times New Roman" w:hAnsi="Times New Roman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EE3" w:rsidRPr="00507323" w:rsidRDefault="00136EE3" w:rsidP="00AA4A45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507323">
              <w:rPr>
                <w:rFonts w:ascii="Times New Roman" w:hAnsi="Times New Roman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EE3" w:rsidRPr="00507323" w:rsidRDefault="00136EE3" w:rsidP="00AA4A45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507323">
              <w:rPr>
                <w:rFonts w:ascii="Times New Roman" w:hAnsi="Times New Roman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EE3" w:rsidRPr="00507323" w:rsidRDefault="00136EE3" w:rsidP="00AA4A45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507323">
              <w:rPr>
                <w:rFonts w:ascii="Times New Roman" w:hAnsi="Times New Roman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36EE3" w:rsidRPr="00507323" w:rsidRDefault="00136EE3" w:rsidP="00AA4A4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07323">
              <w:rPr>
                <w:rFonts w:ascii="Times New Roman" w:hAnsi="Times New Roman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36EE3" w:rsidRPr="00507323" w:rsidRDefault="00136EE3" w:rsidP="00AA4A45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507323">
              <w:rPr>
                <w:rFonts w:ascii="Times New Roman" w:hAnsi="Times New Roman"/>
                <w:lang w:eastAsia="zh-CN"/>
              </w:rPr>
              <w:t>修订内容</w:t>
            </w:r>
          </w:p>
        </w:tc>
      </w:tr>
      <w:tr w:rsidR="003E5DF5" w:rsidRPr="00507323" w:rsidTr="003E58B8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DF5" w:rsidRPr="0003405D" w:rsidRDefault="003E5DF5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DF5" w:rsidRPr="0003405D" w:rsidRDefault="003E5DF5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DF5" w:rsidRPr="0003405D" w:rsidRDefault="003E5DF5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DF5" w:rsidRPr="0003405D" w:rsidRDefault="003E5DF5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5DF5" w:rsidRPr="0003405D" w:rsidRDefault="003E5DF5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E5DF5" w:rsidRPr="0003405D" w:rsidRDefault="003E5DF5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136EE3" w:rsidRPr="00507323" w:rsidRDefault="00136EE3" w:rsidP="00136EE3">
      <w:pPr>
        <w:tabs>
          <w:tab w:val="left" w:pos="3912"/>
        </w:tabs>
        <w:rPr>
          <w:rFonts w:ascii="Times New Roman" w:hAnsi="Times New Roman"/>
          <w:lang w:eastAsia="zh-CN"/>
        </w:rPr>
      </w:pPr>
    </w:p>
    <w:p w:rsidR="00136EE3" w:rsidRDefault="00136EE3" w:rsidP="00136EE3">
      <w:pPr>
        <w:rPr>
          <w:lang w:eastAsia="zh-CN"/>
        </w:rPr>
      </w:pPr>
      <w:r w:rsidRPr="00507323">
        <w:rPr>
          <w:rFonts w:ascii="Times New Roman" w:hAnsi="Times New Roman"/>
          <w:lang w:eastAsia="zh-CN"/>
        </w:rPr>
        <w:br w:type="page"/>
      </w:r>
    </w:p>
    <w:p w:rsidR="00136EE3" w:rsidRPr="0082085C" w:rsidRDefault="00136EE3" w:rsidP="00136EE3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p w:rsidR="00136EE3" w:rsidRDefault="00136EE3" w:rsidP="00136EE3">
      <w:pPr>
        <w:rPr>
          <w:lang w:eastAsia="zh-CN"/>
        </w:rPr>
      </w:pPr>
    </w:p>
    <w:p w:rsidR="00C1732E" w:rsidRDefault="00515384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 w:rsidRPr="00573FF4">
        <w:rPr>
          <w:sz w:val="21"/>
          <w:szCs w:val="21"/>
          <w:lang w:eastAsia="zh-CN"/>
        </w:rPr>
        <w:fldChar w:fldCharType="begin"/>
      </w:r>
      <w:r w:rsidR="00136EE3" w:rsidRPr="00573FF4">
        <w:rPr>
          <w:sz w:val="21"/>
          <w:szCs w:val="21"/>
          <w:lang w:eastAsia="zh-CN"/>
        </w:rPr>
        <w:instrText xml:space="preserve"> </w:instrText>
      </w:r>
      <w:r w:rsidR="00136EE3" w:rsidRPr="00573FF4">
        <w:rPr>
          <w:rFonts w:hint="eastAsia"/>
          <w:sz w:val="21"/>
          <w:szCs w:val="21"/>
          <w:lang w:eastAsia="zh-CN"/>
        </w:rPr>
        <w:instrText>TOC \o "1-3" \h \z \u</w:instrText>
      </w:r>
      <w:r w:rsidR="00136EE3" w:rsidRPr="00573FF4">
        <w:rPr>
          <w:sz w:val="21"/>
          <w:szCs w:val="21"/>
          <w:lang w:eastAsia="zh-CN"/>
        </w:rPr>
        <w:instrText xml:space="preserve"> </w:instrText>
      </w:r>
      <w:r w:rsidRPr="00573FF4">
        <w:rPr>
          <w:sz w:val="21"/>
          <w:szCs w:val="21"/>
          <w:lang w:eastAsia="zh-CN"/>
        </w:rPr>
        <w:fldChar w:fldCharType="separate"/>
      </w:r>
      <w:hyperlink w:anchor="_Toc468873656" w:history="1">
        <w:r w:rsidR="00C1732E" w:rsidRPr="002E09F5">
          <w:rPr>
            <w:rStyle w:val="a9"/>
            <w:noProof/>
          </w:rPr>
          <w:t>1</w:t>
        </w:r>
        <w:r w:rsidR="00C1732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C1732E" w:rsidRPr="002E09F5">
          <w:rPr>
            <w:rStyle w:val="a9"/>
            <w:rFonts w:hint="eastAsia"/>
            <w:noProof/>
          </w:rPr>
          <w:t>概述</w:t>
        </w:r>
        <w:r w:rsidR="00C173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732E">
          <w:rPr>
            <w:noProof/>
            <w:webHidden/>
          </w:rPr>
          <w:instrText xml:space="preserve"> PAGEREF _Toc468873656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3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732E" w:rsidRDefault="006F0FA6">
      <w:pPr>
        <w:pStyle w:val="21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68873657" w:history="1">
        <w:r w:rsidR="00C1732E" w:rsidRPr="002E09F5">
          <w:rPr>
            <w:rStyle w:val="a9"/>
            <w:noProof/>
          </w:rPr>
          <w:t>1.1</w:t>
        </w:r>
        <w:r w:rsidR="00C1732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C1732E" w:rsidRPr="002E09F5">
          <w:rPr>
            <w:rStyle w:val="a9"/>
            <w:rFonts w:hint="eastAsia"/>
            <w:noProof/>
          </w:rPr>
          <w:t>目的</w:t>
        </w:r>
        <w:r w:rsidR="00C1732E">
          <w:rPr>
            <w:noProof/>
            <w:webHidden/>
          </w:rPr>
          <w:tab/>
        </w:r>
        <w:r w:rsidR="00515384">
          <w:rPr>
            <w:noProof/>
            <w:webHidden/>
          </w:rPr>
          <w:fldChar w:fldCharType="begin"/>
        </w:r>
        <w:r w:rsidR="00C1732E">
          <w:rPr>
            <w:noProof/>
            <w:webHidden/>
          </w:rPr>
          <w:instrText xml:space="preserve"> PAGEREF _Toc468873657 \h </w:instrText>
        </w:r>
        <w:r w:rsidR="00515384">
          <w:rPr>
            <w:noProof/>
            <w:webHidden/>
          </w:rPr>
        </w:r>
        <w:r w:rsidR="00515384">
          <w:rPr>
            <w:noProof/>
            <w:webHidden/>
          </w:rPr>
          <w:fldChar w:fldCharType="separate"/>
        </w:r>
        <w:r w:rsidR="00C1732E">
          <w:rPr>
            <w:noProof/>
            <w:webHidden/>
          </w:rPr>
          <w:t>5</w:t>
        </w:r>
        <w:r w:rsidR="00515384">
          <w:rPr>
            <w:noProof/>
            <w:webHidden/>
          </w:rPr>
          <w:fldChar w:fldCharType="end"/>
        </w:r>
      </w:hyperlink>
    </w:p>
    <w:p w:rsidR="00C1732E" w:rsidRDefault="006F0FA6">
      <w:pPr>
        <w:pStyle w:val="21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68873658" w:history="1">
        <w:r w:rsidR="00C1732E" w:rsidRPr="002E09F5">
          <w:rPr>
            <w:rStyle w:val="a9"/>
            <w:noProof/>
          </w:rPr>
          <w:t>1.2</w:t>
        </w:r>
        <w:r w:rsidR="00C1732E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C1732E" w:rsidRPr="002E09F5">
          <w:rPr>
            <w:rStyle w:val="a9"/>
            <w:rFonts w:hint="eastAsia"/>
            <w:noProof/>
          </w:rPr>
          <w:t>参考文件</w:t>
        </w:r>
        <w:r w:rsidR="00C1732E">
          <w:rPr>
            <w:noProof/>
            <w:webHidden/>
          </w:rPr>
          <w:tab/>
        </w:r>
        <w:r w:rsidR="00515384">
          <w:rPr>
            <w:noProof/>
            <w:webHidden/>
          </w:rPr>
          <w:fldChar w:fldCharType="begin"/>
        </w:r>
        <w:r w:rsidR="00C1732E">
          <w:rPr>
            <w:noProof/>
            <w:webHidden/>
          </w:rPr>
          <w:instrText xml:space="preserve"> PAGEREF _Toc468873658 \h </w:instrText>
        </w:r>
        <w:r w:rsidR="00515384">
          <w:rPr>
            <w:noProof/>
            <w:webHidden/>
          </w:rPr>
        </w:r>
        <w:r w:rsidR="00515384">
          <w:rPr>
            <w:noProof/>
            <w:webHidden/>
          </w:rPr>
          <w:fldChar w:fldCharType="separate"/>
        </w:r>
        <w:r w:rsidR="00C1732E">
          <w:rPr>
            <w:noProof/>
            <w:webHidden/>
          </w:rPr>
          <w:t>5</w:t>
        </w:r>
        <w:r w:rsidR="00515384">
          <w:rPr>
            <w:noProof/>
            <w:webHidden/>
          </w:rPr>
          <w:fldChar w:fldCharType="end"/>
        </w:r>
      </w:hyperlink>
    </w:p>
    <w:p w:rsidR="00136EE3" w:rsidRDefault="00515384" w:rsidP="00136EE3">
      <w:pPr>
        <w:rPr>
          <w:lang w:eastAsia="zh-CN"/>
        </w:rPr>
      </w:pPr>
      <w:r w:rsidRPr="00573FF4">
        <w:rPr>
          <w:szCs w:val="21"/>
          <w:lang w:eastAsia="zh-CN"/>
        </w:rPr>
        <w:fldChar w:fldCharType="end"/>
      </w:r>
    </w:p>
    <w:p w:rsidR="00136EE3" w:rsidRDefault="00136EE3" w:rsidP="00136EE3">
      <w:pPr>
        <w:rPr>
          <w:lang w:eastAsia="zh-CN"/>
        </w:rPr>
      </w:pPr>
    </w:p>
    <w:p w:rsidR="00136EE3" w:rsidRDefault="00136EE3" w:rsidP="00136EE3">
      <w:pPr>
        <w:rPr>
          <w:lang w:eastAsia="zh-CN"/>
        </w:rPr>
      </w:pPr>
    </w:p>
    <w:p w:rsidR="00136EE3" w:rsidRDefault="00136EE3" w:rsidP="00136EE3">
      <w:pPr>
        <w:rPr>
          <w:lang w:eastAsia="zh-CN"/>
        </w:rPr>
      </w:pPr>
    </w:p>
    <w:p w:rsidR="00136EE3" w:rsidRDefault="00136EE3" w:rsidP="00136EE3">
      <w:pPr>
        <w:rPr>
          <w:lang w:eastAsia="zh-CN"/>
        </w:rPr>
      </w:pPr>
    </w:p>
    <w:p w:rsidR="00136EE3" w:rsidRDefault="00136EE3" w:rsidP="00136EE3">
      <w:pPr>
        <w:rPr>
          <w:lang w:eastAsia="zh-CN"/>
        </w:rPr>
      </w:pPr>
    </w:p>
    <w:p w:rsidR="00136EE3" w:rsidRDefault="00136EE3" w:rsidP="00136EE3">
      <w:pPr>
        <w:rPr>
          <w:lang w:eastAsia="zh-CN"/>
        </w:rPr>
      </w:pPr>
    </w:p>
    <w:p w:rsidR="00136EE3" w:rsidRDefault="00136EE3" w:rsidP="00136EE3">
      <w:pPr>
        <w:rPr>
          <w:lang w:eastAsia="zh-CN"/>
        </w:rPr>
      </w:pPr>
    </w:p>
    <w:p w:rsidR="00136EE3" w:rsidRDefault="00136EE3" w:rsidP="00136EE3">
      <w:pPr>
        <w:rPr>
          <w:lang w:eastAsia="zh-CN"/>
        </w:rPr>
      </w:pPr>
    </w:p>
    <w:p w:rsidR="00136EE3" w:rsidRDefault="00136EE3" w:rsidP="00136EE3">
      <w:pPr>
        <w:rPr>
          <w:lang w:eastAsia="zh-CN"/>
        </w:rPr>
      </w:pPr>
    </w:p>
    <w:p w:rsidR="00136EE3" w:rsidRDefault="00136EE3" w:rsidP="00136EE3">
      <w:pPr>
        <w:rPr>
          <w:lang w:eastAsia="zh-CN"/>
        </w:rPr>
      </w:pPr>
    </w:p>
    <w:p w:rsidR="00136EE3" w:rsidRDefault="00136EE3" w:rsidP="00136EE3">
      <w:pPr>
        <w:rPr>
          <w:lang w:eastAsia="zh-CN"/>
        </w:rPr>
      </w:pPr>
    </w:p>
    <w:p w:rsidR="00136EE3" w:rsidRDefault="00136EE3" w:rsidP="00136EE3">
      <w:pPr>
        <w:rPr>
          <w:lang w:eastAsia="zh-CN"/>
        </w:rPr>
      </w:pPr>
    </w:p>
    <w:p w:rsidR="00136EE3" w:rsidRDefault="00136EE3" w:rsidP="00136EE3">
      <w:pPr>
        <w:rPr>
          <w:lang w:eastAsia="zh-CN"/>
        </w:rPr>
        <w:sectPr w:rsidR="00136EE3" w:rsidSect="000B72DE">
          <w:headerReference w:type="default" r:id="rId100"/>
          <w:footerReference w:type="default" r:id="rId101"/>
          <w:type w:val="continuous"/>
          <w:pgSz w:w="11907" w:h="16840" w:code="9"/>
          <w:pgMar w:top="1701" w:right="1418" w:bottom="1134" w:left="1418" w:header="567" w:footer="680" w:gutter="0"/>
          <w:cols w:space="720"/>
        </w:sectPr>
      </w:pPr>
    </w:p>
    <w:p w:rsidR="00136EE3" w:rsidRDefault="00136EE3" w:rsidP="00136EE3">
      <w:pPr>
        <w:pStyle w:val="1"/>
      </w:pPr>
      <w:bookmarkStart w:id="2" w:name="_Toc346181195"/>
      <w:bookmarkStart w:id="3" w:name="_Toc468873656"/>
      <w:r w:rsidRPr="00007DC8">
        <w:rPr>
          <w:rFonts w:hint="eastAsia"/>
        </w:rPr>
        <w:lastRenderedPageBreak/>
        <w:t>概述</w:t>
      </w:r>
      <w:bookmarkEnd w:id="2"/>
      <w:bookmarkEnd w:id="3"/>
    </w:p>
    <w:p w:rsidR="00C1732E" w:rsidRPr="00007DC8" w:rsidRDefault="00C1732E" w:rsidP="00C1732E">
      <w:pPr>
        <w:ind w:firstLineChars="200" w:firstLine="420"/>
        <w:rPr>
          <w:lang w:eastAsia="zh-CN"/>
        </w:rPr>
      </w:pPr>
      <w:bookmarkStart w:id="4" w:name="_Toc145832212"/>
      <w:bookmarkStart w:id="5" w:name="_Toc346181196"/>
      <w:bookmarkStart w:id="6" w:name="_Toc183405484"/>
      <w:r>
        <w:rPr>
          <w:rFonts w:hint="eastAsia"/>
          <w:lang w:eastAsia="zh-CN"/>
        </w:rPr>
        <w:t>正文</w:t>
      </w:r>
      <w:r>
        <w:rPr>
          <w:lang w:eastAsia="zh-CN"/>
        </w:rPr>
        <w:t>文本。</w:t>
      </w:r>
    </w:p>
    <w:p w:rsidR="00136EE3" w:rsidRPr="00007DC8" w:rsidRDefault="00136EE3" w:rsidP="00136EE3">
      <w:pPr>
        <w:pStyle w:val="20"/>
      </w:pPr>
      <w:bookmarkStart w:id="7" w:name="_Toc468873657"/>
      <w:r w:rsidRPr="00007DC8">
        <w:rPr>
          <w:rFonts w:hint="eastAsia"/>
        </w:rPr>
        <w:t>目的</w:t>
      </w:r>
      <w:bookmarkEnd w:id="4"/>
      <w:bookmarkEnd w:id="5"/>
      <w:bookmarkEnd w:id="7"/>
    </w:p>
    <w:p w:rsidR="00C1732E" w:rsidRPr="00007DC8" w:rsidRDefault="00C1732E" w:rsidP="00C1732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正文</w:t>
      </w:r>
      <w:r>
        <w:rPr>
          <w:lang w:eastAsia="zh-CN"/>
        </w:rPr>
        <w:t>文本。</w:t>
      </w:r>
    </w:p>
    <w:p w:rsidR="00136EE3" w:rsidRDefault="00136EE3" w:rsidP="00136EE3">
      <w:pPr>
        <w:pStyle w:val="20"/>
      </w:pPr>
      <w:bookmarkStart w:id="8" w:name="_Toc468873658"/>
      <w:r>
        <w:rPr>
          <w:rFonts w:hint="eastAsia"/>
        </w:rPr>
        <w:t>参考文件</w:t>
      </w:r>
      <w:bookmarkEnd w:id="6"/>
      <w:bookmarkEnd w:id="8"/>
    </w:p>
    <w:tbl>
      <w:tblPr>
        <w:tblW w:w="9104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6424"/>
      </w:tblGrid>
      <w:tr w:rsidR="00136EE3" w:rsidRPr="00007DC8" w:rsidTr="009C6BD4">
        <w:trPr>
          <w:trHeight w:val="375"/>
        </w:trPr>
        <w:tc>
          <w:tcPr>
            <w:tcW w:w="2680" w:type="dxa"/>
            <w:shd w:val="clear" w:color="auto" w:fill="C0C0C0"/>
            <w:vAlign w:val="center"/>
          </w:tcPr>
          <w:p w:rsidR="00136EE3" w:rsidRPr="00007DC8" w:rsidRDefault="00136EE3" w:rsidP="00BE1C77">
            <w:pPr>
              <w:widowControl/>
              <w:jc w:val="center"/>
              <w:rPr>
                <w:rFonts w:ascii="宋体" w:hAnsi="宋体"/>
              </w:rPr>
            </w:pPr>
            <w:r w:rsidRPr="00007DC8">
              <w:rPr>
                <w:rFonts w:ascii="宋体" w:hAnsi="宋体"/>
              </w:rPr>
              <w:t>参考文件编号</w:t>
            </w:r>
          </w:p>
        </w:tc>
        <w:tc>
          <w:tcPr>
            <w:tcW w:w="6424" w:type="dxa"/>
            <w:shd w:val="clear" w:color="auto" w:fill="C0C0C0"/>
            <w:vAlign w:val="center"/>
          </w:tcPr>
          <w:p w:rsidR="00136EE3" w:rsidRPr="00007DC8" w:rsidRDefault="00136EE3" w:rsidP="00BE1C77">
            <w:pPr>
              <w:widowControl/>
              <w:jc w:val="center"/>
              <w:rPr>
                <w:rFonts w:ascii="宋体" w:hAnsi="宋体"/>
              </w:rPr>
            </w:pPr>
            <w:r w:rsidRPr="00007DC8">
              <w:rPr>
                <w:rFonts w:ascii="宋体" w:hAnsi="宋体"/>
              </w:rPr>
              <w:t>参考文件名称</w:t>
            </w:r>
          </w:p>
        </w:tc>
      </w:tr>
      <w:tr w:rsidR="00136EE3" w:rsidRPr="00007DC8" w:rsidTr="009C6BD4">
        <w:trPr>
          <w:trHeight w:val="375"/>
        </w:trPr>
        <w:tc>
          <w:tcPr>
            <w:tcW w:w="2680" w:type="dxa"/>
            <w:vAlign w:val="center"/>
          </w:tcPr>
          <w:p w:rsidR="00136EE3" w:rsidRPr="00BE1C77" w:rsidRDefault="00136EE3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  <w:tc>
          <w:tcPr>
            <w:tcW w:w="6424" w:type="dxa"/>
            <w:vAlign w:val="center"/>
          </w:tcPr>
          <w:p w:rsidR="00136EE3" w:rsidRPr="00BE1C77" w:rsidRDefault="00136EE3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</w:tr>
      <w:tr w:rsidR="009C6BD4" w:rsidRPr="00007DC8" w:rsidTr="00354BFA">
        <w:trPr>
          <w:trHeight w:val="375"/>
        </w:trPr>
        <w:tc>
          <w:tcPr>
            <w:tcW w:w="2680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  <w:tc>
          <w:tcPr>
            <w:tcW w:w="6424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</w:tr>
      <w:tr w:rsidR="009C6BD4" w:rsidRPr="00C8371A" w:rsidTr="00354BFA">
        <w:trPr>
          <w:trHeight w:val="375"/>
        </w:trPr>
        <w:tc>
          <w:tcPr>
            <w:tcW w:w="2680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  <w:tc>
          <w:tcPr>
            <w:tcW w:w="6424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</w:tr>
      <w:tr w:rsidR="009C6BD4" w:rsidRPr="00007DC8" w:rsidTr="00354BFA">
        <w:trPr>
          <w:trHeight w:val="375"/>
        </w:trPr>
        <w:tc>
          <w:tcPr>
            <w:tcW w:w="2680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  <w:tc>
          <w:tcPr>
            <w:tcW w:w="6424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</w:tr>
      <w:tr w:rsidR="009C6BD4" w:rsidRPr="00007DC8" w:rsidTr="00354BFA">
        <w:trPr>
          <w:trHeight w:val="375"/>
        </w:trPr>
        <w:tc>
          <w:tcPr>
            <w:tcW w:w="2680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  <w:tc>
          <w:tcPr>
            <w:tcW w:w="6424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</w:tr>
      <w:tr w:rsidR="009C6BD4" w:rsidRPr="00007DC8" w:rsidTr="00354BFA">
        <w:trPr>
          <w:trHeight w:val="365"/>
        </w:trPr>
        <w:tc>
          <w:tcPr>
            <w:tcW w:w="2680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  <w:tc>
          <w:tcPr>
            <w:tcW w:w="6424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</w:tr>
      <w:tr w:rsidR="009C6BD4" w:rsidRPr="00007DC8" w:rsidTr="00354BFA">
        <w:trPr>
          <w:trHeight w:val="375"/>
        </w:trPr>
        <w:tc>
          <w:tcPr>
            <w:tcW w:w="2680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  <w:tc>
          <w:tcPr>
            <w:tcW w:w="6424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</w:tr>
      <w:tr w:rsidR="009C6BD4" w:rsidRPr="00007DC8" w:rsidTr="00354BFA">
        <w:trPr>
          <w:trHeight w:val="375"/>
        </w:trPr>
        <w:tc>
          <w:tcPr>
            <w:tcW w:w="2680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  <w:tc>
          <w:tcPr>
            <w:tcW w:w="6424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</w:tr>
      <w:tr w:rsidR="009C6BD4" w:rsidRPr="00007DC8" w:rsidTr="00354BFA">
        <w:trPr>
          <w:trHeight w:val="375"/>
        </w:trPr>
        <w:tc>
          <w:tcPr>
            <w:tcW w:w="2680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  <w:tc>
          <w:tcPr>
            <w:tcW w:w="6424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</w:tr>
      <w:tr w:rsidR="009C6BD4" w:rsidRPr="00007DC8" w:rsidTr="00354BFA">
        <w:trPr>
          <w:trHeight w:val="375"/>
        </w:trPr>
        <w:tc>
          <w:tcPr>
            <w:tcW w:w="2680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  <w:tc>
          <w:tcPr>
            <w:tcW w:w="6424" w:type="dxa"/>
            <w:vAlign w:val="center"/>
          </w:tcPr>
          <w:p w:rsidR="009C6BD4" w:rsidRPr="00BE1C77" w:rsidRDefault="009C6BD4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</w:tr>
      <w:tr w:rsidR="00CE6036" w:rsidRPr="00007DC8" w:rsidTr="00354BFA">
        <w:trPr>
          <w:trHeight w:val="375"/>
        </w:trPr>
        <w:tc>
          <w:tcPr>
            <w:tcW w:w="2680" w:type="dxa"/>
            <w:vAlign w:val="center"/>
          </w:tcPr>
          <w:p w:rsidR="00CE6036" w:rsidRPr="00BE1C77" w:rsidRDefault="00CE6036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  <w:tc>
          <w:tcPr>
            <w:tcW w:w="6424" w:type="dxa"/>
            <w:vAlign w:val="center"/>
          </w:tcPr>
          <w:p w:rsidR="00CE6036" w:rsidRPr="00BE1C77" w:rsidRDefault="00CE6036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</w:tr>
      <w:tr w:rsidR="00CE6036" w:rsidRPr="00007DC8" w:rsidTr="00354BFA">
        <w:trPr>
          <w:trHeight w:val="375"/>
        </w:trPr>
        <w:tc>
          <w:tcPr>
            <w:tcW w:w="2680" w:type="dxa"/>
            <w:vAlign w:val="center"/>
          </w:tcPr>
          <w:p w:rsidR="00CE6036" w:rsidRPr="00BE1C77" w:rsidRDefault="00CE6036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  <w:tc>
          <w:tcPr>
            <w:tcW w:w="6424" w:type="dxa"/>
            <w:vAlign w:val="center"/>
          </w:tcPr>
          <w:p w:rsidR="00CE6036" w:rsidRPr="00BE1C77" w:rsidRDefault="00CE6036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</w:tr>
      <w:tr w:rsidR="00CE6036" w:rsidRPr="00007DC8" w:rsidTr="004655D8">
        <w:trPr>
          <w:trHeight w:val="375"/>
        </w:trPr>
        <w:tc>
          <w:tcPr>
            <w:tcW w:w="2680" w:type="dxa"/>
            <w:tcBorders>
              <w:bottom w:val="single" w:sz="4" w:space="0" w:color="auto"/>
            </w:tcBorders>
            <w:vAlign w:val="center"/>
          </w:tcPr>
          <w:p w:rsidR="00CE6036" w:rsidRPr="00BE1C77" w:rsidRDefault="00CE6036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  <w:tc>
          <w:tcPr>
            <w:tcW w:w="6424" w:type="dxa"/>
            <w:tcBorders>
              <w:bottom w:val="single" w:sz="4" w:space="0" w:color="auto"/>
            </w:tcBorders>
            <w:vAlign w:val="center"/>
          </w:tcPr>
          <w:p w:rsidR="00CE6036" w:rsidRPr="00BE1C77" w:rsidRDefault="00CE6036" w:rsidP="00BE1C77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</w:tr>
      <w:tr w:rsidR="00BE1C77" w:rsidRPr="00007DC8" w:rsidTr="004655D8">
        <w:trPr>
          <w:trHeight w:val="375"/>
        </w:trPr>
        <w:tc>
          <w:tcPr>
            <w:tcW w:w="2680" w:type="dxa"/>
            <w:tcBorders>
              <w:left w:val="single" w:sz="4" w:space="0" w:color="auto"/>
            </w:tcBorders>
            <w:vAlign w:val="center"/>
          </w:tcPr>
          <w:p w:rsidR="00BE1C77" w:rsidRPr="00F7212E" w:rsidRDefault="00BE1C77" w:rsidP="00455846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  <w:tc>
          <w:tcPr>
            <w:tcW w:w="6424" w:type="dxa"/>
            <w:vAlign w:val="center"/>
          </w:tcPr>
          <w:p w:rsidR="00BE1C77" w:rsidRPr="00F7212E" w:rsidRDefault="00BE1C77" w:rsidP="00455846">
            <w:pPr>
              <w:pStyle w:val="Default"/>
              <w:rPr>
                <w:rFonts w:ascii="Times New Roman" w:hAnsi="Times New Roman" w:cs="Times New Roman"/>
                <w:color w:val="auto"/>
                <w:sz w:val="21"/>
                <w:szCs w:val="20"/>
                <w:lang w:val="fr-FR" w:eastAsia="fr-FR"/>
              </w:rPr>
            </w:pPr>
          </w:p>
        </w:tc>
      </w:tr>
    </w:tbl>
    <w:p w:rsidR="00F5647E" w:rsidRPr="00C1732E" w:rsidRDefault="00F5647E" w:rsidP="00C1732E"/>
    <w:sectPr w:rsidR="00F5647E" w:rsidRPr="00C1732E" w:rsidSect="00C1732E">
      <w:headerReference w:type="default" r:id="rId102"/>
      <w:footerReference w:type="default" r:id="rId103"/>
      <w:type w:val="continuous"/>
      <w:pgSz w:w="11906" w:h="16838"/>
      <w:pgMar w:top="1440" w:right="1440" w:bottom="1440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DAC" w:rsidRDefault="00684DAC" w:rsidP="00942A34">
      <w:r>
        <w:separator/>
      </w:r>
    </w:p>
    <w:p w:rsidR="00684DAC" w:rsidRDefault="00684DAC" w:rsidP="00942A34"/>
    <w:p w:rsidR="00684DAC" w:rsidRDefault="00684DAC" w:rsidP="00942A34"/>
    <w:p w:rsidR="00684DAC" w:rsidRDefault="00684DAC" w:rsidP="00942A34"/>
    <w:p w:rsidR="00684DAC" w:rsidRDefault="00684DAC" w:rsidP="00942A34"/>
  </w:endnote>
  <w:endnote w:type="continuationSeparator" w:id="0">
    <w:p w:rsidR="00684DAC" w:rsidRDefault="00684DAC" w:rsidP="00942A34">
      <w:r>
        <w:continuationSeparator/>
      </w:r>
    </w:p>
    <w:p w:rsidR="00684DAC" w:rsidRDefault="00684DAC" w:rsidP="00942A34"/>
    <w:p w:rsidR="00684DAC" w:rsidRDefault="00684DAC" w:rsidP="00942A34"/>
    <w:p w:rsidR="00684DAC" w:rsidRDefault="00684DAC" w:rsidP="00942A34"/>
    <w:p w:rsidR="00684DAC" w:rsidRDefault="00684DA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ＨＧ丸ゴシックL">
    <w:altName w:val="MS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846" w:rsidRDefault="00515384" w:rsidP="0002365B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455846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55846" w:rsidRDefault="00455846" w:rsidP="00AA56B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846" w:rsidRPr="00915DD3" w:rsidRDefault="00455846" w:rsidP="009F2B9D">
    <w:pPr>
      <w:pStyle w:val="a4"/>
      <w:ind w:right="45"/>
      <w:jc w:val="right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846" w:rsidRPr="00915DD3" w:rsidRDefault="00455846" w:rsidP="009F2B9D">
    <w:pPr>
      <w:pStyle w:val="a4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846" w:rsidRPr="00915DD3" w:rsidRDefault="00455846" w:rsidP="009F2B9D">
    <w:pPr>
      <w:pStyle w:val="a4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DAC" w:rsidRDefault="00684DAC" w:rsidP="00942A34">
      <w:r>
        <w:separator/>
      </w:r>
    </w:p>
    <w:p w:rsidR="00684DAC" w:rsidRDefault="00684DAC" w:rsidP="00942A34"/>
    <w:p w:rsidR="00684DAC" w:rsidRDefault="00684DAC" w:rsidP="00942A34"/>
    <w:p w:rsidR="00684DAC" w:rsidRDefault="00684DAC" w:rsidP="00942A34"/>
    <w:p w:rsidR="00684DAC" w:rsidRDefault="00684DAC" w:rsidP="00942A34"/>
  </w:footnote>
  <w:footnote w:type="continuationSeparator" w:id="0">
    <w:p w:rsidR="00684DAC" w:rsidRDefault="00684DAC" w:rsidP="00942A34">
      <w:r>
        <w:continuationSeparator/>
      </w:r>
    </w:p>
    <w:p w:rsidR="00684DAC" w:rsidRDefault="00684DAC" w:rsidP="00942A34"/>
    <w:p w:rsidR="00684DAC" w:rsidRDefault="00684DAC" w:rsidP="00942A34"/>
    <w:p w:rsidR="00684DAC" w:rsidRDefault="00684DAC" w:rsidP="00942A34"/>
    <w:p w:rsidR="00684DAC" w:rsidRDefault="00684DA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846" w:rsidRPr="00B21CA3" w:rsidRDefault="00455846" w:rsidP="00B21CA3">
    <w:pPr>
      <w:pStyle w:val="a5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普</w:t>
    </w:r>
    <w:r w:rsidRPr="00F42126">
      <w:rPr>
        <w:rFonts w:ascii="黑体" w:eastAsia="黑体" w:hint="eastAsia"/>
        <w:b/>
        <w:color w:val="0000CC"/>
        <w:szCs w:val="21"/>
      </w:rPr>
      <w:t>通商密</w:t>
    </w:r>
    <w:r>
      <w:rPr>
        <w:rFonts w:ascii="黑体" w:eastAsia="黑体" w:hint="eastAsia"/>
        <w:b/>
        <w:color w:val="0000CC"/>
        <w:szCs w:val="21"/>
      </w:rPr>
      <w:t xml:space="preserve">  </w:t>
    </w:r>
    <w:r>
      <w:rPr>
        <w:rFonts w:ascii="黑体" w:eastAsia="黑体" w:hint="eastAsia"/>
        <w:b/>
        <w:color w:val="0000CC"/>
        <w:szCs w:val="21"/>
        <w:lang w:eastAsia="zh-CN"/>
      </w:rPr>
      <w:t>10</w:t>
    </w:r>
    <w:r w:rsidRPr="00F42126">
      <w:rPr>
        <w:rFonts w:ascii="黑体" w:eastAsia="黑体" w:hint="eastAsia"/>
        <w:b/>
        <w:color w:val="0000CC"/>
        <w:szCs w:val="21"/>
      </w:rPr>
      <w:t>年</w:t>
    </w:r>
  </w:p>
  <w:p w:rsidR="00455846" w:rsidRDefault="0045584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846" w:rsidRPr="001261FD" w:rsidRDefault="00455846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阳江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 w:rsidRPr="001261FD">
      <w:rPr>
        <w:rFonts w:ascii="Times New Roman" w:hAnsi="Times New Roman"/>
        <w:lang w:val="en-US" w:eastAsia="zh-CN"/>
      </w:rPr>
      <w:t xml:space="preserve"> DCS</w:t>
    </w:r>
    <w:r>
      <w:rPr>
        <w:rFonts w:ascii="Times New Roman" w:hAnsi="Times New Roman" w:hint="eastAsia"/>
        <w:lang w:val="en-US" w:eastAsia="zh-CN"/>
      </w:rPr>
      <w:t>项目</w:t>
    </w:r>
  </w:p>
  <w:p w:rsidR="003E5DF5" w:rsidRPr="003209C9" w:rsidRDefault="003E5DF5" w:rsidP="003E5DF5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3E5DF5" w:rsidRPr="003209C9" w:rsidRDefault="003E5DF5" w:rsidP="003E5DF5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>
      <w:rPr>
        <w:rFonts w:ascii="Times New Roman" w:hAnsi="Times New Roman" w:hint="eastAsia"/>
        <w:lang w:eastAsia="zh-CN"/>
      </w:rPr>
      <w:t>{</w:t>
    </w:r>
    <w:r>
      <w:rPr>
        <w:rFonts w:ascii="Times New Roman" w:hAnsi="Times New Roman"/>
        <w:lang w:eastAsia="zh-CN"/>
      </w:rPr>
      <w:t>r</w:t>
    </w:r>
    <w:r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="00515384" w:rsidRPr="003209C9">
      <w:fldChar w:fldCharType="begin"/>
    </w:r>
    <w:r w:rsidRPr="003209C9">
      <w:rPr>
        <w:lang w:eastAsia="zh-CN"/>
      </w:rPr>
      <w:instrText xml:space="preserve"> PAGE </w:instrText>
    </w:r>
    <w:r w:rsidR="00515384" w:rsidRPr="003209C9">
      <w:fldChar w:fldCharType="separate"/>
    </w:r>
    <w:r w:rsidR="006F0FA6">
      <w:rPr>
        <w:noProof/>
        <w:lang w:eastAsia="zh-CN"/>
      </w:rPr>
      <w:t>3</w:t>
    </w:r>
    <w:r w:rsidR="00515384"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{</w:t>
    </w:r>
    <w:r>
      <w:rPr>
        <w:lang w:eastAsia="zh-CN"/>
      </w:rPr>
      <w:t>pages</w:t>
    </w:r>
    <w:r>
      <w:rPr>
        <w:rFonts w:hint="eastAsia"/>
        <w:lang w:eastAsia="zh-CN"/>
      </w:rPr>
      <w:t>}</w:t>
    </w:r>
    <w:r>
      <w:rPr>
        <w:lang w:eastAsia="zh-CN"/>
      </w:rPr>
      <w:t xml:space="preserve"> </w:t>
    </w:r>
    <w:r>
      <w:rPr>
        <w:rFonts w:hint="eastAsia"/>
        <w:lang w:eastAsia="zh-CN"/>
      </w:rPr>
      <w:t>页</w:t>
    </w:r>
  </w:p>
  <w:p w:rsidR="00455846" w:rsidRPr="003E5DF5" w:rsidRDefault="00455846" w:rsidP="003E5DF5">
    <w:pPr>
      <w:tabs>
        <w:tab w:val="left" w:pos="408"/>
        <w:tab w:val="right" w:pos="9071"/>
      </w:tabs>
      <w:jc w:val="right"/>
      <w:rPr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846" w:rsidRPr="001261FD" w:rsidRDefault="00455846" w:rsidP="00E653A8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阳江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 w:rsidRPr="001261FD">
      <w:rPr>
        <w:rFonts w:ascii="Times New Roman" w:hAnsi="Times New Roman"/>
        <w:lang w:val="en-US" w:eastAsia="zh-CN"/>
      </w:rPr>
      <w:t xml:space="preserve"> DCS</w:t>
    </w:r>
    <w:r>
      <w:rPr>
        <w:rFonts w:ascii="Times New Roman" w:hAnsi="Times New Roman" w:hint="eastAsia"/>
        <w:lang w:val="en-US" w:eastAsia="zh-CN"/>
      </w:rPr>
      <w:t>项目</w:t>
    </w:r>
  </w:p>
  <w:p w:rsidR="00455846" w:rsidRPr="003209C9" w:rsidRDefault="00455846" w:rsidP="00E653A8">
    <w:pPr>
      <w:tabs>
        <w:tab w:val="left" w:pos="408"/>
        <w:tab w:val="right" w:pos="9071"/>
      </w:tabs>
      <w:jc w:val="right"/>
      <w:rPr>
        <w:lang w:val="en-US" w:eastAsia="zh-CN"/>
      </w:rPr>
    </w:pPr>
    <w:r w:rsidRPr="00202037">
      <w:rPr>
        <w:rFonts w:ascii="Times New Roman" w:hAnsi="Times New Roman" w:hint="eastAsia"/>
        <w:bCs/>
        <w:lang w:val="en-US" w:eastAsia="zh-CN"/>
      </w:rPr>
      <w:t xml:space="preserve">UNIT5&amp;6 </w:t>
    </w:r>
    <w:r w:rsidRPr="0023061A">
      <w:rPr>
        <w:rFonts w:ascii="宋体" w:hAnsi="宋体" w:hint="eastAsia"/>
      </w:rPr>
      <w:t>应用软件需求规格书</w:t>
    </w:r>
  </w:p>
  <w:p w:rsidR="00455846" w:rsidRPr="003209C9" w:rsidRDefault="00455846" w:rsidP="00E653A8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>
      <w:rPr>
        <w:rFonts w:ascii="Times New Roman" w:hAnsi="Times New Roman" w:hint="eastAsia"/>
        <w:lang w:eastAsia="zh-CN"/>
      </w:rPr>
      <w:t>A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="00515384" w:rsidRPr="003209C9">
      <w:fldChar w:fldCharType="begin"/>
    </w:r>
    <w:r w:rsidRPr="003209C9">
      <w:rPr>
        <w:lang w:eastAsia="zh-CN"/>
      </w:rPr>
      <w:instrText xml:space="preserve"> PAGE </w:instrText>
    </w:r>
    <w:r w:rsidR="00515384" w:rsidRPr="003209C9">
      <w:fldChar w:fldCharType="separate"/>
    </w:r>
    <w:r w:rsidR="006F0FA6">
      <w:rPr>
        <w:noProof/>
        <w:lang w:eastAsia="zh-CN"/>
      </w:rPr>
      <w:t>5</w:t>
    </w:r>
    <w:r w:rsidR="00515384"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515384" w:rsidRPr="003209C9">
      <w:fldChar w:fldCharType="begin"/>
    </w:r>
    <w:r w:rsidRPr="003209C9">
      <w:rPr>
        <w:lang w:eastAsia="zh-CN"/>
      </w:rPr>
      <w:instrText xml:space="preserve"> NUMPAGES </w:instrText>
    </w:r>
    <w:r w:rsidR="00515384" w:rsidRPr="003209C9">
      <w:fldChar w:fldCharType="separate"/>
    </w:r>
    <w:r w:rsidR="006F0FA6">
      <w:rPr>
        <w:noProof/>
        <w:lang w:eastAsia="zh-CN"/>
      </w:rPr>
      <w:t>5</w:t>
    </w:r>
    <w:r w:rsidR="00515384"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7049"/>
    <w:multiLevelType w:val="hybridMultilevel"/>
    <w:tmpl w:val="D4044020"/>
    <w:lvl w:ilvl="0" w:tplc="04090003">
      <w:start w:val="3"/>
      <w:numFmt w:val="bullet"/>
      <w:lvlText w:val="—"/>
      <w:lvlJc w:val="left"/>
      <w:pPr>
        <w:ind w:left="84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173637"/>
    <w:multiLevelType w:val="hybridMultilevel"/>
    <w:tmpl w:val="560A467A"/>
    <w:lvl w:ilvl="0" w:tplc="6EF65BC4">
      <w:start w:val="1"/>
      <w:numFmt w:val="decimal"/>
      <w:lvlText w:val="（%1）"/>
      <w:lvlJc w:val="left"/>
      <w:pPr>
        <w:ind w:left="63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6EF65BC4">
      <w:start w:val="1"/>
      <w:numFmt w:val="decimal"/>
      <w:lvlText w:val="（%4）"/>
      <w:lvlJc w:val="left"/>
      <w:pPr>
        <w:ind w:left="189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99A0068"/>
    <w:multiLevelType w:val="hybridMultilevel"/>
    <w:tmpl w:val="82AC9AEE"/>
    <w:lvl w:ilvl="0" w:tplc="DF1CC45C">
      <w:start w:val="1"/>
      <w:numFmt w:val="decimal"/>
      <w:lvlText w:val="（%1）"/>
      <w:lvlJc w:val="left"/>
      <w:pPr>
        <w:ind w:left="11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>
    <w:nsid w:val="0A8662E8"/>
    <w:multiLevelType w:val="hybridMultilevel"/>
    <w:tmpl w:val="38965282"/>
    <w:lvl w:ilvl="0" w:tplc="04090003">
      <w:start w:val="3"/>
      <w:numFmt w:val="bullet"/>
      <w:lvlText w:val="—"/>
      <w:lvlJc w:val="left"/>
      <w:pPr>
        <w:ind w:left="84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04A06D5"/>
    <w:multiLevelType w:val="hybridMultilevel"/>
    <w:tmpl w:val="9C40D4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E444D7B"/>
    <w:multiLevelType w:val="hybridMultilevel"/>
    <w:tmpl w:val="41246A7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1EF26064"/>
    <w:multiLevelType w:val="hybridMultilevel"/>
    <w:tmpl w:val="652242C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A7617E"/>
    <w:multiLevelType w:val="hybridMultilevel"/>
    <w:tmpl w:val="D2FA5D00"/>
    <w:lvl w:ilvl="0" w:tplc="61DA510C">
      <w:start w:val="1"/>
      <w:numFmt w:val="decimal"/>
      <w:pStyle w:val="-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9C1130"/>
    <w:multiLevelType w:val="hybridMultilevel"/>
    <w:tmpl w:val="22440B98"/>
    <w:lvl w:ilvl="0" w:tplc="E15AD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pStyle w:val="20013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D63822"/>
    <w:multiLevelType w:val="hybridMultilevel"/>
    <w:tmpl w:val="38CEA2F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0">
    <w:nsid w:val="2B65724F"/>
    <w:multiLevelType w:val="hybridMultilevel"/>
    <w:tmpl w:val="5EC66AFC"/>
    <w:lvl w:ilvl="0" w:tplc="A47C97BA">
      <w:start w:val="1"/>
      <w:numFmt w:val="decimal"/>
      <w:lvlText w:val="（%1）"/>
      <w:lvlJc w:val="left"/>
      <w:pPr>
        <w:ind w:left="1140" w:hanging="720"/>
      </w:pPr>
      <w:rPr>
        <w:rFonts w:ascii="宋体" w:eastAsia="宋体" w:hAnsi="宋体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FF5D0C"/>
    <w:multiLevelType w:val="multilevel"/>
    <w:tmpl w:val="CB92264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>
    <w:nsid w:val="2D124AC9"/>
    <w:multiLevelType w:val="hybridMultilevel"/>
    <w:tmpl w:val="9D9C09D8"/>
    <w:lvl w:ilvl="0" w:tplc="53007CEA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C3DC4DCA">
      <w:start w:val="1"/>
      <w:numFmt w:val="lowerLetter"/>
      <w:lvlText w:val="%2)"/>
      <w:lvlJc w:val="left"/>
      <w:pPr>
        <w:ind w:left="1260" w:hanging="420"/>
      </w:pPr>
    </w:lvl>
    <w:lvl w:ilvl="2" w:tplc="A73AFF8E" w:tentative="1">
      <w:start w:val="1"/>
      <w:numFmt w:val="lowerRoman"/>
      <w:lvlText w:val="%3."/>
      <w:lvlJc w:val="right"/>
      <w:pPr>
        <w:ind w:left="1680" w:hanging="420"/>
      </w:pPr>
    </w:lvl>
    <w:lvl w:ilvl="3" w:tplc="ABBCF096" w:tentative="1">
      <w:start w:val="1"/>
      <w:numFmt w:val="decimal"/>
      <w:lvlText w:val="%4."/>
      <w:lvlJc w:val="left"/>
      <w:pPr>
        <w:ind w:left="2100" w:hanging="420"/>
      </w:pPr>
    </w:lvl>
    <w:lvl w:ilvl="4" w:tplc="5B204994" w:tentative="1">
      <w:start w:val="1"/>
      <w:numFmt w:val="lowerLetter"/>
      <w:lvlText w:val="%5)"/>
      <w:lvlJc w:val="left"/>
      <w:pPr>
        <w:ind w:left="2520" w:hanging="420"/>
      </w:pPr>
    </w:lvl>
    <w:lvl w:ilvl="5" w:tplc="1E724B92" w:tentative="1">
      <w:start w:val="1"/>
      <w:numFmt w:val="lowerRoman"/>
      <w:lvlText w:val="%6."/>
      <w:lvlJc w:val="right"/>
      <w:pPr>
        <w:ind w:left="2940" w:hanging="420"/>
      </w:pPr>
    </w:lvl>
    <w:lvl w:ilvl="6" w:tplc="91A84FC6" w:tentative="1">
      <w:start w:val="1"/>
      <w:numFmt w:val="decimal"/>
      <w:lvlText w:val="%7."/>
      <w:lvlJc w:val="left"/>
      <w:pPr>
        <w:ind w:left="3360" w:hanging="420"/>
      </w:pPr>
    </w:lvl>
    <w:lvl w:ilvl="7" w:tplc="DBE6B462" w:tentative="1">
      <w:start w:val="1"/>
      <w:numFmt w:val="lowerLetter"/>
      <w:lvlText w:val="%8)"/>
      <w:lvlJc w:val="left"/>
      <w:pPr>
        <w:ind w:left="3780" w:hanging="420"/>
      </w:pPr>
    </w:lvl>
    <w:lvl w:ilvl="8" w:tplc="BFEA0FCE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E34216E"/>
    <w:multiLevelType w:val="hybridMultilevel"/>
    <w:tmpl w:val="26D0800A"/>
    <w:lvl w:ilvl="0" w:tplc="6FEC45CA">
      <w:start w:val="1"/>
      <w:numFmt w:val="decimal"/>
      <w:lvlText w:val="（%1）"/>
      <w:lvlJc w:val="left"/>
      <w:pPr>
        <w:ind w:left="1139" w:hanging="720"/>
      </w:pPr>
      <w:rPr>
        <w:rFonts w:hint="default"/>
        <w:color w:val="auto"/>
      </w:rPr>
    </w:lvl>
    <w:lvl w:ilvl="1" w:tplc="E97E1E92" w:tentative="1">
      <w:start w:val="1"/>
      <w:numFmt w:val="lowerLetter"/>
      <w:lvlText w:val="%2)"/>
      <w:lvlJc w:val="left"/>
      <w:pPr>
        <w:ind w:left="1259" w:hanging="420"/>
      </w:pPr>
    </w:lvl>
    <w:lvl w:ilvl="2" w:tplc="288E1DDC" w:tentative="1">
      <w:start w:val="1"/>
      <w:numFmt w:val="lowerRoman"/>
      <w:lvlText w:val="%3."/>
      <w:lvlJc w:val="right"/>
      <w:pPr>
        <w:ind w:left="1679" w:hanging="420"/>
      </w:pPr>
    </w:lvl>
    <w:lvl w:ilvl="3" w:tplc="DA8CAC8A" w:tentative="1">
      <w:start w:val="1"/>
      <w:numFmt w:val="decimal"/>
      <w:lvlText w:val="%4."/>
      <w:lvlJc w:val="left"/>
      <w:pPr>
        <w:ind w:left="2099" w:hanging="420"/>
      </w:pPr>
    </w:lvl>
    <w:lvl w:ilvl="4" w:tplc="C854BF40" w:tentative="1">
      <w:start w:val="1"/>
      <w:numFmt w:val="lowerLetter"/>
      <w:lvlText w:val="%5)"/>
      <w:lvlJc w:val="left"/>
      <w:pPr>
        <w:ind w:left="2519" w:hanging="420"/>
      </w:pPr>
    </w:lvl>
    <w:lvl w:ilvl="5" w:tplc="6B9A4D3C" w:tentative="1">
      <w:start w:val="1"/>
      <w:numFmt w:val="lowerRoman"/>
      <w:lvlText w:val="%6."/>
      <w:lvlJc w:val="right"/>
      <w:pPr>
        <w:ind w:left="2939" w:hanging="420"/>
      </w:pPr>
    </w:lvl>
    <w:lvl w:ilvl="6" w:tplc="5AF28398" w:tentative="1">
      <w:start w:val="1"/>
      <w:numFmt w:val="decimal"/>
      <w:lvlText w:val="%7."/>
      <w:lvlJc w:val="left"/>
      <w:pPr>
        <w:ind w:left="3359" w:hanging="420"/>
      </w:pPr>
    </w:lvl>
    <w:lvl w:ilvl="7" w:tplc="EAB83554" w:tentative="1">
      <w:start w:val="1"/>
      <w:numFmt w:val="lowerLetter"/>
      <w:lvlText w:val="%8)"/>
      <w:lvlJc w:val="left"/>
      <w:pPr>
        <w:ind w:left="3779" w:hanging="420"/>
      </w:pPr>
    </w:lvl>
    <w:lvl w:ilvl="8" w:tplc="425C19FC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4">
    <w:nsid w:val="40C8003A"/>
    <w:multiLevelType w:val="hybridMultilevel"/>
    <w:tmpl w:val="2F740282"/>
    <w:lvl w:ilvl="0" w:tplc="0409000B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E6286D"/>
    <w:multiLevelType w:val="multilevel"/>
    <w:tmpl w:val="643250D0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cs="Arial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6">
    <w:nsid w:val="443C0001"/>
    <w:multiLevelType w:val="hybridMultilevel"/>
    <w:tmpl w:val="8514CD84"/>
    <w:lvl w:ilvl="0" w:tplc="98D2334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614B1D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F6E758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F162F6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A6CEC3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946EA3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E7A8943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B506B3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9E52225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5313C81"/>
    <w:multiLevelType w:val="hybridMultilevel"/>
    <w:tmpl w:val="E89E7F28"/>
    <w:lvl w:ilvl="0" w:tplc="9208BF7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BA42673"/>
    <w:multiLevelType w:val="hybridMultilevel"/>
    <w:tmpl w:val="7D36F9DA"/>
    <w:lvl w:ilvl="0" w:tplc="04090003">
      <w:start w:val="3"/>
      <w:numFmt w:val="bullet"/>
      <w:lvlText w:val="—"/>
      <w:lvlJc w:val="left"/>
      <w:pPr>
        <w:ind w:left="84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CE40523"/>
    <w:multiLevelType w:val="hybridMultilevel"/>
    <w:tmpl w:val="97E23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57C2AF5"/>
    <w:multiLevelType w:val="multilevel"/>
    <w:tmpl w:val="5AB41562"/>
    <w:lvl w:ilvl="0">
      <w:start w:val="1"/>
      <w:numFmt w:val="decimal"/>
      <w:pStyle w:val="a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1">
    <w:nsid w:val="5C253FD3"/>
    <w:multiLevelType w:val="hybridMultilevel"/>
    <w:tmpl w:val="A836CE20"/>
    <w:lvl w:ilvl="0" w:tplc="6EF65BC4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E66288F"/>
    <w:multiLevelType w:val="hybridMultilevel"/>
    <w:tmpl w:val="4582EEC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FB0287C"/>
    <w:multiLevelType w:val="hybridMultilevel"/>
    <w:tmpl w:val="CBF4FE3A"/>
    <w:lvl w:ilvl="0" w:tplc="0409000B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4">
    <w:nsid w:val="5FFF0240"/>
    <w:multiLevelType w:val="hybridMultilevel"/>
    <w:tmpl w:val="099AC8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0716079"/>
    <w:multiLevelType w:val="hybridMultilevel"/>
    <w:tmpl w:val="8996A53E"/>
    <w:lvl w:ilvl="0" w:tplc="0409001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6">
    <w:nsid w:val="70F81D89"/>
    <w:multiLevelType w:val="hybridMultilevel"/>
    <w:tmpl w:val="2F740282"/>
    <w:lvl w:ilvl="0" w:tplc="04090011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1790F08"/>
    <w:multiLevelType w:val="hybridMultilevel"/>
    <w:tmpl w:val="E30024DC"/>
    <w:lvl w:ilvl="0" w:tplc="78D02792">
      <w:start w:val="1"/>
      <w:numFmt w:val="bullet"/>
      <w:pStyle w:val="-0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7A2D5210"/>
    <w:multiLevelType w:val="hybridMultilevel"/>
    <w:tmpl w:val="011A85A4"/>
    <w:lvl w:ilvl="0" w:tplc="0409000B">
      <w:start w:val="1"/>
      <w:numFmt w:val="bullet"/>
      <w:lvlText w:val=""/>
      <w:lvlJc w:val="left"/>
      <w:pPr>
        <w:ind w:left="11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6" w:hanging="420"/>
      </w:pPr>
      <w:rPr>
        <w:rFonts w:ascii="Wingdings" w:hAnsi="Wingdings" w:hint="default"/>
      </w:rPr>
    </w:lvl>
  </w:abstractNum>
  <w:abstractNum w:abstractNumId="29">
    <w:nsid w:val="7BF83001"/>
    <w:multiLevelType w:val="hybridMultilevel"/>
    <w:tmpl w:val="5488647A"/>
    <w:lvl w:ilvl="0" w:tplc="0409000B">
      <w:start w:val="1"/>
      <w:numFmt w:val="bullet"/>
      <w:lvlText w:val=""/>
      <w:lvlJc w:val="left"/>
      <w:pPr>
        <w:ind w:left="10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20"/>
      </w:pPr>
      <w:rPr>
        <w:rFonts w:ascii="Wingdings" w:hAnsi="Wingdings" w:hint="default"/>
      </w:rPr>
    </w:lvl>
  </w:abstractNum>
  <w:abstractNum w:abstractNumId="30">
    <w:nsid w:val="7EDF0F5E"/>
    <w:multiLevelType w:val="hybridMultilevel"/>
    <w:tmpl w:val="8092E9A4"/>
    <w:lvl w:ilvl="0" w:tplc="0409001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20"/>
  </w:num>
  <w:num w:numId="5">
    <w:abstractNumId w:val="7"/>
  </w:num>
  <w:num w:numId="6">
    <w:abstractNumId w:val="27"/>
  </w:num>
  <w:num w:numId="7">
    <w:abstractNumId w:val="18"/>
  </w:num>
  <w:num w:numId="8">
    <w:abstractNumId w:val="9"/>
  </w:num>
  <w:num w:numId="9">
    <w:abstractNumId w:val="23"/>
  </w:num>
  <w:num w:numId="10">
    <w:abstractNumId w:val="19"/>
  </w:num>
  <w:num w:numId="11">
    <w:abstractNumId w:val="1"/>
  </w:num>
  <w:num w:numId="12">
    <w:abstractNumId w:val="29"/>
  </w:num>
  <w:num w:numId="13">
    <w:abstractNumId w:val="21"/>
  </w:num>
  <w:num w:numId="14">
    <w:abstractNumId w:val="12"/>
  </w:num>
  <w:num w:numId="15">
    <w:abstractNumId w:val="6"/>
  </w:num>
  <w:num w:numId="16">
    <w:abstractNumId w:val="17"/>
  </w:num>
  <w:num w:numId="17">
    <w:abstractNumId w:val="22"/>
  </w:num>
  <w:num w:numId="18">
    <w:abstractNumId w:val="16"/>
  </w:num>
  <w:num w:numId="19">
    <w:abstractNumId w:val="30"/>
  </w:num>
  <w:num w:numId="20">
    <w:abstractNumId w:val="5"/>
  </w:num>
  <w:num w:numId="21">
    <w:abstractNumId w:val="14"/>
  </w:num>
  <w:num w:numId="22">
    <w:abstractNumId w:val="2"/>
  </w:num>
  <w:num w:numId="23">
    <w:abstractNumId w:val="10"/>
  </w:num>
  <w:num w:numId="24">
    <w:abstractNumId w:val="26"/>
  </w:num>
  <w:num w:numId="25">
    <w:abstractNumId w:val="13"/>
  </w:num>
  <w:num w:numId="26">
    <w:abstractNumId w:val="28"/>
  </w:num>
  <w:num w:numId="27">
    <w:abstractNumId w:val="24"/>
  </w:num>
  <w:num w:numId="28">
    <w:abstractNumId w:val="4"/>
  </w:num>
  <w:num w:numId="29">
    <w:abstractNumId w:val="3"/>
  </w:num>
  <w:num w:numId="30">
    <w:abstractNumId w:val="25"/>
  </w:num>
  <w:num w:numId="31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8F2"/>
    <w:rsid w:val="00000E68"/>
    <w:rsid w:val="00001202"/>
    <w:rsid w:val="0000346C"/>
    <w:rsid w:val="00003C6F"/>
    <w:rsid w:val="00004303"/>
    <w:rsid w:val="00006E9C"/>
    <w:rsid w:val="00015622"/>
    <w:rsid w:val="000219FF"/>
    <w:rsid w:val="0002365B"/>
    <w:rsid w:val="00027669"/>
    <w:rsid w:val="00030620"/>
    <w:rsid w:val="00032B45"/>
    <w:rsid w:val="00033207"/>
    <w:rsid w:val="00034EAA"/>
    <w:rsid w:val="00035044"/>
    <w:rsid w:val="00035F2A"/>
    <w:rsid w:val="0003613F"/>
    <w:rsid w:val="00040655"/>
    <w:rsid w:val="00041151"/>
    <w:rsid w:val="0004424D"/>
    <w:rsid w:val="0004520A"/>
    <w:rsid w:val="0004795B"/>
    <w:rsid w:val="00050F88"/>
    <w:rsid w:val="00057FBA"/>
    <w:rsid w:val="000667D3"/>
    <w:rsid w:val="00070584"/>
    <w:rsid w:val="0007089C"/>
    <w:rsid w:val="00073A83"/>
    <w:rsid w:val="00074026"/>
    <w:rsid w:val="00074AE3"/>
    <w:rsid w:val="0007581E"/>
    <w:rsid w:val="00077839"/>
    <w:rsid w:val="00080C3F"/>
    <w:rsid w:val="0009176C"/>
    <w:rsid w:val="00091C05"/>
    <w:rsid w:val="00094205"/>
    <w:rsid w:val="00094BA1"/>
    <w:rsid w:val="000A0D99"/>
    <w:rsid w:val="000A1B14"/>
    <w:rsid w:val="000A2ED7"/>
    <w:rsid w:val="000A7C4E"/>
    <w:rsid w:val="000B02D2"/>
    <w:rsid w:val="000B4C26"/>
    <w:rsid w:val="000B719C"/>
    <w:rsid w:val="000B71EA"/>
    <w:rsid w:val="000B72DE"/>
    <w:rsid w:val="000B76E0"/>
    <w:rsid w:val="000C2247"/>
    <w:rsid w:val="000C2298"/>
    <w:rsid w:val="000C3388"/>
    <w:rsid w:val="000C528C"/>
    <w:rsid w:val="000D278F"/>
    <w:rsid w:val="000D3704"/>
    <w:rsid w:val="000E44A9"/>
    <w:rsid w:val="000F1686"/>
    <w:rsid w:val="000F2D09"/>
    <w:rsid w:val="000F3C83"/>
    <w:rsid w:val="001046EA"/>
    <w:rsid w:val="00107AD7"/>
    <w:rsid w:val="0011097B"/>
    <w:rsid w:val="00111CCC"/>
    <w:rsid w:val="0011383B"/>
    <w:rsid w:val="00115906"/>
    <w:rsid w:val="00120E07"/>
    <w:rsid w:val="00124F20"/>
    <w:rsid w:val="001261FD"/>
    <w:rsid w:val="00136EE3"/>
    <w:rsid w:val="00137100"/>
    <w:rsid w:val="00141674"/>
    <w:rsid w:val="00143C9B"/>
    <w:rsid w:val="00143CCA"/>
    <w:rsid w:val="00144BD9"/>
    <w:rsid w:val="00145ACE"/>
    <w:rsid w:val="00146F0B"/>
    <w:rsid w:val="00146F8D"/>
    <w:rsid w:val="00147638"/>
    <w:rsid w:val="001528F3"/>
    <w:rsid w:val="00153907"/>
    <w:rsid w:val="00154A66"/>
    <w:rsid w:val="001551BC"/>
    <w:rsid w:val="00156EBE"/>
    <w:rsid w:val="00160A0B"/>
    <w:rsid w:val="001661E3"/>
    <w:rsid w:val="0017051B"/>
    <w:rsid w:val="00171E79"/>
    <w:rsid w:val="00175B29"/>
    <w:rsid w:val="001773C1"/>
    <w:rsid w:val="00180706"/>
    <w:rsid w:val="00187190"/>
    <w:rsid w:val="00192F0E"/>
    <w:rsid w:val="0019417B"/>
    <w:rsid w:val="00197D1B"/>
    <w:rsid w:val="001A623C"/>
    <w:rsid w:val="001A66B5"/>
    <w:rsid w:val="001B0BAB"/>
    <w:rsid w:val="001B0C2A"/>
    <w:rsid w:val="001B278E"/>
    <w:rsid w:val="001B30B0"/>
    <w:rsid w:val="001B6FF8"/>
    <w:rsid w:val="001C04D2"/>
    <w:rsid w:val="001C253C"/>
    <w:rsid w:val="001C3CC0"/>
    <w:rsid w:val="001E7657"/>
    <w:rsid w:val="001F0BEB"/>
    <w:rsid w:val="001F457C"/>
    <w:rsid w:val="001F525A"/>
    <w:rsid w:val="00202110"/>
    <w:rsid w:val="0020212B"/>
    <w:rsid w:val="00202F6D"/>
    <w:rsid w:val="00206A2E"/>
    <w:rsid w:val="0021388A"/>
    <w:rsid w:val="0021693B"/>
    <w:rsid w:val="00217E1A"/>
    <w:rsid w:val="00223D6A"/>
    <w:rsid w:val="002261B9"/>
    <w:rsid w:val="00226EB2"/>
    <w:rsid w:val="00230672"/>
    <w:rsid w:val="0023206B"/>
    <w:rsid w:val="002365F6"/>
    <w:rsid w:val="00254E27"/>
    <w:rsid w:val="0026178F"/>
    <w:rsid w:val="002648E1"/>
    <w:rsid w:val="00271E23"/>
    <w:rsid w:val="00272F20"/>
    <w:rsid w:val="00274487"/>
    <w:rsid w:val="002753EE"/>
    <w:rsid w:val="00276413"/>
    <w:rsid w:val="00276809"/>
    <w:rsid w:val="00281916"/>
    <w:rsid w:val="00281B83"/>
    <w:rsid w:val="0028479A"/>
    <w:rsid w:val="00286602"/>
    <w:rsid w:val="0029004F"/>
    <w:rsid w:val="00295607"/>
    <w:rsid w:val="00296EDB"/>
    <w:rsid w:val="002A154A"/>
    <w:rsid w:val="002A76B2"/>
    <w:rsid w:val="002A77F0"/>
    <w:rsid w:val="002A7C11"/>
    <w:rsid w:val="002B2F4E"/>
    <w:rsid w:val="002B3AE4"/>
    <w:rsid w:val="002B3D26"/>
    <w:rsid w:val="002B6D61"/>
    <w:rsid w:val="002C02CB"/>
    <w:rsid w:val="002C32C3"/>
    <w:rsid w:val="002C3FB0"/>
    <w:rsid w:val="002C559A"/>
    <w:rsid w:val="002C5C62"/>
    <w:rsid w:val="002D4F8F"/>
    <w:rsid w:val="002E3352"/>
    <w:rsid w:val="002E4B2D"/>
    <w:rsid w:val="002E6A65"/>
    <w:rsid w:val="002E6AA7"/>
    <w:rsid w:val="002F150B"/>
    <w:rsid w:val="002F2780"/>
    <w:rsid w:val="002F3BC8"/>
    <w:rsid w:val="002F514F"/>
    <w:rsid w:val="003016B8"/>
    <w:rsid w:val="0030455D"/>
    <w:rsid w:val="00307A1A"/>
    <w:rsid w:val="00312481"/>
    <w:rsid w:val="003209C9"/>
    <w:rsid w:val="00323C47"/>
    <w:rsid w:val="00324F31"/>
    <w:rsid w:val="00326D78"/>
    <w:rsid w:val="00333C51"/>
    <w:rsid w:val="003349C9"/>
    <w:rsid w:val="0033511C"/>
    <w:rsid w:val="003351C3"/>
    <w:rsid w:val="003359D6"/>
    <w:rsid w:val="00341027"/>
    <w:rsid w:val="00341E86"/>
    <w:rsid w:val="00342E24"/>
    <w:rsid w:val="00344E7E"/>
    <w:rsid w:val="003506CB"/>
    <w:rsid w:val="00352787"/>
    <w:rsid w:val="00352B71"/>
    <w:rsid w:val="00354BFA"/>
    <w:rsid w:val="00360779"/>
    <w:rsid w:val="00361592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90995"/>
    <w:rsid w:val="00392410"/>
    <w:rsid w:val="003A670F"/>
    <w:rsid w:val="003A6814"/>
    <w:rsid w:val="003A773A"/>
    <w:rsid w:val="003B6D88"/>
    <w:rsid w:val="003B6DFE"/>
    <w:rsid w:val="003B78F1"/>
    <w:rsid w:val="003B79CE"/>
    <w:rsid w:val="003C0CB9"/>
    <w:rsid w:val="003C5A9C"/>
    <w:rsid w:val="003C7C13"/>
    <w:rsid w:val="003D0C3E"/>
    <w:rsid w:val="003D12D9"/>
    <w:rsid w:val="003D2AA8"/>
    <w:rsid w:val="003D42AB"/>
    <w:rsid w:val="003D4643"/>
    <w:rsid w:val="003D5B4C"/>
    <w:rsid w:val="003D613F"/>
    <w:rsid w:val="003D6184"/>
    <w:rsid w:val="003E33EA"/>
    <w:rsid w:val="003E5DF5"/>
    <w:rsid w:val="003E6F13"/>
    <w:rsid w:val="003F355B"/>
    <w:rsid w:val="003F751F"/>
    <w:rsid w:val="00407362"/>
    <w:rsid w:val="004079D5"/>
    <w:rsid w:val="00410B81"/>
    <w:rsid w:val="004122A8"/>
    <w:rsid w:val="00413612"/>
    <w:rsid w:val="00416D93"/>
    <w:rsid w:val="004209BD"/>
    <w:rsid w:val="00421C42"/>
    <w:rsid w:val="00421FA5"/>
    <w:rsid w:val="0042364D"/>
    <w:rsid w:val="00431965"/>
    <w:rsid w:val="00432422"/>
    <w:rsid w:val="00436230"/>
    <w:rsid w:val="00446656"/>
    <w:rsid w:val="0044712F"/>
    <w:rsid w:val="00454894"/>
    <w:rsid w:val="00455846"/>
    <w:rsid w:val="00457950"/>
    <w:rsid w:val="00460222"/>
    <w:rsid w:val="0046131E"/>
    <w:rsid w:val="004639CC"/>
    <w:rsid w:val="004655D8"/>
    <w:rsid w:val="00466564"/>
    <w:rsid w:val="0046719B"/>
    <w:rsid w:val="00471013"/>
    <w:rsid w:val="0047168E"/>
    <w:rsid w:val="0047427E"/>
    <w:rsid w:val="004757F3"/>
    <w:rsid w:val="00476B22"/>
    <w:rsid w:val="0048007E"/>
    <w:rsid w:val="004874C0"/>
    <w:rsid w:val="00492EA4"/>
    <w:rsid w:val="00497D8D"/>
    <w:rsid w:val="004A78D8"/>
    <w:rsid w:val="004B27FF"/>
    <w:rsid w:val="004B5170"/>
    <w:rsid w:val="004C0D57"/>
    <w:rsid w:val="004C4B56"/>
    <w:rsid w:val="004C4E52"/>
    <w:rsid w:val="004C5AD7"/>
    <w:rsid w:val="004D31FD"/>
    <w:rsid w:val="004D373B"/>
    <w:rsid w:val="004D3BC1"/>
    <w:rsid w:val="004D65DE"/>
    <w:rsid w:val="004D7541"/>
    <w:rsid w:val="004E1CB7"/>
    <w:rsid w:val="004E593A"/>
    <w:rsid w:val="004E6AF4"/>
    <w:rsid w:val="004F0677"/>
    <w:rsid w:val="004F400F"/>
    <w:rsid w:val="004F7DDE"/>
    <w:rsid w:val="005031AA"/>
    <w:rsid w:val="00505A8D"/>
    <w:rsid w:val="00506B75"/>
    <w:rsid w:val="00506D38"/>
    <w:rsid w:val="00513BC3"/>
    <w:rsid w:val="00515384"/>
    <w:rsid w:val="005230FD"/>
    <w:rsid w:val="00523DE5"/>
    <w:rsid w:val="00527397"/>
    <w:rsid w:val="00532ED0"/>
    <w:rsid w:val="00537A54"/>
    <w:rsid w:val="00541059"/>
    <w:rsid w:val="00541C9F"/>
    <w:rsid w:val="00552E8E"/>
    <w:rsid w:val="00553695"/>
    <w:rsid w:val="00553A4F"/>
    <w:rsid w:val="00554037"/>
    <w:rsid w:val="00562C0B"/>
    <w:rsid w:val="00563455"/>
    <w:rsid w:val="00567309"/>
    <w:rsid w:val="00573FF4"/>
    <w:rsid w:val="00574298"/>
    <w:rsid w:val="0058003F"/>
    <w:rsid w:val="0059057C"/>
    <w:rsid w:val="00591C44"/>
    <w:rsid w:val="00592983"/>
    <w:rsid w:val="00595573"/>
    <w:rsid w:val="00595681"/>
    <w:rsid w:val="00597C9C"/>
    <w:rsid w:val="00597FF3"/>
    <w:rsid w:val="005A0302"/>
    <w:rsid w:val="005B09BA"/>
    <w:rsid w:val="005B1BD8"/>
    <w:rsid w:val="005B525D"/>
    <w:rsid w:val="005C56F9"/>
    <w:rsid w:val="005C5E34"/>
    <w:rsid w:val="005D3A62"/>
    <w:rsid w:val="005E0E84"/>
    <w:rsid w:val="005E4ACE"/>
    <w:rsid w:val="005E5BDB"/>
    <w:rsid w:val="005F4085"/>
    <w:rsid w:val="005F43E9"/>
    <w:rsid w:val="00604E49"/>
    <w:rsid w:val="0061405F"/>
    <w:rsid w:val="006206B9"/>
    <w:rsid w:val="00620CD9"/>
    <w:rsid w:val="006276E5"/>
    <w:rsid w:val="00634085"/>
    <w:rsid w:val="006379A3"/>
    <w:rsid w:val="0064053A"/>
    <w:rsid w:val="00643CFE"/>
    <w:rsid w:val="006539CF"/>
    <w:rsid w:val="0065503B"/>
    <w:rsid w:val="00670CCD"/>
    <w:rsid w:val="0067128A"/>
    <w:rsid w:val="006746CB"/>
    <w:rsid w:val="0067792C"/>
    <w:rsid w:val="00682EE6"/>
    <w:rsid w:val="00684DAC"/>
    <w:rsid w:val="00684FDE"/>
    <w:rsid w:val="006934B6"/>
    <w:rsid w:val="00694D4A"/>
    <w:rsid w:val="006A020C"/>
    <w:rsid w:val="006A379D"/>
    <w:rsid w:val="006A4BCF"/>
    <w:rsid w:val="006A5C94"/>
    <w:rsid w:val="006B0CA5"/>
    <w:rsid w:val="006B7D87"/>
    <w:rsid w:val="006C050A"/>
    <w:rsid w:val="006C42EF"/>
    <w:rsid w:val="006C4B1B"/>
    <w:rsid w:val="006C4E35"/>
    <w:rsid w:val="006C5484"/>
    <w:rsid w:val="006D27CB"/>
    <w:rsid w:val="006D30AC"/>
    <w:rsid w:val="006D7163"/>
    <w:rsid w:val="006E0FC9"/>
    <w:rsid w:val="006F0FA6"/>
    <w:rsid w:val="006F3270"/>
    <w:rsid w:val="0070191E"/>
    <w:rsid w:val="007112EE"/>
    <w:rsid w:val="00711A4E"/>
    <w:rsid w:val="00712CEB"/>
    <w:rsid w:val="00713728"/>
    <w:rsid w:val="00713996"/>
    <w:rsid w:val="0071432D"/>
    <w:rsid w:val="00714C11"/>
    <w:rsid w:val="00714EFA"/>
    <w:rsid w:val="007156A7"/>
    <w:rsid w:val="007311A2"/>
    <w:rsid w:val="00731A65"/>
    <w:rsid w:val="00733CCE"/>
    <w:rsid w:val="00736ED3"/>
    <w:rsid w:val="00756B66"/>
    <w:rsid w:val="00757AA5"/>
    <w:rsid w:val="00757B13"/>
    <w:rsid w:val="0076014B"/>
    <w:rsid w:val="00760C4E"/>
    <w:rsid w:val="007623E1"/>
    <w:rsid w:val="00762E98"/>
    <w:rsid w:val="0076371A"/>
    <w:rsid w:val="00764C09"/>
    <w:rsid w:val="007709DA"/>
    <w:rsid w:val="007808F3"/>
    <w:rsid w:val="00785DBC"/>
    <w:rsid w:val="00787612"/>
    <w:rsid w:val="00787990"/>
    <w:rsid w:val="007879ED"/>
    <w:rsid w:val="00791117"/>
    <w:rsid w:val="0079186A"/>
    <w:rsid w:val="007A26E0"/>
    <w:rsid w:val="007A40F1"/>
    <w:rsid w:val="007A5969"/>
    <w:rsid w:val="007A6F0D"/>
    <w:rsid w:val="007B0D64"/>
    <w:rsid w:val="007B2059"/>
    <w:rsid w:val="007B426A"/>
    <w:rsid w:val="007C39F8"/>
    <w:rsid w:val="007C4C96"/>
    <w:rsid w:val="007C5F4B"/>
    <w:rsid w:val="007C6006"/>
    <w:rsid w:val="007C6117"/>
    <w:rsid w:val="007E2B36"/>
    <w:rsid w:val="007E3DDB"/>
    <w:rsid w:val="007F445D"/>
    <w:rsid w:val="007F551B"/>
    <w:rsid w:val="007F578E"/>
    <w:rsid w:val="007F6326"/>
    <w:rsid w:val="007F7E01"/>
    <w:rsid w:val="00800208"/>
    <w:rsid w:val="00801A93"/>
    <w:rsid w:val="00802F50"/>
    <w:rsid w:val="008038B2"/>
    <w:rsid w:val="00803EBA"/>
    <w:rsid w:val="00811E42"/>
    <w:rsid w:val="008120D4"/>
    <w:rsid w:val="00812774"/>
    <w:rsid w:val="00813526"/>
    <w:rsid w:val="0082085C"/>
    <w:rsid w:val="00821364"/>
    <w:rsid w:val="008249BC"/>
    <w:rsid w:val="00830048"/>
    <w:rsid w:val="00831A47"/>
    <w:rsid w:val="00831E8C"/>
    <w:rsid w:val="00832199"/>
    <w:rsid w:val="00837F78"/>
    <w:rsid w:val="00843F50"/>
    <w:rsid w:val="008464CA"/>
    <w:rsid w:val="00847793"/>
    <w:rsid w:val="008506A3"/>
    <w:rsid w:val="008525AC"/>
    <w:rsid w:val="00860E0F"/>
    <w:rsid w:val="008634A2"/>
    <w:rsid w:val="00863F40"/>
    <w:rsid w:val="0086527B"/>
    <w:rsid w:val="008673CB"/>
    <w:rsid w:val="008709F2"/>
    <w:rsid w:val="00871F5E"/>
    <w:rsid w:val="008720DA"/>
    <w:rsid w:val="00874065"/>
    <w:rsid w:val="008740D0"/>
    <w:rsid w:val="0087604A"/>
    <w:rsid w:val="00882DA6"/>
    <w:rsid w:val="008833BA"/>
    <w:rsid w:val="008848ED"/>
    <w:rsid w:val="008A5063"/>
    <w:rsid w:val="008A67FD"/>
    <w:rsid w:val="008A6A78"/>
    <w:rsid w:val="008A7440"/>
    <w:rsid w:val="008A7D8E"/>
    <w:rsid w:val="008B0350"/>
    <w:rsid w:val="008B453A"/>
    <w:rsid w:val="008C1072"/>
    <w:rsid w:val="008C60B2"/>
    <w:rsid w:val="008D0FDB"/>
    <w:rsid w:val="008D354A"/>
    <w:rsid w:val="008D5DB1"/>
    <w:rsid w:val="008E06AD"/>
    <w:rsid w:val="008E3717"/>
    <w:rsid w:val="008E5246"/>
    <w:rsid w:val="008F263B"/>
    <w:rsid w:val="008F385E"/>
    <w:rsid w:val="008F454E"/>
    <w:rsid w:val="008F5D77"/>
    <w:rsid w:val="008F6A02"/>
    <w:rsid w:val="009007C6"/>
    <w:rsid w:val="009045C5"/>
    <w:rsid w:val="00905FF3"/>
    <w:rsid w:val="00911E64"/>
    <w:rsid w:val="009156DE"/>
    <w:rsid w:val="00915DD3"/>
    <w:rsid w:val="00917774"/>
    <w:rsid w:val="00922D22"/>
    <w:rsid w:val="009276BB"/>
    <w:rsid w:val="0093015D"/>
    <w:rsid w:val="009311EE"/>
    <w:rsid w:val="00935619"/>
    <w:rsid w:val="00936081"/>
    <w:rsid w:val="00937270"/>
    <w:rsid w:val="009374D5"/>
    <w:rsid w:val="009378B5"/>
    <w:rsid w:val="00942A34"/>
    <w:rsid w:val="009435EF"/>
    <w:rsid w:val="009529B9"/>
    <w:rsid w:val="00952DC7"/>
    <w:rsid w:val="00955823"/>
    <w:rsid w:val="00957408"/>
    <w:rsid w:val="00961DD8"/>
    <w:rsid w:val="00963BE1"/>
    <w:rsid w:val="009725A8"/>
    <w:rsid w:val="009774B5"/>
    <w:rsid w:val="00982E92"/>
    <w:rsid w:val="0098344A"/>
    <w:rsid w:val="009866F2"/>
    <w:rsid w:val="0099408E"/>
    <w:rsid w:val="00997A0E"/>
    <w:rsid w:val="00997A3A"/>
    <w:rsid w:val="009A0BF7"/>
    <w:rsid w:val="009A24D9"/>
    <w:rsid w:val="009A4B9E"/>
    <w:rsid w:val="009A5ACD"/>
    <w:rsid w:val="009A76B0"/>
    <w:rsid w:val="009B0249"/>
    <w:rsid w:val="009B0665"/>
    <w:rsid w:val="009C3D51"/>
    <w:rsid w:val="009C6BD4"/>
    <w:rsid w:val="009D0977"/>
    <w:rsid w:val="009E50D8"/>
    <w:rsid w:val="009E793B"/>
    <w:rsid w:val="009E7A1E"/>
    <w:rsid w:val="009F19EA"/>
    <w:rsid w:val="009F2B9D"/>
    <w:rsid w:val="009F5C42"/>
    <w:rsid w:val="00A00188"/>
    <w:rsid w:val="00A07006"/>
    <w:rsid w:val="00A146D1"/>
    <w:rsid w:val="00A17E62"/>
    <w:rsid w:val="00A2207F"/>
    <w:rsid w:val="00A225D7"/>
    <w:rsid w:val="00A24F47"/>
    <w:rsid w:val="00A25666"/>
    <w:rsid w:val="00A25F97"/>
    <w:rsid w:val="00A27E18"/>
    <w:rsid w:val="00A31C24"/>
    <w:rsid w:val="00A31EAE"/>
    <w:rsid w:val="00A3214A"/>
    <w:rsid w:val="00A32F71"/>
    <w:rsid w:val="00A37E8F"/>
    <w:rsid w:val="00A435C2"/>
    <w:rsid w:val="00A55974"/>
    <w:rsid w:val="00A573E5"/>
    <w:rsid w:val="00A619F1"/>
    <w:rsid w:val="00A639C5"/>
    <w:rsid w:val="00A65751"/>
    <w:rsid w:val="00A73AE3"/>
    <w:rsid w:val="00A87519"/>
    <w:rsid w:val="00A90392"/>
    <w:rsid w:val="00A92650"/>
    <w:rsid w:val="00A97DC0"/>
    <w:rsid w:val="00AA0063"/>
    <w:rsid w:val="00AA0989"/>
    <w:rsid w:val="00AA3B52"/>
    <w:rsid w:val="00AA4A45"/>
    <w:rsid w:val="00AA56B5"/>
    <w:rsid w:val="00AB27B7"/>
    <w:rsid w:val="00AB3D90"/>
    <w:rsid w:val="00AB3E59"/>
    <w:rsid w:val="00AC27DC"/>
    <w:rsid w:val="00AD1232"/>
    <w:rsid w:val="00AD256F"/>
    <w:rsid w:val="00AD3814"/>
    <w:rsid w:val="00AD60DE"/>
    <w:rsid w:val="00AE478D"/>
    <w:rsid w:val="00AF08CB"/>
    <w:rsid w:val="00AF1C01"/>
    <w:rsid w:val="00AF210C"/>
    <w:rsid w:val="00B07A0A"/>
    <w:rsid w:val="00B111E6"/>
    <w:rsid w:val="00B11FDC"/>
    <w:rsid w:val="00B149EF"/>
    <w:rsid w:val="00B150B6"/>
    <w:rsid w:val="00B16721"/>
    <w:rsid w:val="00B20C9D"/>
    <w:rsid w:val="00B217A1"/>
    <w:rsid w:val="00B21CA3"/>
    <w:rsid w:val="00B22ED3"/>
    <w:rsid w:val="00B30DCC"/>
    <w:rsid w:val="00B32038"/>
    <w:rsid w:val="00B5214F"/>
    <w:rsid w:val="00B5564C"/>
    <w:rsid w:val="00B6004E"/>
    <w:rsid w:val="00B61348"/>
    <w:rsid w:val="00B61951"/>
    <w:rsid w:val="00B80ACD"/>
    <w:rsid w:val="00B84372"/>
    <w:rsid w:val="00B91E24"/>
    <w:rsid w:val="00B962D0"/>
    <w:rsid w:val="00BA6147"/>
    <w:rsid w:val="00BA6AF1"/>
    <w:rsid w:val="00BA6D36"/>
    <w:rsid w:val="00BA7DFA"/>
    <w:rsid w:val="00BB55F7"/>
    <w:rsid w:val="00BB73D7"/>
    <w:rsid w:val="00BC362D"/>
    <w:rsid w:val="00BD5B3B"/>
    <w:rsid w:val="00BE0018"/>
    <w:rsid w:val="00BE159F"/>
    <w:rsid w:val="00BE1C77"/>
    <w:rsid w:val="00BF18D0"/>
    <w:rsid w:val="00BF31CE"/>
    <w:rsid w:val="00BF44EE"/>
    <w:rsid w:val="00BF7B65"/>
    <w:rsid w:val="00C0193F"/>
    <w:rsid w:val="00C01B64"/>
    <w:rsid w:val="00C10241"/>
    <w:rsid w:val="00C12A1D"/>
    <w:rsid w:val="00C13EB7"/>
    <w:rsid w:val="00C1732E"/>
    <w:rsid w:val="00C302C4"/>
    <w:rsid w:val="00C304DE"/>
    <w:rsid w:val="00C40D0D"/>
    <w:rsid w:val="00C41C76"/>
    <w:rsid w:val="00C438E6"/>
    <w:rsid w:val="00C43FF8"/>
    <w:rsid w:val="00C55719"/>
    <w:rsid w:val="00C568C0"/>
    <w:rsid w:val="00C60408"/>
    <w:rsid w:val="00C60409"/>
    <w:rsid w:val="00C6179D"/>
    <w:rsid w:val="00C6218B"/>
    <w:rsid w:val="00C6609D"/>
    <w:rsid w:val="00C741C2"/>
    <w:rsid w:val="00C74F96"/>
    <w:rsid w:val="00C76BE6"/>
    <w:rsid w:val="00C76C1A"/>
    <w:rsid w:val="00C77FB0"/>
    <w:rsid w:val="00C809CE"/>
    <w:rsid w:val="00C8193F"/>
    <w:rsid w:val="00C81A0C"/>
    <w:rsid w:val="00C83A46"/>
    <w:rsid w:val="00C923CB"/>
    <w:rsid w:val="00C95156"/>
    <w:rsid w:val="00CA1969"/>
    <w:rsid w:val="00CA34D9"/>
    <w:rsid w:val="00CA372B"/>
    <w:rsid w:val="00CA38E4"/>
    <w:rsid w:val="00CA4AA4"/>
    <w:rsid w:val="00CA4B34"/>
    <w:rsid w:val="00CB3DD0"/>
    <w:rsid w:val="00CB54C1"/>
    <w:rsid w:val="00CB718B"/>
    <w:rsid w:val="00CC03BD"/>
    <w:rsid w:val="00CC2978"/>
    <w:rsid w:val="00CD02A8"/>
    <w:rsid w:val="00CD0ECC"/>
    <w:rsid w:val="00CD1C3A"/>
    <w:rsid w:val="00CD6625"/>
    <w:rsid w:val="00CE3BF3"/>
    <w:rsid w:val="00CE6036"/>
    <w:rsid w:val="00CF7603"/>
    <w:rsid w:val="00D00761"/>
    <w:rsid w:val="00D0315D"/>
    <w:rsid w:val="00D04B3F"/>
    <w:rsid w:val="00D11A5C"/>
    <w:rsid w:val="00D128EF"/>
    <w:rsid w:val="00D12C7D"/>
    <w:rsid w:val="00D1483A"/>
    <w:rsid w:val="00D235ED"/>
    <w:rsid w:val="00D260F3"/>
    <w:rsid w:val="00D309B1"/>
    <w:rsid w:val="00D37311"/>
    <w:rsid w:val="00D417A2"/>
    <w:rsid w:val="00D51661"/>
    <w:rsid w:val="00D55BC0"/>
    <w:rsid w:val="00D57EE0"/>
    <w:rsid w:val="00D63EFA"/>
    <w:rsid w:val="00D65A21"/>
    <w:rsid w:val="00D672C9"/>
    <w:rsid w:val="00D70C65"/>
    <w:rsid w:val="00D74FAC"/>
    <w:rsid w:val="00D74FEE"/>
    <w:rsid w:val="00D7719D"/>
    <w:rsid w:val="00D82394"/>
    <w:rsid w:val="00D869E5"/>
    <w:rsid w:val="00D907CE"/>
    <w:rsid w:val="00D94F15"/>
    <w:rsid w:val="00D960FF"/>
    <w:rsid w:val="00DA0372"/>
    <w:rsid w:val="00DA07CE"/>
    <w:rsid w:val="00DA1D1F"/>
    <w:rsid w:val="00DA42DE"/>
    <w:rsid w:val="00DB0065"/>
    <w:rsid w:val="00DB380D"/>
    <w:rsid w:val="00DB5C8A"/>
    <w:rsid w:val="00DC0814"/>
    <w:rsid w:val="00DD4340"/>
    <w:rsid w:val="00DD527B"/>
    <w:rsid w:val="00DE5661"/>
    <w:rsid w:val="00DF2B1F"/>
    <w:rsid w:val="00DF3B06"/>
    <w:rsid w:val="00DF5F22"/>
    <w:rsid w:val="00DF6822"/>
    <w:rsid w:val="00E01149"/>
    <w:rsid w:val="00E0189F"/>
    <w:rsid w:val="00E109FA"/>
    <w:rsid w:val="00E11935"/>
    <w:rsid w:val="00E23340"/>
    <w:rsid w:val="00E25E00"/>
    <w:rsid w:val="00E268C9"/>
    <w:rsid w:val="00E32B0A"/>
    <w:rsid w:val="00E41C39"/>
    <w:rsid w:val="00E41FC5"/>
    <w:rsid w:val="00E443E4"/>
    <w:rsid w:val="00E4657F"/>
    <w:rsid w:val="00E54B84"/>
    <w:rsid w:val="00E55A99"/>
    <w:rsid w:val="00E64ABD"/>
    <w:rsid w:val="00E653A8"/>
    <w:rsid w:val="00E7089F"/>
    <w:rsid w:val="00E725F4"/>
    <w:rsid w:val="00E74793"/>
    <w:rsid w:val="00E749AF"/>
    <w:rsid w:val="00E76523"/>
    <w:rsid w:val="00E81E55"/>
    <w:rsid w:val="00E85FB4"/>
    <w:rsid w:val="00E9104B"/>
    <w:rsid w:val="00E91F21"/>
    <w:rsid w:val="00E931BB"/>
    <w:rsid w:val="00E93F72"/>
    <w:rsid w:val="00E9439F"/>
    <w:rsid w:val="00E954F2"/>
    <w:rsid w:val="00E96ABB"/>
    <w:rsid w:val="00E97D40"/>
    <w:rsid w:val="00EA299A"/>
    <w:rsid w:val="00EA4902"/>
    <w:rsid w:val="00EB2494"/>
    <w:rsid w:val="00EB3460"/>
    <w:rsid w:val="00EB369B"/>
    <w:rsid w:val="00EB52D6"/>
    <w:rsid w:val="00EB767C"/>
    <w:rsid w:val="00ED0A6A"/>
    <w:rsid w:val="00ED635F"/>
    <w:rsid w:val="00EE1BD4"/>
    <w:rsid w:val="00EE7624"/>
    <w:rsid w:val="00EF207F"/>
    <w:rsid w:val="00EF6784"/>
    <w:rsid w:val="00F0042C"/>
    <w:rsid w:val="00F02E5D"/>
    <w:rsid w:val="00F05DA1"/>
    <w:rsid w:val="00F07086"/>
    <w:rsid w:val="00F072BB"/>
    <w:rsid w:val="00F10EE2"/>
    <w:rsid w:val="00F12E53"/>
    <w:rsid w:val="00F203D6"/>
    <w:rsid w:val="00F30AD8"/>
    <w:rsid w:val="00F34957"/>
    <w:rsid w:val="00F35ACC"/>
    <w:rsid w:val="00F36EBC"/>
    <w:rsid w:val="00F42221"/>
    <w:rsid w:val="00F425D0"/>
    <w:rsid w:val="00F529C7"/>
    <w:rsid w:val="00F5647E"/>
    <w:rsid w:val="00F605AE"/>
    <w:rsid w:val="00F6198F"/>
    <w:rsid w:val="00F62B4B"/>
    <w:rsid w:val="00F75E91"/>
    <w:rsid w:val="00F763BD"/>
    <w:rsid w:val="00F76B52"/>
    <w:rsid w:val="00F8646F"/>
    <w:rsid w:val="00F957BC"/>
    <w:rsid w:val="00FA56C3"/>
    <w:rsid w:val="00FA7499"/>
    <w:rsid w:val="00FB04B0"/>
    <w:rsid w:val="00FD0177"/>
    <w:rsid w:val="00FD18F2"/>
    <w:rsid w:val="00FD2F50"/>
    <w:rsid w:val="00FD3E07"/>
    <w:rsid w:val="00FE1E49"/>
    <w:rsid w:val="00FE4AFC"/>
    <w:rsid w:val="00FE5D06"/>
    <w:rsid w:val="00FE73D8"/>
    <w:rsid w:val="00FF0BF1"/>
    <w:rsid w:val="00FF42E0"/>
    <w:rsid w:val="00F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3313"/>
    <o:shapelayout v:ext="edit">
      <o:idmap v:ext="edit" data="1"/>
    </o:shapelayout>
  </w:shapeDefaults>
  <w:decimalSymbol w:val="."/>
  <w:listSeparator w:val=","/>
  <w15:docId w15:val="{6215AA18-08B8-4E0E-B655-E9F46825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aliases w:val="标题1,DAS标题 1,DAS标题  1,DAS,D A S标题       1,DAS标1,H1,PIM 1,h1,Heading 0,1.标题,1.,123321,1,Char3,T1,Chapter Level,/Function 1,一级标题"/>
    <w:basedOn w:val="a0"/>
    <w:next w:val="a0"/>
    <w:link w:val="1Char"/>
    <w:uiPriority w:val="99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</w:rPr>
  </w:style>
  <w:style w:type="paragraph" w:styleId="20">
    <w:name w:val="heading 2"/>
    <w:aliases w:val="DAS标题 2,标题2DAS,DAS标2, Char,l2,H2,h2,第一章 标题 2,Heading 2 Hidden,Heading 2 CCBS,heading 2,PIM2,Titre3,HD2,sect 1.2,H21,sect 1.21,H22,sect 1.22,H211,sect 1.211,H23,sect 1.23,H212,sect 1.212,DO,ISO1,Underrubrik1,prop2,UNDERRUBRIK 1-2,2,Level 2 Head,L2"/>
    <w:basedOn w:val="a0"/>
    <w:next w:val="a0"/>
    <w:link w:val="2Char"/>
    <w:uiPriority w:val="9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b/>
      <w:bCs/>
      <w:kern w:val="2"/>
      <w:sz w:val="24"/>
      <w:szCs w:val="28"/>
    </w:rPr>
  </w:style>
  <w:style w:type="paragraph" w:styleId="3">
    <w:name w:val="heading 3"/>
    <w:aliases w:val="1.1.1,H3,h3,level_3,PIM 3,Level 3 Head,Heading 3 - old,sect1.2.3,sect1.2.31,sect1.2.32,sect1.2.311,sect1.2.33,sect1.2.312,Bold Head,bh,BOD 0,1.1.1标题,Char1,T3,/Function 3, Char1,第二层条"/>
    <w:basedOn w:val="a0"/>
    <w:next w:val="a0"/>
    <w:link w:val="3Char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</w:rPr>
  </w:style>
  <w:style w:type="paragraph" w:styleId="4">
    <w:name w:val="heading 4"/>
    <w:aliases w:val="1.1.1.1,bullet,bl,bb,PIM 4,H4,h4,bottom border,Überschrift 4 Char,Überschrift 4 Char1 Char,Überschrift 4 Char Char Char,T4,/Function 4,四级标题"/>
    <w:basedOn w:val="a0"/>
    <w:next w:val="a0"/>
    <w:link w:val="4Char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</w:rPr>
  </w:style>
  <w:style w:type="paragraph" w:styleId="5">
    <w:name w:val="heading 5"/>
    <w:aliases w:val="Überschrift 5 Char,T5,/Function 5,1.1.1.1.1 Überschrift 5 Char,五级标题"/>
    <w:basedOn w:val="a0"/>
    <w:next w:val="a0"/>
    <w:link w:val="5Char"/>
    <w:uiPriority w:val="9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</w:rPr>
  </w:style>
  <w:style w:type="paragraph" w:styleId="6">
    <w:name w:val="heading 6"/>
    <w:aliases w:val="Überschrift 6 Char,T6,/Function 6,六级标题"/>
    <w:basedOn w:val="a0"/>
    <w:next w:val="a0"/>
    <w:link w:val="6Char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</w:rPr>
  </w:style>
  <w:style w:type="paragraph" w:styleId="7">
    <w:name w:val="heading 7"/>
    <w:aliases w:val="不用,T7,七级标题"/>
    <w:basedOn w:val="a0"/>
    <w:next w:val="a0"/>
    <w:link w:val="7Char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</w:rPr>
  </w:style>
  <w:style w:type="paragraph" w:styleId="8">
    <w:name w:val="heading 8"/>
    <w:aliases w:val="不用8,8,T8,八级标题"/>
    <w:basedOn w:val="a0"/>
    <w:next w:val="a0"/>
    <w:link w:val="8Char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</w:rPr>
  </w:style>
  <w:style w:type="paragraph" w:styleId="9">
    <w:name w:val="heading 9"/>
    <w:aliases w:val="三级标题,不用9,9,T9,九级标题"/>
    <w:basedOn w:val="a0"/>
    <w:next w:val="a0"/>
    <w:link w:val="9Char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Char"/>
    <w:uiPriority w:val="99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0"/>
    <w:next w:val="a0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5">
    <w:name w:val="header"/>
    <w:basedOn w:val="a0"/>
    <w:link w:val="Char0"/>
    <w:uiPriority w:val="99"/>
    <w:rsid w:val="00F5647E"/>
    <w:pPr>
      <w:tabs>
        <w:tab w:val="center" w:pos="4536"/>
        <w:tab w:val="right" w:pos="9072"/>
      </w:tabs>
    </w:pPr>
  </w:style>
  <w:style w:type="paragraph" w:styleId="a6">
    <w:name w:val="Normal Indent"/>
    <w:aliases w:val="特点,表正文,正文非缩进,R,ind:txt,标题4,段1,ALT+Z,Paragraph2,Paragraph3,Paragraph4,Paragraph5,Paragraph6,四号,正文编号,图号标注,正文不缩进,Indent 1,表正文1,正文非缩进1,Alt+X1,mr正文缩进1,特点1,段11,正文不缩进1,正文缩进 Char1,正文缩进（首行缩进两字）1,正文（首行缩进两字）1,表正文2,正文双线,上海中望标准正文（首行缩进两字）,正文非缩进 Char,特,正文（首行缩进两字）"/>
    <w:basedOn w:val="a0"/>
    <w:link w:val="Char1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customStyle="1" w:styleId="30">
    <w:name w:val="样式 首行缩进:  3 字符"/>
    <w:basedOn w:val="a0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7">
    <w:name w:val="Table Grid"/>
    <w:basedOn w:val="a2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1">
    <w:name w:val="toc 2"/>
    <w:basedOn w:val="a0"/>
    <w:next w:val="a0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0"/>
    <w:next w:val="a0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9">
    <w:name w:val="Hyperlink"/>
    <w:uiPriority w:val="99"/>
    <w:rsid w:val="006539CF"/>
    <w:rPr>
      <w:color w:val="0000FF"/>
      <w:u w:val="single"/>
    </w:rPr>
  </w:style>
  <w:style w:type="paragraph" w:styleId="aa">
    <w:name w:val="Document Map"/>
    <w:basedOn w:val="a0"/>
    <w:link w:val="Char2"/>
    <w:semiHidden/>
    <w:rsid w:val="00DF3B06"/>
    <w:pPr>
      <w:shd w:val="clear" w:color="auto" w:fill="000080"/>
    </w:pPr>
  </w:style>
  <w:style w:type="paragraph" w:styleId="40">
    <w:name w:val="toc 4"/>
    <w:basedOn w:val="a0"/>
    <w:next w:val="a0"/>
    <w:autoRedefine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0"/>
    <w:next w:val="a0"/>
    <w:autoRedefine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0"/>
    <w:next w:val="a0"/>
    <w:autoRedefine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0"/>
    <w:next w:val="a0"/>
    <w:autoRedefine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0"/>
    <w:next w:val="a0"/>
    <w:autoRedefine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0"/>
    <w:next w:val="a0"/>
    <w:autoRedefine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b">
    <w:name w:val="page number"/>
    <w:basedOn w:val="a1"/>
    <w:rsid w:val="00AA56B5"/>
  </w:style>
  <w:style w:type="character" w:customStyle="1" w:styleId="Char0">
    <w:name w:val="页眉 Char"/>
    <w:link w:val="a5"/>
    <w:uiPriority w:val="99"/>
    <w:rsid w:val="00B21CA3"/>
    <w:rPr>
      <w:rFonts w:ascii="Arial" w:hAnsi="Arial"/>
      <w:sz w:val="21"/>
      <w:lang w:val="fr-FR" w:eastAsia="fr-FR"/>
    </w:rPr>
  </w:style>
  <w:style w:type="paragraph" w:styleId="ac">
    <w:name w:val="List Paragraph"/>
    <w:basedOn w:val="a0"/>
    <w:uiPriority w:val="34"/>
    <w:qFormat/>
    <w:rsid w:val="000A2ED7"/>
    <w:pPr>
      <w:spacing w:line="360" w:lineRule="auto"/>
      <w:ind w:firstLineChars="200" w:firstLine="420"/>
      <w:jc w:val="both"/>
    </w:pPr>
    <w:rPr>
      <w:kern w:val="2"/>
      <w:szCs w:val="24"/>
      <w:lang w:val="en-US" w:eastAsia="zh-CN"/>
    </w:rPr>
  </w:style>
  <w:style w:type="paragraph" w:styleId="ad">
    <w:name w:val="caption"/>
    <w:aliases w:val="LEG"/>
    <w:basedOn w:val="a0"/>
    <w:next w:val="a0"/>
    <w:link w:val="Char3"/>
    <w:qFormat/>
    <w:rsid w:val="000A2ED7"/>
    <w:pPr>
      <w:jc w:val="both"/>
    </w:pPr>
    <w:rPr>
      <w:rFonts w:eastAsia="黑体"/>
      <w:kern w:val="2"/>
      <w:sz w:val="20"/>
    </w:rPr>
  </w:style>
  <w:style w:type="character" w:customStyle="1" w:styleId="Char3">
    <w:name w:val="题注 Char"/>
    <w:aliases w:val="LEG Char"/>
    <w:link w:val="ad"/>
    <w:rsid w:val="000A2ED7"/>
    <w:rPr>
      <w:rFonts w:ascii="Arial" w:eastAsia="黑体" w:hAnsi="Arial" w:cs="Arial"/>
      <w:kern w:val="2"/>
    </w:rPr>
  </w:style>
  <w:style w:type="paragraph" w:customStyle="1" w:styleId="2">
    <w:name w:val="样式2"/>
    <w:basedOn w:val="a0"/>
    <w:autoRedefine/>
    <w:rsid w:val="005230FD"/>
    <w:pPr>
      <w:numPr>
        <w:ilvl w:val="1"/>
        <w:numId w:val="3"/>
      </w:numPr>
      <w:spacing w:line="360" w:lineRule="auto"/>
      <w:jc w:val="both"/>
      <w:outlineLvl w:val="1"/>
    </w:pPr>
    <w:rPr>
      <w:kern w:val="2"/>
      <w:szCs w:val="24"/>
      <w:lang w:val="en-US" w:eastAsia="zh-CN"/>
    </w:rPr>
  </w:style>
  <w:style w:type="paragraph" w:styleId="ae">
    <w:name w:val="Balloon Text"/>
    <w:basedOn w:val="a0"/>
    <w:link w:val="Char4"/>
    <w:rsid w:val="00EA4902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e"/>
    <w:rsid w:val="00EA4902"/>
    <w:rPr>
      <w:rFonts w:ascii="Arial" w:hAnsi="Arial"/>
      <w:sz w:val="18"/>
      <w:szCs w:val="18"/>
      <w:lang w:val="fr-FR" w:eastAsia="fr-FR"/>
    </w:rPr>
  </w:style>
  <w:style w:type="paragraph" w:customStyle="1" w:styleId="11">
    <w:name w:val="样式1"/>
    <w:basedOn w:val="a0"/>
    <w:autoRedefine/>
    <w:uiPriority w:val="99"/>
    <w:rsid w:val="0071432D"/>
    <w:pPr>
      <w:spacing w:line="360" w:lineRule="auto"/>
      <w:jc w:val="both"/>
    </w:pPr>
    <w:rPr>
      <w:b/>
      <w:kern w:val="2"/>
      <w:sz w:val="24"/>
      <w:szCs w:val="24"/>
      <w:lang w:val="en-US" w:eastAsia="zh-CN"/>
    </w:rPr>
  </w:style>
  <w:style w:type="paragraph" w:customStyle="1" w:styleId="20013">
    <w:name w:val="样式 标题 2 + 小四 加粗 段前: 0 磅 段后: 0 磅 行距: 多倍行距 1.3 字行"/>
    <w:basedOn w:val="20"/>
    <w:autoRedefine/>
    <w:uiPriority w:val="99"/>
    <w:rsid w:val="0071432D"/>
    <w:pPr>
      <w:numPr>
        <w:numId w:val="2"/>
      </w:numPr>
      <w:spacing w:before="0" w:after="0" w:line="312" w:lineRule="auto"/>
    </w:pPr>
    <w:rPr>
      <w:rFonts w:ascii="宋体" w:hAnsi="Times New Roman" w:cs="宋体"/>
      <w:szCs w:val="24"/>
    </w:rPr>
  </w:style>
  <w:style w:type="character" w:styleId="af">
    <w:name w:val="annotation reference"/>
    <w:rsid w:val="0071432D"/>
    <w:rPr>
      <w:sz w:val="21"/>
      <w:szCs w:val="21"/>
    </w:rPr>
  </w:style>
  <w:style w:type="paragraph" w:styleId="af0">
    <w:name w:val="annotation text"/>
    <w:basedOn w:val="a0"/>
    <w:link w:val="Char5"/>
    <w:rsid w:val="0071432D"/>
    <w:pPr>
      <w:adjustRightInd w:val="0"/>
      <w:spacing w:line="312" w:lineRule="atLeast"/>
      <w:textAlignment w:val="baseline"/>
    </w:pPr>
  </w:style>
  <w:style w:type="character" w:customStyle="1" w:styleId="Char5">
    <w:name w:val="批注文字 Char"/>
    <w:link w:val="af0"/>
    <w:rsid w:val="0071432D"/>
    <w:rPr>
      <w:rFonts w:ascii="Arial" w:hAnsi="Arial"/>
      <w:sz w:val="21"/>
    </w:rPr>
  </w:style>
  <w:style w:type="paragraph" w:customStyle="1" w:styleId="af1">
    <w:name w:val="提示文字"/>
    <w:basedOn w:val="a0"/>
    <w:next w:val="a0"/>
    <w:rsid w:val="0071432D"/>
    <w:pPr>
      <w:ind w:firstLineChars="200" w:firstLine="440"/>
      <w:jc w:val="both"/>
    </w:pPr>
    <w:rPr>
      <w:rFonts w:ascii="Times New Roman" w:hAnsi="Times New Roman"/>
      <w:i/>
      <w:color w:val="0000FF"/>
      <w:kern w:val="2"/>
      <w:sz w:val="22"/>
      <w:szCs w:val="24"/>
      <w:lang w:val="en-US" w:eastAsia="zh-CN"/>
    </w:rPr>
  </w:style>
  <w:style w:type="paragraph" w:customStyle="1" w:styleId="1TXT">
    <w:name w:val="1_TXT"/>
    <w:basedOn w:val="a0"/>
    <w:qFormat/>
    <w:rsid w:val="0071432D"/>
    <w:pPr>
      <w:spacing w:line="240" w:lineRule="auto"/>
      <w:ind w:firstLine="420"/>
      <w:jc w:val="both"/>
    </w:pPr>
    <w:rPr>
      <w:rFonts w:ascii="Calibri" w:hAnsi="Calibri"/>
      <w:kern w:val="2"/>
      <w:szCs w:val="21"/>
      <w:lang w:val="en-US" w:eastAsia="zh-CN"/>
    </w:rPr>
  </w:style>
  <w:style w:type="character" w:customStyle="1" w:styleId="1Char">
    <w:name w:val="标题 1 Char"/>
    <w:aliases w:val="标题1 Char,DAS标题 1 Char,DAS标题  1 Char,DAS Char,D A S标题       1 Char,DAS标1 Char,H1 Char,PIM 1 Char,h1 Char,Heading 0 Char,1.标题 Char,1. Char,123321 Char,1 Char,Char3 Char,T1 Char,Chapter Level Char,/Function 1 Char,一级标题 Char"/>
    <w:link w:val="1"/>
    <w:uiPriority w:val="99"/>
    <w:rsid w:val="0071432D"/>
    <w:rPr>
      <w:rFonts w:ascii="Arial" w:hAnsi="Arial"/>
      <w:b/>
      <w:bCs/>
      <w:kern w:val="44"/>
      <w:sz w:val="28"/>
      <w:szCs w:val="44"/>
    </w:rPr>
  </w:style>
  <w:style w:type="paragraph" w:customStyle="1" w:styleId="af2">
    <w:name w:val="正文图标题"/>
    <w:next w:val="a0"/>
    <w:rsid w:val="0071432D"/>
    <w:pPr>
      <w:tabs>
        <w:tab w:val="num" w:pos="360"/>
      </w:tabs>
      <w:spacing w:beforeLines="50" w:afterLines="50"/>
      <w:ind w:left="420" w:hanging="420"/>
      <w:jc w:val="center"/>
    </w:pPr>
    <w:rPr>
      <w:rFonts w:ascii="黑体" w:eastAsia="黑体"/>
      <w:sz w:val="21"/>
    </w:rPr>
  </w:style>
  <w:style w:type="paragraph" w:customStyle="1" w:styleId="a">
    <w:name w:val="其他发布日期"/>
    <w:basedOn w:val="a0"/>
    <w:rsid w:val="0071432D"/>
    <w:pPr>
      <w:framePr w:w="3997" w:h="471" w:hRule="exact" w:vSpace="181" w:wrap="around" w:vAnchor="page" w:hAnchor="page" w:x="1419" w:y="14097" w:anchorLock="1"/>
      <w:widowControl/>
      <w:numPr>
        <w:numId w:val="4"/>
      </w:numPr>
      <w:spacing w:line="240" w:lineRule="auto"/>
    </w:pPr>
    <w:rPr>
      <w:rFonts w:ascii="Times New Roman" w:eastAsia="黑体" w:hAnsi="Times New Roman"/>
      <w:sz w:val="28"/>
      <w:lang w:val="en-US" w:eastAsia="zh-CN"/>
    </w:rPr>
  </w:style>
  <w:style w:type="paragraph" w:customStyle="1" w:styleId="Default">
    <w:name w:val="Default"/>
    <w:rsid w:val="0071432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4Char">
    <w:name w:val="标题 4 Char"/>
    <w:aliases w:val="1.1.1.1 Char,bullet Char,bl Char,bb Char,PIM 4 Char,H4 Char,h4 Char,bottom border Char,Überschrift 4 Char Char,Überschrift 4 Char1 Char Char,Überschrift 4 Char Char Char Char,T4 Char,/Function 4 Char,四级标题 Char"/>
    <w:link w:val="4"/>
    <w:rsid w:val="0071432D"/>
    <w:rPr>
      <w:rFonts w:ascii="Arial" w:hAnsi="Arial"/>
      <w:b/>
      <w:bCs/>
      <w:kern w:val="2"/>
      <w:sz w:val="21"/>
      <w:szCs w:val="24"/>
    </w:rPr>
  </w:style>
  <w:style w:type="paragraph" w:customStyle="1" w:styleId="100">
    <w:name w:val="1_0正文"/>
    <w:basedOn w:val="a0"/>
    <w:link w:val="10Char"/>
    <w:qFormat/>
    <w:rsid w:val="0071432D"/>
    <w:pPr>
      <w:spacing w:line="360" w:lineRule="auto"/>
      <w:jc w:val="both"/>
    </w:pPr>
    <w:rPr>
      <w:rFonts w:ascii="Calibri" w:hAnsi="Calibri"/>
      <w:kern w:val="2"/>
      <w:szCs w:val="21"/>
    </w:rPr>
  </w:style>
  <w:style w:type="character" w:customStyle="1" w:styleId="Char1">
    <w:name w:val="正文缩进 Char"/>
    <w:aliases w:val="特点 Char,表正文 Char,正文非缩进 Char1,R Char,ind:txt Char,标题4 Char,段1 Char,ALT+Z Char,Paragraph2 Char,Paragraph3 Char,Paragraph4 Char,Paragraph5 Char,Paragraph6 Char,四号 Char,正文编号 Char,图号标注 Char,正文不缩进 Char,Indent 1 Char,表正文1 Char,正文非缩进1 Char,Alt+X1 Char"/>
    <w:link w:val="a6"/>
    <w:rsid w:val="0071432D"/>
    <w:rPr>
      <w:rFonts w:ascii="Arial" w:hAnsi="Arial"/>
      <w:kern w:val="2"/>
      <w:sz w:val="24"/>
      <w:szCs w:val="24"/>
    </w:rPr>
  </w:style>
  <w:style w:type="paragraph" w:customStyle="1" w:styleId="22">
    <w:name w:val="正文 + 首行缩进　2字符"/>
    <w:basedOn w:val="a0"/>
    <w:qFormat/>
    <w:rsid w:val="0071432D"/>
    <w:pPr>
      <w:ind w:firstLineChars="200" w:firstLine="200"/>
      <w:jc w:val="both"/>
    </w:pPr>
    <w:rPr>
      <w:rFonts w:ascii="Calibri" w:hAnsi="Calibri" w:cs="宋体"/>
      <w:kern w:val="2"/>
      <w:lang w:val="en-US" w:eastAsia="zh-CN"/>
    </w:rPr>
  </w:style>
  <w:style w:type="paragraph" w:customStyle="1" w:styleId="af3">
    <w:name w:val="图形样式"/>
    <w:basedOn w:val="a0"/>
    <w:rsid w:val="0071432D"/>
    <w:pPr>
      <w:spacing w:line="240" w:lineRule="auto"/>
      <w:jc w:val="center"/>
    </w:pPr>
    <w:rPr>
      <w:rFonts w:ascii="Times New Roman" w:hAnsi="Times New Roman" w:cs="宋体"/>
      <w:kern w:val="2"/>
      <w:lang w:val="en-US" w:eastAsia="zh-CN"/>
    </w:rPr>
  </w:style>
  <w:style w:type="character" w:customStyle="1" w:styleId="10Char">
    <w:name w:val="1_0正文 Char"/>
    <w:link w:val="100"/>
    <w:rsid w:val="0071432D"/>
    <w:rPr>
      <w:rFonts w:ascii="Calibri" w:hAnsi="Calibri"/>
      <w:kern w:val="2"/>
      <w:sz w:val="21"/>
      <w:szCs w:val="21"/>
    </w:rPr>
  </w:style>
  <w:style w:type="paragraph" w:customStyle="1" w:styleId="af4">
    <w:name w:val="标准文件_段"/>
    <w:autoRedefine/>
    <w:rsid w:val="0071432D"/>
    <w:pPr>
      <w:autoSpaceDE w:val="0"/>
      <w:autoSpaceDN w:val="0"/>
      <w:adjustRightInd w:val="0"/>
      <w:snapToGrid w:val="0"/>
      <w:spacing w:line="276" w:lineRule="auto"/>
      <w:ind w:firstLineChars="200" w:firstLine="428"/>
      <w:jc w:val="both"/>
    </w:pPr>
    <w:rPr>
      <w:noProof/>
      <w:spacing w:val="2"/>
      <w:sz w:val="21"/>
    </w:rPr>
  </w:style>
  <w:style w:type="table" w:styleId="3-1">
    <w:name w:val="Medium Grid 3 Accent 1"/>
    <w:basedOn w:val="a2"/>
    <w:uiPriority w:val="69"/>
    <w:rsid w:val="0071432D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2Char">
    <w:name w:val="标题 2 Char"/>
    <w:aliases w:val="DAS标题 2 Char,标题2DAS Char,DAS标2 Char, Char Char,l2 Char,H2 Char,h2 Char,第一章 标题 2 Char,Heading 2 Hidden Char,Heading 2 CCBS Char,heading 2 Char,PIM2 Char,Titre3 Char,HD2 Char,sect 1.2 Char,H21 Char,sect 1.21 Char,H22 Char,sect 1.22 Char,H23 Char"/>
    <w:link w:val="20"/>
    <w:uiPriority w:val="9"/>
    <w:rsid w:val="0071432D"/>
    <w:rPr>
      <w:rFonts w:ascii="Arial" w:hAnsi="Arial" w:cs="Arial"/>
      <w:b/>
      <w:bCs/>
      <w:kern w:val="2"/>
      <w:sz w:val="24"/>
      <w:szCs w:val="28"/>
    </w:rPr>
  </w:style>
  <w:style w:type="paragraph" w:customStyle="1" w:styleId="ReportGenerator">
    <w:name w:val="Report Generator"/>
    <w:rsid w:val="0071432D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</w:rPr>
  </w:style>
  <w:style w:type="paragraph" w:styleId="af5">
    <w:name w:val="Normal (Web)"/>
    <w:basedOn w:val="a0"/>
    <w:uiPriority w:val="99"/>
    <w:unhideWhenUsed/>
    <w:rsid w:val="0071432D"/>
    <w:pPr>
      <w:widowControl/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val="en-US" w:eastAsia="zh-CN"/>
    </w:rPr>
  </w:style>
  <w:style w:type="paragraph" w:styleId="af6">
    <w:name w:val="annotation subject"/>
    <w:basedOn w:val="af0"/>
    <w:next w:val="af0"/>
    <w:link w:val="Char6"/>
    <w:rsid w:val="0071432D"/>
    <w:pPr>
      <w:adjustRightInd/>
      <w:spacing w:line="360" w:lineRule="auto"/>
      <w:textAlignment w:val="auto"/>
    </w:pPr>
    <w:rPr>
      <w:b/>
      <w:bCs/>
      <w:kern w:val="2"/>
      <w:szCs w:val="24"/>
    </w:rPr>
  </w:style>
  <w:style w:type="character" w:customStyle="1" w:styleId="Char6">
    <w:name w:val="批注主题 Char"/>
    <w:link w:val="af6"/>
    <w:rsid w:val="0071432D"/>
    <w:rPr>
      <w:rFonts w:ascii="Arial" w:hAnsi="Arial"/>
      <w:b/>
      <w:bCs/>
      <w:kern w:val="2"/>
      <w:sz w:val="21"/>
      <w:szCs w:val="24"/>
    </w:rPr>
  </w:style>
  <w:style w:type="paragraph" w:styleId="af7">
    <w:name w:val="No Spacing"/>
    <w:link w:val="Char7"/>
    <w:uiPriority w:val="1"/>
    <w:qFormat/>
    <w:rsid w:val="0071432D"/>
    <w:rPr>
      <w:rFonts w:ascii="Calibri" w:hAnsi="Calibri"/>
      <w:sz w:val="22"/>
      <w:szCs w:val="22"/>
    </w:rPr>
  </w:style>
  <w:style w:type="paragraph" w:customStyle="1" w:styleId="af8">
    <w:name w:val="表格文字"/>
    <w:basedOn w:val="a0"/>
    <w:next w:val="a0"/>
    <w:rsid w:val="004F0677"/>
    <w:pPr>
      <w:spacing w:line="240" w:lineRule="auto"/>
    </w:pPr>
    <w:rPr>
      <w:rFonts w:ascii="Times New Roman" w:hAnsi="Times New Roman"/>
      <w:bCs/>
      <w:kern w:val="2"/>
      <w:szCs w:val="21"/>
      <w:lang w:val="en-US" w:eastAsia="zh-CN"/>
    </w:rPr>
  </w:style>
  <w:style w:type="paragraph" w:customStyle="1" w:styleId="af9">
    <w:name w:val="表格标题行"/>
    <w:basedOn w:val="a0"/>
    <w:rsid w:val="004F0677"/>
    <w:pPr>
      <w:spacing w:line="240" w:lineRule="auto"/>
      <w:jc w:val="center"/>
    </w:pPr>
    <w:rPr>
      <w:rFonts w:ascii="Times New Roman" w:hAnsi="Times New Roman" w:cs="宋体"/>
      <w:b/>
      <w:bCs/>
      <w:kern w:val="2"/>
      <w:lang w:val="en-US" w:eastAsia="zh-CN"/>
    </w:rPr>
  </w:style>
  <w:style w:type="paragraph" w:styleId="afa">
    <w:name w:val="Body Text"/>
    <w:basedOn w:val="a0"/>
    <w:link w:val="Char8"/>
    <w:rsid w:val="004F0677"/>
    <w:pPr>
      <w:snapToGrid w:val="0"/>
      <w:spacing w:before="120" w:after="120" w:line="240" w:lineRule="auto"/>
      <w:ind w:left="567"/>
      <w:jc w:val="both"/>
    </w:pPr>
    <w:rPr>
      <w:rFonts w:ascii="Times New Roman" w:eastAsia="MS Mincho" w:hAnsi="Times New Roman"/>
      <w:kern w:val="2"/>
      <w:sz w:val="24"/>
      <w:lang w:eastAsia="ja-JP"/>
    </w:rPr>
  </w:style>
  <w:style w:type="character" w:customStyle="1" w:styleId="Char8">
    <w:name w:val="正文文本 Char"/>
    <w:link w:val="afa"/>
    <w:rsid w:val="004F0677"/>
    <w:rPr>
      <w:rFonts w:eastAsia="MS Mincho"/>
      <w:kern w:val="2"/>
      <w:sz w:val="24"/>
      <w:lang w:eastAsia="ja-JP"/>
    </w:rPr>
  </w:style>
  <w:style w:type="character" w:customStyle="1" w:styleId="3Char">
    <w:name w:val="标题 3 Char"/>
    <w:aliases w:val="1.1.1 Char,H3 Char,h3 Char,level_3 Char,PIM 3 Char,Level 3 Head Char,Heading 3 - old Char,sect1.2.3 Char,sect1.2.31 Char,sect1.2.32 Char,sect1.2.311 Char,sect1.2.33 Char,sect1.2.312 Char,Bold Head Char,bh Char,BOD 0 Char,1.1.1标题 Char,T3 Char"/>
    <w:link w:val="3"/>
    <w:locked/>
    <w:rsid w:val="004F0677"/>
    <w:rPr>
      <w:rFonts w:ascii="Arial" w:hAnsi="Arial"/>
      <w:b/>
      <w:bCs/>
      <w:kern w:val="2"/>
      <w:sz w:val="21"/>
      <w:szCs w:val="21"/>
    </w:rPr>
  </w:style>
  <w:style w:type="character" w:customStyle="1" w:styleId="5Char">
    <w:name w:val="标题 5 Char"/>
    <w:aliases w:val="Überschrift 5 Char Char,T5 Char,/Function 5 Char,1.1.1.1.1 Überschrift 5 Char Char,五级标题 Char"/>
    <w:link w:val="5"/>
    <w:uiPriority w:val="9"/>
    <w:locked/>
    <w:rsid w:val="004F0677"/>
    <w:rPr>
      <w:rFonts w:ascii="Arial" w:hAnsi="Arial"/>
      <w:b/>
      <w:bCs/>
      <w:kern w:val="2"/>
      <w:sz w:val="21"/>
      <w:szCs w:val="28"/>
    </w:rPr>
  </w:style>
  <w:style w:type="character" w:customStyle="1" w:styleId="6Char">
    <w:name w:val="标题 6 Char"/>
    <w:aliases w:val="Überschrift 6 Char Char,T6 Char,/Function 6 Char,六级标题 Char"/>
    <w:link w:val="6"/>
    <w:locked/>
    <w:rsid w:val="004F0677"/>
    <w:rPr>
      <w:rFonts w:ascii="Arial" w:hAnsi="Arial"/>
      <w:b/>
      <w:bCs/>
      <w:kern w:val="2"/>
      <w:sz w:val="21"/>
      <w:szCs w:val="24"/>
    </w:rPr>
  </w:style>
  <w:style w:type="character" w:customStyle="1" w:styleId="7Char">
    <w:name w:val="标题 7 Char"/>
    <w:aliases w:val="不用 Char,T7 Char,七级标题 Char"/>
    <w:link w:val="7"/>
    <w:locked/>
    <w:rsid w:val="004F0677"/>
    <w:rPr>
      <w:rFonts w:ascii="Arial" w:hAnsi="Arial"/>
      <w:b/>
      <w:bCs/>
      <w:kern w:val="2"/>
      <w:sz w:val="21"/>
      <w:szCs w:val="24"/>
    </w:rPr>
  </w:style>
  <w:style w:type="character" w:customStyle="1" w:styleId="8Char">
    <w:name w:val="标题 8 Char"/>
    <w:aliases w:val="不用8 Char,8 Char,T8 Char,八级标题 Char"/>
    <w:link w:val="8"/>
    <w:locked/>
    <w:rsid w:val="004F0677"/>
    <w:rPr>
      <w:rFonts w:ascii="Arial" w:hAnsi="Arial"/>
      <w:b/>
      <w:kern w:val="2"/>
      <w:sz w:val="21"/>
      <w:szCs w:val="24"/>
    </w:rPr>
  </w:style>
  <w:style w:type="character" w:customStyle="1" w:styleId="9Char">
    <w:name w:val="标题 9 Char"/>
    <w:aliases w:val="三级标题 Char,不用9 Char,9 Char,T9 Char,九级标题 Char"/>
    <w:link w:val="9"/>
    <w:locked/>
    <w:rsid w:val="004F0677"/>
    <w:rPr>
      <w:rFonts w:ascii="Arial" w:hAnsi="Arial"/>
      <w:b/>
      <w:kern w:val="2"/>
      <w:sz w:val="21"/>
      <w:szCs w:val="21"/>
    </w:rPr>
  </w:style>
  <w:style w:type="character" w:customStyle="1" w:styleId="Char">
    <w:name w:val="页脚 Char"/>
    <w:link w:val="a4"/>
    <w:uiPriority w:val="99"/>
    <w:locked/>
    <w:rsid w:val="004F0677"/>
    <w:rPr>
      <w:rFonts w:ascii="Arial" w:hAnsi="Arial"/>
      <w:sz w:val="21"/>
      <w:lang w:val="fr-FR" w:eastAsia="fr-FR"/>
    </w:rPr>
  </w:style>
  <w:style w:type="character" w:customStyle="1" w:styleId="Char10">
    <w:name w:val="批注文字 Char1"/>
    <w:locked/>
    <w:rsid w:val="004F0677"/>
    <w:rPr>
      <w:rFonts w:ascii="Arial" w:hAnsi="Arial" w:cs="Arial"/>
      <w:sz w:val="21"/>
      <w:szCs w:val="21"/>
    </w:rPr>
  </w:style>
  <w:style w:type="character" w:customStyle="1" w:styleId="Char2">
    <w:name w:val="文档结构图 Char"/>
    <w:link w:val="aa"/>
    <w:semiHidden/>
    <w:locked/>
    <w:rsid w:val="004F0677"/>
    <w:rPr>
      <w:rFonts w:ascii="Arial" w:hAnsi="Arial"/>
      <w:sz w:val="21"/>
      <w:shd w:val="clear" w:color="auto" w:fill="000080"/>
      <w:lang w:val="fr-FR" w:eastAsia="fr-FR"/>
    </w:rPr>
  </w:style>
  <w:style w:type="paragraph" w:customStyle="1" w:styleId="TOC1">
    <w:name w:val="TOC 标题1"/>
    <w:basedOn w:val="1"/>
    <w:next w:val="a0"/>
    <w:uiPriority w:val="99"/>
    <w:qFormat/>
    <w:rsid w:val="004F0677"/>
    <w:pPr>
      <w:tabs>
        <w:tab w:val="clear" w:pos="440"/>
        <w:tab w:val="clear" w:pos="680"/>
      </w:tabs>
      <w:spacing w:before="340" w:after="330" w:line="578" w:lineRule="auto"/>
      <w:ind w:left="0" w:firstLine="0"/>
      <w:outlineLvl w:val="9"/>
    </w:pPr>
    <w:rPr>
      <w:rFonts w:cs="Arial"/>
      <w:sz w:val="44"/>
    </w:rPr>
  </w:style>
  <w:style w:type="paragraph" w:styleId="afb">
    <w:name w:val="Body Text First Indent"/>
    <w:basedOn w:val="afa"/>
    <w:link w:val="Char9"/>
    <w:rsid w:val="004F0677"/>
    <w:pPr>
      <w:widowControl/>
      <w:adjustRightInd w:val="0"/>
      <w:snapToGrid/>
      <w:spacing w:before="0" w:after="0" w:line="360" w:lineRule="auto"/>
      <w:ind w:left="0" w:firstLine="454"/>
      <w:jc w:val="left"/>
      <w:textAlignment w:val="baseline"/>
    </w:pPr>
    <w:rPr>
      <w:szCs w:val="24"/>
    </w:rPr>
  </w:style>
  <w:style w:type="character" w:customStyle="1" w:styleId="Char9">
    <w:name w:val="正文首行缩进 Char"/>
    <w:link w:val="afb"/>
    <w:rsid w:val="004F0677"/>
    <w:rPr>
      <w:rFonts w:eastAsia="MS Mincho"/>
      <w:kern w:val="2"/>
      <w:sz w:val="24"/>
      <w:szCs w:val="24"/>
      <w:lang w:eastAsia="ja-JP"/>
    </w:rPr>
  </w:style>
  <w:style w:type="paragraph" w:customStyle="1" w:styleId="12">
    <w:name w:val="列出段落1"/>
    <w:basedOn w:val="a0"/>
    <w:qFormat/>
    <w:rsid w:val="004F0677"/>
    <w:pPr>
      <w:spacing w:line="360" w:lineRule="auto"/>
      <w:ind w:firstLineChars="200" w:firstLine="420"/>
      <w:jc w:val="both"/>
    </w:pPr>
    <w:rPr>
      <w:rFonts w:cs="Arial"/>
      <w:kern w:val="2"/>
      <w:szCs w:val="21"/>
      <w:lang w:val="en-US" w:eastAsia="zh-CN"/>
    </w:rPr>
  </w:style>
  <w:style w:type="paragraph" w:styleId="afc">
    <w:name w:val="Date"/>
    <w:basedOn w:val="a0"/>
    <w:next w:val="a0"/>
    <w:link w:val="Chara"/>
    <w:rsid w:val="004F0677"/>
    <w:pPr>
      <w:spacing w:line="360" w:lineRule="auto"/>
      <w:ind w:leftChars="2500" w:left="100"/>
      <w:jc w:val="both"/>
    </w:pPr>
    <w:rPr>
      <w:kern w:val="2"/>
      <w:szCs w:val="21"/>
    </w:rPr>
  </w:style>
  <w:style w:type="character" w:customStyle="1" w:styleId="Chara">
    <w:name w:val="日期 Char"/>
    <w:link w:val="afc"/>
    <w:rsid w:val="004F0677"/>
    <w:rPr>
      <w:rFonts w:ascii="Arial" w:hAnsi="Arial" w:cs="Arial"/>
      <w:kern w:val="2"/>
      <w:sz w:val="21"/>
      <w:szCs w:val="21"/>
    </w:rPr>
  </w:style>
  <w:style w:type="paragraph" w:styleId="afd">
    <w:name w:val="Title"/>
    <w:basedOn w:val="a0"/>
    <w:next w:val="a0"/>
    <w:link w:val="Charb"/>
    <w:uiPriority w:val="99"/>
    <w:qFormat/>
    <w:rsid w:val="004F0677"/>
    <w:pPr>
      <w:spacing w:before="240" w:after="60" w:line="240" w:lineRule="auto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customStyle="1" w:styleId="Charb">
    <w:name w:val="标题 Char"/>
    <w:link w:val="afd"/>
    <w:uiPriority w:val="99"/>
    <w:rsid w:val="004F0677"/>
    <w:rPr>
      <w:rFonts w:ascii="Cambria" w:hAnsi="Cambria" w:cs="Cambria"/>
      <w:b/>
      <w:bCs/>
      <w:kern w:val="2"/>
      <w:sz w:val="32"/>
      <w:szCs w:val="32"/>
    </w:rPr>
  </w:style>
  <w:style w:type="paragraph" w:customStyle="1" w:styleId="32">
    <w:name w:val="标题3"/>
    <w:basedOn w:val="3"/>
    <w:next w:val="3"/>
    <w:link w:val="3Char0"/>
    <w:uiPriority w:val="99"/>
    <w:rsid w:val="004F0677"/>
    <w:pPr>
      <w:numPr>
        <w:ilvl w:val="0"/>
        <w:numId w:val="0"/>
      </w:numPr>
      <w:tabs>
        <w:tab w:val="num" w:pos="1418"/>
      </w:tabs>
      <w:ind w:left="1418" w:hanging="567"/>
    </w:pPr>
  </w:style>
  <w:style w:type="character" w:customStyle="1" w:styleId="3Char0">
    <w:name w:val="标题3 Char"/>
    <w:link w:val="32"/>
    <w:uiPriority w:val="99"/>
    <w:locked/>
    <w:rsid w:val="004F0677"/>
    <w:rPr>
      <w:rFonts w:ascii="Arial" w:hAnsi="Arial" w:cs="Arial"/>
      <w:b/>
      <w:bCs/>
      <w:kern w:val="2"/>
      <w:sz w:val="21"/>
      <w:szCs w:val="21"/>
    </w:rPr>
  </w:style>
  <w:style w:type="character" w:styleId="afe">
    <w:name w:val="FollowedHyperlink"/>
    <w:uiPriority w:val="99"/>
    <w:rsid w:val="004F0677"/>
    <w:rPr>
      <w:color w:val="800080"/>
      <w:u w:val="single"/>
    </w:rPr>
  </w:style>
  <w:style w:type="paragraph" w:customStyle="1" w:styleId="aff">
    <w:name w:val="表見出し"/>
    <w:basedOn w:val="afa"/>
    <w:rsid w:val="004F0677"/>
    <w:pPr>
      <w:adjustRightInd w:val="0"/>
      <w:spacing w:before="0" w:after="0" w:line="320" w:lineRule="atLeast"/>
      <w:ind w:left="0"/>
      <w:jc w:val="center"/>
    </w:pPr>
    <w:rPr>
      <w:rFonts w:ascii="Century" w:eastAsia="ＨＧ丸ゴシックL" w:hAnsi="Century"/>
      <w:b/>
      <w:kern w:val="0"/>
      <w:sz w:val="16"/>
      <w:lang w:val="en-US"/>
    </w:rPr>
  </w:style>
  <w:style w:type="paragraph" w:customStyle="1" w:styleId="aff0">
    <w:name w:val="表内"/>
    <w:basedOn w:val="a0"/>
    <w:rsid w:val="004F0677"/>
    <w:pPr>
      <w:adjustRightInd w:val="0"/>
      <w:snapToGrid w:val="0"/>
      <w:spacing w:line="240" w:lineRule="atLeast"/>
      <w:jc w:val="both"/>
    </w:pPr>
    <w:rPr>
      <w:rFonts w:ascii="Century" w:eastAsia="MS Mincho" w:hAnsi="Century"/>
      <w:sz w:val="18"/>
      <w:lang w:val="en-US" w:eastAsia="ja-JP"/>
    </w:rPr>
  </w:style>
  <w:style w:type="paragraph" w:styleId="33">
    <w:name w:val="Body Text 3"/>
    <w:basedOn w:val="a0"/>
    <w:link w:val="3Char1"/>
    <w:rsid w:val="004F0677"/>
    <w:pPr>
      <w:spacing w:after="120"/>
    </w:pPr>
    <w:rPr>
      <w:sz w:val="16"/>
      <w:szCs w:val="16"/>
    </w:rPr>
  </w:style>
  <w:style w:type="character" w:customStyle="1" w:styleId="3Char1">
    <w:name w:val="正文文本 3 Char"/>
    <w:link w:val="33"/>
    <w:rsid w:val="004F0677"/>
    <w:rPr>
      <w:rFonts w:ascii="Arial" w:hAnsi="Arial"/>
      <w:sz w:val="16"/>
      <w:szCs w:val="16"/>
      <w:lang w:val="fr-FR" w:eastAsia="fr-FR"/>
    </w:rPr>
  </w:style>
  <w:style w:type="paragraph" w:styleId="aff1">
    <w:name w:val="Body Text Indent"/>
    <w:basedOn w:val="a0"/>
    <w:link w:val="Charc"/>
    <w:rsid w:val="004F0677"/>
    <w:pPr>
      <w:spacing w:after="120"/>
      <w:ind w:leftChars="200" w:left="420"/>
    </w:pPr>
  </w:style>
  <w:style w:type="character" w:customStyle="1" w:styleId="Charc">
    <w:name w:val="正文文本缩进 Char"/>
    <w:link w:val="aff1"/>
    <w:rsid w:val="004F0677"/>
    <w:rPr>
      <w:rFonts w:ascii="Arial" w:hAnsi="Arial"/>
      <w:sz w:val="21"/>
      <w:lang w:val="fr-FR" w:eastAsia="fr-FR"/>
    </w:rPr>
  </w:style>
  <w:style w:type="paragraph" w:styleId="HTML">
    <w:name w:val="HTML Preformatted"/>
    <w:basedOn w:val="a0"/>
    <w:link w:val="HTMLChar"/>
    <w:uiPriority w:val="99"/>
    <w:rsid w:val="004F06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/>
      <w:sz w:val="24"/>
      <w:szCs w:val="24"/>
    </w:rPr>
  </w:style>
  <w:style w:type="character" w:customStyle="1" w:styleId="HTMLChar">
    <w:name w:val="HTML 预设格式 Char"/>
    <w:link w:val="HTML"/>
    <w:uiPriority w:val="99"/>
    <w:rsid w:val="004F0677"/>
    <w:rPr>
      <w:rFonts w:ascii="宋体" w:hAnsi="宋体" w:cs="宋体"/>
      <w:sz w:val="24"/>
      <w:szCs w:val="24"/>
    </w:rPr>
  </w:style>
  <w:style w:type="character" w:customStyle="1" w:styleId="apple-style-span">
    <w:name w:val="apple-style-span"/>
    <w:basedOn w:val="a1"/>
    <w:rsid w:val="004F0677"/>
  </w:style>
  <w:style w:type="character" w:styleId="aff2">
    <w:name w:val="Emphasis"/>
    <w:uiPriority w:val="20"/>
    <w:qFormat/>
    <w:rsid w:val="004F0677"/>
    <w:rPr>
      <w:i/>
      <w:iCs/>
    </w:rPr>
  </w:style>
  <w:style w:type="character" w:customStyle="1" w:styleId="apple-converted-space">
    <w:name w:val="apple-converted-space"/>
    <w:basedOn w:val="a1"/>
    <w:rsid w:val="004F0677"/>
  </w:style>
  <w:style w:type="paragraph" w:styleId="aff3">
    <w:name w:val="table of figures"/>
    <w:basedOn w:val="a0"/>
    <w:next w:val="a0"/>
    <w:uiPriority w:val="99"/>
    <w:rsid w:val="004F0677"/>
    <w:pPr>
      <w:ind w:leftChars="200" w:left="200" w:hangingChars="200" w:hanging="200"/>
    </w:pPr>
  </w:style>
  <w:style w:type="paragraph" w:styleId="aff4">
    <w:name w:val="endnote text"/>
    <w:basedOn w:val="a0"/>
    <w:link w:val="Chard"/>
    <w:rsid w:val="004F0677"/>
    <w:pPr>
      <w:snapToGrid w:val="0"/>
    </w:pPr>
  </w:style>
  <w:style w:type="character" w:customStyle="1" w:styleId="Chard">
    <w:name w:val="尾注文本 Char"/>
    <w:link w:val="aff4"/>
    <w:rsid w:val="004F0677"/>
    <w:rPr>
      <w:rFonts w:ascii="Arial" w:hAnsi="Arial"/>
      <w:sz w:val="21"/>
      <w:lang w:val="fr-FR" w:eastAsia="fr-FR"/>
    </w:rPr>
  </w:style>
  <w:style w:type="character" w:styleId="aff5">
    <w:name w:val="endnote reference"/>
    <w:rsid w:val="004F0677"/>
    <w:rPr>
      <w:vertAlign w:val="superscript"/>
    </w:rPr>
  </w:style>
  <w:style w:type="paragraph" w:customStyle="1" w:styleId="13">
    <w:name w:val="正文1"/>
    <w:basedOn w:val="a0"/>
    <w:qFormat/>
    <w:rsid w:val="004F0677"/>
    <w:pPr>
      <w:spacing w:line="360" w:lineRule="auto"/>
      <w:ind w:leftChars="90" w:left="90" w:right="113"/>
    </w:pPr>
    <w:rPr>
      <w:color w:val="000000"/>
      <w:kern w:val="2"/>
      <w:sz w:val="24"/>
      <w:lang w:val="en-US" w:eastAsia="zh-CN"/>
    </w:rPr>
  </w:style>
  <w:style w:type="paragraph" w:styleId="aff6">
    <w:name w:val="Plain Text"/>
    <w:basedOn w:val="a0"/>
    <w:link w:val="Chare"/>
    <w:uiPriority w:val="99"/>
    <w:unhideWhenUsed/>
    <w:rsid w:val="004F0677"/>
    <w:pPr>
      <w:spacing w:line="240" w:lineRule="auto"/>
    </w:pPr>
    <w:rPr>
      <w:rFonts w:ascii="Calibri" w:hAnsi="Courier New"/>
      <w:kern w:val="2"/>
      <w:szCs w:val="21"/>
    </w:rPr>
  </w:style>
  <w:style w:type="character" w:customStyle="1" w:styleId="Chare">
    <w:name w:val="纯文本 Char"/>
    <w:link w:val="aff6"/>
    <w:uiPriority w:val="99"/>
    <w:rsid w:val="004F0677"/>
    <w:rPr>
      <w:rFonts w:ascii="Calibri" w:hAnsi="Courier New" w:cs="Courier New"/>
      <w:kern w:val="2"/>
      <w:sz w:val="21"/>
      <w:szCs w:val="21"/>
    </w:rPr>
  </w:style>
  <w:style w:type="paragraph" w:customStyle="1" w:styleId="aff7">
    <w:name w:val="文档正文"/>
    <w:autoRedefine/>
    <w:qFormat/>
    <w:rsid w:val="004F0677"/>
    <w:pPr>
      <w:spacing w:line="300" w:lineRule="auto"/>
      <w:ind w:firstLineChars="200" w:firstLine="420"/>
    </w:pPr>
    <w:rPr>
      <w:sz w:val="21"/>
      <w:lang w:val="fr-FR"/>
    </w:rPr>
  </w:style>
  <w:style w:type="paragraph" w:customStyle="1" w:styleId="-1">
    <w:name w:val="英文项目名称-集团通用封面"/>
    <w:rsid w:val="004F0677"/>
    <w:pPr>
      <w:jc w:val="center"/>
    </w:pPr>
    <w:rPr>
      <w:rFonts w:cs="宋体"/>
      <w:b/>
      <w:bCs/>
      <w:spacing w:val="-20"/>
      <w:sz w:val="44"/>
      <w:lang w:val="fr-FR" w:eastAsia="fr-FR"/>
    </w:rPr>
  </w:style>
  <w:style w:type="paragraph" w:customStyle="1" w:styleId="-2">
    <w:name w:val="中文项目名称-集团通用封面"/>
    <w:autoRedefine/>
    <w:rsid w:val="004F0677"/>
    <w:pPr>
      <w:framePr w:hSpace="181" w:wrap="around" w:hAnchor="margin" w:xAlign="center" w:y="114"/>
      <w:jc w:val="center"/>
    </w:pPr>
    <w:rPr>
      <w:rFonts w:ascii="Arial" w:hAnsi="Arial" w:cs="宋体"/>
      <w:b/>
      <w:bCs/>
      <w:sz w:val="44"/>
      <w:szCs w:val="44"/>
      <w:lang w:val="fr-FR"/>
    </w:rPr>
  </w:style>
  <w:style w:type="paragraph" w:customStyle="1" w:styleId="-3">
    <w:name w:val="文件题目-集团通用封面"/>
    <w:autoRedefine/>
    <w:rsid w:val="004F0677"/>
    <w:pPr>
      <w:framePr w:hSpace="181" w:wrap="around" w:hAnchor="margin" w:xAlign="center" w:y="114"/>
      <w:jc w:val="center"/>
    </w:pPr>
    <w:rPr>
      <w:rFonts w:eastAsia="MS Mincho"/>
      <w:b/>
      <w:sz w:val="52"/>
      <w:szCs w:val="52"/>
      <w:lang w:val="fr-FR" w:eastAsia="ja-JP"/>
    </w:rPr>
  </w:style>
  <w:style w:type="paragraph" w:customStyle="1" w:styleId="-4">
    <w:name w:val="版本、日期、状态、编写-集团通用封面"/>
    <w:autoRedefine/>
    <w:rsid w:val="004F0677"/>
    <w:pPr>
      <w:jc w:val="center"/>
    </w:pPr>
    <w:rPr>
      <w:rFonts w:cs="宋体"/>
      <w:b/>
      <w:bCs/>
      <w:sz w:val="18"/>
      <w:lang w:val="fr-FR" w:eastAsia="fr-FR"/>
    </w:rPr>
  </w:style>
  <w:style w:type="paragraph" w:customStyle="1" w:styleId="-5">
    <w:name w:val="文件编码-集团通用封面"/>
    <w:autoRedefine/>
    <w:rsid w:val="004F0677"/>
    <w:pPr>
      <w:jc w:val="center"/>
    </w:pPr>
    <w:rPr>
      <w:rFonts w:cs="宋体"/>
      <w:b/>
      <w:bCs/>
      <w:lang w:val="fr-FR" w:eastAsia="fr-FR"/>
    </w:rPr>
  </w:style>
  <w:style w:type="paragraph" w:customStyle="1" w:styleId="-6">
    <w:name w:val="技术文件头-广利核公司封面"/>
    <w:autoRedefine/>
    <w:rsid w:val="004F0677"/>
    <w:pPr>
      <w:spacing w:before="240" w:after="120" w:line="300" w:lineRule="auto"/>
      <w:jc w:val="center"/>
    </w:pPr>
    <w:rPr>
      <w:rFonts w:ascii="Arial" w:hAnsi="Arial" w:cs="宋体"/>
      <w:b/>
      <w:bCs/>
      <w:color w:val="0000FF"/>
      <w:sz w:val="28"/>
      <w:lang w:val="fr-FR" w:eastAsia="fr-FR"/>
    </w:rPr>
  </w:style>
  <w:style w:type="paragraph" w:customStyle="1" w:styleId="-7">
    <w:name w:val="文件名称、编号、项目名称-广利核公司封面"/>
    <w:autoRedefine/>
    <w:rsid w:val="004F0677"/>
    <w:pPr>
      <w:spacing w:before="120" w:line="420" w:lineRule="auto"/>
      <w:ind w:left="851"/>
    </w:pPr>
    <w:rPr>
      <w:rFonts w:cs="宋体"/>
      <w:sz w:val="21"/>
      <w:lang w:val="fr-FR" w:eastAsia="fr-FR"/>
    </w:rPr>
  </w:style>
  <w:style w:type="paragraph" w:customStyle="1" w:styleId="-8">
    <w:name w:val="文件名称-广利核封面"/>
    <w:autoRedefine/>
    <w:rsid w:val="004F0677"/>
    <w:pPr>
      <w:spacing w:before="120" w:line="420" w:lineRule="auto"/>
      <w:ind w:left="851"/>
    </w:pPr>
    <w:rPr>
      <w:rFonts w:cs="宋体"/>
      <w:b/>
      <w:color w:val="0000FF"/>
      <w:sz w:val="21"/>
      <w:lang w:val="fr-FR" w:eastAsia="fr-FR"/>
    </w:rPr>
  </w:style>
  <w:style w:type="paragraph" w:customStyle="1" w:styleId="-9">
    <w:name w:val="文件编号、项目名称-广利核封面"/>
    <w:basedOn w:val="a0"/>
    <w:autoRedefine/>
    <w:rsid w:val="004F0677"/>
    <w:pPr>
      <w:spacing w:line="420" w:lineRule="auto"/>
      <w:ind w:left="851"/>
    </w:pPr>
    <w:rPr>
      <w:rFonts w:ascii="Times New Roman" w:hAnsi="Times New Roman" w:cs="宋体"/>
      <w:b/>
      <w:color w:val="0000FF"/>
    </w:rPr>
  </w:style>
  <w:style w:type="paragraph" w:customStyle="1" w:styleId="----">
    <w:name w:val="版本-状态-编写-审核-审定"/>
    <w:autoRedefine/>
    <w:rsid w:val="004F0677"/>
    <w:pPr>
      <w:jc w:val="center"/>
    </w:pPr>
    <w:rPr>
      <w:rFonts w:cs="宋体"/>
      <w:b/>
      <w:bCs/>
      <w:color w:val="0000FF"/>
      <w:sz w:val="21"/>
      <w:lang w:val="fr-FR" w:eastAsia="fr-FR"/>
    </w:rPr>
  </w:style>
  <w:style w:type="paragraph" w:customStyle="1" w:styleId="aff8">
    <w:name w:val="相关部门/人员会签"/>
    <w:autoRedefine/>
    <w:rsid w:val="004F0677"/>
    <w:pPr>
      <w:spacing w:before="120"/>
      <w:ind w:firstLine="422"/>
    </w:pPr>
    <w:rPr>
      <w:rFonts w:cs="宋体"/>
      <w:b/>
      <w:bCs/>
      <w:color w:val="0000FF"/>
      <w:sz w:val="21"/>
      <w:lang w:val="fr-FR" w:eastAsia="fr-FR"/>
    </w:rPr>
  </w:style>
  <w:style w:type="paragraph" w:customStyle="1" w:styleId="-a">
    <w:name w:val="文件发放范围-广利核封面"/>
    <w:autoRedefine/>
    <w:rsid w:val="004F0677"/>
    <w:pPr>
      <w:framePr w:hSpace="180" w:wrap="around" w:hAnchor="margin" w:xAlign="center" w:y="-465"/>
      <w:spacing w:line="0" w:lineRule="atLeast"/>
      <w:jc w:val="center"/>
    </w:pPr>
    <w:rPr>
      <w:lang w:val="fr-FR" w:eastAsia="fr-FR"/>
    </w:rPr>
  </w:style>
  <w:style w:type="paragraph" w:customStyle="1" w:styleId="-b">
    <w:name w:val="文件-发放"/>
    <w:basedOn w:val="a0"/>
    <w:autoRedefine/>
    <w:rsid w:val="004F0677"/>
    <w:pPr>
      <w:framePr w:hSpace="180" w:wrap="around" w:hAnchor="margin" w:xAlign="center" w:y="-465"/>
      <w:widowControl/>
    </w:pPr>
    <w:rPr>
      <w:rFonts w:ascii="Times New Roman" w:hAnsi="Times New Roman"/>
      <w:b/>
      <w:bCs/>
      <w:color w:val="0000FF"/>
      <w:szCs w:val="21"/>
    </w:rPr>
  </w:style>
  <w:style w:type="paragraph" w:customStyle="1" w:styleId="---">
    <w:name w:val="修订页-编号-版本-状态"/>
    <w:autoRedefine/>
    <w:rsid w:val="004F0677"/>
    <w:pPr>
      <w:jc w:val="center"/>
    </w:pPr>
    <w:rPr>
      <w:rFonts w:cs="宋体"/>
      <w:sz w:val="21"/>
      <w:lang w:val="fr-FR"/>
    </w:rPr>
  </w:style>
  <w:style w:type="paragraph" w:customStyle="1" w:styleId="---0">
    <w:name w:val="修订页（靠左）-编号-版本-状态"/>
    <w:autoRedefine/>
    <w:rsid w:val="004F0677"/>
    <w:rPr>
      <w:rFonts w:cs="宋体"/>
      <w:sz w:val="21"/>
      <w:lang w:val="fr-FR" w:eastAsia="fr-FR"/>
    </w:rPr>
  </w:style>
  <w:style w:type="paragraph" w:customStyle="1" w:styleId="aff9">
    <w:name w:val="目录"/>
    <w:autoRedefine/>
    <w:rsid w:val="004F0677"/>
    <w:pPr>
      <w:jc w:val="center"/>
    </w:pPr>
    <w:rPr>
      <w:rFonts w:cs="宋体"/>
      <w:b/>
      <w:bCs/>
      <w:sz w:val="28"/>
      <w:lang w:val="fr-FR" w:eastAsia="fr-FR"/>
    </w:rPr>
  </w:style>
  <w:style w:type="paragraph" w:customStyle="1" w:styleId="affa">
    <w:name w:val="普通商密"/>
    <w:autoRedefine/>
    <w:qFormat/>
    <w:rsid w:val="004F0677"/>
    <w:pPr>
      <w:tabs>
        <w:tab w:val="right" w:pos="8647"/>
      </w:tabs>
      <w:ind w:leftChars="-758" w:left="-848" w:rightChars="-364" w:right="-764" w:hangingChars="353" w:hanging="744"/>
    </w:pPr>
    <w:rPr>
      <w:rFonts w:eastAsia="黑体"/>
      <w:b/>
      <w:color w:val="0000CC"/>
      <w:sz w:val="21"/>
      <w:szCs w:val="21"/>
      <w:lang w:val="fr-FR"/>
    </w:rPr>
  </w:style>
  <w:style w:type="paragraph" w:customStyle="1" w:styleId="-----">
    <w:name w:val="版本-状态-编写-审核-审定-批准"/>
    <w:autoRedefine/>
    <w:rsid w:val="004F0677"/>
    <w:pPr>
      <w:jc w:val="center"/>
    </w:pPr>
    <w:rPr>
      <w:rFonts w:cs="宋体"/>
      <w:b/>
      <w:bCs/>
      <w:color w:val="0000FF"/>
      <w:kern w:val="2"/>
      <w:sz w:val="21"/>
    </w:rPr>
  </w:style>
  <w:style w:type="paragraph" w:customStyle="1" w:styleId="affb">
    <w:name w:val="图表题注"/>
    <w:basedOn w:val="ad"/>
    <w:autoRedefine/>
    <w:rsid w:val="004F0677"/>
    <w:pPr>
      <w:spacing w:line="360" w:lineRule="auto"/>
      <w:jc w:val="center"/>
    </w:pPr>
    <w:rPr>
      <w:rFonts w:ascii="Times New Roman" w:eastAsia="宋体" w:hAnsi="Times New Roman" w:cs="宋体"/>
    </w:rPr>
  </w:style>
  <w:style w:type="paragraph" w:customStyle="1" w:styleId="affc">
    <w:name w:val="表头内容"/>
    <w:autoRedefine/>
    <w:rsid w:val="004F0677"/>
    <w:pPr>
      <w:ind w:left="210" w:hanging="210"/>
      <w:jc w:val="center"/>
    </w:pPr>
    <w:rPr>
      <w:rFonts w:cs="宋体"/>
      <w:b/>
      <w:bCs/>
      <w:kern w:val="2"/>
      <w:sz w:val="18"/>
    </w:rPr>
  </w:style>
  <w:style w:type="paragraph" w:customStyle="1" w:styleId="affd">
    <w:name w:val="表格内容"/>
    <w:basedOn w:val="a0"/>
    <w:autoRedefine/>
    <w:rsid w:val="004F0677"/>
    <w:pPr>
      <w:spacing w:line="240" w:lineRule="auto"/>
    </w:pPr>
    <w:rPr>
      <w:rFonts w:ascii="Times New Roman" w:hAnsi="Times New Roman" w:cs="宋体"/>
      <w:bCs/>
      <w:sz w:val="18"/>
      <w:szCs w:val="22"/>
      <w:lang w:val="en-US" w:eastAsia="zh-CN"/>
    </w:rPr>
  </w:style>
  <w:style w:type="paragraph" w:customStyle="1" w:styleId="-">
    <w:name w:val="编号项-文档正文"/>
    <w:autoRedefine/>
    <w:rsid w:val="004F0677"/>
    <w:pPr>
      <w:numPr>
        <w:numId w:val="5"/>
      </w:numPr>
      <w:spacing w:line="300" w:lineRule="auto"/>
    </w:pPr>
    <w:rPr>
      <w:rFonts w:cs="宋体"/>
      <w:kern w:val="2"/>
      <w:sz w:val="21"/>
    </w:rPr>
  </w:style>
  <w:style w:type="paragraph" w:customStyle="1" w:styleId="-0">
    <w:name w:val="子编号项-文档正文"/>
    <w:autoRedefine/>
    <w:rsid w:val="004F0677"/>
    <w:pPr>
      <w:numPr>
        <w:numId w:val="6"/>
      </w:numPr>
      <w:spacing w:line="300" w:lineRule="auto"/>
      <w:ind w:left="1259"/>
    </w:pPr>
    <w:rPr>
      <w:rFonts w:cs="宋体"/>
      <w:kern w:val="2"/>
      <w:sz w:val="21"/>
    </w:rPr>
  </w:style>
  <w:style w:type="paragraph" w:customStyle="1" w:styleId="-c">
    <w:name w:val="第-册"/>
    <w:autoRedefine/>
    <w:rsid w:val="004F0677"/>
    <w:pPr>
      <w:framePr w:hSpace="180" w:wrap="around" w:hAnchor="margin" w:xAlign="center" w:y="-465"/>
      <w:spacing w:before="240" w:line="320" w:lineRule="atLeast"/>
      <w:ind w:left="8290"/>
    </w:pPr>
    <w:rPr>
      <w:b/>
      <w:color w:val="0000FF"/>
      <w:sz w:val="21"/>
      <w:lang w:val="fr-FR" w:eastAsia="fr-FR"/>
    </w:rPr>
  </w:style>
  <w:style w:type="character" w:customStyle="1" w:styleId="--">
    <w:name w:val="第-册-页"/>
    <w:rsid w:val="004F0677"/>
    <w:rPr>
      <w:rFonts w:ascii="Times New Roman" w:eastAsia="宋体" w:hAnsi="Times New Roman"/>
      <w:b/>
      <w:bCs/>
      <w:color w:val="0000FF"/>
    </w:rPr>
  </w:style>
  <w:style w:type="paragraph" w:styleId="affe">
    <w:name w:val="Revision"/>
    <w:hidden/>
    <w:uiPriority w:val="99"/>
    <w:semiHidden/>
    <w:rsid w:val="004F0677"/>
    <w:rPr>
      <w:rFonts w:ascii="Arial" w:hAnsi="Arial"/>
      <w:kern w:val="2"/>
      <w:sz w:val="21"/>
      <w:szCs w:val="24"/>
    </w:rPr>
  </w:style>
  <w:style w:type="character" w:customStyle="1" w:styleId="Char7">
    <w:name w:val="无间隔 Char"/>
    <w:link w:val="af7"/>
    <w:uiPriority w:val="1"/>
    <w:rsid w:val="00136EE3"/>
    <w:rPr>
      <w:rFonts w:ascii="Calibri" w:hAnsi="Calibri"/>
      <w:sz w:val="22"/>
      <w:szCs w:val="22"/>
      <w:lang w:bidi="ar-SA"/>
    </w:rPr>
  </w:style>
  <w:style w:type="character" w:customStyle="1" w:styleId="opdicttext2">
    <w:name w:val="op_dict_text2"/>
    <w:basedOn w:val="a1"/>
    <w:rsid w:val="00983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6.xml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0.xml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5.xml"/><Relationship Id="rId87" Type="http://schemas.openxmlformats.org/officeDocument/2006/relationships/control" Target="activeX/activeX39.xml"/><Relationship Id="rId102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control" Target="activeX/activeX43.xml"/><Relationship Id="rId1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100" Type="http://schemas.openxmlformats.org/officeDocument/2006/relationships/header" Target="header2.xml"/><Relationship Id="rId105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8.xml"/><Relationship Id="rId93" Type="http://schemas.openxmlformats.org/officeDocument/2006/relationships/control" Target="activeX/activeX42.xm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103" Type="http://schemas.openxmlformats.org/officeDocument/2006/relationships/footer" Target="footer4.xml"/><Relationship Id="rId20" Type="http://schemas.openxmlformats.org/officeDocument/2006/relationships/image" Target="media/image7.wmf"/><Relationship Id="rId41" Type="http://schemas.openxmlformats.org/officeDocument/2006/relationships/control" Target="activeX/activeX16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3.xml"/><Relationship Id="rId83" Type="http://schemas.openxmlformats.org/officeDocument/2006/relationships/control" Target="activeX/activeX37.xml"/><Relationship Id="rId88" Type="http://schemas.openxmlformats.org/officeDocument/2006/relationships/image" Target="media/image41.wmf"/><Relationship Id="rId91" Type="http://schemas.openxmlformats.org/officeDocument/2006/relationships/control" Target="activeX/activeX41.xml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" Type="http://schemas.openxmlformats.org/officeDocument/2006/relationships/image" Target="media/image2.wmf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image" Target="media/image36.wmf"/><Relationship Id="rId81" Type="http://schemas.openxmlformats.org/officeDocument/2006/relationships/control" Target="activeX/activeX36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9" Type="http://schemas.openxmlformats.org/officeDocument/2006/relationships/control" Target="activeX/activeX15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3.xml"/><Relationship Id="rId76" Type="http://schemas.openxmlformats.org/officeDocument/2006/relationships/image" Target="media/image35.wmf"/><Relationship Id="rId97" Type="http://schemas.openxmlformats.org/officeDocument/2006/relationships/control" Target="activeX/activeX44.xml"/><Relationship Id="rId10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66C15-87B8-49AD-882A-63BFE240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9</TotalTime>
  <Pages>5</Pages>
  <Words>458</Words>
  <Characters>2611</Characters>
  <Application>Microsoft Office Word</Application>
  <DocSecurity>0</DocSecurity>
  <Lines>21</Lines>
  <Paragraphs>6</Paragraphs>
  <ScaleCrop>false</ScaleCrop>
  <Company>CTEC</Company>
  <LinksUpToDate>false</LinksUpToDate>
  <CharactersWithSpaces>3063</CharactersWithSpaces>
  <SharedDoc>false</SharedDoc>
  <HLinks>
    <vt:vector size="342" baseType="variant">
      <vt:variant>
        <vt:i4>1114169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_Toc460242905</vt:lpwstr>
      </vt:variant>
      <vt:variant>
        <vt:i4>1114169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_Toc460242904</vt:lpwstr>
      </vt:variant>
      <vt:variant>
        <vt:i4>1114169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_Toc460242903</vt:lpwstr>
      </vt:variant>
      <vt:variant>
        <vt:i4>1114169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_Toc460242902</vt:lpwstr>
      </vt:variant>
      <vt:variant>
        <vt:i4>1114169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_Toc460242901</vt:lpwstr>
      </vt:variant>
      <vt:variant>
        <vt:i4>1114169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_Toc460242900</vt:lpwstr>
      </vt:variant>
      <vt:variant>
        <vt:i4>1572920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_Toc460242899</vt:lpwstr>
      </vt:variant>
      <vt:variant>
        <vt:i4>1572920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_Toc460242898</vt:lpwstr>
      </vt:variant>
      <vt:variant>
        <vt:i4>1572920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_Toc460242897</vt:lpwstr>
      </vt:variant>
      <vt:variant>
        <vt:i4>1572920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_Toc460242896</vt:lpwstr>
      </vt:variant>
      <vt:variant>
        <vt:i4>1572920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_Toc460242895</vt:lpwstr>
      </vt:variant>
      <vt:variant>
        <vt:i4>1572920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_Toc460242894</vt:lpwstr>
      </vt:variant>
      <vt:variant>
        <vt:i4>1572920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_Toc460242893</vt:lpwstr>
      </vt:variant>
      <vt:variant>
        <vt:i4>1572920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_Toc460242892</vt:lpwstr>
      </vt:variant>
      <vt:variant>
        <vt:i4>1572920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_Toc460242891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_Toc460242890</vt:lpwstr>
      </vt:variant>
      <vt:variant>
        <vt:i4>1638456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_Toc460242889</vt:lpwstr>
      </vt:variant>
      <vt:variant>
        <vt:i4>1638456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_Toc460242888</vt:lpwstr>
      </vt:variant>
      <vt:variant>
        <vt:i4>1638456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_Toc460242887</vt:lpwstr>
      </vt:variant>
      <vt:variant>
        <vt:i4>1638456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_Toc460242886</vt:lpwstr>
      </vt:variant>
      <vt:variant>
        <vt:i4>1638456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_Toc460242885</vt:lpwstr>
      </vt:variant>
      <vt:variant>
        <vt:i4>1638456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_Toc460242884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_Toc460242883</vt:lpwstr>
      </vt:variant>
      <vt:variant>
        <vt:i4>1638456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_Toc460242882</vt:lpwstr>
      </vt:variant>
      <vt:variant>
        <vt:i4>1638456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_Toc460242881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_Toc460242880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_Toc460242879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_Toc460242878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_Toc460242877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_Toc460242876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_Toc460242875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_Toc460242874</vt:lpwstr>
      </vt:variant>
      <vt:variant>
        <vt:i4>1441848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_Toc460242873</vt:lpwstr>
      </vt:variant>
      <vt:variant>
        <vt:i4>1441848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_Toc460242872</vt:lpwstr>
      </vt:variant>
      <vt:variant>
        <vt:i4>1441848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_Toc460242871</vt:lpwstr>
      </vt:variant>
      <vt:variant>
        <vt:i4>1441848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_Toc460242870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_Toc460242869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_Toc460242868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_Toc460242867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_Toc460242866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_Toc460242865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_Toc460242864</vt:lpwstr>
      </vt:variant>
      <vt:variant>
        <vt:i4>1507384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_Toc460242863</vt:lpwstr>
      </vt:variant>
      <vt:variant>
        <vt:i4>1507384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_Toc460242862</vt:lpwstr>
      </vt:variant>
      <vt:variant>
        <vt:i4>1507384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_Toc460242861</vt:lpwstr>
      </vt:variant>
      <vt:variant>
        <vt:i4>1507384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_Toc460242860</vt:lpwstr>
      </vt:variant>
      <vt:variant>
        <vt:i4>1310776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_Toc460242859</vt:lpwstr>
      </vt:variant>
      <vt:variant>
        <vt:i4>1310776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_Toc460242858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_Toc460242857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_Toc460242856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_Toc460242855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_Toc460242854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_Toc460242853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_Toc460242852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_Toc460242851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_Toc460242850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_Toc460242849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cp:lastModifiedBy>褚瑞</cp:lastModifiedBy>
  <cp:revision>8</cp:revision>
  <cp:lastPrinted>2016-08-29T06:05:00Z</cp:lastPrinted>
  <dcterms:created xsi:type="dcterms:W3CDTF">2016-12-07T01:52:00Z</dcterms:created>
  <dcterms:modified xsi:type="dcterms:W3CDTF">2016-12-20T07:55:00Z</dcterms:modified>
</cp:coreProperties>
</file>