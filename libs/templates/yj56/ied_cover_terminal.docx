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horzAnchor="margin" w:tblpXSpec="center" w:tblpY="114"/>
        <w:tblW w:w="10513" w:type="dxa"/>
        <w:tblInd w:w="-10" w:type="dxa"/>
        <w:tblLayout w:type="fixed"/>
        <w:tblCellMar>
          <w:left w:w="18" w:type="dxa"/>
          <w:right w:w="18" w:type="dxa"/>
        </w:tblCellMar>
        <w:tblLook w:val="000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E45061"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5061" w:rsidRPr="002627E4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5061" w:rsidRPr="002627E4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5061" w:rsidRPr="002627E4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5061" w:rsidRPr="002627E4" w:rsidRDefault="00E45061" w:rsidP="00E45061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5061" w:rsidRPr="002627E4" w:rsidRDefault="00E45061" w:rsidP="00E45061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5061" w:rsidRPr="002627E4" w:rsidRDefault="00E45061" w:rsidP="00E45061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5061" w:rsidRPr="002627E4" w:rsidRDefault="00E45061" w:rsidP="00E45061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5061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B3380A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B3380A" w:rsidRDefault="00B3380A" w:rsidP="00B3380A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3380A" w:rsidRPr="001234EE" w:rsidRDefault="00B3380A" w:rsidP="00B3380A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3380A" w:rsidRPr="001234EE" w:rsidRDefault="00B3380A" w:rsidP="00B3380A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B3380A" w:rsidRPr="001234EE" w:rsidRDefault="00B3380A" w:rsidP="00B3380A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380A" w:rsidRPr="001234EE" w:rsidRDefault="00B3380A" w:rsidP="00B3380A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B3380A" w:rsidRPr="001234EE" w:rsidRDefault="00B3380A" w:rsidP="00B3380A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B3380A" w:rsidRPr="001234EE" w:rsidRDefault="00B3380A" w:rsidP="00B3380A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B3380A" w:rsidRPr="001234EE" w:rsidRDefault="00B3380A" w:rsidP="00B3380A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E16890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E16890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16890" w:rsidRDefault="00E16890" w:rsidP="00E16890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E16890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Times New Roman" w:hAnsi="Times New Roman"/>
                    <w:b/>
                    <w:spacing w:val="-20"/>
                    <w:sz w:val="44"/>
                    <w:szCs w:val="44"/>
                    <w:lang w:val="en-GB" w:eastAsia="zh-CN"/>
                  </w:rPr>
                  <w:t>GUANGDONG</w:t>
                </w:r>
              </w:smartTag>
            </w:smartTag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YANGJIANG</w:t>
            </w:r>
          </w:p>
          <w:p w:rsidR="00E16890" w:rsidRDefault="00E16890" w:rsidP="00E16890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 xml:space="preserve">UNIT 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5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>&amp;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6</w:t>
            </w:r>
          </w:p>
          <w:p w:rsidR="00E16890" w:rsidRDefault="00E16890" w:rsidP="00E16890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核电站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5</w:t>
            </w:r>
            <w:r>
              <w:rPr>
                <w:b/>
                <w:bCs/>
                <w:sz w:val="44"/>
                <w:szCs w:val="44"/>
                <w:lang w:eastAsia="zh-CN"/>
              </w:rPr>
              <w:t>,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</w:p>
        </w:tc>
      </w:tr>
      <w:tr w:rsidR="00E45061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5061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5061" w:rsidRPr="00B35249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E45061" w:rsidRPr="00AA3B52" w:rsidRDefault="00E45061" w:rsidP="00E4506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E16890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16890" w:rsidRDefault="00E16890" w:rsidP="00E16890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E16890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E16890" w:rsidRPr="00960B85" w:rsidRDefault="00E45061" w:rsidP="00A7417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E16890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E16890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E16890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E16890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E16890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E16890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E16890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eastAsia="MS Mincho" w:hAnsi="Times New Roman"/>
                <w:szCs w:val="21"/>
                <w:lang w:eastAsia="ja-JP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eastAsia="MS Mincho" w:hAnsi="Times New Roman"/>
                <w:szCs w:val="21"/>
                <w:lang w:eastAsia="ja-JP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eastAsia="MS Mincho" w:hAnsi="Times New Roman"/>
                <w:szCs w:val="21"/>
                <w:lang w:eastAsia="ja-JP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E16890" w:rsidRDefault="00E16890" w:rsidP="00E16890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16890" w:rsidRPr="00D128EF" w:rsidRDefault="00E16890" w:rsidP="00E16890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E16890" w:rsidRDefault="00E16890" w:rsidP="00E16890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E16890" w:rsidTr="00307A1A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E16890" w:rsidRDefault="00E16890" w:rsidP="00E1689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E16890" w:rsidRDefault="00E16890" w:rsidP="00E16890">
            <w:pPr>
              <w:rPr>
                <w:rFonts w:ascii="Times New Roman" w:hAnsi="Times New Roman"/>
                <w:sz w:val="16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16890" w:rsidRDefault="00E16890" w:rsidP="00E1689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6890" w:rsidRDefault="00E16890" w:rsidP="00E16890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E16890" w:rsidRDefault="00E16890" w:rsidP="00E16890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E16890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E16890" w:rsidRDefault="00E16890" w:rsidP="00E1689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16890" w:rsidRDefault="00E16890" w:rsidP="00E1689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16890" w:rsidRDefault="00E16890" w:rsidP="00E1689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307A1A" w:rsidRDefault="00E16890" w:rsidP="00E16890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E16890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</w:tr>
      <w:tr w:rsidR="00E16890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E16890" w:rsidRDefault="00E16890" w:rsidP="00E1689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6890" w:rsidRDefault="00E16890" w:rsidP="00E1689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6890" w:rsidRDefault="00E16890" w:rsidP="00E1689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6890" w:rsidRPr="00307A1A" w:rsidRDefault="00E16890" w:rsidP="00E16890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E16890" w:rsidRPr="002627E4" w:rsidRDefault="00E16890" w:rsidP="00E16890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X</w:t>
            </w:r>
          </w:p>
        </w:tc>
      </w:tr>
      <w:tr w:rsidR="00E16890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E16890" w:rsidRDefault="00E45061" w:rsidP="00E16890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68" name="图片 68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16890" w:rsidRDefault="00E16890" w:rsidP="00E16890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E16890" w:rsidRDefault="00E16890" w:rsidP="00E16890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E16890" w:rsidRPr="00202F6D" w:rsidRDefault="00E16890" w:rsidP="00E16890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E16890" w:rsidRPr="00C67C8D" w:rsidRDefault="00E16890" w:rsidP="00E16890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E16890" w:rsidRDefault="00E16890" w:rsidP="00E16890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E16890" w:rsidRPr="00E45061" w:rsidRDefault="00E16890" w:rsidP="00E4506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F64FA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>
              <w:t xml:space="preserve"> </w:t>
            </w:r>
            <w:r w:rsidR="00E45061"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 w:rsidR="00E45061"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 w:rsidR="00E45061"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</w:tc>
      </w:tr>
      <w:tr w:rsidR="00E16890" w:rsidTr="00307A1A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16890" w:rsidRDefault="00E16890" w:rsidP="00E16890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YJ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在阳江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9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3C2DC0" w:rsidTr="00D94AD2">
        <w:trPr>
          <w:cantSplit/>
          <w:trHeight w:val="540"/>
        </w:trPr>
        <w:tc>
          <w:tcPr>
            <w:tcW w:w="10314" w:type="dxa"/>
            <w:gridSpan w:val="13"/>
          </w:tcPr>
          <w:p w:rsidR="003C2DC0" w:rsidRDefault="003C2DC0" w:rsidP="00D94AD2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3C2DC0" w:rsidRDefault="003C2DC0" w:rsidP="00D94AD2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3C2DC0" w:rsidTr="00D94AD2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3C2DC0" w:rsidRDefault="003C2DC0" w:rsidP="00B3380A">
            <w:pPr>
              <w:spacing w:beforeLines="5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E45061">
              <w:t>{t}</w:t>
            </w:r>
          </w:p>
          <w:p w:rsidR="003C2DC0" w:rsidRDefault="003C2DC0" w:rsidP="00D94AD2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E45061">
              <w:rPr>
                <w:lang w:eastAsia="zh-CN"/>
              </w:rPr>
              <w:t>{i_s}</w:t>
            </w:r>
          </w:p>
          <w:p w:rsidR="003C2DC0" w:rsidRDefault="003C2DC0" w:rsidP="00D94AD2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Pr="00FD7C81">
              <w:rPr>
                <w:rFonts w:hint="eastAsia"/>
              </w:rPr>
              <w:t>阳江</w:t>
            </w:r>
            <w:r w:rsidRPr="00FD7C81">
              <w:rPr>
                <w:rFonts w:hint="eastAsia"/>
              </w:rPr>
              <w:t>5&amp;6</w:t>
            </w:r>
            <w:r w:rsidRPr="00FD7C81">
              <w:rPr>
                <w:rFonts w:hint="eastAsia"/>
              </w:rPr>
              <w:t>号机组</w:t>
            </w:r>
            <w:r w:rsidRPr="00FD7C81">
              <w:rPr>
                <w:rFonts w:hint="eastAsia"/>
              </w:rPr>
              <w:t>DCS</w:t>
            </w:r>
            <w:r w:rsidRPr="00FD7C81">
              <w:rPr>
                <w:rFonts w:hint="eastAsia"/>
              </w:rPr>
              <w:t>项目的安全级</w:t>
            </w:r>
            <w:r w:rsidRPr="00FD7C81">
              <w:rPr>
                <w:rFonts w:hint="eastAsia"/>
              </w:rPr>
              <w:t>DCS</w:t>
            </w:r>
            <w:r w:rsidRPr="00FD7C81">
              <w:rPr>
                <w:rFonts w:hint="eastAsia"/>
              </w:rPr>
              <w:t>项目</w:t>
            </w:r>
          </w:p>
          <w:p w:rsidR="003C2DC0" w:rsidRDefault="003C2DC0" w:rsidP="00D94AD2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Pr="00F00D95">
              <w:rPr>
                <w:rFonts w:hint="eastAsia"/>
              </w:rPr>
              <w:t xml:space="preserve"> NPD1309002-1</w:t>
            </w:r>
          </w:p>
          <w:p w:rsidR="003C2DC0" w:rsidRDefault="003C2DC0" w:rsidP="00D94AD2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3C2DC0" w:rsidRPr="00920C5A" w:rsidRDefault="003C2DC0" w:rsidP="00D94AD2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  <w:lang w:eastAsia="zh-CN"/>
              </w:rPr>
              <w:t>受控</w:t>
            </w:r>
          </w:p>
          <w:p w:rsidR="003C2DC0" w:rsidRPr="00BE1405" w:rsidRDefault="003C2DC0" w:rsidP="00D94AD2">
            <w:pPr>
              <w:spacing w:line="400" w:lineRule="atLeast"/>
              <w:ind w:left="851"/>
              <w:rPr>
                <w:lang w:eastAsia="zh-CN"/>
              </w:rPr>
            </w:pPr>
          </w:p>
          <w:p w:rsidR="003C2DC0" w:rsidRDefault="003C2DC0" w:rsidP="00D94AD2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1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3C2DC0" w:rsidRDefault="003C2DC0" w:rsidP="00D94AD2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E57362">
              <w:rPr>
                <w:rFonts w:hint="eastAsia"/>
                <w:color w:val="0000FF"/>
                <w:lang w:eastAsia="zh-CN"/>
              </w:rPr>
              <w:t xml:space="preserve"> </w:t>
            </w:r>
            <w:r w:rsidR="00E45061">
              <w:rPr>
                <w:rFonts w:hint="eastAsia"/>
                <w:color w:val="0000FF"/>
                <w:lang w:eastAsia="zh-CN"/>
              </w:rPr>
              <w:t>{</w:t>
            </w:r>
            <w:r w:rsidR="00E45061">
              <w:rPr>
                <w:color w:val="0000FF"/>
                <w:lang w:eastAsia="zh-CN"/>
              </w:rPr>
              <w:t>pages</w:t>
            </w:r>
            <w:r w:rsidR="00E45061">
              <w:rPr>
                <w:rFonts w:hint="eastAsia"/>
                <w:color w:val="0000FF"/>
                <w:lang w:eastAsia="zh-CN"/>
              </w:rPr>
              <w:t>}</w:t>
            </w:r>
            <w:r w:rsidR="002C27CF"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3C2DC0" w:rsidRPr="0027602C" w:rsidRDefault="003C2DC0" w:rsidP="00B3380A">
            <w:pPr>
              <w:spacing w:afterLines="5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b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3C2DC0" w:rsidTr="00D94AD2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3C2DC0" w:rsidRDefault="003C2DC0" w:rsidP="00D94AD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3C2DC0" w:rsidRDefault="003C2DC0" w:rsidP="00D94AD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3C2DC0" w:rsidRDefault="003C2DC0" w:rsidP="00D94AD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3C2DC0" w:rsidRDefault="003C2DC0" w:rsidP="00D94AD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3C2DC0" w:rsidRDefault="003C2DC0" w:rsidP="00D94AD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3C2DC0" w:rsidRDefault="003C2DC0" w:rsidP="00D94AD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3C2DC0" w:rsidRDefault="003C2DC0" w:rsidP="00D94AD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E45061" w:rsidTr="00D94AD2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E45061" w:rsidRDefault="00E45061" w:rsidP="00E450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E45061" w:rsidRDefault="00E45061" w:rsidP="00E450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E45061" w:rsidRPr="00A07DF4" w:rsidRDefault="00E45061" w:rsidP="00E450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E45061" w:rsidRPr="0038711D" w:rsidRDefault="00E45061" w:rsidP="00E450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E45061" w:rsidRPr="0038711D" w:rsidRDefault="00E45061" w:rsidP="00E4506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E45061" w:rsidRPr="0038711D" w:rsidRDefault="00E45061" w:rsidP="00E450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E45061" w:rsidRDefault="00E45061" w:rsidP="00E450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{/r_r_3}</w:t>
            </w:r>
          </w:p>
        </w:tc>
      </w:tr>
      <w:tr w:rsidR="00E45061" w:rsidTr="00D94AD2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E45061" w:rsidRDefault="00E45061" w:rsidP="00E450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E45061" w:rsidRDefault="00E45061" w:rsidP="00E450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E45061" w:rsidRPr="00A07DF4" w:rsidRDefault="00E45061" w:rsidP="00E450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E45061" w:rsidRDefault="00E45061" w:rsidP="00E4506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E45061" w:rsidRDefault="00E45061" w:rsidP="00E4506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E45061" w:rsidRDefault="00E45061" w:rsidP="00E450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E45061" w:rsidRDefault="00E45061" w:rsidP="00E4506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3C2DC0" w:rsidRPr="00583C98" w:rsidTr="00D94AD2">
        <w:trPr>
          <w:cantSplit/>
          <w:trHeight w:hRule="exact" w:val="899"/>
        </w:trPr>
        <w:tc>
          <w:tcPr>
            <w:tcW w:w="10314" w:type="dxa"/>
            <w:gridSpan w:val="13"/>
          </w:tcPr>
          <w:p w:rsidR="003C2DC0" w:rsidRPr="00583C98" w:rsidRDefault="003C2DC0" w:rsidP="00B3380A">
            <w:pPr>
              <w:spacing w:beforeLines="5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3C2DC0" w:rsidRPr="00284007" w:rsidTr="00D94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2DC0" w:rsidRPr="00553695" w:rsidRDefault="003C2DC0" w:rsidP="00D94AD2">
            <w:pPr>
              <w:widowControl/>
              <w:ind w:leftChars="50" w:left="105"/>
              <w:rPr>
                <w:b/>
                <w:color w:val="0000FF"/>
              </w:rPr>
            </w:pPr>
            <w:bookmarkStart w:id="1" w:name="OLE_LINK10"/>
            <w:bookmarkStart w:id="2" w:name="OLE_LINK11"/>
            <w:bookmarkStart w:id="3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3C2DC0" w:rsidRPr="00553695" w:rsidRDefault="003C2DC0" w:rsidP="00D94AD2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3C2DC0" w:rsidRPr="00553695" w:rsidRDefault="003C2DC0" w:rsidP="00D94AD2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3C2DC0" w:rsidRPr="00284007" w:rsidRDefault="003C2DC0" w:rsidP="00D94AD2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C2DC0" w:rsidRPr="00EB767C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3C2DC0" w:rsidRPr="00EB767C" w:rsidRDefault="00431C97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39.45pt;height:18pt" o:ole="">
                  <v:imagedata r:id="rId10" o:title=""/>
                </v:shape>
                <w:control r:id="rId11" w:name="CheckBox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8.75pt;height:18pt" o:ole="">
                  <v:imagedata r:id="rId12" o:title=""/>
                </v:shape>
                <w:control r:id="rId13" w:name="CheckBox2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3C2DC0" w:rsidRPr="00EB767C" w:rsidRDefault="00431C97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1.55pt;height:18pt" o:ole="">
                  <v:imagedata r:id="rId14" o:title=""/>
                </v:shape>
                <w:control r:id="rId15" w:name="CheckBox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40.85pt;height:18pt" o:ole="">
                  <v:imagedata r:id="rId16" o:title=""/>
                </v:shape>
                <w:control r:id="rId17" w:name="CheckBox4" w:shapeid="_x0000_i1119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3C2DC0" w:rsidRPr="00EB767C" w:rsidRDefault="00431C97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40.85pt;height:18pt" o:ole="">
                  <v:imagedata r:id="rId18" o:title=""/>
                </v:shape>
                <w:control r:id="rId19" w:name="CheckBox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45pt;height:18pt" o:ole="">
                  <v:imagedata r:id="rId20" o:title=""/>
                </v:shape>
                <w:control r:id="rId21" w:name="CheckBox6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3C2DC0" w:rsidRPr="00EB767C" w:rsidRDefault="00431C97" w:rsidP="00D94AD2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8.75pt;height:18pt" o:ole="">
                  <v:imagedata r:id="rId22" o:title=""/>
                </v:shape>
                <w:control r:id="rId23" w:name="CheckBox1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.45pt;height:18pt" o:ole="">
                  <v:imagedata r:id="rId24" o:title=""/>
                </v:shape>
                <w:control r:id="rId25" w:name="CheckBox12" w:shapeid="_x0000_i1127"/>
              </w:object>
            </w:r>
          </w:p>
        </w:tc>
      </w:tr>
      <w:tr w:rsidR="003C2DC0" w:rsidRPr="00284007" w:rsidTr="00D94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2DC0" w:rsidRPr="00284007" w:rsidRDefault="003C2DC0" w:rsidP="00D94AD2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C2DC0" w:rsidRPr="00EB767C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3C2DC0" w:rsidRPr="00EB767C" w:rsidRDefault="00431C97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8.75pt;height:18pt" o:ole="">
                  <v:imagedata r:id="rId26" o:title=""/>
                </v:shape>
                <w:control r:id="rId27" w:name="CheckBox13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8.75pt;height:18pt" o:ole="">
                  <v:imagedata r:id="rId28" o:title=""/>
                </v:shape>
                <w:control r:id="rId29" w:name="CheckBox14" w:shapeid="_x0000_i113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3C2DC0" w:rsidRPr="00EB767C" w:rsidRDefault="00431C97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8.75pt;height:18pt" o:ole="">
                  <v:imagedata r:id="rId30" o:title=""/>
                </v:shape>
                <w:control r:id="rId31" w:name="CheckBox15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85pt;height:18pt" o:ole="">
                  <v:imagedata r:id="rId32" o:title=""/>
                </v:shape>
                <w:control r:id="rId33" w:name="CheckBox16" w:shapeid="_x0000_i113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3C2DC0" w:rsidRPr="00EB767C" w:rsidRDefault="00431C97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8.75pt;height:18pt" o:ole="">
                  <v:imagedata r:id="rId34" o:title=""/>
                </v:shape>
                <w:control r:id="rId35" w:name="CheckBox1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8.75pt;height:18pt" o:ole="">
                  <v:imagedata r:id="rId36" o:title=""/>
                </v:shape>
                <w:control r:id="rId37" w:name="CheckBox18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3C2DC0" w:rsidRPr="00EB767C" w:rsidRDefault="00431C97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8.75pt;height:18pt" o:ole="">
                  <v:imagedata r:id="rId38" o:title=""/>
                </v:shape>
                <w:control r:id="rId39" w:name="CheckBox7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40.85pt;height:18pt" o:ole="">
                  <v:imagedata r:id="rId40" o:title=""/>
                </v:shape>
                <w:control r:id="rId41" w:name="CheckBox8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3C2DC0" w:rsidRPr="00EB767C" w:rsidRDefault="00431C97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8.75pt;height:18pt" o:ole="">
                  <v:imagedata r:id="rId42" o:title=""/>
                </v:shape>
                <w:control r:id="rId43" w:name="CheckBox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8.75pt;height:18pt" o:ole="">
                  <v:imagedata r:id="rId44" o:title=""/>
                </v:shape>
                <w:control r:id="rId45" w:name="CheckBox10" w:shapeid="_x0000_i1147"/>
              </w:object>
            </w:r>
          </w:p>
        </w:tc>
      </w:tr>
      <w:tr w:rsidR="003C2DC0" w:rsidRPr="00284007" w:rsidTr="00D94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2DC0" w:rsidRPr="00284007" w:rsidRDefault="003C2DC0" w:rsidP="00D94AD2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3C2DC0" w:rsidRPr="00EB767C" w:rsidRDefault="003C2DC0" w:rsidP="00D94AD2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3C2DC0" w:rsidRPr="00EB767C" w:rsidRDefault="00431C97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39.45pt;height:18pt" o:ole="">
                  <v:imagedata r:id="rId46" o:title=""/>
                </v:shape>
                <w:control r:id="rId47" w:name="CheckBox19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8.75pt;height:18pt" o:ole="">
                  <v:imagedata r:id="rId48" o:title=""/>
                </v:shape>
                <w:control r:id="rId49" w:name="CheckBox20" w:shapeid="_x0000_i115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3C2DC0" w:rsidRPr="00EB767C" w:rsidRDefault="00431C97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39.45pt;height:18pt" o:ole="">
                  <v:imagedata r:id="rId50" o:title=""/>
                </v:shape>
                <w:control r:id="rId51" w:name="CheckBox21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8.75pt;height:18pt" o:ole="">
                  <v:imagedata r:id="rId52" o:title=""/>
                </v:shape>
                <w:control r:id="rId53" w:name="CheckBox22" w:shapeid="_x0000_i115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3C2DC0" w:rsidRPr="00EB767C" w:rsidRDefault="00431C97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40.85pt;height:18pt" o:ole="">
                  <v:imagedata r:id="rId54" o:title=""/>
                </v:shape>
                <w:control r:id="rId55" w:name="CheckBox23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40.85pt;height:18pt" o:ole="">
                  <v:imagedata r:id="rId56" o:title=""/>
                </v:shape>
                <w:control r:id="rId57" w:name="CheckBox24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3C2DC0" w:rsidRPr="00EB767C" w:rsidRDefault="00431C97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8.75pt;height:18pt" o:ole="">
                  <v:imagedata r:id="rId58" o:title=""/>
                </v:shape>
                <w:control r:id="rId59" w:name="CheckBox25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8.75pt;height:18pt" o:ole="">
                  <v:imagedata r:id="rId60" o:title=""/>
                </v:shape>
                <w:control r:id="rId61" w:name="CheckBox26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3C2DC0" w:rsidRPr="00EB767C" w:rsidRDefault="00431C97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39.45pt;height:18pt" o:ole="">
                  <v:imagedata r:id="rId62" o:title=""/>
                </v:shape>
                <w:control r:id="rId63" w:name="CheckBox27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8.75pt;height:18pt" o:ole="">
                  <v:imagedata r:id="rId64" o:title=""/>
                </v:shape>
                <w:control r:id="rId65" w:name="CheckBox28" w:shapeid="_x0000_i1167"/>
              </w:object>
            </w:r>
          </w:p>
        </w:tc>
      </w:tr>
      <w:tr w:rsidR="003C2DC0" w:rsidRPr="00284007" w:rsidTr="00D94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2DC0" w:rsidRPr="00284007" w:rsidRDefault="003C2DC0" w:rsidP="00D94AD2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C2DC0" w:rsidRPr="00EB767C" w:rsidRDefault="003C2DC0" w:rsidP="00D94AD2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DC0" w:rsidRPr="004E7FF5" w:rsidRDefault="003C2DC0" w:rsidP="00D94AD2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3C2DC0" w:rsidRPr="004E7FF5" w:rsidRDefault="00431C97" w:rsidP="00D94AD2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45pt;height:18pt" o:ole="">
                  <v:imagedata r:id="rId66" o:title=""/>
                </v:shape>
                <w:control r:id="rId67" w:name="CheckBox29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39.45pt;height:18pt" o:ole="">
                  <v:imagedata r:id="rId68" o:title=""/>
                </v:shape>
                <w:control r:id="rId69" w:name="CheckBox30" w:shapeid="_x0000_i117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2DC0" w:rsidRPr="004E7FF5" w:rsidRDefault="003C2DC0" w:rsidP="00D94AD2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3C2DC0" w:rsidRPr="004E7FF5" w:rsidRDefault="00431C97" w:rsidP="00D94AD2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39.45pt;height:18pt" o:ole="">
                  <v:imagedata r:id="rId70" o:title=""/>
                </v:shape>
                <w:control r:id="rId71" w:name="CheckBox31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1.55pt;height:18pt" o:ole="">
                  <v:imagedata r:id="rId72" o:title=""/>
                </v:shape>
                <w:control r:id="rId73" w:name="CheckBox32" w:shapeid="_x0000_i117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2DC0" w:rsidRPr="004E7FF5" w:rsidRDefault="003C2DC0" w:rsidP="00D94AD2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3C2DC0" w:rsidRPr="004E7FF5" w:rsidRDefault="00431C97" w:rsidP="00D94AD2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40.85pt;height:18pt" o:ole="">
                  <v:imagedata r:id="rId74" o:title=""/>
                </v:shape>
                <w:control r:id="rId75" w:name="CheckBox33" w:shapeid="_x0000_i1177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85pt;height:18pt" o:ole="">
                  <v:imagedata r:id="rId76" o:title=""/>
                </v:shape>
                <w:control r:id="rId77" w:name="CheckBox36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3C2DC0" w:rsidRPr="00EB767C" w:rsidRDefault="00431C97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1" type="#_x0000_t75" style="width:38.75pt;height:18pt" o:ole="">
                  <v:imagedata r:id="rId78" o:title=""/>
                </v:shape>
                <w:control r:id="rId79" w:name="CheckBox37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75pt;height:18pt" o:ole="">
                  <v:imagedata r:id="rId80" o:title=""/>
                </v:shape>
                <w:control r:id="rId81" w:name="CheckBox38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3C2DC0" w:rsidRPr="00EB767C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 w:rsidR="00431C97">
              <w:rPr>
                <w:rFonts w:cs="Arial"/>
                <w:szCs w:val="21"/>
              </w:rPr>
              <w:object w:dxaOrig="225" w:dyaOrig="225">
                <v:shape id="_x0000_i1185" type="#_x0000_t75" style="width:41.55pt;height:18pt" o:ole="">
                  <v:imagedata r:id="rId82" o:title=""/>
                </v:shape>
                <w:control r:id="rId83" w:name="CheckBox39" w:shapeid="_x0000_i1185"/>
              </w:object>
            </w:r>
            <w:r w:rsidR="00431C97">
              <w:rPr>
                <w:rFonts w:cs="Arial"/>
                <w:szCs w:val="21"/>
              </w:rPr>
              <w:object w:dxaOrig="225" w:dyaOrig="225">
                <v:shape id="_x0000_i1187" type="#_x0000_t75" style="width:38.1pt;height:18pt" o:ole="">
                  <v:imagedata r:id="rId84" o:title=""/>
                </v:shape>
                <w:control r:id="rId85" w:name="CheckBox40" w:shapeid="_x0000_i1187"/>
              </w:object>
            </w:r>
          </w:p>
        </w:tc>
      </w:tr>
      <w:tr w:rsidR="003C2DC0" w:rsidRPr="00284007" w:rsidTr="00D94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2DC0" w:rsidRPr="00284007" w:rsidRDefault="003C2DC0" w:rsidP="00D94AD2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C2DC0" w:rsidRPr="00EB767C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3C2DC0" w:rsidRPr="004E7FF5" w:rsidRDefault="00431C97" w:rsidP="00D94AD2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39.45pt;height:18pt" o:ole="">
                  <v:imagedata r:id="rId86" o:title=""/>
                </v:shape>
                <w:control r:id="rId87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8.75pt;height:18pt" o:ole="">
                  <v:imagedata r:id="rId88" o:title=""/>
                </v:shape>
                <w:control r:id="rId89" w:name="CheckBox210" w:shapeid="_x0000_i119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3C2DC0" w:rsidRPr="004E7FF5" w:rsidRDefault="00431C97" w:rsidP="00D94AD2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39.45pt;height:18pt" o:ole="">
                  <v:imagedata r:id="rId90" o:title=""/>
                </v:shape>
                <w:control r:id="rId91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8.75pt;height:18pt" o:ole="">
                  <v:imagedata r:id="rId92" o:title=""/>
                </v:shape>
                <w:control r:id="rId93" w:name="CheckBox211" w:shapeid="_x0000_i119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3C2DC0" w:rsidRPr="004E7FF5" w:rsidRDefault="00431C97" w:rsidP="00D94AD2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39.45pt;height:18pt" o:ole="">
                  <v:imagedata r:id="rId94" o:title=""/>
                </v:shape>
                <w:control r:id="rId95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8.75pt;height:18pt" o:ole="">
                  <v:imagedata r:id="rId96" o:title=""/>
                </v:shape>
                <w:control r:id="rId97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2DC0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3C2DC0" w:rsidRPr="00EB767C" w:rsidRDefault="003C2DC0" w:rsidP="00D94AD2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3C2DC0" w:rsidRPr="00284007" w:rsidTr="00D94A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C2DC0" w:rsidRPr="00284007" w:rsidRDefault="003C2DC0" w:rsidP="00D94AD2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C2DC0" w:rsidRPr="00284007" w:rsidRDefault="003C2DC0" w:rsidP="00D94AD2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3C2DC0" w:rsidRDefault="000B72DE" w:rsidP="00942A34">
      <w:pPr>
        <w:rPr>
          <w:lang w:eastAsia="zh-CN"/>
        </w:rPr>
        <w:sectPr w:rsidR="000B72DE" w:rsidRPr="003C2DC0" w:rsidSect="00B21CA3">
          <w:headerReference w:type="default" r:id="rId98"/>
          <w:footerReference w:type="default" r:id="rId99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lang w:val="en-US" w:eastAsia="zh-CN"/>
        </w:rPr>
      </w:pPr>
    </w:p>
    <w:p w:rsidR="002E6A65" w:rsidRDefault="003359D6" w:rsidP="008848ED">
      <w:pPr>
        <w:jc w:val="center"/>
        <w:rPr>
          <w:b/>
          <w:noProof/>
          <w:sz w:val="28"/>
          <w:szCs w:val="28"/>
          <w:lang w:eastAsia="zh-CN"/>
        </w:rPr>
      </w:pPr>
      <w:r>
        <w:rPr>
          <w:b/>
          <w:noProof/>
          <w:sz w:val="28"/>
          <w:szCs w:val="28"/>
          <w:lang w:eastAsia="zh-CN"/>
        </w:rPr>
        <w:br w:type="page"/>
      </w: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lastRenderedPageBreak/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CF75EE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E45061" w:rsidTr="00CF75EE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061" w:rsidRPr="0003405D" w:rsidRDefault="00E45061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061" w:rsidRPr="0003405D" w:rsidRDefault="00E45061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061" w:rsidRPr="0003405D" w:rsidRDefault="00E45061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061" w:rsidRPr="0003405D" w:rsidRDefault="00E45061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45061" w:rsidRPr="0003405D" w:rsidRDefault="00E45061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45061" w:rsidRPr="0003405D" w:rsidRDefault="00E45061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991EDE" w:rsidRDefault="00991EDE" w:rsidP="00942A34">
      <w:pPr>
        <w:rPr>
          <w:lang w:eastAsia="zh-CN"/>
        </w:rPr>
      </w:pPr>
    </w:p>
    <w:p w:rsidR="00991EDE" w:rsidRDefault="00991EDE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E45061" w:rsidRDefault="00E45061" w:rsidP="00942A34">
      <w:pPr>
        <w:rPr>
          <w:lang w:eastAsia="zh-CN"/>
        </w:rPr>
      </w:pPr>
    </w:p>
    <w:p w:rsidR="00E45061" w:rsidRDefault="00E45061" w:rsidP="00942A34">
      <w:pPr>
        <w:rPr>
          <w:lang w:eastAsia="zh-CN"/>
        </w:rPr>
      </w:pPr>
    </w:p>
    <w:p w:rsidR="00E45061" w:rsidRDefault="00E45061" w:rsidP="00942A34">
      <w:pPr>
        <w:rPr>
          <w:lang w:eastAsia="zh-CN"/>
        </w:rPr>
      </w:pPr>
    </w:p>
    <w:p w:rsidR="00E45061" w:rsidRDefault="00E45061" w:rsidP="00942A34">
      <w:pPr>
        <w:rPr>
          <w:lang w:eastAsia="zh-CN"/>
        </w:rPr>
      </w:pPr>
    </w:p>
    <w:p w:rsidR="00E45061" w:rsidRDefault="00E45061" w:rsidP="00942A34">
      <w:pPr>
        <w:rPr>
          <w:lang w:eastAsia="zh-CN"/>
        </w:rPr>
      </w:pPr>
    </w:p>
    <w:p w:rsidR="00E45061" w:rsidRDefault="00E45061" w:rsidP="00942A34">
      <w:pPr>
        <w:rPr>
          <w:lang w:eastAsia="zh-CN"/>
        </w:rPr>
      </w:pPr>
    </w:p>
    <w:p w:rsidR="00E45061" w:rsidRDefault="00E45061" w:rsidP="00942A34">
      <w:pPr>
        <w:rPr>
          <w:lang w:eastAsia="zh-CN"/>
        </w:rPr>
      </w:pPr>
    </w:p>
    <w:p w:rsidR="00E45061" w:rsidRDefault="00E45061" w:rsidP="00942A34">
      <w:pPr>
        <w:rPr>
          <w:lang w:eastAsia="zh-CN"/>
        </w:rPr>
      </w:pPr>
    </w:p>
    <w:p w:rsidR="008316C5" w:rsidRDefault="008316C5" w:rsidP="008316C5">
      <w:pPr>
        <w:rPr>
          <w:lang w:eastAsia="zh-CN"/>
        </w:rPr>
      </w:pPr>
    </w:p>
    <w:p w:rsidR="008316C5" w:rsidRDefault="008316C5" w:rsidP="008316C5">
      <w:pPr>
        <w:rPr>
          <w:b/>
          <w:noProof/>
          <w:sz w:val="28"/>
          <w:szCs w:val="28"/>
          <w:lang w:eastAsia="zh-CN"/>
        </w:rPr>
      </w:pPr>
    </w:p>
    <w:p w:rsidR="008316C5" w:rsidRDefault="008316C5" w:rsidP="008316C5">
      <w:pPr>
        <w:rPr>
          <w:b/>
          <w:noProof/>
          <w:sz w:val="28"/>
          <w:szCs w:val="28"/>
          <w:lang w:eastAsia="zh-CN"/>
        </w:rPr>
      </w:pPr>
    </w:p>
    <w:p w:rsidR="008316C5" w:rsidRPr="0082085C" w:rsidRDefault="008316C5" w:rsidP="008316C5">
      <w:pPr>
        <w:jc w:val="center"/>
        <w:rPr>
          <w:b/>
          <w:sz w:val="28"/>
          <w:szCs w:val="28"/>
          <w:lang w:eastAsia="zh-CN"/>
        </w:rPr>
      </w:pP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p w:rsidR="008316C5" w:rsidRDefault="008316C5" w:rsidP="008316C5">
      <w:pPr>
        <w:rPr>
          <w:lang w:eastAsia="zh-CN"/>
        </w:rPr>
      </w:pPr>
      <w:r w:rsidRPr="001E36C8">
        <w:rPr>
          <w:lang w:eastAsia="zh-CN"/>
        </w:rPr>
        <w:t xml:space="preserve"> </w:t>
      </w:r>
    </w:p>
    <w:tbl>
      <w:tblPr>
        <w:tblW w:w="4459" w:type="pct"/>
        <w:jc w:val="center"/>
        <w:tblInd w:w="-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676"/>
        <w:gridCol w:w="5726"/>
        <w:gridCol w:w="880"/>
      </w:tblGrid>
      <w:tr w:rsidR="0027528D" w:rsidTr="001D75B5">
        <w:trPr>
          <w:trHeight w:val="151"/>
          <w:jc w:val="center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8D" w:rsidRPr="001E36C8" w:rsidRDefault="0027528D" w:rsidP="003509FD">
            <w:pPr>
              <w:jc w:val="center"/>
              <w:rPr>
                <w:rFonts w:ascii="宋体" w:hAnsi="宋体" w:cs="Arial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b/>
                <w:sz w:val="24"/>
                <w:szCs w:val="24"/>
                <w:lang w:eastAsia="zh-CN"/>
              </w:rPr>
              <w:t>页码</w:t>
            </w:r>
          </w:p>
        </w:tc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28D" w:rsidRPr="001E36C8" w:rsidRDefault="0027528D" w:rsidP="008F4B97">
            <w:pPr>
              <w:jc w:val="center"/>
              <w:rPr>
                <w:rFonts w:ascii="宋体" w:hAnsi="宋体" w:cs="Arial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b/>
                <w:sz w:val="24"/>
                <w:szCs w:val="24"/>
                <w:lang w:eastAsia="zh-CN"/>
              </w:rPr>
              <w:t>图纸名称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28D" w:rsidRPr="001E36C8" w:rsidRDefault="0027528D" w:rsidP="00EC1612">
            <w:pPr>
              <w:jc w:val="center"/>
              <w:rPr>
                <w:rFonts w:ascii="宋体" w:hAnsi="宋体" w:cs="Arial"/>
                <w:b/>
                <w:sz w:val="24"/>
                <w:szCs w:val="24"/>
                <w:lang w:eastAsia="zh-CN"/>
              </w:rPr>
            </w:pPr>
            <w:r w:rsidRPr="001E36C8">
              <w:rPr>
                <w:rFonts w:ascii="宋体" w:hAnsi="宋体" w:cs="Arial" w:hint="eastAsia"/>
                <w:b/>
                <w:sz w:val="24"/>
                <w:szCs w:val="24"/>
                <w:lang w:eastAsia="zh-CN"/>
              </w:rPr>
              <w:t>版本</w:t>
            </w:r>
          </w:p>
        </w:tc>
      </w:tr>
      <w:tr w:rsidR="006850D5" w:rsidTr="001D75B5">
        <w:trPr>
          <w:trHeight w:val="201"/>
          <w:jc w:val="center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D5" w:rsidRPr="00A30AF1" w:rsidRDefault="006850D5" w:rsidP="001D75B5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850D5" w:rsidRPr="00A30AF1" w:rsidRDefault="006850D5" w:rsidP="00997E26">
            <w:pPr>
              <w:tabs>
                <w:tab w:val="left" w:pos="302"/>
              </w:tabs>
              <w:jc w:val="both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D5" w:rsidRPr="003624D8" w:rsidRDefault="006850D5" w:rsidP="00997E26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1D75B5" w:rsidTr="001D75B5">
        <w:trPr>
          <w:trHeight w:val="201"/>
          <w:jc w:val="center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B5" w:rsidRPr="00A30AF1" w:rsidRDefault="001D75B5" w:rsidP="00997E26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D75B5" w:rsidRPr="00A30AF1" w:rsidRDefault="001D75B5" w:rsidP="001D75B5">
            <w:pPr>
              <w:tabs>
                <w:tab w:val="left" w:pos="302"/>
              </w:tabs>
              <w:jc w:val="both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B5" w:rsidRPr="0060022D" w:rsidRDefault="001D75B5" w:rsidP="00997E26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1D75B5" w:rsidTr="001D75B5">
        <w:trPr>
          <w:trHeight w:val="201"/>
          <w:jc w:val="center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B5" w:rsidRPr="00A30AF1" w:rsidRDefault="001D75B5" w:rsidP="006C74F9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D75B5" w:rsidRPr="00A30AF1" w:rsidRDefault="001D75B5" w:rsidP="001D75B5">
            <w:pPr>
              <w:tabs>
                <w:tab w:val="left" w:pos="302"/>
              </w:tabs>
              <w:jc w:val="both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B5" w:rsidRPr="0060022D" w:rsidRDefault="001D75B5" w:rsidP="006C74F9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1D75B5" w:rsidTr="001D75B5">
        <w:trPr>
          <w:trHeight w:val="201"/>
          <w:jc w:val="center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B5" w:rsidRDefault="001D75B5" w:rsidP="00997E26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D75B5" w:rsidRPr="00A30AF1" w:rsidRDefault="001D75B5" w:rsidP="006C74F9">
            <w:pPr>
              <w:tabs>
                <w:tab w:val="left" w:pos="302"/>
              </w:tabs>
              <w:jc w:val="both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B5" w:rsidRPr="0060022D" w:rsidRDefault="001D75B5" w:rsidP="006C74F9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1D75B5" w:rsidTr="001D75B5">
        <w:trPr>
          <w:trHeight w:val="201"/>
          <w:jc w:val="center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B5" w:rsidRDefault="001D75B5" w:rsidP="001D75B5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D75B5" w:rsidRPr="00A30AF1" w:rsidRDefault="001D75B5" w:rsidP="001D75B5">
            <w:pPr>
              <w:tabs>
                <w:tab w:val="left" w:pos="302"/>
              </w:tabs>
              <w:jc w:val="both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B5" w:rsidRPr="0060022D" w:rsidRDefault="001D75B5" w:rsidP="006C74F9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1D75B5" w:rsidTr="001D75B5">
        <w:trPr>
          <w:trHeight w:val="201"/>
          <w:jc w:val="center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B5" w:rsidRDefault="001D75B5" w:rsidP="001D75B5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D75B5" w:rsidRPr="00A30AF1" w:rsidRDefault="001D75B5" w:rsidP="001D75B5">
            <w:pPr>
              <w:tabs>
                <w:tab w:val="left" w:pos="302"/>
              </w:tabs>
              <w:jc w:val="both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5B5" w:rsidRPr="0060022D" w:rsidRDefault="001D75B5" w:rsidP="006C74F9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8316C5" w:rsidRDefault="008316C5" w:rsidP="008316C5">
      <w:pPr>
        <w:tabs>
          <w:tab w:val="left" w:pos="3912"/>
        </w:tabs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474208" w:rsidRDefault="00474208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6850D5" w:rsidRDefault="006850D5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Pr="008848ED" w:rsidRDefault="002C2341" w:rsidP="002C2341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2C2341" w:rsidRDefault="002C2341" w:rsidP="002C2341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5612"/>
        <w:gridCol w:w="2693"/>
        <w:gridCol w:w="931"/>
      </w:tblGrid>
      <w:tr w:rsidR="002C2341" w:rsidTr="00E67495">
        <w:trPr>
          <w:trHeight w:val="151"/>
          <w:tblHeader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C2341" w:rsidRPr="00A30AF1" w:rsidRDefault="002C2341" w:rsidP="00E67495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C2341" w:rsidRPr="00A30AF1" w:rsidRDefault="002C2341" w:rsidP="00E67495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341" w:rsidRPr="00A30AF1" w:rsidRDefault="002C2341" w:rsidP="00E67495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2C2341" w:rsidTr="00667C23">
        <w:trPr>
          <w:trHeight w:val="71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C2341" w:rsidRPr="00A30AF1" w:rsidRDefault="002C2341" w:rsidP="00474208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C2341" w:rsidRPr="00667C23" w:rsidRDefault="002C2341" w:rsidP="00667C23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341" w:rsidRPr="0060022D" w:rsidRDefault="002C2341" w:rsidP="00E67495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C43FE4" w:rsidTr="00667C23">
        <w:trPr>
          <w:trHeight w:val="71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43FE4" w:rsidRPr="006850D5" w:rsidRDefault="00C43FE4" w:rsidP="00E67495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43FE4" w:rsidRPr="006850D5" w:rsidRDefault="00C43FE4" w:rsidP="00667C23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FE4" w:rsidRDefault="00C43FE4" w:rsidP="00E67495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C43FE4" w:rsidTr="00667C23">
        <w:trPr>
          <w:trHeight w:val="71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43FE4" w:rsidRPr="006850D5" w:rsidRDefault="00C43FE4" w:rsidP="00E67495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43FE4" w:rsidRPr="006850D5" w:rsidRDefault="00C43FE4" w:rsidP="00667C23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FE4" w:rsidRDefault="00C43FE4" w:rsidP="00E67495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2C2341" w:rsidRDefault="002C2341" w:rsidP="002C2341">
      <w:pPr>
        <w:tabs>
          <w:tab w:val="left" w:pos="3912"/>
        </w:tabs>
        <w:rPr>
          <w:lang w:eastAsia="zh-CN"/>
        </w:rPr>
      </w:pPr>
    </w:p>
    <w:p w:rsidR="002C2341" w:rsidRPr="005E5BDB" w:rsidRDefault="002C2341" w:rsidP="002C2341">
      <w:pPr>
        <w:rPr>
          <w:lang w:val="en-US" w:eastAsia="zh-CN"/>
        </w:rPr>
      </w:pPr>
    </w:p>
    <w:p w:rsidR="002C2341" w:rsidRDefault="002C2341" w:rsidP="00942A34">
      <w:pPr>
        <w:rPr>
          <w:lang w:eastAsia="zh-CN"/>
        </w:rPr>
      </w:pPr>
    </w:p>
    <w:sectPr w:rsidR="002C2341" w:rsidSect="00991EDE">
      <w:headerReference w:type="even" r:id="rId100"/>
      <w:headerReference w:type="default" r:id="rId101"/>
      <w:type w:val="continuous"/>
      <w:pgSz w:w="11907" w:h="16840" w:code="9"/>
      <w:pgMar w:top="1701" w:right="1418" w:bottom="1134" w:left="1418" w:header="567" w:footer="6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537" w:rsidRDefault="00F06537" w:rsidP="00942A34">
      <w:r>
        <w:separator/>
      </w:r>
    </w:p>
    <w:p w:rsidR="00F06537" w:rsidRDefault="00F06537" w:rsidP="00942A34"/>
    <w:p w:rsidR="00F06537" w:rsidRDefault="00F06537" w:rsidP="00942A34"/>
    <w:p w:rsidR="00F06537" w:rsidRDefault="00F06537" w:rsidP="00942A34"/>
    <w:p w:rsidR="00F06537" w:rsidRDefault="00F06537" w:rsidP="00942A34"/>
  </w:endnote>
  <w:endnote w:type="continuationSeparator" w:id="0">
    <w:p w:rsidR="00F06537" w:rsidRDefault="00F06537" w:rsidP="00942A34">
      <w:r>
        <w:continuationSeparator/>
      </w:r>
    </w:p>
    <w:p w:rsidR="00F06537" w:rsidRDefault="00F06537" w:rsidP="00942A34"/>
    <w:p w:rsidR="00F06537" w:rsidRDefault="00F06537" w:rsidP="00942A34"/>
    <w:p w:rsidR="00F06537" w:rsidRDefault="00F06537" w:rsidP="00942A34"/>
    <w:p w:rsidR="00F06537" w:rsidRDefault="00F06537" w:rsidP="00942A3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Default="00431C97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5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52" w:rsidRDefault="004C4E52" w:rsidP="00AA56B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Pr="00915DD3" w:rsidRDefault="004C4E52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537" w:rsidRDefault="00F06537" w:rsidP="00942A34">
      <w:r>
        <w:separator/>
      </w:r>
    </w:p>
    <w:p w:rsidR="00F06537" w:rsidRDefault="00F06537" w:rsidP="00942A34"/>
    <w:p w:rsidR="00F06537" w:rsidRDefault="00F06537" w:rsidP="00942A34"/>
    <w:p w:rsidR="00F06537" w:rsidRDefault="00F06537" w:rsidP="00942A34"/>
    <w:p w:rsidR="00F06537" w:rsidRDefault="00F06537" w:rsidP="00942A34"/>
  </w:footnote>
  <w:footnote w:type="continuationSeparator" w:id="0">
    <w:p w:rsidR="00F06537" w:rsidRDefault="00F06537" w:rsidP="00942A34">
      <w:r>
        <w:continuationSeparator/>
      </w:r>
    </w:p>
    <w:p w:rsidR="00F06537" w:rsidRDefault="00F06537" w:rsidP="00942A34"/>
    <w:p w:rsidR="00F06537" w:rsidRDefault="00F06537" w:rsidP="00942A34"/>
    <w:p w:rsidR="00F06537" w:rsidRDefault="00F06537" w:rsidP="00942A34"/>
    <w:p w:rsidR="00F06537" w:rsidRDefault="00F06537" w:rsidP="00942A3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Default="004C4E52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0000CC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proofErr w:type="gramStart"/>
    <w:r>
      <w:rPr>
        <w:rFonts w:ascii="黑体" w:eastAsia="黑体" w:hint="eastAsia"/>
        <w:b/>
        <w:color w:val="0000CC"/>
        <w:szCs w:val="21"/>
        <w:lang w:eastAsia="zh-CN"/>
      </w:rPr>
      <w:t>普</w:t>
    </w:r>
    <w:r w:rsidRPr="00F42126">
      <w:rPr>
        <w:rFonts w:ascii="黑体" w:eastAsia="黑体" w:hint="eastAsia"/>
        <w:b/>
        <w:color w:val="0000CC"/>
        <w:szCs w:val="21"/>
      </w:rPr>
      <w:t>通商密</w:t>
    </w:r>
    <w:proofErr w:type="gramEnd"/>
    <w:r>
      <w:rPr>
        <w:rFonts w:ascii="黑体" w:eastAsia="黑体" w:hint="eastAsia"/>
        <w:b/>
        <w:color w:val="0000CC"/>
        <w:szCs w:val="21"/>
      </w:rPr>
      <w:t xml:space="preserve">  </w:t>
    </w:r>
    <w:r w:rsidR="003B6629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  <w:p w:rsidR="003B6629" w:rsidRPr="00B21CA3" w:rsidRDefault="003B6629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Default="004C4E52" w:rsidP="00942A3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EDE" w:rsidRPr="001261FD" w:rsidRDefault="00991EDE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 w:rsidR="00F60741" w:rsidRPr="00FD7C81">
      <w:rPr>
        <w:rFonts w:hint="eastAsia"/>
      </w:rPr>
      <w:t>阳江</w:t>
    </w:r>
    <w:r w:rsidR="00F60741" w:rsidRPr="00FD7C81">
      <w:rPr>
        <w:rFonts w:hint="eastAsia"/>
      </w:rPr>
      <w:t>5&amp;6</w:t>
    </w:r>
    <w:r w:rsidR="00F60741" w:rsidRPr="00FD7C81">
      <w:rPr>
        <w:rFonts w:hint="eastAsia"/>
      </w:rPr>
      <w:t>号机组</w:t>
    </w:r>
    <w:r w:rsidR="00F60741" w:rsidRPr="00FD7C81">
      <w:rPr>
        <w:rFonts w:hint="eastAsia"/>
      </w:rPr>
      <w:t>DCS</w:t>
    </w:r>
    <w:r w:rsidR="00F60741" w:rsidRPr="00FD7C81">
      <w:rPr>
        <w:rFonts w:hint="eastAsia"/>
      </w:rPr>
      <w:t>项目</w:t>
    </w:r>
  </w:p>
  <w:p w:rsidR="00991EDE" w:rsidRDefault="00E45061" w:rsidP="00CF75EE">
    <w:pPr>
      <w:pBdr>
        <w:bottom w:val="single" w:sz="4" w:space="1" w:color="auto"/>
      </w:pBdr>
      <w:tabs>
        <w:tab w:val="left" w:pos="216"/>
        <w:tab w:val="right" w:pos="9071"/>
      </w:tabs>
      <w:jc w:val="right"/>
      <w:rPr>
        <w:lang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991EDE" w:rsidRPr="003209C9" w:rsidRDefault="00991EDE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E45061" w:rsidRPr="003209C9">
      <w:rPr>
        <w:rFonts w:hint="eastAsia"/>
        <w:lang w:eastAsia="zh-CN"/>
      </w:rPr>
      <w:t>版本号：</w:t>
    </w:r>
    <w:r w:rsidR="00E45061">
      <w:rPr>
        <w:rFonts w:ascii="Times New Roman" w:hAnsi="Times New Roman" w:hint="eastAsia"/>
        <w:lang w:eastAsia="zh-CN"/>
      </w:rPr>
      <w:t>{</w:t>
    </w:r>
    <w:r w:rsidR="00E45061">
      <w:rPr>
        <w:rFonts w:ascii="Times New Roman" w:hAnsi="Times New Roman"/>
        <w:lang w:eastAsia="zh-CN"/>
      </w:rPr>
      <w:t>r</w:t>
    </w:r>
    <w:r w:rsidR="00E45061">
      <w:rPr>
        <w:rFonts w:ascii="Times New Roman" w:hAnsi="Times New Roman" w:hint="eastAsia"/>
        <w:lang w:eastAsia="zh-CN"/>
      </w:rPr>
      <w:t>}</w:t>
    </w:r>
    <w:r w:rsidR="00E45061" w:rsidRPr="003209C9">
      <w:rPr>
        <w:rFonts w:hint="eastAsia"/>
        <w:lang w:eastAsia="zh-CN"/>
      </w:rPr>
      <w:t xml:space="preserve">   </w:t>
    </w:r>
    <w:r w:rsidR="00E45061" w:rsidRPr="003209C9">
      <w:rPr>
        <w:rFonts w:hint="eastAsia"/>
        <w:lang w:eastAsia="zh-CN"/>
      </w:rPr>
      <w:t>第</w:t>
    </w:r>
    <w:r w:rsidR="00E45061" w:rsidRPr="003209C9">
      <w:rPr>
        <w:rFonts w:hint="eastAsia"/>
        <w:lang w:eastAsia="zh-CN"/>
      </w:rPr>
      <w:t xml:space="preserve"> </w:t>
    </w:r>
    <w:r w:rsidR="00431C97" w:rsidRPr="003209C9">
      <w:fldChar w:fldCharType="begin"/>
    </w:r>
    <w:r w:rsidR="00E45061" w:rsidRPr="003209C9">
      <w:rPr>
        <w:lang w:eastAsia="zh-CN"/>
      </w:rPr>
      <w:instrText xml:space="preserve"> PAGE </w:instrText>
    </w:r>
    <w:r w:rsidR="00431C97" w:rsidRPr="003209C9">
      <w:fldChar w:fldCharType="separate"/>
    </w:r>
    <w:r w:rsidR="00B3380A">
      <w:rPr>
        <w:noProof/>
        <w:lang w:eastAsia="zh-CN"/>
      </w:rPr>
      <w:t>3</w:t>
    </w:r>
    <w:r w:rsidR="00431C97" w:rsidRPr="003209C9">
      <w:fldChar w:fldCharType="end"/>
    </w:r>
    <w:r w:rsidR="00E45061" w:rsidRPr="003209C9">
      <w:rPr>
        <w:rFonts w:hint="eastAsia"/>
        <w:lang w:eastAsia="zh-CN"/>
      </w:rPr>
      <w:t xml:space="preserve"> </w:t>
    </w:r>
    <w:r w:rsidR="00E45061" w:rsidRPr="003209C9">
      <w:rPr>
        <w:rFonts w:hint="eastAsia"/>
        <w:lang w:eastAsia="zh-CN"/>
      </w:rPr>
      <w:t>页</w:t>
    </w:r>
    <w:r w:rsidR="00E45061" w:rsidRPr="003209C9">
      <w:rPr>
        <w:rFonts w:hint="eastAsia"/>
        <w:lang w:eastAsia="zh-CN"/>
      </w:rPr>
      <w:t xml:space="preserve"> </w:t>
    </w:r>
    <w:r w:rsidR="00E45061" w:rsidRPr="003209C9">
      <w:rPr>
        <w:rFonts w:hint="eastAsia"/>
        <w:lang w:eastAsia="zh-CN"/>
      </w:rPr>
      <w:t>共</w:t>
    </w:r>
    <w:r w:rsidR="00E45061" w:rsidRPr="003209C9">
      <w:rPr>
        <w:rFonts w:hint="eastAsia"/>
        <w:lang w:eastAsia="zh-CN"/>
      </w:rPr>
      <w:t xml:space="preserve"> </w:t>
    </w:r>
    <w:r w:rsidR="00E45061">
      <w:rPr>
        <w:rFonts w:hint="eastAsia"/>
        <w:lang w:eastAsia="zh-CN"/>
      </w:rPr>
      <w:t>{</w:t>
    </w:r>
    <w:r w:rsidR="00E45061">
      <w:rPr>
        <w:lang w:eastAsia="zh-CN"/>
      </w:rPr>
      <w:t>pages</w:t>
    </w:r>
    <w:r w:rsidR="00E45061">
      <w:rPr>
        <w:rFonts w:hint="eastAsia"/>
        <w:lang w:eastAsia="zh-CN"/>
      </w:rPr>
      <w:t>}</w:t>
    </w:r>
    <w:r w:rsidR="00E45061">
      <w:rPr>
        <w:lang w:eastAsia="zh-CN"/>
      </w:rPr>
      <w:t xml:space="preserve"> </w:t>
    </w:r>
    <w:r w:rsidR="00E45061">
      <w:rPr>
        <w:rFonts w:hint="eastAsia"/>
        <w:lang w:eastAsia="zh-CN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attachedTemplate r:id="rId1"/>
  <w:stylePaneFormatFilter w:val="3F01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8F2"/>
    <w:rsid w:val="00000E68"/>
    <w:rsid w:val="00001202"/>
    <w:rsid w:val="0000346C"/>
    <w:rsid w:val="00003C6F"/>
    <w:rsid w:val="00004303"/>
    <w:rsid w:val="0002365B"/>
    <w:rsid w:val="00030620"/>
    <w:rsid w:val="00032B45"/>
    <w:rsid w:val="00033207"/>
    <w:rsid w:val="00035044"/>
    <w:rsid w:val="0003613F"/>
    <w:rsid w:val="0004520A"/>
    <w:rsid w:val="00070584"/>
    <w:rsid w:val="00073A83"/>
    <w:rsid w:val="00074026"/>
    <w:rsid w:val="00074AE3"/>
    <w:rsid w:val="00077839"/>
    <w:rsid w:val="00080C3F"/>
    <w:rsid w:val="00094205"/>
    <w:rsid w:val="00094BA1"/>
    <w:rsid w:val="000A1B14"/>
    <w:rsid w:val="000B02D2"/>
    <w:rsid w:val="000B4C26"/>
    <w:rsid w:val="000B72DE"/>
    <w:rsid w:val="000B76E0"/>
    <w:rsid w:val="000C528C"/>
    <w:rsid w:val="000E44A9"/>
    <w:rsid w:val="000F1686"/>
    <w:rsid w:val="000F4EAE"/>
    <w:rsid w:val="00111CCC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5714E"/>
    <w:rsid w:val="00160A0B"/>
    <w:rsid w:val="00171E79"/>
    <w:rsid w:val="00175B29"/>
    <w:rsid w:val="001773C1"/>
    <w:rsid w:val="00180706"/>
    <w:rsid w:val="00192F0E"/>
    <w:rsid w:val="00194993"/>
    <w:rsid w:val="00197D1B"/>
    <w:rsid w:val="001A249C"/>
    <w:rsid w:val="001B0BAB"/>
    <w:rsid w:val="001B30B0"/>
    <w:rsid w:val="001B6FF8"/>
    <w:rsid w:val="001C2F0B"/>
    <w:rsid w:val="001C3CC0"/>
    <w:rsid w:val="001D3F2A"/>
    <w:rsid w:val="001D75B5"/>
    <w:rsid w:val="001E58A4"/>
    <w:rsid w:val="001F457C"/>
    <w:rsid w:val="001F525A"/>
    <w:rsid w:val="0020212B"/>
    <w:rsid w:val="00202F6D"/>
    <w:rsid w:val="0021693B"/>
    <w:rsid w:val="00226EB2"/>
    <w:rsid w:val="0023206B"/>
    <w:rsid w:val="0024773D"/>
    <w:rsid w:val="0026178F"/>
    <w:rsid w:val="002627E4"/>
    <w:rsid w:val="002648E1"/>
    <w:rsid w:val="00274487"/>
    <w:rsid w:val="0027528D"/>
    <w:rsid w:val="0028479A"/>
    <w:rsid w:val="00295607"/>
    <w:rsid w:val="00296EDB"/>
    <w:rsid w:val="002A154A"/>
    <w:rsid w:val="002A76B2"/>
    <w:rsid w:val="002A77F0"/>
    <w:rsid w:val="002B2F4E"/>
    <w:rsid w:val="002B3D26"/>
    <w:rsid w:val="002C2341"/>
    <w:rsid w:val="002C27CF"/>
    <w:rsid w:val="002C3FB0"/>
    <w:rsid w:val="002C54CE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7A1A"/>
    <w:rsid w:val="003153B2"/>
    <w:rsid w:val="003209C9"/>
    <w:rsid w:val="00323C47"/>
    <w:rsid w:val="00326D78"/>
    <w:rsid w:val="0033156D"/>
    <w:rsid w:val="00333C51"/>
    <w:rsid w:val="003349C9"/>
    <w:rsid w:val="0033511C"/>
    <w:rsid w:val="003359D6"/>
    <w:rsid w:val="00341E86"/>
    <w:rsid w:val="003509FD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629"/>
    <w:rsid w:val="003B6D88"/>
    <w:rsid w:val="003C0CB9"/>
    <w:rsid w:val="003C2DC0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31C97"/>
    <w:rsid w:val="00436230"/>
    <w:rsid w:val="00446656"/>
    <w:rsid w:val="00457950"/>
    <w:rsid w:val="00466564"/>
    <w:rsid w:val="0046719B"/>
    <w:rsid w:val="0047168E"/>
    <w:rsid w:val="00474208"/>
    <w:rsid w:val="0047427E"/>
    <w:rsid w:val="004757F3"/>
    <w:rsid w:val="00476B22"/>
    <w:rsid w:val="00492EA4"/>
    <w:rsid w:val="004C4E52"/>
    <w:rsid w:val="004C5AD7"/>
    <w:rsid w:val="004D373B"/>
    <w:rsid w:val="004D3BC1"/>
    <w:rsid w:val="004D7541"/>
    <w:rsid w:val="004F400F"/>
    <w:rsid w:val="004F6118"/>
    <w:rsid w:val="004F7DDE"/>
    <w:rsid w:val="00505A8D"/>
    <w:rsid w:val="00506D38"/>
    <w:rsid w:val="00523DE5"/>
    <w:rsid w:val="00527397"/>
    <w:rsid w:val="00531F12"/>
    <w:rsid w:val="00532ED0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9057C"/>
    <w:rsid w:val="00597FF3"/>
    <w:rsid w:val="005B525D"/>
    <w:rsid w:val="005C5E34"/>
    <w:rsid w:val="005E5BDB"/>
    <w:rsid w:val="005F4085"/>
    <w:rsid w:val="00603A94"/>
    <w:rsid w:val="00604E49"/>
    <w:rsid w:val="006157D1"/>
    <w:rsid w:val="006276E5"/>
    <w:rsid w:val="00634085"/>
    <w:rsid w:val="006539CF"/>
    <w:rsid w:val="00667C23"/>
    <w:rsid w:val="00670CCD"/>
    <w:rsid w:val="006746CB"/>
    <w:rsid w:val="0067792C"/>
    <w:rsid w:val="006850D5"/>
    <w:rsid w:val="006860E6"/>
    <w:rsid w:val="006A5C94"/>
    <w:rsid w:val="006B7D87"/>
    <w:rsid w:val="006C050A"/>
    <w:rsid w:val="006C4E35"/>
    <w:rsid w:val="006C5484"/>
    <w:rsid w:val="006C74F9"/>
    <w:rsid w:val="006D30AC"/>
    <w:rsid w:val="006D7163"/>
    <w:rsid w:val="006E0FC9"/>
    <w:rsid w:val="00711A4E"/>
    <w:rsid w:val="00712CEB"/>
    <w:rsid w:val="00713728"/>
    <w:rsid w:val="0071391E"/>
    <w:rsid w:val="00714EFA"/>
    <w:rsid w:val="007166B6"/>
    <w:rsid w:val="007311A2"/>
    <w:rsid w:val="00733CCE"/>
    <w:rsid w:val="00735497"/>
    <w:rsid w:val="007558A1"/>
    <w:rsid w:val="00756B66"/>
    <w:rsid w:val="007623E1"/>
    <w:rsid w:val="0076371A"/>
    <w:rsid w:val="00764C09"/>
    <w:rsid w:val="00774C1F"/>
    <w:rsid w:val="007808F3"/>
    <w:rsid w:val="00787612"/>
    <w:rsid w:val="00791117"/>
    <w:rsid w:val="007A6F0D"/>
    <w:rsid w:val="007B0D64"/>
    <w:rsid w:val="007B2059"/>
    <w:rsid w:val="007B426A"/>
    <w:rsid w:val="007D284E"/>
    <w:rsid w:val="007F578E"/>
    <w:rsid w:val="007F7E01"/>
    <w:rsid w:val="00802F50"/>
    <w:rsid w:val="00803EBA"/>
    <w:rsid w:val="008120D4"/>
    <w:rsid w:val="00813526"/>
    <w:rsid w:val="0082085C"/>
    <w:rsid w:val="008249BC"/>
    <w:rsid w:val="008316C5"/>
    <w:rsid w:val="00831A47"/>
    <w:rsid w:val="00832199"/>
    <w:rsid w:val="00837F78"/>
    <w:rsid w:val="00843F50"/>
    <w:rsid w:val="00845D10"/>
    <w:rsid w:val="008464CA"/>
    <w:rsid w:val="00847793"/>
    <w:rsid w:val="008506A3"/>
    <w:rsid w:val="008525AC"/>
    <w:rsid w:val="008576F5"/>
    <w:rsid w:val="008673CB"/>
    <w:rsid w:val="008720DA"/>
    <w:rsid w:val="00874065"/>
    <w:rsid w:val="008833BA"/>
    <w:rsid w:val="008848ED"/>
    <w:rsid w:val="008A67FD"/>
    <w:rsid w:val="008A6A78"/>
    <w:rsid w:val="008B0350"/>
    <w:rsid w:val="008B453A"/>
    <w:rsid w:val="008B7EBC"/>
    <w:rsid w:val="008C60B2"/>
    <w:rsid w:val="008D354A"/>
    <w:rsid w:val="008D5DB1"/>
    <w:rsid w:val="008E3717"/>
    <w:rsid w:val="008E5246"/>
    <w:rsid w:val="008F263B"/>
    <w:rsid w:val="008F454E"/>
    <w:rsid w:val="008F4B97"/>
    <w:rsid w:val="008F6A02"/>
    <w:rsid w:val="00906904"/>
    <w:rsid w:val="00911E64"/>
    <w:rsid w:val="009156DE"/>
    <w:rsid w:val="00915DD3"/>
    <w:rsid w:val="00917774"/>
    <w:rsid w:val="00922D22"/>
    <w:rsid w:val="009346EE"/>
    <w:rsid w:val="009367EE"/>
    <w:rsid w:val="009374D5"/>
    <w:rsid w:val="00942A34"/>
    <w:rsid w:val="009435EF"/>
    <w:rsid w:val="0094621E"/>
    <w:rsid w:val="00952DC7"/>
    <w:rsid w:val="00960B85"/>
    <w:rsid w:val="00963BE1"/>
    <w:rsid w:val="009725A8"/>
    <w:rsid w:val="0097346B"/>
    <w:rsid w:val="00982E92"/>
    <w:rsid w:val="00983699"/>
    <w:rsid w:val="00991EDE"/>
    <w:rsid w:val="00997A3A"/>
    <w:rsid w:val="00997E26"/>
    <w:rsid w:val="009A0BF7"/>
    <w:rsid w:val="009A24D9"/>
    <w:rsid w:val="009B0249"/>
    <w:rsid w:val="009C3D51"/>
    <w:rsid w:val="009F19EA"/>
    <w:rsid w:val="009F2B9D"/>
    <w:rsid w:val="009F5C42"/>
    <w:rsid w:val="00A00188"/>
    <w:rsid w:val="00A07006"/>
    <w:rsid w:val="00A2207F"/>
    <w:rsid w:val="00A24F47"/>
    <w:rsid w:val="00A25666"/>
    <w:rsid w:val="00A27E18"/>
    <w:rsid w:val="00A31C24"/>
    <w:rsid w:val="00A428C7"/>
    <w:rsid w:val="00A435C2"/>
    <w:rsid w:val="00A55974"/>
    <w:rsid w:val="00A639C5"/>
    <w:rsid w:val="00A74177"/>
    <w:rsid w:val="00A90392"/>
    <w:rsid w:val="00AA0063"/>
    <w:rsid w:val="00AA3B52"/>
    <w:rsid w:val="00AA4ABC"/>
    <w:rsid w:val="00AA56B5"/>
    <w:rsid w:val="00AB27B7"/>
    <w:rsid w:val="00AB3D90"/>
    <w:rsid w:val="00AC27DC"/>
    <w:rsid w:val="00AD1232"/>
    <w:rsid w:val="00AD3814"/>
    <w:rsid w:val="00AE478D"/>
    <w:rsid w:val="00AF08CB"/>
    <w:rsid w:val="00AF1C01"/>
    <w:rsid w:val="00AF210C"/>
    <w:rsid w:val="00B111E6"/>
    <w:rsid w:val="00B11FDC"/>
    <w:rsid w:val="00B150B6"/>
    <w:rsid w:val="00B16721"/>
    <w:rsid w:val="00B20C9D"/>
    <w:rsid w:val="00B217A1"/>
    <w:rsid w:val="00B21CA3"/>
    <w:rsid w:val="00B32038"/>
    <w:rsid w:val="00B3380A"/>
    <w:rsid w:val="00B502C6"/>
    <w:rsid w:val="00B6004E"/>
    <w:rsid w:val="00B61951"/>
    <w:rsid w:val="00B80ACD"/>
    <w:rsid w:val="00B84372"/>
    <w:rsid w:val="00B8792F"/>
    <w:rsid w:val="00B929E0"/>
    <w:rsid w:val="00BA6147"/>
    <w:rsid w:val="00BA7544"/>
    <w:rsid w:val="00BC362D"/>
    <w:rsid w:val="00BE0018"/>
    <w:rsid w:val="00BE126C"/>
    <w:rsid w:val="00BF31CE"/>
    <w:rsid w:val="00BF541B"/>
    <w:rsid w:val="00BF7B65"/>
    <w:rsid w:val="00C0193F"/>
    <w:rsid w:val="00C13EB7"/>
    <w:rsid w:val="00C302C4"/>
    <w:rsid w:val="00C304DE"/>
    <w:rsid w:val="00C3599B"/>
    <w:rsid w:val="00C40D0D"/>
    <w:rsid w:val="00C43FE4"/>
    <w:rsid w:val="00C60408"/>
    <w:rsid w:val="00C6179D"/>
    <w:rsid w:val="00C6218B"/>
    <w:rsid w:val="00C65543"/>
    <w:rsid w:val="00C6609D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A4F87"/>
    <w:rsid w:val="00CB718B"/>
    <w:rsid w:val="00CC2978"/>
    <w:rsid w:val="00CC49CF"/>
    <w:rsid w:val="00CD02A8"/>
    <w:rsid w:val="00CD0ECC"/>
    <w:rsid w:val="00CF75EE"/>
    <w:rsid w:val="00CF7603"/>
    <w:rsid w:val="00D00761"/>
    <w:rsid w:val="00D0315D"/>
    <w:rsid w:val="00D04B3F"/>
    <w:rsid w:val="00D11A5C"/>
    <w:rsid w:val="00D128EF"/>
    <w:rsid w:val="00D12C7D"/>
    <w:rsid w:val="00D1483A"/>
    <w:rsid w:val="00D309B1"/>
    <w:rsid w:val="00D37311"/>
    <w:rsid w:val="00D51661"/>
    <w:rsid w:val="00D57EE0"/>
    <w:rsid w:val="00D638C9"/>
    <w:rsid w:val="00D63EFA"/>
    <w:rsid w:val="00D65A21"/>
    <w:rsid w:val="00D70C65"/>
    <w:rsid w:val="00D74FAC"/>
    <w:rsid w:val="00D74FEE"/>
    <w:rsid w:val="00D82394"/>
    <w:rsid w:val="00D869E5"/>
    <w:rsid w:val="00D907CE"/>
    <w:rsid w:val="00D94AD2"/>
    <w:rsid w:val="00D94F15"/>
    <w:rsid w:val="00DA0372"/>
    <w:rsid w:val="00DA42DE"/>
    <w:rsid w:val="00DA7EA7"/>
    <w:rsid w:val="00DB380D"/>
    <w:rsid w:val="00DB5C8A"/>
    <w:rsid w:val="00DD4340"/>
    <w:rsid w:val="00DF2B1F"/>
    <w:rsid w:val="00DF3B06"/>
    <w:rsid w:val="00DF5F22"/>
    <w:rsid w:val="00DF6822"/>
    <w:rsid w:val="00E01149"/>
    <w:rsid w:val="00E0189F"/>
    <w:rsid w:val="00E109FA"/>
    <w:rsid w:val="00E16890"/>
    <w:rsid w:val="00E23340"/>
    <w:rsid w:val="00E235C8"/>
    <w:rsid w:val="00E25701"/>
    <w:rsid w:val="00E25E00"/>
    <w:rsid w:val="00E41C39"/>
    <w:rsid w:val="00E426F6"/>
    <w:rsid w:val="00E45061"/>
    <w:rsid w:val="00E4657F"/>
    <w:rsid w:val="00E54B84"/>
    <w:rsid w:val="00E57362"/>
    <w:rsid w:val="00E64ABD"/>
    <w:rsid w:val="00E67495"/>
    <w:rsid w:val="00E725F4"/>
    <w:rsid w:val="00E76523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C1612"/>
    <w:rsid w:val="00ED0A6A"/>
    <w:rsid w:val="00ED635F"/>
    <w:rsid w:val="00EE1BD4"/>
    <w:rsid w:val="00F00D95"/>
    <w:rsid w:val="00F02E5D"/>
    <w:rsid w:val="00F06537"/>
    <w:rsid w:val="00F07086"/>
    <w:rsid w:val="00F072BB"/>
    <w:rsid w:val="00F10EE2"/>
    <w:rsid w:val="00F12E53"/>
    <w:rsid w:val="00F203D6"/>
    <w:rsid w:val="00F271AE"/>
    <w:rsid w:val="00F3038A"/>
    <w:rsid w:val="00F30AD8"/>
    <w:rsid w:val="00F34957"/>
    <w:rsid w:val="00F35ACC"/>
    <w:rsid w:val="00F42221"/>
    <w:rsid w:val="00F425D0"/>
    <w:rsid w:val="00F529C7"/>
    <w:rsid w:val="00F5647E"/>
    <w:rsid w:val="00F60589"/>
    <w:rsid w:val="00F605AE"/>
    <w:rsid w:val="00F60741"/>
    <w:rsid w:val="00F6198F"/>
    <w:rsid w:val="00F75E91"/>
    <w:rsid w:val="00F76B52"/>
    <w:rsid w:val="00FA56C3"/>
    <w:rsid w:val="00FD0177"/>
    <w:rsid w:val="00FD18F2"/>
    <w:rsid w:val="00FD2F50"/>
    <w:rsid w:val="00FE1E49"/>
    <w:rsid w:val="00FE4AFC"/>
    <w:rsid w:val="00FE5D02"/>
    <w:rsid w:val="00FE5D06"/>
    <w:rsid w:val="00FF2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control" Target="activeX/activeX6.xml"/><Relationship Id="rId42" Type="http://schemas.openxmlformats.org/officeDocument/2006/relationships/image" Target="media/image18.wmf"/><Relationship Id="rId47" Type="http://schemas.openxmlformats.org/officeDocument/2006/relationships/control" Target="activeX/activeX19.xml"/><Relationship Id="rId63" Type="http://schemas.openxmlformats.org/officeDocument/2006/relationships/control" Target="activeX/activeX27.xml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control" Target="activeX/activeX40.xml"/><Relationship Id="rId7" Type="http://schemas.openxmlformats.org/officeDocument/2006/relationships/endnotes" Target="endnotes.xml"/><Relationship Id="rId71" Type="http://schemas.openxmlformats.org/officeDocument/2006/relationships/control" Target="activeX/activeX31.xml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0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4.xml"/><Relationship Id="rId40" Type="http://schemas.openxmlformats.org/officeDocument/2006/relationships/image" Target="media/image17.wmf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control" Target="activeX/activeX35.xml"/><Relationship Id="rId87" Type="http://schemas.openxmlformats.org/officeDocument/2006/relationships/control" Target="activeX/activeX39.xm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control" Target="activeX/activeX26.xml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control" Target="activeX/activeX43.xml"/><Relationship Id="rId19" Type="http://schemas.openxmlformats.org/officeDocument/2006/relationships/control" Target="activeX/activeX5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image" Target="media/image12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control" Target="activeX/activeX30.xml"/><Relationship Id="rId77" Type="http://schemas.openxmlformats.org/officeDocument/2006/relationships/control" Target="activeX/activeX34.xml"/><Relationship Id="rId100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control" Target="activeX/activeX38.xml"/><Relationship Id="rId93" Type="http://schemas.openxmlformats.org/officeDocument/2006/relationships/control" Target="activeX/activeX42.xml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5.xml"/><Relationship Id="rId67" Type="http://schemas.openxmlformats.org/officeDocument/2006/relationships/control" Target="activeX/activeX29.xml"/><Relationship Id="rId103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control" Target="activeX/activeX16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3.xml"/><Relationship Id="rId83" Type="http://schemas.openxmlformats.org/officeDocument/2006/relationships/control" Target="activeX/activeX37.xml"/><Relationship Id="rId88" Type="http://schemas.openxmlformats.org/officeDocument/2006/relationships/image" Target="media/image41.wmf"/><Relationship Id="rId91" Type="http://schemas.openxmlformats.org/officeDocument/2006/relationships/control" Target="activeX/activeX41.xml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Relationship Id="rId10" Type="http://schemas.openxmlformats.org/officeDocument/2006/relationships/image" Target="media/image2.wmf"/><Relationship Id="rId31" Type="http://schemas.openxmlformats.org/officeDocument/2006/relationships/control" Target="activeX/activeX11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image" Target="media/image36.wmf"/><Relationship Id="rId81" Type="http://schemas.openxmlformats.org/officeDocument/2006/relationships/control" Target="activeX/activeX36.xml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footer" Target="footer2.xml"/><Relationship Id="rId10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39" Type="http://schemas.openxmlformats.org/officeDocument/2006/relationships/control" Target="activeX/activeX15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3.xml"/><Relationship Id="rId76" Type="http://schemas.openxmlformats.org/officeDocument/2006/relationships/image" Target="media/image35.wmf"/><Relationship Id="rId97" Type="http://schemas.openxmlformats.org/officeDocument/2006/relationships/control" Target="activeX/activeX4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C6F85-94BD-4D70-9839-E7F15269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5</TotalTime>
  <Pages>5</Pages>
  <Words>505</Words>
  <Characters>2255</Characters>
  <Application>Microsoft Office Word</Application>
  <DocSecurity>0</DocSecurity>
  <Lines>18</Lines>
  <Paragraphs>5</Paragraphs>
  <ScaleCrop>false</ScaleCrop>
  <Company>CTEC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石继坤</cp:lastModifiedBy>
  <cp:revision>3</cp:revision>
  <cp:lastPrinted>2015-04-10T06:21:00Z</cp:lastPrinted>
  <dcterms:created xsi:type="dcterms:W3CDTF">2016-12-07T01:56:00Z</dcterms:created>
  <dcterms:modified xsi:type="dcterms:W3CDTF">2016-12-07T02:26:00Z</dcterms:modified>
</cp:coreProperties>
</file>