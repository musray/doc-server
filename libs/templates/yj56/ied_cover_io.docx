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8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word/header1.xml" ContentType="application/vnd.openxmlformats-officedocument.wordprocessingml.header+xml"/>
  <Override PartName="/docProps/core.xml" ContentType="application/vnd.openxmlformats-package.core-properties+xml"/>
  <Default Extension="png" ContentType="image/png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1" w:rightFromText="181" w:horzAnchor="margin" w:tblpXSpec="center" w:tblpY="114"/>
        <w:tblW w:w="10513" w:type="dxa"/>
        <w:tblInd w:w="-10" w:type="dxa"/>
        <w:tblLayout w:type="fixed"/>
        <w:tblCellMar>
          <w:left w:w="18" w:type="dxa"/>
          <w:right w:w="18" w:type="dxa"/>
        </w:tblCellMar>
        <w:tblLook w:val="0000"/>
      </w:tblPr>
      <w:tblGrid>
        <w:gridCol w:w="572"/>
        <w:gridCol w:w="327"/>
        <w:gridCol w:w="108"/>
        <w:gridCol w:w="368"/>
        <w:gridCol w:w="366"/>
        <w:gridCol w:w="97"/>
        <w:gridCol w:w="17"/>
        <w:gridCol w:w="253"/>
        <w:gridCol w:w="227"/>
        <w:gridCol w:w="139"/>
        <w:gridCol w:w="74"/>
        <w:gridCol w:w="268"/>
        <w:gridCol w:w="25"/>
        <w:gridCol w:w="367"/>
        <w:gridCol w:w="88"/>
        <w:gridCol w:w="278"/>
        <w:gridCol w:w="203"/>
        <w:gridCol w:w="91"/>
        <w:gridCol w:w="73"/>
        <w:gridCol w:w="316"/>
        <w:gridCol w:w="51"/>
        <w:gridCol w:w="366"/>
        <w:gridCol w:w="64"/>
        <w:gridCol w:w="303"/>
        <w:gridCol w:w="147"/>
        <w:gridCol w:w="30"/>
        <w:gridCol w:w="190"/>
        <w:gridCol w:w="291"/>
        <w:gridCol w:w="75"/>
        <w:gridCol w:w="367"/>
        <w:gridCol w:w="38"/>
        <w:gridCol w:w="329"/>
        <w:gridCol w:w="152"/>
        <w:gridCol w:w="214"/>
        <w:gridCol w:w="266"/>
        <w:gridCol w:w="101"/>
        <w:gridCol w:w="367"/>
        <w:gridCol w:w="13"/>
        <w:gridCol w:w="207"/>
        <w:gridCol w:w="146"/>
        <w:gridCol w:w="127"/>
        <w:gridCol w:w="277"/>
        <w:gridCol w:w="204"/>
        <w:gridCol w:w="126"/>
        <w:gridCol w:w="354"/>
        <w:gridCol w:w="86"/>
        <w:gridCol w:w="395"/>
        <w:gridCol w:w="413"/>
        <w:gridCol w:w="67"/>
        <w:gridCol w:w="490"/>
      </w:tblGrid>
      <w:tr w:rsidR="00E93522">
        <w:trPr>
          <w:cantSplit/>
          <w:trHeight w:val="675"/>
        </w:trPr>
        <w:tc>
          <w:tcPr>
            <w:tcW w:w="572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93522" w:rsidRPr="002627E4" w:rsidRDefault="00E93522" w:rsidP="00E93522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266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93522" w:rsidRPr="002627E4" w:rsidRDefault="00E93522" w:rsidP="00E93522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93522" w:rsidRPr="002627E4" w:rsidRDefault="00E93522" w:rsidP="00E93522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93522" w:rsidRPr="002627E4" w:rsidRDefault="00E93522" w:rsidP="00E93522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93522" w:rsidRPr="002627E4" w:rsidRDefault="00E93522" w:rsidP="00E93522">
            <w:pPr>
              <w:spacing w:line="24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93522" w:rsidRPr="002627E4" w:rsidRDefault="00E93522" w:rsidP="00E93522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93522" w:rsidRPr="002627E4" w:rsidRDefault="00E93522" w:rsidP="00E93522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85" w:type="dxa"/>
            <w:gridSpan w:val="11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93522" w:rsidRDefault="00E93522" w:rsidP="00E93522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7D46EB">
        <w:trPr>
          <w:cantSplit/>
          <w:trHeight w:val="675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7D46EB" w:rsidRDefault="007D46EB" w:rsidP="007D46EB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{#r_r_1}{r}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D46EB" w:rsidRPr="001234EE" w:rsidRDefault="007D46EB" w:rsidP="007D46EB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D46EB" w:rsidRPr="001234EE" w:rsidRDefault="007D46EB" w:rsidP="007D46EB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{</w:t>
            </w:r>
            <w:r>
              <w:rPr>
                <w:rFonts w:ascii="Times New Roman" w:hAnsi="Times New Roman"/>
                <w:lang w:eastAsia="zh-CN"/>
              </w:rPr>
              <w:t>st</w:t>
            </w:r>
            <w:r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7D46EB" w:rsidRPr="001234EE" w:rsidRDefault="007D46EB" w:rsidP="007D46EB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d_b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46EB" w:rsidRPr="001234EE" w:rsidRDefault="007D46EB" w:rsidP="007D46EB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c_b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7D46EB" w:rsidRPr="001234EE" w:rsidRDefault="007D46EB" w:rsidP="007D46EB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r_b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7D46EB" w:rsidRPr="001234EE" w:rsidRDefault="007D46EB" w:rsidP="007D46EB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a_b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7D46EB" w:rsidRPr="001234EE" w:rsidRDefault="007D46EB" w:rsidP="007D46EB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zh-CN"/>
              </w:rPr>
              <w:t>{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>observation</w:t>
            </w:r>
            <w:r>
              <w:rPr>
                <w:rFonts w:ascii="Times New Roman" w:eastAsiaTheme="minorEastAsia" w:hAnsi="Times New Roman"/>
                <w:lang w:eastAsia="zh-CN"/>
              </w:rPr>
              <w:t>}{/r_r_1}</w:t>
            </w:r>
          </w:p>
        </w:tc>
      </w:tr>
      <w:tr w:rsidR="00F00D95">
        <w:trPr>
          <w:cantSplit/>
          <w:trHeight w:hRule="exact" w:val="450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00D95" w:rsidRPr="002627E4" w:rsidRDefault="00F00D95" w:rsidP="00F00D95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版本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00D95" w:rsidRPr="002627E4" w:rsidRDefault="00F00D95" w:rsidP="00F00D95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日期</w:t>
            </w: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00D95" w:rsidRPr="002627E4" w:rsidRDefault="00F00D95" w:rsidP="00F00D95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状态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D95" w:rsidRPr="002627E4" w:rsidRDefault="00F00D95" w:rsidP="00F00D95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编写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D95" w:rsidRPr="002627E4" w:rsidRDefault="00F00D95" w:rsidP="00F00D95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校核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00D95" w:rsidRPr="002627E4" w:rsidRDefault="00F00D95" w:rsidP="00F00D95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审核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00D95" w:rsidRPr="002627E4" w:rsidRDefault="00F00D95" w:rsidP="00F00D95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00D95" w:rsidRPr="002627E4" w:rsidRDefault="00F00D95" w:rsidP="00F00D95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修改说明</w:t>
            </w:r>
          </w:p>
        </w:tc>
      </w:tr>
      <w:tr w:rsidR="00F00D95" w:rsidTr="001B6FF8">
        <w:trPr>
          <w:cantSplit/>
          <w:trHeight w:hRule="exact" w:val="2268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F00D95" w:rsidRDefault="00F00D95" w:rsidP="00F00D95">
            <w:pPr>
              <w:spacing w:line="240" w:lineRule="auto"/>
              <w:rPr>
                <w:rFonts w:eastAsia="MS Mincho"/>
                <w:lang w:val="en-US" w:eastAsia="ja-JP"/>
              </w:rPr>
            </w:pPr>
          </w:p>
          <w:p w:rsidR="00F00D95" w:rsidRDefault="00F00D95" w:rsidP="00F00D95">
            <w:pPr>
              <w:spacing w:line="240" w:lineRule="auto"/>
              <w:jc w:val="center"/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</w:pPr>
            <w:smartTag w:uri="urn:schemas-microsoft-com:office:smarttags" w:element="place">
              <w:smartTag w:uri="urn:schemas-microsoft-com:office:smarttags" w:element="State">
                <w:r>
                  <w:rPr>
                    <w:rFonts w:ascii="Times New Roman" w:hAnsi="Times New Roman"/>
                    <w:b/>
                    <w:spacing w:val="-20"/>
                    <w:sz w:val="44"/>
                    <w:szCs w:val="44"/>
                    <w:lang w:val="en-GB" w:eastAsia="zh-CN"/>
                  </w:rPr>
                  <w:t>GUANGDONG</w:t>
                </w:r>
              </w:smartTag>
            </w:smartTag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 xml:space="preserve"> YANGJIANG</w:t>
            </w:r>
          </w:p>
          <w:p w:rsidR="00F00D95" w:rsidRDefault="00F00D95" w:rsidP="00F00D95">
            <w:pPr>
              <w:jc w:val="center"/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 w:eastAsia="zh-CN"/>
              </w:rPr>
            </w:pPr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>N</w:t>
            </w:r>
            <w:r>
              <w:rPr>
                <w:rFonts w:ascii="Times New Roman" w:eastAsia="MS Mincho" w:hAnsi="Times New Roman"/>
                <w:b/>
                <w:spacing w:val="-20"/>
                <w:sz w:val="44"/>
                <w:szCs w:val="44"/>
                <w:lang w:val="en-GB" w:eastAsia="ja-JP"/>
              </w:rPr>
              <w:t>UCLEAR</w:t>
            </w:r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 xml:space="preserve"> </w:t>
            </w:r>
            <w:r>
              <w:rPr>
                <w:rFonts w:ascii="Times New Roman" w:eastAsia="MS Mincho" w:hAnsi="Times New Roman"/>
                <w:b/>
                <w:spacing w:val="-20"/>
                <w:sz w:val="44"/>
                <w:szCs w:val="44"/>
                <w:lang w:val="en-GB" w:eastAsia="ja-JP"/>
              </w:rPr>
              <w:t>POWER PROJECT</w:t>
            </w:r>
            <w:r>
              <w:rPr>
                <w:rFonts w:ascii="Times New Roman" w:eastAsia="MS Mincho" w:hAnsi="Times New Roman"/>
                <w:b/>
                <w:sz w:val="44"/>
                <w:szCs w:val="44"/>
                <w:lang w:val="en-GB" w:eastAsia="ja-JP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44"/>
                <w:szCs w:val="44"/>
                <w:lang w:val="en-GB" w:eastAsia="zh-CN"/>
              </w:rPr>
              <w:t xml:space="preserve">UNIT </w:t>
            </w:r>
            <w:r>
              <w:rPr>
                <w:rFonts w:ascii="Times New Roman" w:hAnsi="Times New Roman" w:hint="eastAsia"/>
                <w:b/>
                <w:bCs/>
                <w:sz w:val="44"/>
                <w:szCs w:val="44"/>
                <w:lang w:val="en-GB" w:eastAsia="zh-CN"/>
              </w:rPr>
              <w:t>5</w:t>
            </w:r>
            <w:r>
              <w:rPr>
                <w:rFonts w:ascii="Times New Roman" w:hAnsi="Times New Roman"/>
                <w:b/>
                <w:bCs/>
                <w:sz w:val="44"/>
                <w:szCs w:val="44"/>
                <w:lang w:val="en-GB" w:eastAsia="zh-CN"/>
              </w:rPr>
              <w:t>&amp;</w:t>
            </w:r>
            <w:r>
              <w:rPr>
                <w:rFonts w:ascii="Times New Roman" w:hAnsi="Times New Roman" w:hint="eastAsia"/>
                <w:b/>
                <w:bCs/>
                <w:sz w:val="44"/>
                <w:szCs w:val="44"/>
                <w:lang w:val="en-GB" w:eastAsia="zh-CN"/>
              </w:rPr>
              <w:t>6</w:t>
            </w:r>
          </w:p>
          <w:p w:rsidR="00F00D95" w:rsidRDefault="00F00D95" w:rsidP="00F00D95">
            <w:pPr>
              <w:spacing w:line="240" w:lineRule="auto"/>
              <w:jc w:val="center"/>
              <w:rPr>
                <w:b/>
                <w:sz w:val="36"/>
                <w:szCs w:val="36"/>
                <w:lang w:val="en-GB" w:eastAsia="zh-CN"/>
              </w:rPr>
            </w:pPr>
            <w:r>
              <w:rPr>
                <w:rFonts w:hint="eastAsia"/>
                <w:b/>
                <w:sz w:val="44"/>
                <w:szCs w:val="40"/>
                <w:lang w:val="en-GB" w:eastAsia="zh-CN"/>
              </w:rPr>
              <w:t>广东阳江</w:t>
            </w:r>
            <w:r>
              <w:rPr>
                <w:rFonts w:hint="eastAsia"/>
                <w:b/>
                <w:sz w:val="44"/>
                <w:szCs w:val="40"/>
                <w:lang w:eastAsia="zh-CN"/>
              </w:rPr>
              <w:t>核电站</w:t>
            </w:r>
            <w:r>
              <w:rPr>
                <w:rFonts w:hint="eastAsia"/>
                <w:b/>
                <w:bCs/>
                <w:sz w:val="44"/>
                <w:szCs w:val="44"/>
                <w:lang w:eastAsia="zh-CN"/>
              </w:rPr>
              <w:t>5</w:t>
            </w:r>
            <w:r>
              <w:rPr>
                <w:b/>
                <w:bCs/>
                <w:sz w:val="44"/>
                <w:szCs w:val="44"/>
                <w:lang w:eastAsia="zh-CN"/>
              </w:rPr>
              <w:t>,</w:t>
            </w:r>
            <w:r>
              <w:rPr>
                <w:rFonts w:hint="eastAsia"/>
                <w:b/>
                <w:bCs/>
                <w:sz w:val="44"/>
                <w:szCs w:val="44"/>
                <w:lang w:eastAsia="zh-CN"/>
              </w:rPr>
              <w:t>6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号机组</w:t>
            </w:r>
          </w:p>
        </w:tc>
      </w:tr>
      <w:tr w:rsidR="00E93522">
        <w:trPr>
          <w:cantSplit/>
          <w:trHeight w:hRule="exact" w:val="436"/>
        </w:trPr>
        <w:tc>
          <w:tcPr>
            <w:tcW w:w="89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93522" w:rsidRDefault="00E93522" w:rsidP="00E9352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文件编码</w:t>
            </w:r>
          </w:p>
        </w:tc>
        <w:tc>
          <w:tcPr>
            <w:tcW w:w="4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93522" w:rsidRPr="00B35249" w:rsidRDefault="00E93522" w:rsidP="00E93522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bookmarkStart w:id="0" w:name="sgnNoClient"/>
            <w:bookmarkEnd w:id="0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93522" w:rsidRPr="00B35249" w:rsidRDefault="00E93522" w:rsidP="00E93522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93522" w:rsidRPr="00B35249" w:rsidRDefault="00E93522" w:rsidP="00E93522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93522" w:rsidRPr="00B35249" w:rsidRDefault="00E93522" w:rsidP="00E93522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93522" w:rsidRPr="00B35249" w:rsidRDefault="00E93522" w:rsidP="00E93522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93522" w:rsidRPr="00B35249" w:rsidRDefault="00E93522" w:rsidP="00E93522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93522" w:rsidRPr="00B35249" w:rsidRDefault="00E93522" w:rsidP="00E93522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93522" w:rsidRPr="00B35249" w:rsidRDefault="00E93522" w:rsidP="00E93522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93522" w:rsidRPr="00B35249" w:rsidRDefault="00E93522" w:rsidP="00E93522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93522" w:rsidRPr="00B35249" w:rsidRDefault="00E93522" w:rsidP="00E93522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93522" w:rsidRPr="00B35249" w:rsidRDefault="00E93522" w:rsidP="00E93522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93522" w:rsidRPr="00B35249" w:rsidRDefault="00E93522" w:rsidP="00E93522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93522" w:rsidRPr="00B35249" w:rsidRDefault="00E93522" w:rsidP="00E93522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93522" w:rsidRPr="00B35249" w:rsidRDefault="00E93522" w:rsidP="00E93522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93522" w:rsidRPr="00B35249" w:rsidRDefault="00E93522" w:rsidP="00E93522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93522" w:rsidRPr="00B35249" w:rsidRDefault="00E93522" w:rsidP="00E93522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93522" w:rsidRPr="00B35249" w:rsidRDefault="00E93522" w:rsidP="00E93522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93522" w:rsidRPr="00B35249" w:rsidRDefault="00E93522" w:rsidP="00E93522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93522" w:rsidRPr="00B35249" w:rsidRDefault="00E93522" w:rsidP="00E93522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  <w:tr2bl w:val="single" w:sz="6" w:space="0" w:color="auto"/>
            </w:tcBorders>
            <w:vAlign w:val="center"/>
          </w:tcPr>
          <w:p w:rsidR="00E93522" w:rsidRPr="00AA3B52" w:rsidRDefault="00E93522" w:rsidP="00E9352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  <w:tr w:rsidR="00F00D95">
        <w:trPr>
          <w:cantSplit/>
          <w:trHeight w:val="2494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00D95" w:rsidRDefault="00F00D95" w:rsidP="00F00D95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/>
                <w:b/>
                <w:sz w:val="20"/>
                <w:lang w:val="en-US" w:eastAsia="zh-CN"/>
              </w:rPr>
              <w:t>题目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：</w:t>
            </w:r>
          </w:p>
          <w:p w:rsidR="00F00D95" w:rsidRDefault="00F00D95" w:rsidP="00F00D95">
            <w:pPr>
              <w:spacing w:line="240" w:lineRule="auto"/>
              <w:jc w:val="center"/>
              <w:rPr>
                <w:rFonts w:ascii="Times New Roman" w:hAnsi="Times New Roman"/>
                <w:b/>
                <w:sz w:val="52"/>
                <w:szCs w:val="52"/>
                <w:lang w:eastAsia="zh-CN"/>
              </w:rPr>
            </w:pPr>
          </w:p>
          <w:p w:rsidR="00F00D95" w:rsidRPr="00960B85" w:rsidRDefault="00E93522" w:rsidP="00960B8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52"/>
                <w:szCs w:val="52"/>
                <w:lang w:val="en-US" w:eastAsia="zh-CN"/>
              </w:rPr>
              <w:t>{t}</w:t>
            </w:r>
          </w:p>
        </w:tc>
      </w:tr>
      <w:tr w:rsidR="00F00D95" w:rsidTr="00307A1A">
        <w:trPr>
          <w:cantSplit/>
          <w:trHeight w:hRule="exact" w:val="521"/>
        </w:trPr>
        <w:tc>
          <w:tcPr>
            <w:tcW w:w="1007" w:type="dxa"/>
            <w:gridSpan w:val="3"/>
            <w:vMerge w:val="restar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0D95" w:rsidRDefault="00F00D95" w:rsidP="00F00D95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val="en-US" w:eastAsia="zh-CN"/>
              </w:rPr>
              <w:t>参考文件</w:t>
            </w:r>
          </w:p>
          <w:p w:rsidR="00F00D95" w:rsidRDefault="00F00D95" w:rsidP="00F00D95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val="en-US" w:eastAsia="zh-CN"/>
              </w:rPr>
              <w:t>编码</w:t>
            </w:r>
          </w:p>
          <w:p w:rsidR="00F00D95" w:rsidRDefault="00F00D95" w:rsidP="00F00D95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F00D95" w:rsidRDefault="00F00D95" w:rsidP="00F00D95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F00D95" w:rsidRDefault="00F00D95" w:rsidP="00F00D95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eastAsia="zh-CN"/>
              </w:rPr>
              <w:t>参考文件名称</w:t>
            </w:r>
          </w:p>
          <w:p w:rsidR="00F00D95" w:rsidRDefault="00F00D95" w:rsidP="00F00D95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F00D95" w:rsidRDefault="00F00D95" w:rsidP="00F00D95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0D95" w:rsidRPr="002627E4" w:rsidRDefault="00F00D95" w:rsidP="00F00D95">
            <w:pPr>
              <w:spacing w:line="240" w:lineRule="auto"/>
              <w:jc w:val="center"/>
              <w:rPr>
                <w:rFonts w:ascii="Times New Roman" w:eastAsia="MS Mincho" w:hAnsi="Times New Roman"/>
                <w:szCs w:val="21"/>
                <w:lang w:eastAsia="ja-JP"/>
              </w:rPr>
            </w:pP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0D95" w:rsidRPr="002627E4" w:rsidRDefault="00F00D95" w:rsidP="00F00D95">
            <w:pPr>
              <w:spacing w:line="240" w:lineRule="auto"/>
              <w:jc w:val="center"/>
              <w:rPr>
                <w:rFonts w:ascii="Times New Roman" w:eastAsia="MS Mincho" w:hAnsi="Times New Roman"/>
                <w:szCs w:val="21"/>
                <w:lang w:eastAsia="ja-JP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0D95" w:rsidRPr="002627E4" w:rsidRDefault="00F00D95" w:rsidP="00F00D95">
            <w:pPr>
              <w:spacing w:line="240" w:lineRule="auto"/>
              <w:jc w:val="center"/>
              <w:rPr>
                <w:rFonts w:ascii="Times New Roman" w:eastAsia="MS Mincho" w:hAnsi="Times New Roman"/>
                <w:szCs w:val="21"/>
                <w:lang w:eastAsia="ja-JP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0D95" w:rsidRPr="002627E4" w:rsidRDefault="00F00D95" w:rsidP="00F00D95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0D95" w:rsidRPr="002627E4" w:rsidRDefault="00F00D95" w:rsidP="00F00D95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0D95" w:rsidRPr="002627E4" w:rsidRDefault="00F00D95" w:rsidP="00F00D95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0D95" w:rsidRPr="002627E4" w:rsidRDefault="00F00D95" w:rsidP="00F00D95">
            <w:pPr>
              <w:spacing w:line="240" w:lineRule="auto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0D95" w:rsidRPr="002627E4" w:rsidRDefault="00F00D95" w:rsidP="00F00D95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0D95" w:rsidRPr="002627E4" w:rsidRDefault="00F00D95" w:rsidP="00F00D95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0D95" w:rsidRPr="002627E4" w:rsidRDefault="00F00D95" w:rsidP="00F00D95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0D95" w:rsidRPr="002627E4" w:rsidRDefault="00F00D95" w:rsidP="00F00D95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0D95" w:rsidRPr="002627E4" w:rsidRDefault="00F00D95" w:rsidP="00F00D95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0D95" w:rsidRPr="002627E4" w:rsidRDefault="00F00D95" w:rsidP="00F00D95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0D95" w:rsidRPr="002627E4" w:rsidRDefault="00F00D95" w:rsidP="00F00D95">
            <w:pPr>
              <w:spacing w:line="240" w:lineRule="auto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0D95" w:rsidRPr="002627E4" w:rsidRDefault="00F00D95" w:rsidP="00F00D95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0D95" w:rsidRPr="002627E4" w:rsidRDefault="00F00D95" w:rsidP="00F00D95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0D95" w:rsidRPr="002627E4" w:rsidRDefault="00F00D95" w:rsidP="00F00D95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0D95" w:rsidRPr="002627E4" w:rsidRDefault="00F00D95" w:rsidP="00F00D95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36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0D95" w:rsidRPr="002627E4" w:rsidRDefault="00F00D95" w:rsidP="00F00D95">
            <w:pPr>
              <w:spacing w:line="240" w:lineRule="auto"/>
              <w:jc w:val="center"/>
              <w:rPr>
                <w:rFonts w:ascii="Times New Roman" w:hAnsi="Times New Roman"/>
                <w:szCs w:val="21"/>
                <w:lang w:eastAsia="zh-CN"/>
              </w:rPr>
            </w:pPr>
          </w:p>
        </w:tc>
        <w:tc>
          <w:tcPr>
            <w:tcW w:w="4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0D95" w:rsidRDefault="00F00D95" w:rsidP="00F00D95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Rev</w:t>
            </w:r>
          </w:p>
        </w:tc>
        <w:tc>
          <w:tcPr>
            <w:tcW w:w="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0D95" w:rsidRDefault="00F00D95" w:rsidP="00F00D95">
            <w:pPr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44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tbRlV"/>
            <w:vAlign w:val="center"/>
          </w:tcPr>
          <w:p w:rsidR="00F00D95" w:rsidRDefault="00F00D95" w:rsidP="00F00D95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文件类型</w:t>
            </w: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00D95" w:rsidRPr="00D128EF" w:rsidRDefault="00F00D95" w:rsidP="00F00D95">
            <w:pPr>
              <w:spacing w:before="80" w:line="240" w:lineRule="auto"/>
              <w:jc w:val="center"/>
              <w:rPr>
                <w:rFonts w:ascii="Times New Roman" w:hAnsi="Times New Roman"/>
                <w:sz w:val="18"/>
                <w:szCs w:val="22"/>
                <w:lang w:val="en-US" w:eastAsia="zh-CN"/>
              </w:rPr>
            </w:pPr>
            <w:r>
              <w:rPr>
                <w:rFonts w:ascii="Times New Roman" w:eastAsia="MS Mincho" w:hAnsi="Times New Roman" w:hint="eastAsia"/>
                <w:sz w:val="18"/>
                <w:szCs w:val="22"/>
                <w:lang w:val="en-US" w:eastAsia="ja-JP"/>
              </w:rPr>
              <w:t>A</w:t>
            </w:r>
            <w:r>
              <w:rPr>
                <w:rFonts w:ascii="宋体" w:hAnsi="宋体" w:cs="宋体" w:hint="eastAsia"/>
                <w:sz w:val="18"/>
                <w:szCs w:val="22"/>
                <w:lang w:val="en-US"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F00D95" w:rsidRDefault="00F00D95" w:rsidP="00F00D95">
            <w:pPr>
              <w:spacing w:before="80" w:line="240" w:lineRule="auto"/>
              <w:jc w:val="center"/>
              <w:rPr>
                <w:rFonts w:ascii="Times New Roman" w:eastAsia="MS Mincho" w:hAnsi="Times New Roman"/>
                <w:sz w:val="18"/>
                <w:szCs w:val="22"/>
                <w:lang w:val="en-US" w:eastAsia="ja-JP"/>
              </w:rPr>
            </w:pPr>
          </w:p>
        </w:tc>
      </w:tr>
      <w:tr w:rsidR="00F00D95" w:rsidTr="00307A1A">
        <w:trPr>
          <w:cantSplit/>
          <w:trHeight w:val="50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F00D95" w:rsidRDefault="00F00D95" w:rsidP="00F00D9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F00D95" w:rsidRDefault="00F00D95" w:rsidP="00F00D95">
            <w:pPr>
              <w:rPr>
                <w:rFonts w:ascii="Times New Roman" w:hAnsi="Times New Roman"/>
                <w:sz w:val="16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F00D95" w:rsidRDefault="00F00D95" w:rsidP="00F00D9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0D95" w:rsidRDefault="00F00D95" w:rsidP="00F00D95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  <w:tc>
          <w:tcPr>
            <w:tcW w:w="557" w:type="dxa"/>
            <w:gridSpan w:val="2"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F00D95" w:rsidRDefault="00F00D95" w:rsidP="00F00D95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</w:tr>
      <w:tr w:rsidR="00F00D95" w:rsidTr="00307A1A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F00D95" w:rsidRDefault="00F00D95" w:rsidP="00F00D9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F00D95" w:rsidRDefault="00F00D95" w:rsidP="00F00D9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F00D95" w:rsidRDefault="00F00D95" w:rsidP="00F00D9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0D95" w:rsidRPr="00307A1A" w:rsidRDefault="00F00D95" w:rsidP="00F00D95">
            <w:pPr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ascii="宋体" w:hAnsi="宋体" w:cs="宋体" w:hint="eastAsia"/>
                <w:sz w:val="18"/>
                <w:szCs w:val="18"/>
                <w:lang w:val="en-US"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F00D95" w:rsidRDefault="00F00D95" w:rsidP="00F00D95">
            <w:pPr>
              <w:spacing w:line="240" w:lineRule="auto"/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</w:tr>
      <w:tr w:rsidR="00F00D95" w:rsidTr="00307A1A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F00D95" w:rsidRDefault="00F00D95" w:rsidP="00F00D9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0D95" w:rsidRDefault="00F00D95" w:rsidP="00F00D9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0D95" w:rsidRDefault="00F00D95" w:rsidP="00F00D95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00D95" w:rsidRPr="00307A1A" w:rsidRDefault="00F00D95" w:rsidP="00F00D95">
            <w:pPr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C</w:t>
            </w:r>
            <w:r>
              <w:rPr>
                <w:rFonts w:ascii="宋体" w:hAnsi="宋体" w:cs="宋体" w:hint="eastAsia"/>
                <w:sz w:val="18"/>
                <w:szCs w:val="18"/>
                <w:lang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F00D95" w:rsidRPr="002627E4" w:rsidRDefault="00F00D95" w:rsidP="00F00D95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X</w:t>
            </w:r>
          </w:p>
        </w:tc>
      </w:tr>
      <w:tr w:rsidR="00F00D95">
        <w:trPr>
          <w:cantSplit/>
          <w:trHeight w:val="2816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F00D95" w:rsidRDefault="00E457E9" w:rsidP="00F00D95">
            <w:pPr>
              <w:rPr>
                <w:lang w:val="en-US" w:eastAsia="zh-CN"/>
              </w:rPr>
            </w:pPr>
            <w:r>
              <w:rPr>
                <w:rFonts w:hint="eastAsia"/>
                <w:noProof/>
                <w:lang w:val="en-US" w:eastAsia="zh-CN"/>
              </w:rPr>
              <w:drawing>
                <wp:anchor distT="0" distB="0" distL="0" distR="0" simplePos="0" relativeHeight="251657728" behindDoc="0" locked="0" layoutInCell="1" allowOverlap="1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124460</wp:posOffset>
                  </wp:positionV>
                  <wp:extent cx="1979930" cy="323850"/>
                  <wp:effectExtent l="19050" t="0" r="1270" b="0"/>
                  <wp:wrapNone/>
                  <wp:docPr id="65" name="图片 65" descr="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logo"/>
                          <pic:cNvPicPr>
                            <a:picLocks noChangeArrowheads="1"/>
                          </pic:cNvPicPr>
                        </pic:nvPicPr>
                        <pic:blipFill>
                          <a:blip r:embed="rId7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00D95" w:rsidRDefault="00F00D95" w:rsidP="00F00D95">
            <w:pPr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</w:t>
            </w:r>
          </w:p>
          <w:p w:rsidR="00F00D95" w:rsidRDefault="00F00D95" w:rsidP="00F00D95">
            <w:pPr>
              <w:spacing w:line="240" w:lineRule="atLeast"/>
              <w:rPr>
                <w:rFonts w:ascii="微软雅黑" w:eastAsia="微软雅黑" w:hAnsi="微软雅黑"/>
                <w:szCs w:val="24"/>
                <w:lang w:eastAsia="zh-CN"/>
              </w:rPr>
            </w:pPr>
          </w:p>
          <w:p w:rsidR="00F00D95" w:rsidRPr="00202F6D" w:rsidRDefault="00F00D95" w:rsidP="00F00D95">
            <w:pPr>
              <w:ind w:firstLineChars="50" w:firstLine="120"/>
              <w:rPr>
                <w:rFonts w:ascii="微软雅黑" w:eastAsia="微软雅黑" w:hAnsi="微软雅黑"/>
                <w:sz w:val="24"/>
                <w:szCs w:val="24"/>
              </w:rPr>
            </w:pPr>
            <w:r w:rsidRPr="00202F6D">
              <w:rPr>
                <w:rFonts w:ascii="微软雅黑" w:eastAsia="微软雅黑" w:hAnsi="微软雅黑" w:hint="eastAsia"/>
                <w:sz w:val="24"/>
                <w:szCs w:val="24"/>
              </w:rPr>
              <w:t>核能            北京广利核系统工程有限公司</w:t>
            </w:r>
          </w:p>
          <w:p w:rsidR="00F00D95" w:rsidRPr="00C67C8D" w:rsidRDefault="00F00D95" w:rsidP="00F00D95">
            <w:pPr>
              <w:ind w:firstLineChars="50" w:firstLine="105"/>
              <w:rPr>
                <w:rFonts w:ascii="微软雅黑" w:eastAsia="微软雅黑" w:hAnsi="微软雅黑" w:cs="Arial"/>
                <w:b/>
                <w:szCs w:val="21"/>
                <w:lang w:eastAsia="zh-CN"/>
              </w:rPr>
            </w:pPr>
            <w:r w:rsidRPr="00C67C8D">
              <w:rPr>
                <w:rFonts w:ascii="微软雅黑" w:eastAsia="微软雅黑" w:hAnsi="微软雅黑" w:hint="eastAsia"/>
                <w:b/>
                <w:szCs w:val="21"/>
                <w:lang w:val="en-US" w:eastAsia="zh-CN"/>
              </w:rPr>
              <w:t xml:space="preserve">Nuclear Power    </w:t>
            </w:r>
            <w:r w:rsidRPr="00C67C8D">
              <w:rPr>
                <w:rFonts w:ascii="微软雅黑" w:eastAsia="微软雅黑" w:hAnsi="微软雅黑" w:cs="Arial"/>
                <w:b/>
                <w:szCs w:val="21"/>
              </w:rPr>
              <w:t>China Techenergy Co.,Ltd</w:t>
            </w:r>
          </w:p>
          <w:p w:rsidR="00F00D95" w:rsidRDefault="00F00D95" w:rsidP="00F00D95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</w:t>
            </w:r>
          </w:p>
          <w:p w:rsidR="00F00D95" w:rsidRDefault="00F00D95" w:rsidP="00642963">
            <w:pPr>
              <w:ind w:firstLineChars="100" w:firstLine="240"/>
              <w:jc w:val="both"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hAnsi="Times New Roman" w:hint="eastAsia"/>
                <w:sz w:val="24"/>
                <w:lang w:val="en-US" w:eastAsia="zh-CN"/>
              </w:rPr>
              <w:t>内部编码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：</w:t>
            </w:r>
            <w:r w:rsidRPr="001F64FA">
              <w:rPr>
                <w:rFonts w:ascii="Times New Roman" w:hAnsi="Times New Roman"/>
                <w:sz w:val="24"/>
                <w:lang w:val="en-US" w:eastAsia="zh-CN"/>
              </w:rPr>
              <w:t xml:space="preserve"> </w:t>
            </w:r>
            <w:r>
              <w:t xml:space="preserve"> </w:t>
            </w:r>
            <w:r w:rsidR="00E93522">
              <w:rPr>
                <w:rFonts w:ascii="Times New Roman" w:hAnsi="Times New Roman"/>
                <w:sz w:val="24"/>
                <w:lang w:val="en-US" w:eastAsia="zh-CN"/>
              </w:rPr>
              <w:t>{</w:t>
            </w:r>
            <w:proofErr w:type="spellStart"/>
            <w:r w:rsidR="00E93522">
              <w:rPr>
                <w:rFonts w:ascii="Times New Roman" w:hAnsi="Times New Roman"/>
                <w:sz w:val="24"/>
                <w:lang w:val="en-US" w:eastAsia="zh-CN"/>
              </w:rPr>
              <w:t>i_s</w:t>
            </w:r>
            <w:proofErr w:type="spellEnd"/>
            <w:r w:rsidR="00E93522">
              <w:rPr>
                <w:rFonts w:ascii="Times New Roman" w:hAnsi="Times New Roman"/>
                <w:sz w:val="24"/>
                <w:lang w:val="en-US" w:eastAsia="zh-CN"/>
              </w:rPr>
              <w:t>}</w:t>
            </w:r>
          </w:p>
        </w:tc>
      </w:tr>
      <w:tr w:rsidR="00F00D95" w:rsidTr="00307A1A">
        <w:tblPrEx>
          <w:tblCellMar>
            <w:left w:w="71" w:type="dxa"/>
            <w:right w:w="71" w:type="dxa"/>
          </w:tblCellMar>
        </w:tblPrEx>
        <w:trPr>
          <w:cantSplit/>
          <w:trHeight w:hRule="exact" w:val="1538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00D95" w:rsidRDefault="00F00D95" w:rsidP="00F00D95">
            <w:pPr>
              <w:spacing w:line="240" w:lineRule="auto"/>
              <w:rPr>
                <w:rFonts w:ascii="Times New Roman" w:hAnsi="Times New Roman"/>
                <w:sz w:val="20"/>
                <w:lang w:val="en-US" w:eastAsia="zh-CN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This document is the property of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the issuer.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 xml:space="preserve">It must not be used, reproduced transmitted or disclosed without the prior written permission of the issuer for other purpose than 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>YJ Project Unit 5&amp;6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DCS.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 xml:space="preserve"> </w:t>
            </w:r>
            <w:r>
              <w:rPr>
                <w:rFonts w:ascii="Times New Roman"/>
                <w:sz w:val="20"/>
                <w:lang w:val="en-US" w:eastAsia="zh-CN"/>
              </w:rPr>
              <w:t>本文件的版权属于出版者，未获出版者的书面许可，任何人不得擅自</w:t>
            </w:r>
            <w:r>
              <w:rPr>
                <w:rFonts w:ascii="Times New Roman" w:hint="eastAsia"/>
                <w:sz w:val="20"/>
                <w:lang w:val="en-US" w:eastAsia="zh-CN"/>
              </w:rPr>
              <w:t>在阳江</w:t>
            </w:r>
            <w:r>
              <w:rPr>
                <w:rFonts w:ascii="Times New Roman" w:hint="eastAsia"/>
                <w:sz w:val="20"/>
                <w:lang w:val="en-US" w:eastAsia="zh-CN"/>
              </w:rPr>
              <w:t>5&amp;6</w:t>
            </w:r>
            <w:r>
              <w:rPr>
                <w:rFonts w:ascii="Times New Roman" w:hint="eastAsia"/>
                <w:sz w:val="20"/>
                <w:lang w:val="en-US" w:eastAsia="zh-CN"/>
              </w:rPr>
              <w:t>号机组</w:t>
            </w:r>
            <w:r>
              <w:rPr>
                <w:rFonts w:ascii="Times New Roman" w:hint="eastAsia"/>
                <w:sz w:val="20"/>
                <w:lang w:val="en-US" w:eastAsia="zh-CN"/>
              </w:rPr>
              <w:t>DCS</w:t>
            </w:r>
            <w:r>
              <w:rPr>
                <w:rFonts w:ascii="Times New Roman" w:hint="eastAsia"/>
                <w:sz w:val="20"/>
                <w:lang w:val="en-US" w:eastAsia="zh-CN"/>
              </w:rPr>
              <w:t>项目以外</w:t>
            </w:r>
            <w:r>
              <w:rPr>
                <w:rFonts w:ascii="Times New Roman"/>
                <w:sz w:val="20"/>
                <w:lang w:val="en-US" w:eastAsia="zh-CN"/>
              </w:rPr>
              <w:t>使用、复制、传递和泄露该文件</w:t>
            </w:r>
            <w:r>
              <w:rPr>
                <w:rFonts w:ascii="Times New Roman" w:hint="eastAsia"/>
                <w:sz w:val="20"/>
                <w:lang w:val="en-US" w:eastAsia="zh-CN"/>
              </w:rPr>
              <w:t>。</w:t>
            </w:r>
          </w:p>
        </w:tc>
      </w:tr>
    </w:tbl>
    <w:p w:rsidR="00F5647E" w:rsidRPr="00E91F21" w:rsidRDefault="00F5647E" w:rsidP="00942A34">
      <w:pPr>
        <w:rPr>
          <w:lang w:val="en-US" w:eastAsia="zh-CN"/>
        </w:rPr>
        <w:sectPr w:rsidR="00F5647E" w:rsidRPr="00E91F21" w:rsidSect="00942A34">
          <w:footerReference w:type="even" r:id="rId8"/>
          <w:type w:val="continuous"/>
          <w:pgSz w:w="11907" w:h="16840" w:code="9"/>
          <w:pgMar w:top="454" w:right="1418" w:bottom="1134" w:left="1418" w:header="284" w:footer="284" w:gutter="0"/>
          <w:cols w:space="425"/>
          <w:noEndnote/>
          <w:docGrid w:linePitch="326"/>
        </w:sectPr>
      </w:pPr>
    </w:p>
    <w:tbl>
      <w:tblPr>
        <w:tblpPr w:leftFromText="180" w:rightFromText="180" w:horzAnchor="margin" w:tblpXSpec="center" w:tblpY="-465"/>
        <w:tblW w:w="994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42"/>
        <w:gridCol w:w="542"/>
        <w:gridCol w:w="258"/>
        <w:gridCol w:w="657"/>
        <w:gridCol w:w="1186"/>
        <w:gridCol w:w="434"/>
        <w:gridCol w:w="1267"/>
        <w:gridCol w:w="353"/>
        <w:gridCol w:w="1490"/>
        <w:gridCol w:w="130"/>
        <w:gridCol w:w="1571"/>
        <w:gridCol w:w="49"/>
        <w:gridCol w:w="1567"/>
      </w:tblGrid>
      <w:tr w:rsidR="00764C09" w:rsidTr="002F2780">
        <w:trPr>
          <w:cantSplit/>
          <w:trHeight w:val="540"/>
        </w:trPr>
        <w:tc>
          <w:tcPr>
            <w:tcW w:w="9946" w:type="dxa"/>
            <w:gridSpan w:val="13"/>
          </w:tcPr>
          <w:p w:rsidR="00764C09" w:rsidRDefault="00764C09" w:rsidP="002F2780">
            <w:pPr>
              <w:spacing w:before="240" w:after="120"/>
              <w:jc w:val="center"/>
              <w:rPr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lastRenderedPageBreak/>
              <w:t>北京广利核系统工程有限公司</w:t>
            </w:r>
          </w:p>
          <w:p w:rsidR="00764C09" w:rsidRDefault="003359D6" w:rsidP="002F2780">
            <w:pPr>
              <w:spacing w:before="240" w:after="120"/>
              <w:jc w:val="center"/>
              <w:rPr>
                <w:sz w:val="44"/>
              </w:rPr>
            </w:pPr>
            <w:r>
              <w:rPr>
                <w:rFonts w:hint="eastAsia"/>
                <w:b/>
                <w:color w:val="0000FF"/>
                <w:sz w:val="28"/>
                <w:lang w:eastAsia="zh-CN"/>
              </w:rPr>
              <w:t>技</w:t>
            </w:r>
            <w:r w:rsidR="008525AC">
              <w:rPr>
                <w:rFonts w:hint="eastAsia"/>
                <w:b/>
                <w:color w:val="0000FF"/>
                <w:sz w:val="28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>术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764C09" w:rsidTr="002F2780">
        <w:trPr>
          <w:cantSplit/>
          <w:trHeight w:val="4087"/>
        </w:trPr>
        <w:tc>
          <w:tcPr>
            <w:tcW w:w="9946" w:type="dxa"/>
            <w:gridSpan w:val="13"/>
            <w:vAlign w:val="center"/>
          </w:tcPr>
          <w:p w:rsidR="00764C09" w:rsidRDefault="00764C09" w:rsidP="007D46EB">
            <w:pPr>
              <w:spacing w:beforeLines="50"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文件名称</w:t>
            </w:r>
            <w:r>
              <w:rPr>
                <w:rFonts w:hint="eastAsia"/>
              </w:rPr>
              <w:t>：</w:t>
            </w:r>
            <w:r w:rsidR="00F00D95">
              <w:rPr>
                <w:rFonts w:hint="eastAsia"/>
              </w:rPr>
              <w:t xml:space="preserve"> </w:t>
            </w:r>
            <w:r w:rsidR="00E93522">
              <w:t>{t}</w:t>
            </w:r>
          </w:p>
          <w:p w:rsidR="00764C09" w:rsidRDefault="00764C09" w:rsidP="002F2780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文件编号</w:t>
            </w:r>
            <w:r>
              <w:rPr>
                <w:rFonts w:hint="eastAsia"/>
              </w:rPr>
              <w:t>：</w:t>
            </w:r>
            <w:r w:rsidR="00F00D95">
              <w:t xml:space="preserve"> </w:t>
            </w:r>
            <w:r w:rsidR="00E93522">
              <w:rPr>
                <w:lang w:eastAsia="zh-CN"/>
              </w:rPr>
              <w:t>{i_s}</w:t>
            </w:r>
          </w:p>
          <w:p w:rsidR="00764C09" w:rsidRPr="00F00D95" w:rsidRDefault="00764C09" w:rsidP="00F00D95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项目名称</w:t>
            </w:r>
            <w:r>
              <w:rPr>
                <w:rFonts w:hint="eastAsia"/>
              </w:rPr>
              <w:t>：</w:t>
            </w:r>
            <w:r w:rsidR="00991EDE">
              <w:rPr>
                <w:rFonts w:hint="eastAsia"/>
                <w:lang w:eastAsia="zh-CN"/>
              </w:rPr>
              <w:t xml:space="preserve"> </w:t>
            </w:r>
            <w:r w:rsidR="00F00D95" w:rsidRPr="00FD7C81">
              <w:rPr>
                <w:rFonts w:hint="eastAsia"/>
              </w:rPr>
              <w:t>阳江</w:t>
            </w:r>
            <w:r w:rsidR="00F00D95" w:rsidRPr="00FD7C81">
              <w:rPr>
                <w:rFonts w:hint="eastAsia"/>
              </w:rPr>
              <w:t>5&amp;6</w:t>
            </w:r>
            <w:r w:rsidR="00F00D95" w:rsidRPr="00FD7C81">
              <w:rPr>
                <w:rFonts w:hint="eastAsia"/>
              </w:rPr>
              <w:t>号机组</w:t>
            </w:r>
            <w:r w:rsidR="00F00D95" w:rsidRPr="00FD7C81">
              <w:rPr>
                <w:rFonts w:hint="eastAsia"/>
              </w:rPr>
              <w:t>DCS</w:t>
            </w:r>
            <w:r w:rsidR="00F00D95" w:rsidRPr="00FD7C81">
              <w:rPr>
                <w:rFonts w:hint="eastAsia"/>
              </w:rPr>
              <w:t>项目的安全级</w:t>
            </w:r>
            <w:r w:rsidR="00F00D95" w:rsidRPr="00FD7C81">
              <w:rPr>
                <w:rFonts w:hint="eastAsia"/>
              </w:rPr>
              <w:t>DCS</w:t>
            </w:r>
            <w:r w:rsidR="00F00D95" w:rsidRPr="00FD7C81">
              <w:rPr>
                <w:rFonts w:hint="eastAsia"/>
              </w:rPr>
              <w:t>项目</w:t>
            </w:r>
          </w:p>
          <w:p w:rsidR="00764C09" w:rsidRDefault="00764C09" w:rsidP="002F2780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项目编号</w:t>
            </w:r>
            <w:r>
              <w:rPr>
                <w:rFonts w:hint="eastAsia"/>
              </w:rPr>
              <w:t>：</w:t>
            </w:r>
            <w:r w:rsidR="00F00D95" w:rsidRPr="00F00D95">
              <w:rPr>
                <w:rFonts w:hint="eastAsia"/>
              </w:rPr>
              <w:t xml:space="preserve"> NPD1309002-1</w:t>
            </w:r>
          </w:p>
          <w:p w:rsidR="00764C09" w:rsidRDefault="00764C09" w:rsidP="002F2780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物料编码</w:t>
            </w:r>
            <w:r w:rsidRPr="009410CE">
              <w:rPr>
                <w:rFonts w:hint="eastAsia"/>
              </w:rPr>
              <w:t>：</w:t>
            </w:r>
          </w:p>
          <w:p w:rsidR="00764C09" w:rsidRPr="00920C5A" w:rsidRDefault="00764C09" w:rsidP="002F2780">
            <w:pPr>
              <w:spacing w:line="420" w:lineRule="auto"/>
              <w:ind w:left="85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受控标识</w:t>
            </w:r>
            <w:r w:rsidRPr="00920C5A">
              <w:rPr>
                <w:rFonts w:hint="eastAsia"/>
                <w:b/>
                <w:color w:val="0000FF"/>
              </w:rPr>
              <w:t>：</w:t>
            </w:r>
            <w:r w:rsidR="00F00D95">
              <w:rPr>
                <w:rFonts w:hint="eastAsia"/>
                <w:b/>
                <w:color w:val="0000FF"/>
                <w:lang w:eastAsia="zh-CN"/>
              </w:rPr>
              <w:t>受控</w:t>
            </w:r>
          </w:p>
          <w:p w:rsidR="00764C09" w:rsidRPr="00BE1405" w:rsidRDefault="00764C09" w:rsidP="002F2780">
            <w:pPr>
              <w:spacing w:line="400" w:lineRule="atLeast"/>
              <w:ind w:left="851"/>
              <w:rPr>
                <w:lang w:eastAsia="zh-CN"/>
              </w:rPr>
            </w:pPr>
          </w:p>
          <w:p w:rsidR="00764C09" w:rsidRDefault="00764C09" w:rsidP="002F2780">
            <w:pPr>
              <w:spacing w:before="24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第</w:t>
            </w:r>
            <w:r>
              <w:rPr>
                <w:rFonts w:hint="eastAsia"/>
                <w:color w:val="0000FF"/>
              </w:rPr>
              <w:t xml:space="preserve">  </w:t>
            </w:r>
            <w:r w:rsidR="00F00D95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  <w:lang w:eastAsia="zh-CN"/>
              </w:rPr>
              <w:t xml:space="preserve">  </w:t>
            </w:r>
            <w:r>
              <w:rPr>
                <w:rFonts w:hint="eastAsia"/>
                <w:b/>
                <w:color w:val="0000FF"/>
              </w:rPr>
              <w:t>册</w:t>
            </w:r>
          </w:p>
          <w:p w:rsidR="00764C09" w:rsidRDefault="00764C09" w:rsidP="002F2780">
            <w:pPr>
              <w:spacing w:line="320" w:lineRule="atLeast"/>
              <w:ind w:left="829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color w:val="0000FF"/>
              </w:rPr>
              <w:t xml:space="preserve"> </w:t>
            </w:r>
            <w:r w:rsidR="00E93522">
              <w:rPr>
                <w:rFonts w:hint="eastAsia"/>
                <w:color w:val="0000FF"/>
                <w:lang w:eastAsia="zh-CN"/>
              </w:rPr>
              <w:t>{</w:t>
            </w:r>
            <w:r w:rsidR="00E93522">
              <w:rPr>
                <w:color w:val="0000FF"/>
                <w:lang w:eastAsia="zh-CN"/>
              </w:rPr>
              <w:t>pages</w:t>
            </w:r>
            <w:r w:rsidR="00E93522">
              <w:rPr>
                <w:rFonts w:hint="eastAsia"/>
                <w:color w:val="0000FF"/>
                <w:lang w:eastAsia="zh-CN"/>
              </w:rPr>
              <w:t>}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页</w:t>
            </w:r>
          </w:p>
          <w:p w:rsidR="00764C09" w:rsidRPr="0027602C" w:rsidRDefault="00764C09" w:rsidP="007D46EB">
            <w:pPr>
              <w:spacing w:afterLines="5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b/>
                <w:color w:val="0000FF"/>
              </w:rPr>
              <w:t xml:space="preserve">  </w:t>
            </w:r>
            <w:r w:rsidR="00F00D95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</w:tc>
      </w:tr>
      <w:tr w:rsidR="00764C09" w:rsidTr="002F2780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版本</w:t>
            </w:r>
          </w:p>
        </w:tc>
        <w:tc>
          <w:tcPr>
            <w:tcW w:w="915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状态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编写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审核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审定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</w:t>
            </w:r>
          </w:p>
        </w:tc>
        <w:tc>
          <w:tcPr>
            <w:tcW w:w="1567" w:type="dxa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批准日期</w:t>
            </w:r>
          </w:p>
        </w:tc>
      </w:tr>
      <w:tr w:rsidR="00E93522" w:rsidTr="002F2780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E93522" w:rsidRDefault="00E93522" w:rsidP="00E93522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/>
                <w:b/>
                <w:color w:val="0000FF"/>
                <w:lang w:eastAsia="zh-CN"/>
              </w:rPr>
              <w:t>{#r_r_3}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r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915" w:type="dxa"/>
            <w:gridSpan w:val="2"/>
            <w:vAlign w:val="center"/>
          </w:tcPr>
          <w:p w:rsidR="00E93522" w:rsidRDefault="00E93522" w:rsidP="00E93522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st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E93522" w:rsidRPr="00A07DF4" w:rsidRDefault="00E93522" w:rsidP="00E93522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 w:rsidRPr="00A07DF4"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 w:rsidRPr="00A07DF4">
              <w:rPr>
                <w:rFonts w:ascii="Times New Roman" w:hAnsi="Times New Roman"/>
                <w:b/>
                <w:color w:val="0000FF"/>
                <w:lang w:eastAsia="zh-CN"/>
              </w:rPr>
              <w:t>d_b</w:t>
            </w:r>
            <w:r w:rsidRPr="00A07DF4"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E93522" w:rsidRPr="0038711D" w:rsidRDefault="00E93522" w:rsidP="00E93522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c_b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E93522" w:rsidRPr="0038711D" w:rsidRDefault="00E93522" w:rsidP="00E93522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r_b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E93522" w:rsidRPr="0038711D" w:rsidRDefault="00E93522" w:rsidP="00E93522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a_b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567" w:type="dxa"/>
            <w:vAlign w:val="center"/>
          </w:tcPr>
          <w:p w:rsidR="00E93522" w:rsidRDefault="00E93522" w:rsidP="00E93522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/>
                <w:b/>
                <w:color w:val="0000FF"/>
                <w:lang w:eastAsia="zh-CN"/>
              </w:rPr>
              <w:t>{/r_r_3}</w:t>
            </w:r>
          </w:p>
        </w:tc>
      </w:tr>
      <w:tr w:rsidR="00E93522" w:rsidTr="002F2780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E93522" w:rsidRDefault="00E93522" w:rsidP="00E93522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E93522" w:rsidRDefault="00E93522" w:rsidP="00E93522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E93522" w:rsidRPr="00A07DF4" w:rsidRDefault="00E93522" w:rsidP="00E93522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E93522" w:rsidRDefault="00E93522" w:rsidP="00E93522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E93522" w:rsidRDefault="00E93522" w:rsidP="00E93522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E93522" w:rsidRDefault="00E93522" w:rsidP="00E93522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567" w:type="dxa"/>
            <w:vAlign w:val="center"/>
          </w:tcPr>
          <w:p w:rsidR="00E93522" w:rsidRDefault="00E93522" w:rsidP="00E93522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F00D95" w:rsidRPr="00583C98" w:rsidTr="004C4E52">
        <w:trPr>
          <w:cantSplit/>
          <w:trHeight w:hRule="exact" w:val="1304"/>
        </w:trPr>
        <w:tc>
          <w:tcPr>
            <w:tcW w:w="9946" w:type="dxa"/>
            <w:gridSpan w:val="13"/>
          </w:tcPr>
          <w:p w:rsidR="00F00D95" w:rsidRPr="00583C98" w:rsidRDefault="00F00D95" w:rsidP="007D46EB">
            <w:pPr>
              <w:spacing w:beforeLines="50"/>
              <w:ind w:firstLine="422"/>
              <w:rPr>
                <w:b/>
                <w:color w:val="0000FF"/>
                <w:lang w:eastAsia="zh-CN"/>
              </w:rPr>
            </w:pPr>
            <w:r w:rsidRPr="00583C98">
              <w:rPr>
                <w:rFonts w:hint="eastAsia"/>
                <w:b/>
                <w:color w:val="0000FF"/>
              </w:rPr>
              <w:t>相关部门</w:t>
            </w:r>
            <w:r w:rsidRPr="00583C98">
              <w:rPr>
                <w:b/>
                <w:color w:val="0000FF"/>
              </w:rPr>
              <w:t>/</w:t>
            </w:r>
            <w:r w:rsidRPr="00583C98">
              <w:rPr>
                <w:rFonts w:hint="eastAsia"/>
                <w:b/>
                <w:color w:val="0000FF"/>
              </w:rPr>
              <w:t>人员会签：</w:t>
            </w:r>
          </w:p>
        </w:tc>
      </w:tr>
      <w:tr w:rsidR="00F00D95" w:rsidRPr="00284007" w:rsidTr="00D74F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 w:val="restart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F00D95" w:rsidRPr="00553695" w:rsidRDefault="00F00D95" w:rsidP="00F00D95">
            <w:pPr>
              <w:widowControl/>
              <w:ind w:leftChars="50" w:left="105"/>
              <w:rPr>
                <w:b/>
                <w:color w:val="0000FF"/>
              </w:rPr>
            </w:pPr>
            <w:bookmarkStart w:id="1" w:name="OLE_LINK10"/>
            <w:bookmarkStart w:id="2" w:name="OLE_LINK11"/>
            <w:bookmarkStart w:id="3" w:name="OLE_LINK12"/>
            <w:r w:rsidRPr="00553695">
              <w:rPr>
                <w:rFonts w:hint="eastAsia"/>
                <w:b/>
                <w:color w:val="0000FF"/>
              </w:rPr>
              <w:t>发</w:t>
            </w:r>
          </w:p>
          <w:p w:rsidR="00F00D95" w:rsidRPr="00553695" w:rsidRDefault="00F00D95" w:rsidP="00F00D95">
            <w:pPr>
              <w:widowControl/>
              <w:ind w:leftChars="50" w:left="105"/>
              <w:rPr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布</w:t>
            </w:r>
          </w:p>
          <w:p w:rsidR="00F00D95" w:rsidRPr="00553695" w:rsidRDefault="00F00D95" w:rsidP="00F00D95">
            <w:pPr>
              <w:widowControl/>
              <w:ind w:leftChars="50" w:left="105"/>
              <w:rPr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范</w:t>
            </w:r>
          </w:p>
          <w:p w:rsidR="00F00D95" w:rsidRPr="00284007" w:rsidRDefault="00F00D95" w:rsidP="00F00D95">
            <w:pPr>
              <w:widowControl/>
              <w:ind w:leftChars="50" w:left="105"/>
              <w:rPr>
                <w:rFonts w:cs="Arial"/>
                <w:szCs w:val="21"/>
                <w:lang w:eastAsia="zh-CN"/>
              </w:rPr>
            </w:pPr>
            <w:r w:rsidRPr="00553695">
              <w:rPr>
                <w:rFonts w:hint="eastAsia"/>
                <w:b/>
                <w:color w:val="0000FF"/>
              </w:rPr>
              <w:t>围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00D95" w:rsidRPr="00EB767C" w:rsidRDefault="00F00D95" w:rsidP="00F00D95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D95" w:rsidRDefault="00F00D95" w:rsidP="00F00D95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F00D95" w:rsidRPr="00EB767C" w:rsidRDefault="00832B7D" w:rsidP="00F00D95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1" type="#_x0000_t75" style="width:39.75pt;height:18pt" o:ole="">
                  <v:imagedata r:id="rId9" o:title=""/>
                </v:shape>
                <w:control r:id="rId10" w:name="CheckBox1" w:shapeid="_x0000_i110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03" type="#_x0000_t75" style="width:39pt;height:18pt" o:ole="">
                  <v:imagedata r:id="rId11" o:title=""/>
                </v:shape>
                <w:control r:id="rId12" w:name="CheckBox2" w:shapeid="_x0000_i1103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D95" w:rsidRDefault="00F00D95" w:rsidP="00F00D95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质量保证组</w:t>
            </w:r>
          </w:p>
          <w:p w:rsidR="00F00D95" w:rsidRPr="00EB767C" w:rsidRDefault="00832B7D" w:rsidP="00F00D95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05" type="#_x0000_t75" style="width:41.25pt;height:18pt" o:ole="">
                  <v:imagedata r:id="rId13" o:title=""/>
                </v:shape>
                <w:control r:id="rId14" w:name="CheckBox3" w:shapeid="_x0000_i110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07" type="#_x0000_t75" style="width:40.5pt;height:18pt" o:ole="">
                  <v:imagedata r:id="rId15" o:title=""/>
                </v:shape>
                <w:control r:id="rId16" w:name="CheckBox4" w:shapeid="_x0000_i110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D95" w:rsidRDefault="00F00D95" w:rsidP="00F00D95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商务组</w:t>
            </w:r>
          </w:p>
          <w:p w:rsidR="00F00D95" w:rsidRPr="00EB767C" w:rsidRDefault="00832B7D" w:rsidP="00F00D95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09" type="#_x0000_t75" style="width:40.5pt;height:18pt" o:ole="">
                  <v:imagedata r:id="rId17" o:title=""/>
                </v:shape>
                <w:control r:id="rId18" w:name="CheckBox5" w:shapeid="_x0000_i110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1" type="#_x0000_t75" style="width:39.75pt;height:18pt" o:ole="">
                  <v:imagedata r:id="rId19" o:title=""/>
                </v:shape>
                <w:control r:id="rId20" w:name="CheckBox6" w:shapeid="_x0000_i1111"/>
              </w:object>
            </w:r>
          </w:p>
        </w:tc>
        <w:tc>
          <w:tcPr>
            <w:tcW w:w="33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00D95" w:rsidRDefault="00F00D95" w:rsidP="00F00D95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结构件专项工作组</w:t>
            </w:r>
          </w:p>
          <w:p w:rsidR="00F00D95" w:rsidRPr="00EB767C" w:rsidRDefault="00832B7D" w:rsidP="00F00D95">
            <w:pPr>
              <w:widowControl/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3" type="#_x0000_t75" style="width:39pt;height:18pt" o:ole="">
                  <v:imagedata r:id="rId21" o:title=""/>
                </v:shape>
                <w:control r:id="rId22" w:name="CheckBox11" w:shapeid="_x0000_i111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5" type="#_x0000_t75" style="width:39.75pt;height:18pt" o:ole="">
                  <v:imagedata r:id="rId23" o:title=""/>
                </v:shape>
                <w:control r:id="rId24" w:name="CheckBox12" w:shapeid="_x0000_i1115"/>
              </w:object>
            </w:r>
          </w:p>
        </w:tc>
      </w:tr>
      <w:tr w:rsidR="00F00D95" w:rsidRPr="00284007" w:rsidTr="00D74F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F00D95" w:rsidRPr="00284007" w:rsidRDefault="00F00D95" w:rsidP="00F00D95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00D95" w:rsidRPr="00EB767C" w:rsidRDefault="00F00D95" w:rsidP="00F00D95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子项目</w:t>
            </w:r>
            <w:r w:rsidRPr="00EB767C">
              <w:rPr>
                <w:rFonts w:cs="Arial" w:hint="eastAsia"/>
                <w:szCs w:val="21"/>
                <w:lang w:eastAsia="zh-CN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D95" w:rsidRDefault="00F00D95" w:rsidP="00F00D95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F00D95" w:rsidRPr="00EB767C" w:rsidRDefault="00832B7D" w:rsidP="00F00D95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7" type="#_x0000_t75" style="width:39pt;height:18pt" o:ole="">
                  <v:imagedata r:id="rId25" o:title=""/>
                </v:shape>
                <w:control r:id="rId26" w:name="CheckBox13" w:shapeid="_x0000_i111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9" type="#_x0000_t75" style="width:39pt;height:18pt" o:ole="">
                  <v:imagedata r:id="rId27" o:title=""/>
                </v:shape>
                <w:control r:id="rId28" w:name="CheckBox14" w:shapeid="_x0000_i111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D95" w:rsidRDefault="00F00D95" w:rsidP="00F00D95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工程组</w:t>
            </w:r>
          </w:p>
          <w:p w:rsidR="00F00D95" w:rsidRPr="00EB767C" w:rsidRDefault="00832B7D" w:rsidP="00F00D95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1" type="#_x0000_t75" style="width:39pt;height:18pt" o:ole="">
                  <v:imagedata r:id="rId29" o:title=""/>
                </v:shape>
                <w:control r:id="rId30" w:name="CheckBox15" w:shapeid="_x0000_i112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3" type="#_x0000_t75" style="width:40.5pt;height:18pt" o:ole="">
                  <v:imagedata r:id="rId31" o:title=""/>
                </v:shape>
                <w:control r:id="rId32" w:name="CheckBox16" w:shapeid="_x0000_i1123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D95" w:rsidRDefault="00F00D95" w:rsidP="00F00D95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生产组</w:t>
            </w:r>
          </w:p>
          <w:p w:rsidR="00F00D95" w:rsidRPr="00EB767C" w:rsidRDefault="00832B7D" w:rsidP="00F00D95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5" type="#_x0000_t75" style="width:39pt;height:18pt" o:ole="">
                  <v:imagedata r:id="rId33" o:title=""/>
                </v:shape>
                <w:control r:id="rId34" w:name="CheckBox17" w:shapeid="_x0000_i112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7" type="#_x0000_t75" style="width:39pt;height:18pt" o:ole="">
                  <v:imagedata r:id="rId35" o:title=""/>
                </v:shape>
                <w:control r:id="rId36" w:name="CheckBox18" w:shapeid="_x0000_i1127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D95" w:rsidRDefault="00F00D95" w:rsidP="00F00D95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产品组</w:t>
            </w:r>
          </w:p>
          <w:p w:rsidR="00F00D95" w:rsidRPr="00EB767C" w:rsidRDefault="00832B7D" w:rsidP="00F00D95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9" type="#_x0000_t75" style="width:39pt;height:18pt" o:ole="">
                  <v:imagedata r:id="rId37" o:title=""/>
                </v:shape>
                <w:control r:id="rId38" w:name="CheckBox7" w:shapeid="_x0000_i112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1" type="#_x0000_t75" style="width:40.5pt;height:18pt" o:ole="">
                  <v:imagedata r:id="rId39" o:title=""/>
                </v:shape>
                <w:control r:id="rId40" w:name="CheckBox8" w:shapeid="_x0000_i1131"/>
              </w:object>
            </w:r>
          </w:p>
        </w:tc>
        <w:tc>
          <w:tcPr>
            <w:tcW w:w="1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00D95" w:rsidRDefault="00F00D95" w:rsidP="00F00D95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系统组</w:t>
            </w:r>
          </w:p>
          <w:p w:rsidR="00F00D95" w:rsidRPr="00EB767C" w:rsidRDefault="00832B7D" w:rsidP="00F00D95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3" type="#_x0000_t75" style="width:39pt;height:18pt" o:ole="">
                  <v:imagedata r:id="rId41" o:title=""/>
                </v:shape>
                <w:control r:id="rId42" w:name="CheckBox9" w:shapeid="_x0000_i113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5" type="#_x0000_t75" style="width:39pt;height:18pt" o:ole="">
                  <v:imagedata r:id="rId43" o:title=""/>
                </v:shape>
                <w:control r:id="rId44" w:name="CheckBox10" w:shapeid="_x0000_i1135"/>
              </w:object>
            </w:r>
          </w:p>
        </w:tc>
      </w:tr>
      <w:tr w:rsidR="00F00D95" w:rsidRPr="00284007" w:rsidTr="00D74F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F00D95" w:rsidRPr="00284007" w:rsidRDefault="00F00D95" w:rsidP="00F00D95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F00D95" w:rsidRPr="00EB767C" w:rsidRDefault="00F00D95" w:rsidP="00F00D95">
            <w:pPr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子项目</w:t>
            </w:r>
            <w:r w:rsidRPr="00EB767C">
              <w:rPr>
                <w:rFonts w:cs="Arial" w:hint="eastAsia"/>
                <w:szCs w:val="21"/>
                <w:lang w:eastAsia="zh-CN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D95" w:rsidRDefault="00F00D95" w:rsidP="00F00D95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F00D95" w:rsidRPr="00EB767C" w:rsidRDefault="00832B7D" w:rsidP="00F00D95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7" type="#_x0000_t75" style="width:39.75pt;height:18pt" o:ole="">
                  <v:imagedata r:id="rId45" o:title=""/>
                </v:shape>
                <w:control r:id="rId46" w:name="CheckBox19" w:shapeid="_x0000_i113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9" type="#_x0000_t75" style="width:39pt;height:18pt" o:ole="">
                  <v:imagedata r:id="rId47" o:title=""/>
                </v:shape>
                <w:control r:id="rId48" w:name="CheckBox20" w:shapeid="_x0000_i113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D95" w:rsidRDefault="00F00D95" w:rsidP="00F00D95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工程设计组</w:t>
            </w:r>
          </w:p>
          <w:p w:rsidR="00F00D95" w:rsidRPr="00EB767C" w:rsidRDefault="00832B7D" w:rsidP="00F00D95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1" type="#_x0000_t75" style="width:39.75pt;height:18pt" o:ole="">
                  <v:imagedata r:id="rId49" o:title=""/>
                </v:shape>
                <w:control r:id="rId50" w:name="CheckBox21" w:shapeid="_x0000_i114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3" type="#_x0000_t75" style="width:39pt;height:18pt" o:ole="">
                  <v:imagedata r:id="rId51" o:title=""/>
                </v:shape>
                <w:control r:id="rId52" w:name="CheckBox22" w:shapeid="_x0000_i1143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D95" w:rsidRDefault="00F00D95" w:rsidP="00F00D95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工程成套组</w:t>
            </w:r>
          </w:p>
          <w:p w:rsidR="00F00D95" w:rsidRPr="00EB767C" w:rsidRDefault="00832B7D" w:rsidP="00F00D95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5" type="#_x0000_t75" style="width:40.5pt;height:18pt" o:ole="">
                  <v:imagedata r:id="rId53" o:title=""/>
                </v:shape>
                <w:control r:id="rId54" w:name="CheckBox23" w:shapeid="_x0000_i114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7" type="#_x0000_t75" style="width:40.5pt;height:18pt" o:ole="">
                  <v:imagedata r:id="rId55" o:title=""/>
                </v:shape>
                <w:control r:id="rId56" w:name="CheckBox24" w:shapeid="_x0000_i1147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D95" w:rsidRDefault="00F00D95" w:rsidP="00F00D95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</w:t>
            </w:r>
            <w:r w:rsidRPr="00EB767C">
              <w:rPr>
                <w:rFonts w:cs="Arial" w:hint="eastAsia"/>
                <w:szCs w:val="21"/>
                <w:lang w:eastAsia="zh-CN"/>
              </w:rPr>
              <w:t>QC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F00D95" w:rsidRPr="00EB767C" w:rsidRDefault="00832B7D" w:rsidP="00F00D95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9" type="#_x0000_t75" style="width:39pt;height:18pt" o:ole="">
                  <v:imagedata r:id="rId57" o:title=""/>
                </v:shape>
                <w:control r:id="rId58" w:name="CheckBox25" w:shapeid="_x0000_i114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1" type="#_x0000_t75" style="width:39pt;height:18pt" o:ole="">
                  <v:imagedata r:id="rId59" o:title=""/>
                </v:shape>
                <w:control r:id="rId60" w:name="CheckBox26" w:shapeid="_x0000_i1151"/>
              </w:object>
            </w:r>
          </w:p>
        </w:tc>
        <w:tc>
          <w:tcPr>
            <w:tcW w:w="1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00D95" w:rsidRDefault="00F00D95" w:rsidP="00F00D95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硬件</w:t>
            </w:r>
            <w:r w:rsidRPr="00EB767C">
              <w:rPr>
                <w:rFonts w:cs="Arial" w:hint="eastAsia"/>
                <w:szCs w:val="21"/>
                <w:lang w:eastAsia="zh-CN"/>
              </w:rPr>
              <w:t>QC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F00D95" w:rsidRPr="00EB767C" w:rsidRDefault="00832B7D" w:rsidP="00F00D95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3" type="#_x0000_t75" style="width:39.75pt;height:18pt" o:ole="">
                  <v:imagedata r:id="rId61" o:title=""/>
                </v:shape>
                <w:control r:id="rId62" w:name="CheckBox27" w:shapeid="_x0000_i115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5" type="#_x0000_t75" style="width:39pt;height:18pt" o:ole="">
                  <v:imagedata r:id="rId63" o:title=""/>
                </v:shape>
                <w:control r:id="rId64" w:name="CheckBox28" w:shapeid="_x0000_i1155"/>
              </w:object>
            </w:r>
          </w:p>
        </w:tc>
      </w:tr>
      <w:tr w:rsidR="00F00D95" w:rsidRPr="00284007" w:rsidTr="00D74F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F00D95" w:rsidRPr="00284007" w:rsidRDefault="00F00D95" w:rsidP="00F00D95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80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00D95" w:rsidRPr="00EB767C" w:rsidRDefault="00F00D95" w:rsidP="00F00D95">
            <w:pPr>
              <w:widowControl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0D95" w:rsidRPr="007D284E" w:rsidRDefault="00F00D95" w:rsidP="00F00D95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7D284E">
              <w:rPr>
                <w:rFonts w:cs="Arial" w:hint="eastAsia"/>
                <w:szCs w:val="21"/>
                <w:lang w:eastAsia="zh-CN"/>
              </w:rPr>
              <w:t>质量鉴定组</w:t>
            </w:r>
          </w:p>
          <w:p w:rsidR="00F00D95" w:rsidRPr="00EB767C" w:rsidRDefault="00832B7D" w:rsidP="00F00D95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7" type="#_x0000_t75" style="width:39.75pt;height:18pt" o:ole="">
                  <v:imagedata r:id="rId65" o:title=""/>
                </v:shape>
                <w:control r:id="rId66" w:name="CheckBox29" w:shapeid="_x0000_i115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9" type="#_x0000_t75" style="width:39.75pt;height:18pt" o:ole="">
                  <v:imagedata r:id="rId67" o:title=""/>
                </v:shape>
                <w:control r:id="rId68" w:name="CheckBox30" w:shapeid="_x0000_i115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00D95" w:rsidRPr="007D284E" w:rsidRDefault="00F00D95" w:rsidP="00F00D95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7D284E">
              <w:rPr>
                <w:rFonts w:cs="Arial" w:hint="eastAsia"/>
                <w:szCs w:val="21"/>
                <w:lang w:eastAsia="zh-CN"/>
              </w:rPr>
              <w:t>非安平台组</w:t>
            </w:r>
          </w:p>
          <w:p w:rsidR="00F00D95" w:rsidRPr="00EB767C" w:rsidRDefault="00832B7D" w:rsidP="00F00D95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1" type="#_x0000_t75" style="width:39.75pt;height:18pt" o:ole="">
                  <v:imagedata r:id="rId69" o:title=""/>
                </v:shape>
                <w:control r:id="rId70" w:name="CheckBox31" w:shapeid="_x0000_i116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3" type="#_x0000_t75" style="width:41.25pt;height:18pt" o:ole="">
                  <v:imagedata r:id="rId71" o:title=""/>
                </v:shape>
                <w:control r:id="rId72" w:name="CheckBox32" w:shapeid="_x0000_i1163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00D95" w:rsidRPr="007D284E" w:rsidRDefault="00F00D95" w:rsidP="00F00D95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7D284E">
              <w:rPr>
                <w:rFonts w:cs="Arial" w:hint="eastAsia"/>
                <w:szCs w:val="21"/>
                <w:lang w:eastAsia="zh-CN"/>
              </w:rPr>
              <w:t>应用开发组</w:t>
            </w:r>
          </w:p>
          <w:p w:rsidR="00F00D95" w:rsidRPr="00EB767C" w:rsidRDefault="00832B7D" w:rsidP="00F00D95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5" type="#_x0000_t75" style="width:40.5pt;height:18pt" o:ole="">
                  <v:imagedata r:id="rId73" o:title=""/>
                </v:shape>
                <w:control r:id="rId74" w:name="CheckBox33" w:shapeid="_x0000_i116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7" type="#_x0000_t75" style="width:40.5pt;height:18pt" o:ole="">
                  <v:imagedata r:id="rId75" o:title=""/>
                </v:shape>
                <w:control r:id="rId76" w:name="CheckBox36" w:shapeid="_x0000_i1167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00D95" w:rsidRDefault="00F00D95" w:rsidP="00F00D95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生产中心</w:t>
            </w:r>
          </w:p>
          <w:p w:rsidR="00F00D95" w:rsidRPr="00EB767C" w:rsidRDefault="00832B7D" w:rsidP="00F00D95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9" type="#_x0000_t75" style="width:39pt;height:18pt" o:ole="">
                  <v:imagedata r:id="rId77" o:title=""/>
                </v:shape>
                <w:control r:id="rId78" w:name="CheckBox37" w:shapeid="_x0000_i116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71" type="#_x0000_t75" style="width:39pt;height:18pt" o:ole="">
                  <v:imagedata r:id="rId79" o:title=""/>
                </v:shape>
                <w:control r:id="rId80" w:name="CheckBox38" w:shapeid="_x0000_i1171"/>
              </w:object>
            </w:r>
          </w:p>
        </w:tc>
        <w:tc>
          <w:tcPr>
            <w:tcW w:w="1616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F00D95" w:rsidRPr="00EB767C" w:rsidRDefault="00F00D95" w:rsidP="00F00D95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BUP</w:t>
            </w:r>
            <w:r w:rsidRPr="00EB767C">
              <w:rPr>
                <w:rFonts w:cs="Arial" w:hint="eastAsia"/>
                <w:szCs w:val="21"/>
                <w:lang w:eastAsia="zh-CN"/>
              </w:rPr>
              <w:t>专项小组</w:t>
            </w:r>
            <w:r w:rsidR="00832B7D">
              <w:rPr>
                <w:rFonts w:cs="Arial"/>
                <w:szCs w:val="21"/>
              </w:rPr>
              <w:object w:dxaOrig="225" w:dyaOrig="225">
                <v:shape id="_x0000_i1173" type="#_x0000_t75" style="width:41.25pt;height:18pt" o:ole="">
                  <v:imagedata r:id="rId81" o:title=""/>
                </v:shape>
                <w:control r:id="rId82" w:name="CheckBox39" w:shapeid="_x0000_i1173"/>
              </w:object>
            </w:r>
            <w:r w:rsidR="00832B7D">
              <w:rPr>
                <w:rFonts w:cs="Arial"/>
                <w:szCs w:val="21"/>
              </w:rPr>
              <w:object w:dxaOrig="225" w:dyaOrig="225">
                <v:shape id="_x0000_i1175" type="#_x0000_t75" style="width:38.25pt;height:18pt" o:ole="">
                  <v:imagedata r:id="rId83" o:title=""/>
                </v:shape>
                <w:control r:id="rId84" w:name="CheckBox40" w:shapeid="_x0000_i1175"/>
              </w:object>
            </w:r>
          </w:p>
        </w:tc>
      </w:tr>
      <w:tr w:rsidR="00F00D95" w:rsidRPr="00284007" w:rsidTr="002F27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F00D95" w:rsidRPr="00284007" w:rsidRDefault="00F00D95" w:rsidP="00F00D95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504" w:type="dxa"/>
            <w:gridSpan w:val="1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00D95" w:rsidRPr="00284007" w:rsidRDefault="00F00D95" w:rsidP="00F00D95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替换旧版文件；</w:t>
            </w:r>
            <w:r w:rsidRPr="00284007">
              <w:rPr>
                <w:szCs w:val="21"/>
              </w:rPr>
              <w:t xml:space="preserve">  </w:t>
            </w: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  <w:bookmarkEnd w:id="1"/>
      <w:bookmarkEnd w:id="2"/>
      <w:bookmarkEnd w:id="3"/>
    </w:tbl>
    <w:p w:rsidR="000B72DE" w:rsidRPr="00764C09" w:rsidRDefault="000B72DE" w:rsidP="00942A34">
      <w:pPr>
        <w:rPr>
          <w:lang w:eastAsia="zh-CN"/>
        </w:rPr>
        <w:sectPr w:rsidR="000B72DE" w:rsidRPr="00764C09" w:rsidSect="00B21CA3">
          <w:headerReference w:type="default" r:id="rId85"/>
          <w:footerReference w:type="default" r:id="rId86"/>
          <w:pgSz w:w="11907" w:h="16840" w:code="9"/>
          <w:pgMar w:top="1701" w:right="1418" w:bottom="1134" w:left="1418" w:header="850" w:footer="992" w:gutter="0"/>
          <w:cols w:space="720"/>
          <w:docGrid w:linePitch="286"/>
        </w:sectPr>
      </w:pPr>
    </w:p>
    <w:p w:rsidR="008848ED" w:rsidRPr="002F3BC8" w:rsidRDefault="008848ED" w:rsidP="00942A34">
      <w:pPr>
        <w:rPr>
          <w:lang w:val="en-US" w:eastAsia="zh-CN"/>
        </w:rPr>
      </w:pPr>
    </w:p>
    <w:p w:rsidR="002E6A65" w:rsidRDefault="003359D6" w:rsidP="008848ED">
      <w:pPr>
        <w:jc w:val="center"/>
        <w:rPr>
          <w:b/>
          <w:noProof/>
          <w:sz w:val="28"/>
          <w:szCs w:val="28"/>
          <w:lang w:eastAsia="zh-CN"/>
        </w:rPr>
      </w:pPr>
      <w:r>
        <w:rPr>
          <w:b/>
          <w:noProof/>
          <w:sz w:val="28"/>
          <w:szCs w:val="28"/>
          <w:lang w:eastAsia="zh-CN"/>
        </w:rPr>
        <w:br w:type="page"/>
      </w:r>
    </w:p>
    <w:p w:rsidR="008848ED" w:rsidRPr="008848ED" w:rsidRDefault="0082085C" w:rsidP="008848ED">
      <w:pPr>
        <w:jc w:val="center"/>
        <w:rPr>
          <w:b/>
          <w:noProof/>
          <w:sz w:val="28"/>
          <w:szCs w:val="28"/>
          <w:lang w:eastAsia="zh-CN"/>
        </w:rPr>
      </w:pPr>
      <w:r w:rsidRPr="0082085C">
        <w:rPr>
          <w:rFonts w:hint="eastAsia"/>
          <w:b/>
          <w:noProof/>
          <w:sz w:val="28"/>
          <w:szCs w:val="28"/>
          <w:lang w:eastAsia="zh-CN"/>
        </w:rPr>
        <w:lastRenderedPageBreak/>
        <w:t>修订页</w:t>
      </w:r>
    </w:p>
    <w:p w:rsidR="002E6AA7" w:rsidRDefault="002E6AA7" w:rsidP="00942A34">
      <w:pPr>
        <w:rPr>
          <w:lang w:eastAsia="zh-CN"/>
        </w:rPr>
      </w:pPr>
    </w:p>
    <w:tbl>
      <w:tblPr>
        <w:tblW w:w="5141" w:type="pct"/>
        <w:jc w:val="center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687"/>
        <w:gridCol w:w="701"/>
        <w:gridCol w:w="972"/>
        <w:gridCol w:w="1493"/>
        <w:gridCol w:w="1022"/>
        <w:gridCol w:w="4621"/>
      </w:tblGrid>
      <w:tr w:rsidR="00EB369B" w:rsidTr="00CF75EE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lang w:eastAsia="zh-CN"/>
              </w:rPr>
              <w:t>修订章节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</w:tr>
      <w:tr w:rsidR="00E93522" w:rsidTr="00CF75EE">
        <w:trPr>
          <w:trHeight w:val="43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522" w:rsidRPr="0003405D" w:rsidRDefault="00E93522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{#r_r_4}{no}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522" w:rsidRPr="0003405D" w:rsidRDefault="00E93522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522" w:rsidRPr="0003405D" w:rsidRDefault="00E93522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st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522" w:rsidRPr="0003405D" w:rsidRDefault="00E93522" w:rsidP="00D26A94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93522" w:rsidRPr="0003405D" w:rsidRDefault="00E93522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93522" w:rsidRPr="0003405D" w:rsidRDefault="00E93522" w:rsidP="00D26A94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{observation}{/r_r_4}</w:t>
            </w:r>
          </w:p>
        </w:tc>
      </w:tr>
    </w:tbl>
    <w:p w:rsidR="00991EDE" w:rsidRDefault="00991EDE" w:rsidP="00942A34">
      <w:pPr>
        <w:rPr>
          <w:lang w:eastAsia="zh-CN"/>
        </w:rPr>
      </w:pPr>
    </w:p>
    <w:p w:rsidR="00991EDE" w:rsidRDefault="00991EDE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E93522" w:rsidRDefault="00E93522" w:rsidP="00942A34">
      <w:pPr>
        <w:rPr>
          <w:lang w:eastAsia="zh-CN"/>
        </w:rPr>
      </w:pPr>
    </w:p>
    <w:p w:rsidR="00E93522" w:rsidRDefault="00E93522" w:rsidP="00942A34">
      <w:pPr>
        <w:rPr>
          <w:lang w:eastAsia="zh-CN"/>
        </w:rPr>
      </w:pPr>
    </w:p>
    <w:p w:rsidR="00E93522" w:rsidRDefault="00E93522" w:rsidP="00942A34">
      <w:pPr>
        <w:rPr>
          <w:lang w:eastAsia="zh-CN"/>
        </w:rPr>
      </w:pPr>
    </w:p>
    <w:p w:rsidR="00E93522" w:rsidRDefault="00E93522" w:rsidP="00942A34">
      <w:pPr>
        <w:rPr>
          <w:lang w:eastAsia="zh-CN"/>
        </w:rPr>
      </w:pPr>
    </w:p>
    <w:p w:rsidR="00E93522" w:rsidRDefault="00E93522" w:rsidP="00942A34">
      <w:pPr>
        <w:rPr>
          <w:lang w:eastAsia="zh-CN"/>
        </w:rPr>
      </w:pPr>
    </w:p>
    <w:p w:rsidR="00E93522" w:rsidRDefault="00E93522" w:rsidP="00942A34">
      <w:pPr>
        <w:rPr>
          <w:lang w:eastAsia="zh-CN"/>
        </w:rPr>
      </w:pPr>
    </w:p>
    <w:p w:rsidR="00E93522" w:rsidRDefault="00E93522" w:rsidP="00942A34">
      <w:pPr>
        <w:rPr>
          <w:lang w:eastAsia="zh-CN"/>
        </w:rPr>
      </w:pPr>
    </w:p>
    <w:p w:rsidR="00E93522" w:rsidRDefault="00E93522" w:rsidP="00942A34">
      <w:pPr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8316C5" w:rsidRDefault="008316C5" w:rsidP="008316C5">
      <w:pPr>
        <w:rPr>
          <w:lang w:eastAsia="zh-CN"/>
        </w:rPr>
      </w:pPr>
    </w:p>
    <w:p w:rsidR="008316C5" w:rsidRDefault="008316C5" w:rsidP="008316C5">
      <w:pPr>
        <w:rPr>
          <w:b/>
          <w:noProof/>
          <w:sz w:val="28"/>
          <w:szCs w:val="28"/>
          <w:lang w:eastAsia="zh-CN"/>
        </w:rPr>
      </w:pPr>
    </w:p>
    <w:p w:rsidR="008316C5" w:rsidRDefault="008316C5" w:rsidP="008316C5">
      <w:pPr>
        <w:rPr>
          <w:b/>
          <w:noProof/>
          <w:sz w:val="28"/>
          <w:szCs w:val="28"/>
          <w:lang w:eastAsia="zh-CN"/>
        </w:rPr>
      </w:pPr>
    </w:p>
    <w:p w:rsidR="004718F8" w:rsidRDefault="004718F8" w:rsidP="008316C5">
      <w:pPr>
        <w:jc w:val="center"/>
        <w:rPr>
          <w:b/>
          <w:sz w:val="28"/>
          <w:szCs w:val="28"/>
          <w:lang w:eastAsia="zh-CN"/>
        </w:rPr>
      </w:pPr>
    </w:p>
    <w:p w:rsidR="008316C5" w:rsidRPr="0082085C" w:rsidRDefault="008316C5" w:rsidP="008316C5">
      <w:pPr>
        <w:jc w:val="center"/>
        <w:rPr>
          <w:b/>
          <w:sz w:val="28"/>
          <w:szCs w:val="28"/>
          <w:lang w:eastAsia="zh-CN"/>
        </w:rPr>
      </w:pPr>
      <w:r w:rsidRPr="0082085C">
        <w:rPr>
          <w:rFonts w:hint="eastAsia"/>
          <w:b/>
          <w:sz w:val="28"/>
          <w:szCs w:val="28"/>
          <w:lang w:eastAsia="zh-CN"/>
        </w:rPr>
        <w:t>目</w:t>
      </w:r>
      <w:r>
        <w:rPr>
          <w:rFonts w:hint="eastAsia"/>
          <w:b/>
          <w:sz w:val="28"/>
          <w:szCs w:val="28"/>
          <w:lang w:eastAsia="zh-CN"/>
        </w:rPr>
        <w:t xml:space="preserve">    </w:t>
      </w:r>
      <w:r w:rsidRPr="0082085C">
        <w:rPr>
          <w:rFonts w:hint="eastAsia"/>
          <w:b/>
          <w:sz w:val="28"/>
          <w:szCs w:val="28"/>
          <w:lang w:eastAsia="zh-CN"/>
        </w:rPr>
        <w:t>录</w:t>
      </w:r>
    </w:p>
    <w:p w:rsidR="008316C5" w:rsidRDefault="008316C5" w:rsidP="008316C5">
      <w:pPr>
        <w:rPr>
          <w:lang w:eastAsia="zh-CN"/>
        </w:rPr>
      </w:pPr>
      <w:r w:rsidRPr="001E36C8">
        <w:rPr>
          <w:lang w:eastAsia="zh-CN"/>
        </w:rPr>
        <w:t xml:space="preserve"> </w:t>
      </w:r>
    </w:p>
    <w:tbl>
      <w:tblPr>
        <w:tblW w:w="4459" w:type="pct"/>
        <w:jc w:val="center"/>
        <w:tblInd w:w="-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676"/>
        <w:gridCol w:w="5726"/>
        <w:gridCol w:w="880"/>
      </w:tblGrid>
      <w:tr w:rsidR="0027528D" w:rsidTr="006850D5">
        <w:trPr>
          <w:trHeight w:val="151"/>
          <w:jc w:val="center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28D" w:rsidRPr="001E36C8" w:rsidRDefault="0027528D" w:rsidP="003509FD">
            <w:pPr>
              <w:jc w:val="center"/>
              <w:rPr>
                <w:rFonts w:ascii="宋体" w:hAnsi="宋体" w:cs="Arial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Arial" w:hint="eastAsia"/>
                <w:b/>
                <w:sz w:val="24"/>
                <w:szCs w:val="24"/>
                <w:lang w:eastAsia="zh-CN"/>
              </w:rPr>
              <w:t>页码</w:t>
            </w:r>
          </w:p>
        </w:tc>
        <w:tc>
          <w:tcPr>
            <w:tcW w:w="3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28D" w:rsidRPr="001E36C8" w:rsidRDefault="0027528D" w:rsidP="008F4B97">
            <w:pPr>
              <w:jc w:val="center"/>
              <w:rPr>
                <w:rFonts w:ascii="宋体" w:hAnsi="宋体" w:cs="Arial"/>
                <w:b/>
                <w:sz w:val="24"/>
                <w:szCs w:val="24"/>
                <w:lang w:eastAsia="zh-CN"/>
              </w:rPr>
            </w:pPr>
            <w:r>
              <w:rPr>
                <w:rFonts w:ascii="宋体" w:hAnsi="宋体" w:cs="Arial" w:hint="eastAsia"/>
                <w:b/>
                <w:sz w:val="24"/>
                <w:szCs w:val="24"/>
                <w:lang w:eastAsia="zh-CN"/>
              </w:rPr>
              <w:t>图纸名称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28D" w:rsidRPr="001E36C8" w:rsidRDefault="0027528D" w:rsidP="00EC1612">
            <w:pPr>
              <w:jc w:val="center"/>
              <w:rPr>
                <w:rFonts w:ascii="宋体" w:hAnsi="宋体" w:cs="Arial"/>
                <w:b/>
                <w:sz w:val="24"/>
                <w:szCs w:val="24"/>
                <w:lang w:eastAsia="zh-CN"/>
              </w:rPr>
            </w:pPr>
            <w:r w:rsidRPr="001E36C8">
              <w:rPr>
                <w:rFonts w:ascii="宋体" w:hAnsi="宋体" w:cs="Arial" w:hint="eastAsia"/>
                <w:b/>
                <w:sz w:val="24"/>
                <w:szCs w:val="24"/>
                <w:lang w:eastAsia="zh-CN"/>
              </w:rPr>
              <w:t>版本</w:t>
            </w:r>
          </w:p>
        </w:tc>
      </w:tr>
      <w:tr w:rsidR="006850D5" w:rsidTr="006850D5">
        <w:trPr>
          <w:trHeight w:val="201"/>
          <w:jc w:val="center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0D5" w:rsidRPr="00A30AF1" w:rsidRDefault="006850D5" w:rsidP="00997E26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3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850D5" w:rsidRPr="00A30AF1" w:rsidRDefault="006850D5" w:rsidP="00642963">
            <w:pPr>
              <w:tabs>
                <w:tab w:val="left" w:pos="302"/>
              </w:tabs>
              <w:jc w:val="both"/>
              <w:rPr>
                <w:rFonts w:ascii="宋体" w:hAnsi="宋体" w:cs="Arial"/>
                <w:sz w:val="24"/>
                <w:szCs w:val="24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0D5" w:rsidRPr="003624D8" w:rsidRDefault="006850D5" w:rsidP="00997E26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6850D5" w:rsidTr="006850D5">
        <w:trPr>
          <w:trHeight w:val="201"/>
          <w:jc w:val="center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0D5" w:rsidRPr="00A30AF1" w:rsidRDefault="006850D5" w:rsidP="00997E26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3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6850D5" w:rsidRPr="00A30AF1" w:rsidRDefault="006850D5" w:rsidP="00642963">
            <w:pPr>
              <w:jc w:val="both"/>
              <w:rPr>
                <w:rFonts w:ascii="宋体" w:hAnsi="宋体" w:cs="Arial"/>
                <w:sz w:val="24"/>
                <w:szCs w:val="24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0D5" w:rsidRPr="0060022D" w:rsidRDefault="006850D5" w:rsidP="00997E26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</w:tbl>
    <w:p w:rsidR="008316C5" w:rsidRDefault="008316C5" w:rsidP="008316C5">
      <w:pPr>
        <w:tabs>
          <w:tab w:val="left" w:pos="3912"/>
        </w:tabs>
        <w:rPr>
          <w:lang w:eastAsia="zh-CN"/>
        </w:rPr>
      </w:pPr>
    </w:p>
    <w:p w:rsidR="008316C5" w:rsidRDefault="008316C5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6850D5" w:rsidRDefault="006850D5" w:rsidP="00942A34">
      <w:pPr>
        <w:rPr>
          <w:lang w:eastAsia="zh-CN"/>
        </w:rPr>
      </w:pPr>
    </w:p>
    <w:p w:rsidR="002C2341" w:rsidRDefault="002C2341" w:rsidP="00942A34">
      <w:pPr>
        <w:rPr>
          <w:lang w:eastAsia="zh-CN"/>
        </w:rPr>
      </w:pPr>
    </w:p>
    <w:p w:rsidR="002C2341" w:rsidRPr="008848ED" w:rsidRDefault="002C2341" w:rsidP="002C2341">
      <w:pPr>
        <w:jc w:val="center"/>
        <w:rPr>
          <w:b/>
          <w:noProof/>
          <w:sz w:val="28"/>
          <w:szCs w:val="28"/>
          <w:lang w:eastAsia="zh-CN"/>
        </w:rPr>
      </w:pPr>
      <w:r>
        <w:rPr>
          <w:rFonts w:hint="eastAsia"/>
          <w:b/>
          <w:noProof/>
          <w:sz w:val="28"/>
          <w:szCs w:val="28"/>
          <w:lang w:eastAsia="zh-CN"/>
        </w:rPr>
        <w:lastRenderedPageBreak/>
        <w:t>参考文件</w:t>
      </w:r>
    </w:p>
    <w:p w:rsidR="002C2341" w:rsidRDefault="002C2341" w:rsidP="002C2341">
      <w:pPr>
        <w:rPr>
          <w:lang w:eastAsia="zh-C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5612"/>
        <w:gridCol w:w="2693"/>
        <w:gridCol w:w="931"/>
      </w:tblGrid>
      <w:tr w:rsidR="002C2341" w:rsidTr="00E67495">
        <w:trPr>
          <w:trHeight w:val="151"/>
          <w:tblHeader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C2341" w:rsidRPr="00A30AF1" w:rsidRDefault="002C2341" w:rsidP="00E67495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30AF1">
              <w:rPr>
                <w:rFonts w:ascii="宋体" w:hAnsi="宋体" w:hint="eastAsia"/>
                <w:sz w:val="24"/>
                <w:szCs w:val="24"/>
              </w:rPr>
              <w:t>文件名称</w:t>
            </w: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C2341" w:rsidRPr="00A30AF1" w:rsidRDefault="002C2341" w:rsidP="00E67495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30AF1">
              <w:rPr>
                <w:rFonts w:ascii="宋体" w:hAnsi="宋体" w:hint="eastAsia"/>
                <w:sz w:val="24"/>
                <w:szCs w:val="24"/>
              </w:rPr>
              <w:t>文件编码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341" w:rsidRPr="00A30AF1" w:rsidRDefault="002C2341" w:rsidP="00E67495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30AF1">
              <w:rPr>
                <w:rFonts w:ascii="宋体" w:hAnsi="宋体" w:hint="eastAsia"/>
                <w:sz w:val="24"/>
                <w:szCs w:val="24"/>
              </w:rPr>
              <w:t>版本</w:t>
            </w:r>
          </w:p>
        </w:tc>
      </w:tr>
      <w:tr w:rsidR="002C2341" w:rsidTr="00667C23">
        <w:trPr>
          <w:trHeight w:val="711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C2341" w:rsidRPr="00A30AF1" w:rsidRDefault="002C2341" w:rsidP="00642963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C2341" w:rsidRPr="00667C23" w:rsidRDefault="002C2341" w:rsidP="00642963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341" w:rsidRPr="0060022D" w:rsidRDefault="002C2341" w:rsidP="00E67495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C43FE4" w:rsidTr="00667C23">
        <w:trPr>
          <w:trHeight w:val="711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43FE4" w:rsidRPr="006850D5" w:rsidRDefault="00C43FE4" w:rsidP="00E67495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43FE4" w:rsidRPr="006850D5" w:rsidRDefault="00C43FE4" w:rsidP="00667C23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FE4" w:rsidRDefault="00C43FE4" w:rsidP="00E67495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C43FE4" w:rsidTr="00667C23">
        <w:trPr>
          <w:trHeight w:val="711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43FE4" w:rsidRPr="006850D5" w:rsidRDefault="00C43FE4" w:rsidP="00E67495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43FE4" w:rsidRPr="006850D5" w:rsidRDefault="00C43FE4" w:rsidP="00667C23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FE4" w:rsidRDefault="00C43FE4" w:rsidP="00E67495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C43FE4" w:rsidTr="00667C23">
        <w:trPr>
          <w:trHeight w:val="711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43FE4" w:rsidRPr="00C43FE4" w:rsidRDefault="00C43FE4" w:rsidP="00642963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43FE4" w:rsidRPr="00C43FE4" w:rsidRDefault="00C43FE4" w:rsidP="00642963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FE4" w:rsidRDefault="00C43FE4" w:rsidP="00E67495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</w:tbl>
    <w:p w:rsidR="002C2341" w:rsidRDefault="002C2341" w:rsidP="002C2341">
      <w:pPr>
        <w:tabs>
          <w:tab w:val="left" w:pos="3912"/>
        </w:tabs>
        <w:rPr>
          <w:lang w:eastAsia="zh-CN"/>
        </w:rPr>
      </w:pPr>
    </w:p>
    <w:p w:rsidR="002C2341" w:rsidRPr="005E5BDB" w:rsidRDefault="002C2341" w:rsidP="002C2341">
      <w:pPr>
        <w:rPr>
          <w:lang w:val="en-US" w:eastAsia="zh-CN"/>
        </w:rPr>
      </w:pPr>
    </w:p>
    <w:p w:rsidR="002C2341" w:rsidRDefault="002C2341" w:rsidP="00942A34">
      <w:pPr>
        <w:rPr>
          <w:lang w:eastAsia="zh-CN"/>
        </w:rPr>
      </w:pPr>
    </w:p>
    <w:sectPr w:rsidR="002C2341" w:rsidSect="00991EDE">
      <w:headerReference w:type="even" r:id="rId87"/>
      <w:headerReference w:type="default" r:id="rId88"/>
      <w:type w:val="continuous"/>
      <w:pgSz w:w="11907" w:h="16840" w:code="9"/>
      <w:pgMar w:top="1701" w:right="1418" w:bottom="1134" w:left="1418" w:header="567" w:footer="6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40EE" w:rsidRDefault="00EA40EE" w:rsidP="00942A34">
      <w:r>
        <w:separator/>
      </w:r>
    </w:p>
    <w:p w:rsidR="00EA40EE" w:rsidRDefault="00EA40EE" w:rsidP="00942A34"/>
    <w:p w:rsidR="00EA40EE" w:rsidRDefault="00EA40EE" w:rsidP="00942A34"/>
    <w:p w:rsidR="00EA40EE" w:rsidRDefault="00EA40EE" w:rsidP="00942A34"/>
    <w:p w:rsidR="00EA40EE" w:rsidRDefault="00EA40EE" w:rsidP="00942A34"/>
  </w:endnote>
  <w:endnote w:type="continuationSeparator" w:id="0">
    <w:p w:rsidR="00EA40EE" w:rsidRDefault="00EA40EE" w:rsidP="00942A34">
      <w:r>
        <w:continuationSeparator/>
      </w:r>
    </w:p>
    <w:p w:rsidR="00EA40EE" w:rsidRDefault="00EA40EE" w:rsidP="00942A34"/>
    <w:p w:rsidR="00EA40EE" w:rsidRDefault="00EA40EE" w:rsidP="00942A34"/>
    <w:p w:rsidR="00EA40EE" w:rsidRDefault="00EA40EE" w:rsidP="00942A34"/>
    <w:p w:rsidR="00EA40EE" w:rsidRDefault="00EA40EE" w:rsidP="00942A3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E52" w:rsidRDefault="00832B7D" w:rsidP="0002365B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4C4E52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4C4E52" w:rsidRDefault="004C4E52" w:rsidP="00AA56B5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E52" w:rsidRPr="00915DD3" w:rsidRDefault="004C4E52" w:rsidP="009F2B9D">
    <w:pPr>
      <w:pStyle w:val="a3"/>
      <w:ind w:right="45"/>
      <w:jc w:val="right"/>
      <w:rPr>
        <w:lang w:eastAsia="zh-C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40EE" w:rsidRDefault="00EA40EE" w:rsidP="00942A34">
      <w:r>
        <w:separator/>
      </w:r>
    </w:p>
    <w:p w:rsidR="00EA40EE" w:rsidRDefault="00EA40EE" w:rsidP="00942A34"/>
    <w:p w:rsidR="00EA40EE" w:rsidRDefault="00EA40EE" w:rsidP="00942A34"/>
    <w:p w:rsidR="00EA40EE" w:rsidRDefault="00EA40EE" w:rsidP="00942A34"/>
    <w:p w:rsidR="00EA40EE" w:rsidRDefault="00EA40EE" w:rsidP="00942A34"/>
  </w:footnote>
  <w:footnote w:type="continuationSeparator" w:id="0">
    <w:p w:rsidR="00EA40EE" w:rsidRDefault="00EA40EE" w:rsidP="00942A34">
      <w:r>
        <w:continuationSeparator/>
      </w:r>
    </w:p>
    <w:p w:rsidR="00EA40EE" w:rsidRDefault="00EA40EE" w:rsidP="00942A34"/>
    <w:p w:rsidR="00EA40EE" w:rsidRDefault="00EA40EE" w:rsidP="00942A34"/>
    <w:p w:rsidR="00EA40EE" w:rsidRDefault="00EA40EE" w:rsidP="00942A34"/>
    <w:p w:rsidR="00EA40EE" w:rsidRDefault="00EA40EE" w:rsidP="00942A3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E52" w:rsidRPr="00B21CA3" w:rsidRDefault="004C4E52" w:rsidP="00B21CA3">
    <w:pPr>
      <w:pStyle w:val="a4"/>
      <w:tabs>
        <w:tab w:val="right" w:pos="8647"/>
      </w:tabs>
      <w:ind w:leftChars="-758" w:left="-848" w:rightChars="-364" w:right="-764" w:hangingChars="353" w:hanging="744"/>
      <w:rPr>
        <w:rFonts w:ascii="黑体" w:eastAsia="黑体"/>
        <w:b/>
        <w:color w:val="4F81BD"/>
        <w:szCs w:val="21"/>
        <w:lang w:eastAsia="zh-CN"/>
      </w:rPr>
    </w:pPr>
    <w:r>
      <w:rPr>
        <w:rFonts w:ascii="黑体" w:eastAsia="黑体" w:hint="eastAsia"/>
        <w:b/>
        <w:color w:val="0000CC"/>
        <w:szCs w:val="21"/>
        <w:lang w:eastAsia="zh-CN"/>
      </w:rPr>
      <w:t xml:space="preserve">           </w:t>
    </w:r>
    <w:proofErr w:type="gramStart"/>
    <w:r>
      <w:rPr>
        <w:rFonts w:ascii="黑体" w:eastAsia="黑体" w:hint="eastAsia"/>
        <w:b/>
        <w:color w:val="0000CC"/>
        <w:szCs w:val="21"/>
        <w:lang w:eastAsia="zh-CN"/>
      </w:rPr>
      <w:t>普</w:t>
    </w:r>
    <w:r w:rsidRPr="00F42126">
      <w:rPr>
        <w:rFonts w:ascii="黑体" w:eastAsia="黑体" w:hint="eastAsia"/>
        <w:b/>
        <w:color w:val="0000CC"/>
        <w:szCs w:val="21"/>
      </w:rPr>
      <w:t>通商密</w:t>
    </w:r>
    <w:proofErr w:type="gramEnd"/>
    <w:r>
      <w:rPr>
        <w:rFonts w:ascii="黑体" w:eastAsia="黑体" w:hint="eastAsia"/>
        <w:b/>
        <w:color w:val="0000CC"/>
        <w:szCs w:val="21"/>
      </w:rPr>
      <w:t xml:space="preserve">  </w:t>
    </w:r>
    <w:r>
      <w:rPr>
        <w:rFonts w:ascii="黑体" w:eastAsia="黑体" w:hint="eastAsia"/>
        <w:b/>
        <w:color w:val="0000CC"/>
        <w:szCs w:val="21"/>
        <w:lang w:eastAsia="zh-CN"/>
      </w:rPr>
      <w:t>20</w:t>
    </w:r>
    <w:r w:rsidRPr="00F42126">
      <w:rPr>
        <w:rFonts w:ascii="黑体" w:eastAsia="黑体" w:hint="eastAsia"/>
        <w:b/>
        <w:color w:val="0000CC"/>
        <w:szCs w:val="21"/>
      </w:rPr>
      <w:t>年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E52" w:rsidRDefault="004C4E52" w:rsidP="00942A34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EDE" w:rsidRPr="001261FD" w:rsidRDefault="00991EDE" w:rsidP="00A24F47">
    <w:pPr>
      <w:jc w:val="right"/>
      <w:rPr>
        <w:rFonts w:ascii="Times New Roman" w:hAnsi="Times New Roman"/>
        <w:lang w:val="en-US"/>
      </w:rPr>
    </w:pPr>
    <w:r>
      <w:rPr>
        <w:lang w:eastAsia="zh-CN"/>
      </w:rPr>
      <w:tab/>
    </w:r>
    <w:r>
      <w:rPr>
        <w:lang w:eastAsia="zh-CN"/>
      </w:rPr>
      <w:tab/>
    </w:r>
    <w:r w:rsidR="00F60741" w:rsidRPr="00FD7C81">
      <w:rPr>
        <w:rFonts w:hint="eastAsia"/>
      </w:rPr>
      <w:t>阳江</w:t>
    </w:r>
    <w:r w:rsidR="00F60741" w:rsidRPr="00FD7C81">
      <w:rPr>
        <w:rFonts w:hint="eastAsia"/>
      </w:rPr>
      <w:t>5&amp;6</w:t>
    </w:r>
    <w:r w:rsidR="00F60741" w:rsidRPr="00FD7C81">
      <w:rPr>
        <w:rFonts w:hint="eastAsia"/>
      </w:rPr>
      <w:t>号机组</w:t>
    </w:r>
    <w:r w:rsidR="00F60741" w:rsidRPr="00FD7C81">
      <w:rPr>
        <w:rFonts w:hint="eastAsia"/>
      </w:rPr>
      <w:t>DCS</w:t>
    </w:r>
    <w:r w:rsidR="00F60741" w:rsidRPr="00FD7C81">
      <w:rPr>
        <w:rFonts w:hint="eastAsia"/>
      </w:rPr>
      <w:t>项目</w:t>
    </w:r>
  </w:p>
  <w:p w:rsidR="00991EDE" w:rsidRDefault="00E93522" w:rsidP="00CF75EE">
    <w:pPr>
      <w:pBdr>
        <w:bottom w:val="single" w:sz="4" w:space="1" w:color="auto"/>
      </w:pBdr>
      <w:tabs>
        <w:tab w:val="left" w:pos="216"/>
        <w:tab w:val="right" w:pos="9071"/>
      </w:tabs>
      <w:jc w:val="right"/>
      <w:rPr>
        <w:lang w:eastAsia="zh-CN"/>
      </w:rPr>
    </w:pPr>
    <w:r>
      <w:rPr>
        <w:rFonts w:hint="eastAsia"/>
      </w:rPr>
      <w:t>{</w:t>
    </w:r>
    <w:r>
      <w:t>t</w:t>
    </w:r>
    <w:r>
      <w:rPr>
        <w:rFonts w:hint="eastAsia"/>
      </w:rPr>
      <w:t>}</w:t>
    </w:r>
  </w:p>
  <w:p w:rsidR="00991EDE" w:rsidRPr="003209C9" w:rsidRDefault="00991EDE" w:rsidP="00CB718B">
    <w:pPr>
      <w:pBdr>
        <w:bottom w:val="single" w:sz="4" w:space="1" w:color="auto"/>
      </w:pBdr>
      <w:tabs>
        <w:tab w:val="left" w:pos="216"/>
        <w:tab w:val="right" w:pos="9071"/>
      </w:tabs>
      <w:rPr>
        <w:lang w:eastAsia="zh-CN"/>
      </w:rPr>
    </w:pPr>
    <w:r w:rsidRPr="003209C9">
      <w:rPr>
        <w:lang w:eastAsia="zh-CN"/>
      </w:rPr>
      <w:tab/>
    </w:r>
    <w:r w:rsidRPr="003209C9">
      <w:rPr>
        <w:lang w:eastAsia="zh-CN"/>
      </w:rPr>
      <w:tab/>
    </w:r>
    <w:r w:rsidR="00E93522" w:rsidRPr="003209C9">
      <w:rPr>
        <w:rFonts w:hint="eastAsia"/>
        <w:lang w:eastAsia="zh-CN"/>
      </w:rPr>
      <w:t>版本号：</w:t>
    </w:r>
    <w:r w:rsidR="00E93522">
      <w:rPr>
        <w:rFonts w:ascii="Times New Roman" w:hAnsi="Times New Roman" w:hint="eastAsia"/>
        <w:lang w:eastAsia="zh-CN"/>
      </w:rPr>
      <w:t>{</w:t>
    </w:r>
    <w:r w:rsidR="00E93522">
      <w:rPr>
        <w:rFonts w:ascii="Times New Roman" w:hAnsi="Times New Roman"/>
        <w:lang w:eastAsia="zh-CN"/>
      </w:rPr>
      <w:t>r</w:t>
    </w:r>
    <w:r w:rsidR="00E93522">
      <w:rPr>
        <w:rFonts w:ascii="Times New Roman" w:hAnsi="Times New Roman" w:hint="eastAsia"/>
        <w:lang w:eastAsia="zh-CN"/>
      </w:rPr>
      <w:t>}</w:t>
    </w:r>
    <w:r w:rsidR="00E93522" w:rsidRPr="003209C9">
      <w:rPr>
        <w:rFonts w:hint="eastAsia"/>
        <w:lang w:eastAsia="zh-CN"/>
      </w:rPr>
      <w:t xml:space="preserve">   </w:t>
    </w:r>
    <w:r w:rsidR="00E93522" w:rsidRPr="003209C9">
      <w:rPr>
        <w:rFonts w:hint="eastAsia"/>
        <w:lang w:eastAsia="zh-CN"/>
      </w:rPr>
      <w:t>第</w:t>
    </w:r>
    <w:r w:rsidR="00E93522" w:rsidRPr="003209C9">
      <w:rPr>
        <w:rFonts w:hint="eastAsia"/>
        <w:lang w:eastAsia="zh-CN"/>
      </w:rPr>
      <w:t xml:space="preserve"> </w:t>
    </w:r>
    <w:r w:rsidR="00832B7D" w:rsidRPr="003209C9">
      <w:fldChar w:fldCharType="begin"/>
    </w:r>
    <w:r w:rsidR="00E93522" w:rsidRPr="003209C9">
      <w:rPr>
        <w:lang w:eastAsia="zh-CN"/>
      </w:rPr>
      <w:instrText xml:space="preserve"> PAGE </w:instrText>
    </w:r>
    <w:r w:rsidR="00832B7D" w:rsidRPr="003209C9">
      <w:fldChar w:fldCharType="separate"/>
    </w:r>
    <w:r w:rsidR="007D46EB">
      <w:rPr>
        <w:noProof/>
        <w:lang w:eastAsia="zh-CN"/>
      </w:rPr>
      <w:t>5</w:t>
    </w:r>
    <w:r w:rsidR="00832B7D" w:rsidRPr="003209C9">
      <w:fldChar w:fldCharType="end"/>
    </w:r>
    <w:r w:rsidR="00E93522" w:rsidRPr="003209C9">
      <w:rPr>
        <w:rFonts w:hint="eastAsia"/>
        <w:lang w:eastAsia="zh-CN"/>
      </w:rPr>
      <w:t xml:space="preserve"> </w:t>
    </w:r>
    <w:r w:rsidR="00E93522" w:rsidRPr="003209C9">
      <w:rPr>
        <w:rFonts w:hint="eastAsia"/>
        <w:lang w:eastAsia="zh-CN"/>
      </w:rPr>
      <w:t>页</w:t>
    </w:r>
    <w:r w:rsidR="00E93522" w:rsidRPr="003209C9">
      <w:rPr>
        <w:rFonts w:hint="eastAsia"/>
        <w:lang w:eastAsia="zh-CN"/>
      </w:rPr>
      <w:t xml:space="preserve"> </w:t>
    </w:r>
    <w:r w:rsidR="00E93522" w:rsidRPr="003209C9">
      <w:rPr>
        <w:rFonts w:hint="eastAsia"/>
        <w:lang w:eastAsia="zh-CN"/>
      </w:rPr>
      <w:t>共</w:t>
    </w:r>
    <w:r w:rsidR="00E93522" w:rsidRPr="003209C9">
      <w:rPr>
        <w:rFonts w:hint="eastAsia"/>
        <w:lang w:eastAsia="zh-CN"/>
      </w:rPr>
      <w:t xml:space="preserve"> </w:t>
    </w:r>
    <w:r w:rsidR="00E93522">
      <w:rPr>
        <w:rFonts w:hint="eastAsia"/>
        <w:lang w:eastAsia="zh-CN"/>
      </w:rPr>
      <w:t>{</w:t>
    </w:r>
    <w:r w:rsidR="00E93522">
      <w:rPr>
        <w:lang w:eastAsia="zh-CN"/>
      </w:rPr>
      <w:t>pages</w:t>
    </w:r>
    <w:r w:rsidR="00E93522">
      <w:rPr>
        <w:rFonts w:hint="eastAsia"/>
        <w:lang w:eastAsia="zh-CN"/>
      </w:rPr>
      <w:t>}</w:t>
    </w:r>
    <w:r w:rsidR="00E93522">
      <w:rPr>
        <w:lang w:eastAsia="zh-CN"/>
      </w:rPr>
      <w:t xml:space="preserve"> </w:t>
    </w:r>
    <w:r w:rsidR="00E93522">
      <w:rPr>
        <w:rFonts w:hint="eastAsia"/>
        <w:lang w:eastAsia="zh-CN"/>
      </w:rPr>
      <w:t>页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6286D"/>
    <w:multiLevelType w:val="multilevel"/>
    <w:tmpl w:val="453A1ECE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1">
    <w:nsid w:val="5E854DB9"/>
    <w:multiLevelType w:val="hybridMultilevel"/>
    <w:tmpl w:val="7D54A58C"/>
    <w:lvl w:ilvl="0" w:tplc="6F6CF11C"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stylePaneFormatFilter w:val="3F01"/>
  <w:defaultTabStop w:val="880"/>
  <w:drawingGridHorizontalSpacing w:val="105"/>
  <w:drawingGridVerticalSpacing w:val="299"/>
  <w:displayHorizontalDrawingGridEvery w:val="0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18F2"/>
    <w:rsid w:val="00000E68"/>
    <w:rsid w:val="00001202"/>
    <w:rsid w:val="0000346C"/>
    <w:rsid w:val="00003C6F"/>
    <w:rsid w:val="00004303"/>
    <w:rsid w:val="0002365B"/>
    <w:rsid w:val="00030620"/>
    <w:rsid w:val="00032B45"/>
    <w:rsid w:val="00033207"/>
    <w:rsid w:val="00035044"/>
    <w:rsid w:val="0003613F"/>
    <w:rsid w:val="0004520A"/>
    <w:rsid w:val="00070584"/>
    <w:rsid w:val="00073A83"/>
    <w:rsid w:val="00074026"/>
    <w:rsid w:val="00074AE3"/>
    <w:rsid w:val="00077839"/>
    <w:rsid w:val="00080C3F"/>
    <w:rsid w:val="00094205"/>
    <w:rsid w:val="00094BA1"/>
    <w:rsid w:val="000A1B14"/>
    <w:rsid w:val="000B02D2"/>
    <w:rsid w:val="000B4C26"/>
    <w:rsid w:val="000B72DE"/>
    <w:rsid w:val="000B76E0"/>
    <w:rsid w:val="000C528C"/>
    <w:rsid w:val="000E44A9"/>
    <w:rsid w:val="000F1686"/>
    <w:rsid w:val="00111CCC"/>
    <w:rsid w:val="001261FD"/>
    <w:rsid w:val="00137100"/>
    <w:rsid w:val="00141674"/>
    <w:rsid w:val="00145ACE"/>
    <w:rsid w:val="00146F0B"/>
    <w:rsid w:val="00147638"/>
    <w:rsid w:val="001528F3"/>
    <w:rsid w:val="00154A66"/>
    <w:rsid w:val="001551BC"/>
    <w:rsid w:val="00156EBE"/>
    <w:rsid w:val="0015714E"/>
    <w:rsid w:val="00160A0B"/>
    <w:rsid w:val="00171E79"/>
    <w:rsid w:val="00175B29"/>
    <w:rsid w:val="001773C1"/>
    <w:rsid w:val="00180706"/>
    <w:rsid w:val="00192F0E"/>
    <w:rsid w:val="00197D1B"/>
    <w:rsid w:val="001B0BAB"/>
    <w:rsid w:val="001B30B0"/>
    <w:rsid w:val="001B6FF8"/>
    <w:rsid w:val="001C2F0B"/>
    <w:rsid w:val="001C3CC0"/>
    <w:rsid w:val="001E58A4"/>
    <w:rsid w:val="001F457C"/>
    <w:rsid w:val="001F525A"/>
    <w:rsid w:val="0020212B"/>
    <w:rsid w:val="00202F6D"/>
    <w:rsid w:val="002157CB"/>
    <w:rsid w:val="0021693B"/>
    <w:rsid w:val="00226EB2"/>
    <w:rsid w:val="0023206B"/>
    <w:rsid w:val="0026178F"/>
    <w:rsid w:val="002627E4"/>
    <w:rsid w:val="002648E1"/>
    <w:rsid w:val="00274487"/>
    <w:rsid w:val="0027528D"/>
    <w:rsid w:val="0028479A"/>
    <w:rsid w:val="00295607"/>
    <w:rsid w:val="00296EDB"/>
    <w:rsid w:val="002A154A"/>
    <w:rsid w:val="002A76B2"/>
    <w:rsid w:val="002A77F0"/>
    <w:rsid w:val="002B2F4E"/>
    <w:rsid w:val="002B3D26"/>
    <w:rsid w:val="002C2341"/>
    <w:rsid w:val="002C3FB0"/>
    <w:rsid w:val="002C559A"/>
    <w:rsid w:val="002C5C62"/>
    <w:rsid w:val="002D4F8F"/>
    <w:rsid w:val="002E3352"/>
    <w:rsid w:val="002E6A65"/>
    <w:rsid w:val="002E6AA7"/>
    <w:rsid w:val="002F150B"/>
    <w:rsid w:val="002F2780"/>
    <w:rsid w:val="002F3BC8"/>
    <w:rsid w:val="002F514F"/>
    <w:rsid w:val="00307A1A"/>
    <w:rsid w:val="003153B2"/>
    <w:rsid w:val="003209C9"/>
    <w:rsid w:val="00323C47"/>
    <w:rsid w:val="00326D78"/>
    <w:rsid w:val="00333C51"/>
    <w:rsid w:val="003349C9"/>
    <w:rsid w:val="0033511C"/>
    <w:rsid w:val="003359D6"/>
    <w:rsid w:val="00341E86"/>
    <w:rsid w:val="003509FD"/>
    <w:rsid w:val="00352B71"/>
    <w:rsid w:val="00360779"/>
    <w:rsid w:val="00361677"/>
    <w:rsid w:val="003642CB"/>
    <w:rsid w:val="003664BF"/>
    <w:rsid w:val="003670F5"/>
    <w:rsid w:val="003679FF"/>
    <w:rsid w:val="00370CFB"/>
    <w:rsid w:val="00373C1B"/>
    <w:rsid w:val="003752AC"/>
    <w:rsid w:val="00376B00"/>
    <w:rsid w:val="0037705A"/>
    <w:rsid w:val="0038248B"/>
    <w:rsid w:val="00385C39"/>
    <w:rsid w:val="003A773A"/>
    <w:rsid w:val="003B6D88"/>
    <w:rsid w:val="003C0CB9"/>
    <w:rsid w:val="003C5A9C"/>
    <w:rsid w:val="003D0C3E"/>
    <w:rsid w:val="003D2AA8"/>
    <w:rsid w:val="003D4643"/>
    <w:rsid w:val="003D5B4C"/>
    <w:rsid w:val="003D613F"/>
    <w:rsid w:val="003D6184"/>
    <w:rsid w:val="003E33EA"/>
    <w:rsid w:val="003F355B"/>
    <w:rsid w:val="00407362"/>
    <w:rsid w:val="004079D5"/>
    <w:rsid w:val="00410B81"/>
    <w:rsid w:val="004122A8"/>
    <w:rsid w:val="00413612"/>
    <w:rsid w:val="004209BD"/>
    <w:rsid w:val="00436230"/>
    <w:rsid w:val="00446656"/>
    <w:rsid w:val="00457950"/>
    <w:rsid w:val="00466564"/>
    <w:rsid w:val="0046719B"/>
    <w:rsid w:val="0047168E"/>
    <w:rsid w:val="004718F8"/>
    <w:rsid w:val="0047427E"/>
    <w:rsid w:val="004757F3"/>
    <w:rsid w:val="00476B22"/>
    <w:rsid w:val="00492EA4"/>
    <w:rsid w:val="004C4E52"/>
    <w:rsid w:val="004C5AD7"/>
    <w:rsid w:val="004D373B"/>
    <w:rsid w:val="004D3BC1"/>
    <w:rsid w:val="004D7541"/>
    <w:rsid w:val="004F400F"/>
    <w:rsid w:val="004F6118"/>
    <w:rsid w:val="004F7DDE"/>
    <w:rsid w:val="00505A8D"/>
    <w:rsid w:val="00506D38"/>
    <w:rsid w:val="00523DE5"/>
    <w:rsid w:val="00527397"/>
    <w:rsid w:val="00532ED0"/>
    <w:rsid w:val="00541059"/>
    <w:rsid w:val="00541C9F"/>
    <w:rsid w:val="00552E8E"/>
    <w:rsid w:val="00553695"/>
    <w:rsid w:val="00554037"/>
    <w:rsid w:val="00562C0B"/>
    <w:rsid w:val="00573FF4"/>
    <w:rsid w:val="00574298"/>
    <w:rsid w:val="0058003F"/>
    <w:rsid w:val="0059057C"/>
    <w:rsid w:val="00597FF3"/>
    <w:rsid w:val="005B525D"/>
    <w:rsid w:val="005C5E34"/>
    <w:rsid w:val="005E5BDB"/>
    <w:rsid w:val="005F4085"/>
    <w:rsid w:val="00603A94"/>
    <w:rsid w:val="00604E49"/>
    <w:rsid w:val="006157D1"/>
    <w:rsid w:val="006276E5"/>
    <w:rsid w:val="00634085"/>
    <w:rsid w:val="00642963"/>
    <w:rsid w:val="006539CF"/>
    <w:rsid w:val="00667C23"/>
    <w:rsid w:val="00670CCD"/>
    <w:rsid w:val="006746CB"/>
    <w:rsid w:val="0067792C"/>
    <w:rsid w:val="006850D5"/>
    <w:rsid w:val="006A5C94"/>
    <w:rsid w:val="006B7D87"/>
    <w:rsid w:val="006C050A"/>
    <w:rsid w:val="006C4E35"/>
    <w:rsid w:val="006C5484"/>
    <w:rsid w:val="006D30AC"/>
    <w:rsid w:val="006D7163"/>
    <w:rsid w:val="006E0FC9"/>
    <w:rsid w:val="00711A4E"/>
    <w:rsid w:val="00712CEB"/>
    <w:rsid w:val="00713728"/>
    <w:rsid w:val="00714EFA"/>
    <w:rsid w:val="007311A2"/>
    <w:rsid w:val="00733CCE"/>
    <w:rsid w:val="00756B66"/>
    <w:rsid w:val="007623E1"/>
    <w:rsid w:val="0076371A"/>
    <w:rsid w:val="00764C09"/>
    <w:rsid w:val="007808F3"/>
    <w:rsid w:val="00787612"/>
    <w:rsid w:val="00791117"/>
    <w:rsid w:val="007A6F0D"/>
    <w:rsid w:val="007B0D64"/>
    <w:rsid w:val="007B2059"/>
    <w:rsid w:val="007B426A"/>
    <w:rsid w:val="007D284E"/>
    <w:rsid w:val="007D46EB"/>
    <w:rsid w:val="007F578E"/>
    <w:rsid w:val="007F7E01"/>
    <w:rsid w:val="00802F50"/>
    <w:rsid w:val="00803EBA"/>
    <w:rsid w:val="008120D4"/>
    <w:rsid w:val="00813526"/>
    <w:rsid w:val="0082085C"/>
    <w:rsid w:val="008249BC"/>
    <w:rsid w:val="008316C5"/>
    <w:rsid w:val="00831A47"/>
    <w:rsid w:val="00832199"/>
    <w:rsid w:val="00832B7D"/>
    <w:rsid w:val="00837F78"/>
    <w:rsid w:val="00843F50"/>
    <w:rsid w:val="008464CA"/>
    <w:rsid w:val="00847793"/>
    <w:rsid w:val="008506A3"/>
    <w:rsid w:val="008525AC"/>
    <w:rsid w:val="008576F5"/>
    <w:rsid w:val="008673CB"/>
    <w:rsid w:val="008720DA"/>
    <w:rsid w:val="00874065"/>
    <w:rsid w:val="008833BA"/>
    <w:rsid w:val="008848ED"/>
    <w:rsid w:val="008A67FD"/>
    <w:rsid w:val="008A6A78"/>
    <w:rsid w:val="008B0350"/>
    <w:rsid w:val="008B453A"/>
    <w:rsid w:val="008B7EBC"/>
    <w:rsid w:val="008C60B2"/>
    <w:rsid w:val="008D354A"/>
    <w:rsid w:val="008D5DB1"/>
    <w:rsid w:val="008E3717"/>
    <w:rsid w:val="008E5246"/>
    <w:rsid w:val="008F263B"/>
    <w:rsid w:val="008F454E"/>
    <w:rsid w:val="008F4B97"/>
    <w:rsid w:val="008F6A02"/>
    <w:rsid w:val="00911E64"/>
    <w:rsid w:val="009156DE"/>
    <w:rsid w:val="00915DD3"/>
    <w:rsid w:val="00917774"/>
    <w:rsid w:val="00922D22"/>
    <w:rsid w:val="009374D5"/>
    <w:rsid w:val="00942A34"/>
    <w:rsid w:val="009435EF"/>
    <w:rsid w:val="0094621E"/>
    <w:rsid w:val="00952DC7"/>
    <w:rsid w:val="00960B85"/>
    <w:rsid w:val="00963BE1"/>
    <w:rsid w:val="009725A8"/>
    <w:rsid w:val="00982E92"/>
    <w:rsid w:val="00983699"/>
    <w:rsid w:val="00991EDE"/>
    <w:rsid w:val="00997A3A"/>
    <w:rsid w:val="00997E26"/>
    <w:rsid w:val="009A0BF7"/>
    <w:rsid w:val="009A24D9"/>
    <w:rsid w:val="009B0249"/>
    <w:rsid w:val="009C3D51"/>
    <w:rsid w:val="009F19EA"/>
    <w:rsid w:val="009F2B9D"/>
    <w:rsid w:val="009F5C42"/>
    <w:rsid w:val="00A00188"/>
    <w:rsid w:val="00A07006"/>
    <w:rsid w:val="00A2207F"/>
    <w:rsid w:val="00A24F47"/>
    <w:rsid w:val="00A25666"/>
    <w:rsid w:val="00A27E18"/>
    <w:rsid w:val="00A31C24"/>
    <w:rsid w:val="00A428C7"/>
    <w:rsid w:val="00A435C2"/>
    <w:rsid w:val="00A55974"/>
    <w:rsid w:val="00A639C5"/>
    <w:rsid w:val="00A90392"/>
    <w:rsid w:val="00AA0063"/>
    <w:rsid w:val="00AA3B52"/>
    <w:rsid w:val="00AA56B5"/>
    <w:rsid w:val="00AB27B7"/>
    <w:rsid w:val="00AB3D90"/>
    <w:rsid w:val="00AC27DC"/>
    <w:rsid w:val="00AD1232"/>
    <w:rsid w:val="00AD3814"/>
    <w:rsid w:val="00AE478D"/>
    <w:rsid w:val="00AF08CB"/>
    <w:rsid w:val="00AF1C01"/>
    <w:rsid w:val="00AF210C"/>
    <w:rsid w:val="00B111E6"/>
    <w:rsid w:val="00B11FDC"/>
    <w:rsid w:val="00B150B6"/>
    <w:rsid w:val="00B16721"/>
    <w:rsid w:val="00B20C9D"/>
    <w:rsid w:val="00B217A1"/>
    <w:rsid w:val="00B21CA3"/>
    <w:rsid w:val="00B32038"/>
    <w:rsid w:val="00B6004E"/>
    <w:rsid w:val="00B61951"/>
    <w:rsid w:val="00B80ACD"/>
    <w:rsid w:val="00B84372"/>
    <w:rsid w:val="00B929E0"/>
    <w:rsid w:val="00BA6147"/>
    <w:rsid w:val="00BC362D"/>
    <w:rsid w:val="00BE0018"/>
    <w:rsid w:val="00BF31CE"/>
    <w:rsid w:val="00BF541B"/>
    <w:rsid w:val="00BF7B65"/>
    <w:rsid w:val="00C0193F"/>
    <w:rsid w:val="00C13EB7"/>
    <w:rsid w:val="00C302C4"/>
    <w:rsid w:val="00C304DE"/>
    <w:rsid w:val="00C3599B"/>
    <w:rsid w:val="00C40D0D"/>
    <w:rsid w:val="00C43FE4"/>
    <w:rsid w:val="00C60408"/>
    <w:rsid w:val="00C6179D"/>
    <w:rsid w:val="00C6218B"/>
    <w:rsid w:val="00C65543"/>
    <w:rsid w:val="00C6609D"/>
    <w:rsid w:val="00C741C2"/>
    <w:rsid w:val="00C74F96"/>
    <w:rsid w:val="00C809CE"/>
    <w:rsid w:val="00C8193F"/>
    <w:rsid w:val="00C83A46"/>
    <w:rsid w:val="00C923CB"/>
    <w:rsid w:val="00C95156"/>
    <w:rsid w:val="00CA1969"/>
    <w:rsid w:val="00CA34D9"/>
    <w:rsid w:val="00CA38E4"/>
    <w:rsid w:val="00CA4356"/>
    <w:rsid w:val="00CA4F87"/>
    <w:rsid w:val="00CB718B"/>
    <w:rsid w:val="00CC2978"/>
    <w:rsid w:val="00CC49CF"/>
    <w:rsid w:val="00CD02A8"/>
    <w:rsid w:val="00CD0ECC"/>
    <w:rsid w:val="00CF75EE"/>
    <w:rsid w:val="00CF7603"/>
    <w:rsid w:val="00D00761"/>
    <w:rsid w:val="00D0315D"/>
    <w:rsid w:val="00D04B3F"/>
    <w:rsid w:val="00D11A5C"/>
    <w:rsid w:val="00D128EF"/>
    <w:rsid w:val="00D12C7D"/>
    <w:rsid w:val="00D1483A"/>
    <w:rsid w:val="00D309B1"/>
    <w:rsid w:val="00D37311"/>
    <w:rsid w:val="00D47ED1"/>
    <w:rsid w:val="00D51661"/>
    <w:rsid w:val="00D51B1C"/>
    <w:rsid w:val="00D57EE0"/>
    <w:rsid w:val="00D63EFA"/>
    <w:rsid w:val="00D65A21"/>
    <w:rsid w:val="00D70C65"/>
    <w:rsid w:val="00D74FAC"/>
    <w:rsid w:val="00D74FEE"/>
    <w:rsid w:val="00D82394"/>
    <w:rsid w:val="00D869E5"/>
    <w:rsid w:val="00D907CE"/>
    <w:rsid w:val="00D94F15"/>
    <w:rsid w:val="00DA0372"/>
    <w:rsid w:val="00DA42DE"/>
    <w:rsid w:val="00DA7EA7"/>
    <w:rsid w:val="00DB380D"/>
    <w:rsid w:val="00DB5C8A"/>
    <w:rsid w:val="00DD4340"/>
    <w:rsid w:val="00DF2B1F"/>
    <w:rsid w:val="00DF3B06"/>
    <w:rsid w:val="00DF5F22"/>
    <w:rsid w:val="00DF6822"/>
    <w:rsid w:val="00E01149"/>
    <w:rsid w:val="00E0189F"/>
    <w:rsid w:val="00E109FA"/>
    <w:rsid w:val="00E12CE0"/>
    <w:rsid w:val="00E23340"/>
    <w:rsid w:val="00E25E00"/>
    <w:rsid w:val="00E41C39"/>
    <w:rsid w:val="00E457E9"/>
    <w:rsid w:val="00E4657F"/>
    <w:rsid w:val="00E54B84"/>
    <w:rsid w:val="00E64ABD"/>
    <w:rsid w:val="00E67495"/>
    <w:rsid w:val="00E725F4"/>
    <w:rsid w:val="00E76523"/>
    <w:rsid w:val="00E9104B"/>
    <w:rsid w:val="00E91F21"/>
    <w:rsid w:val="00E93522"/>
    <w:rsid w:val="00E9439F"/>
    <w:rsid w:val="00E954F2"/>
    <w:rsid w:val="00E96ABB"/>
    <w:rsid w:val="00EA40EE"/>
    <w:rsid w:val="00EB2494"/>
    <w:rsid w:val="00EB3460"/>
    <w:rsid w:val="00EB369B"/>
    <w:rsid w:val="00EB767C"/>
    <w:rsid w:val="00EC1612"/>
    <w:rsid w:val="00ED0A6A"/>
    <w:rsid w:val="00ED635F"/>
    <w:rsid w:val="00EE1BD4"/>
    <w:rsid w:val="00F00D95"/>
    <w:rsid w:val="00F02E5D"/>
    <w:rsid w:val="00F07086"/>
    <w:rsid w:val="00F072BB"/>
    <w:rsid w:val="00F10EE2"/>
    <w:rsid w:val="00F12E53"/>
    <w:rsid w:val="00F203D6"/>
    <w:rsid w:val="00F271AE"/>
    <w:rsid w:val="00F3038A"/>
    <w:rsid w:val="00F30AD8"/>
    <w:rsid w:val="00F34957"/>
    <w:rsid w:val="00F35ACC"/>
    <w:rsid w:val="00F42221"/>
    <w:rsid w:val="00F425D0"/>
    <w:rsid w:val="00F529C7"/>
    <w:rsid w:val="00F5647E"/>
    <w:rsid w:val="00F605AE"/>
    <w:rsid w:val="00F60741"/>
    <w:rsid w:val="00F6198F"/>
    <w:rsid w:val="00F75E91"/>
    <w:rsid w:val="00F76B52"/>
    <w:rsid w:val="00FA56C3"/>
    <w:rsid w:val="00FD0177"/>
    <w:rsid w:val="00FD18F2"/>
    <w:rsid w:val="00FD2F50"/>
    <w:rsid w:val="00FE1E49"/>
    <w:rsid w:val="00FE4AFC"/>
    <w:rsid w:val="00FE5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2A34"/>
    <w:pPr>
      <w:widowControl w:val="0"/>
      <w:spacing w:line="300" w:lineRule="auto"/>
    </w:pPr>
    <w:rPr>
      <w:rFonts w:ascii="Arial" w:hAnsi="Arial"/>
      <w:sz w:val="21"/>
      <w:lang w:val="fr-FR" w:eastAsia="fr-FR"/>
    </w:rPr>
  </w:style>
  <w:style w:type="paragraph" w:styleId="1">
    <w:name w:val="heading 1"/>
    <w:basedOn w:val="a"/>
    <w:next w:val="a"/>
    <w:qFormat/>
    <w:rsid w:val="00942A34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942A34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573FF4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a4">
    <w:name w:val="header"/>
    <w:basedOn w:val="a"/>
    <w:link w:val="Char"/>
    <w:uiPriority w:val="99"/>
    <w:rsid w:val="00F5647E"/>
    <w:pPr>
      <w:tabs>
        <w:tab w:val="center" w:pos="4536"/>
        <w:tab w:val="right" w:pos="9072"/>
      </w:tabs>
    </w:pPr>
  </w:style>
  <w:style w:type="paragraph" w:styleId="a5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6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160A0B"/>
    <w:pPr>
      <w:ind w:left="210"/>
    </w:pPr>
    <w:rPr>
      <w:rFonts w:ascii="Times New Roman" w:hAnsi="Times New Roman"/>
      <w:smallCaps/>
      <w:sz w:val="20"/>
    </w:rPr>
  </w:style>
  <w:style w:type="paragraph" w:styleId="31">
    <w:name w:val="toc 3"/>
    <w:basedOn w:val="a"/>
    <w:next w:val="a"/>
    <w:autoRedefine/>
    <w:uiPriority w:val="39"/>
    <w:rsid w:val="00032B45"/>
    <w:pPr>
      <w:tabs>
        <w:tab w:val="left" w:pos="1260"/>
        <w:tab w:val="right" w:leader="dot" w:pos="9061"/>
      </w:tabs>
      <w:ind w:left="420"/>
    </w:pPr>
    <w:rPr>
      <w:rFonts w:ascii="Times New Roman" w:hAnsi="Times New Roman"/>
      <w:iCs/>
      <w:noProof/>
      <w:sz w:val="20"/>
    </w:rPr>
  </w:style>
  <w:style w:type="character" w:styleId="a8">
    <w:name w:val="Hyperlink"/>
    <w:uiPriority w:val="99"/>
    <w:rsid w:val="006539CF"/>
    <w:rPr>
      <w:color w:val="0000FF"/>
      <w:u w:val="single"/>
    </w:rPr>
  </w:style>
  <w:style w:type="paragraph" w:styleId="a9">
    <w:name w:val="Document Map"/>
    <w:basedOn w:val="a"/>
    <w:semiHidden/>
    <w:rsid w:val="00DF3B06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3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4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82085C"/>
    <w:pPr>
      <w:ind w:left="105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2085C"/>
    <w:pPr>
      <w:ind w:left="126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2085C"/>
    <w:pPr>
      <w:ind w:left="147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2085C"/>
    <w:pPr>
      <w:ind w:left="1680"/>
    </w:pPr>
    <w:rPr>
      <w:rFonts w:ascii="Times New Roman" w:hAnsi="Times New Roman"/>
      <w:sz w:val="18"/>
      <w:szCs w:val="18"/>
    </w:rPr>
  </w:style>
  <w:style w:type="character" w:styleId="aa">
    <w:name w:val="page number"/>
    <w:basedOn w:val="a0"/>
    <w:rsid w:val="00AA56B5"/>
  </w:style>
  <w:style w:type="character" w:customStyle="1" w:styleId="Char">
    <w:name w:val="页眉 Char"/>
    <w:link w:val="a4"/>
    <w:uiPriority w:val="99"/>
    <w:rsid w:val="00B21CA3"/>
    <w:rPr>
      <w:rFonts w:ascii="Arial" w:hAnsi="Arial"/>
      <w:sz w:val="21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control" Target="activeX/activeX13.xml"/><Relationship Id="rId42" Type="http://schemas.openxmlformats.org/officeDocument/2006/relationships/control" Target="activeX/activeX17.xml"/><Relationship Id="rId47" Type="http://schemas.openxmlformats.org/officeDocument/2006/relationships/image" Target="media/image21.wmf"/><Relationship Id="rId50" Type="http://schemas.openxmlformats.org/officeDocument/2006/relationships/control" Target="activeX/activeX21.xml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control" Target="activeX/activeX30.xml"/><Relationship Id="rId76" Type="http://schemas.openxmlformats.org/officeDocument/2006/relationships/control" Target="activeX/activeX34.xml"/><Relationship Id="rId84" Type="http://schemas.openxmlformats.org/officeDocument/2006/relationships/control" Target="activeX/activeX38.xml"/><Relationship Id="rId89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image" Target="media/image16.wmf"/><Relationship Id="rId40" Type="http://schemas.openxmlformats.org/officeDocument/2006/relationships/control" Target="activeX/activeX16.xml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control" Target="activeX/activeX25.xml"/><Relationship Id="rId66" Type="http://schemas.openxmlformats.org/officeDocument/2006/relationships/control" Target="activeX/activeX29.xml"/><Relationship Id="rId74" Type="http://schemas.openxmlformats.org/officeDocument/2006/relationships/control" Target="activeX/activeX33.xml"/><Relationship Id="rId79" Type="http://schemas.openxmlformats.org/officeDocument/2006/relationships/image" Target="media/image37.wmf"/><Relationship Id="rId87" Type="http://schemas.openxmlformats.org/officeDocument/2006/relationships/header" Target="header2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control" Target="activeX/activeX37.xml"/><Relationship Id="rId90" Type="http://schemas.openxmlformats.org/officeDocument/2006/relationships/theme" Target="theme/theme1.xml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1.wmf"/><Relationship Id="rId30" Type="http://schemas.openxmlformats.org/officeDocument/2006/relationships/control" Target="activeX/activeX11.xml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control" Target="activeX/activeX20.xml"/><Relationship Id="rId56" Type="http://schemas.openxmlformats.org/officeDocument/2006/relationships/control" Target="activeX/activeX24.xml"/><Relationship Id="rId64" Type="http://schemas.openxmlformats.org/officeDocument/2006/relationships/control" Target="activeX/activeX28.xml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footer" Target="footer1.xml"/><Relationship Id="rId51" Type="http://schemas.openxmlformats.org/officeDocument/2006/relationships/image" Target="media/image23.wmf"/><Relationship Id="rId72" Type="http://schemas.openxmlformats.org/officeDocument/2006/relationships/control" Target="activeX/activeX32.xml"/><Relationship Id="rId80" Type="http://schemas.openxmlformats.org/officeDocument/2006/relationships/control" Target="activeX/activeX36.xml"/><Relationship Id="rId85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control" Target="activeX/activeX2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control" Target="activeX/activeX15.xml"/><Relationship Id="rId46" Type="http://schemas.openxmlformats.org/officeDocument/2006/relationships/control" Target="activeX/activeX19.xml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control" Target="activeX/activeX6.xml"/><Relationship Id="rId41" Type="http://schemas.openxmlformats.org/officeDocument/2006/relationships/image" Target="media/image18.wmf"/><Relationship Id="rId54" Type="http://schemas.openxmlformats.org/officeDocument/2006/relationships/control" Target="activeX/activeX23.xml"/><Relationship Id="rId62" Type="http://schemas.openxmlformats.org/officeDocument/2006/relationships/control" Target="activeX/activeX27.xml"/><Relationship Id="rId70" Type="http://schemas.openxmlformats.org/officeDocument/2006/relationships/control" Target="activeX/activeX31.xml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control" Target="activeX/activeX1.xml"/><Relationship Id="rId31" Type="http://schemas.openxmlformats.org/officeDocument/2006/relationships/image" Target="media/image13.wmf"/><Relationship Id="rId44" Type="http://schemas.openxmlformats.org/officeDocument/2006/relationships/control" Target="activeX/activeX18.xml"/><Relationship Id="rId52" Type="http://schemas.openxmlformats.org/officeDocument/2006/relationships/control" Target="activeX/activeX22.xml"/><Relationship Id="rId60" Type="http://schemas.openxmlformats.org/officeDocument/2006/relationships/control" Target="activeX/activeX26.xml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control" Target="activeX/activeX35.xml"/><Relationship Id="rId81" Type="http://schemas.openxmlformats.org/officeDocument/2006/relationships/image" Target="media/image38.wmf"/><Relationship Id="rId86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CTEC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CTEC.dot</Template>
  <TotalTime>2</TotalTime>
  <Pages>5</Pages>
  <Words>378</Words>
  <Characters>2156</Characters>
  <Application>Microsoft Office Word</Application>
  <DocSecurity>0</DocSecurity>
  <Lines>17</Lines>
  <Paragraphs>5</Paragraphs>
  <ScaleCrop>false</ScaleCrop>
  <Company>CTEC</Company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wutao4617</dc:creator>
  <cp:keywords/>
  <dc:description/>
  <cp:lastModifiedBy>石继坤</cp:lastModifiedBy>
  <cp:revision>4</cp:revision>
  <cp:lastPrinted>2015-04-10T06:21:00Z</cp:lastPrinted>
  <dcterms:created xsi:type="dcterms:W3CDTF">2016-12-07T01:24:00Z</dcterms:created>
  <dcterms:modified xsi:type="dcterms:W3CDTF">2016-12-07T02:26:00Z</dcterms:modified>
</cp:coreProperties>
</file>