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D53A30" w:rsidTr="00C42306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53A30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41025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F41025" w:rsidRDefault="00F41025" w:rsidP="00F41025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A24A5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CA24A5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A24A5" w:rsidRDefault="00CA24A5" w:rsidP="00CA24A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CA24A5" w:rsidRDefault="00CA24A5" w:rsidP="00CA24A5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CA24A5" w:rsidRDefault="00CA24A5" w:rsidP="00CA24A5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D53A30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D53A30" w:rsidRPr="00AA3B52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A24A5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A24A5" w:rsidRDefault="00CA24A5" w:rsidP="00CA24A5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A24A5" w:rsidRPr="00D302E5" w:rsidRDefault="00D53A30" w:rsidP="00CA24A5">
            <w:pPr>
              <w:spacing w:line="240" w:lineRule="auto"/>
              <w:jc w:val="center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CB7540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Pr="00B35249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Default="00CB7540" w:rsidP="00CB7540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CB7540" w:rsidRDefault="00CB7540" w:rsidP="00CB754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  <w:p w:rsidR="00CB7540" w:rsidRDefault="00CB7540" w:rsidP="00CB754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B7540" w:rsidRPr="00D128EF" w:rsidRDefault="00CB7540" w:rsidP="00CB7540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CB7540" w:rsidRDefault="00CB7540" w:rsidP="00CB7540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CB7540" w:rsidTr="00BC74D5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B7540" w:rsidRDefault="00CB7540" w:rsidP="00CB754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B7540" w:rsidRDefault="00CB7540" w:rsidP="00CB7540"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B7540" w:rsidRDefault="00CB7540" w:rsidP="00CB754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540" w:rsidRDefault="00CB7540" w:rsidP="00CB7540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B7540" w:rsidRDefault="00CB7540" w:rsidP="00CB7540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DE309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E309C" w:rsidRDefault="00DE309C" w:rsidP="00DE309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309C" w:rsidRDefault="00DE309C" w:rsidP="00DE309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309C" w:rsidRDefault="00DE309C" w:rsidP="00DE309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9C" w:rsidRPr="00307A1A" w:rsidRDefault="00DE309C" w:rsidP="00DE309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E309C" w:rsidRDefault="00DE309C" w:rsidP="00DE309C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DE309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E309C" w:rsidRDefault="00DE309C" w:rsidP="00DE309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09C" w:rsidRDefault="00DE309C" w:rsidP="00DE309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309C" w:rsidRDefault="00DE309C" w:rsidP="00DE309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9C" w:rsidRPr="00307A1A" w:rsidRDefault="00DE309C" w:rsidP="00DE309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E309C" w:rsidRPr="002627E4" w:rsidRDefault="00DE309C" w:rsidP="00DE309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F6BC3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CA24A5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A24A5" w:rsidRDefault="00D5017E" w:rsidP="00CA24A5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68" name="图片 68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24A5" w:rsidRDefault="00CA24A5" w:rsidP="00CA24A5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CA24A5" w:rsidRDefault="00CA24A5" w:rsidP="00CA24A5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CA24A5" w:rsidRPr="00202F6D" w:rsidRDefault="00CA24A5" w:rsidP="00CA24A5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CA24A5" w:rsidRPr="00C67C8D" w:rsidRDefault="00CA24A5" w:rsidP="00CA24A5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CA24A5" w:rsidRDefault="00CA24A5" w:rsidP="00CA24A5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CA24A5" w:rsidRDefault="00CA24A5" w:rsidP="00CA24A5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1D1CBD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D53A30"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CA24A5" w:rsidTr="00B47FF2">
        <w:tblPrEx>
          <w:tblCellMar>
            <w:left w:w="71" w:type="dxa"/>
            <w:right w:w="71" w:type="dxa"/>
          </w:tblCellMar>
        </w:tblPrEx>
        <w:trPr>
          <w:cantSplit/>
          <w:trHeight w:hRule="exact" w:val="171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F2531" w:rsidTr="003F2531">
        <w:trPr>
          <w:cantSplit/>
          <w:trHeight w:val="540"/>
        </w:trPr>
        <w:tc>
          <w:tcPr>
            <w:tcW w:w="10314" w:type="dxa"/>
            <w:gridSpan w:val="13"/>
          </w:tcPr>
          <w:p w:rsidR="003F2531" w:rsidRDefault="003F2531" w:rsidP="003F2531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3F2531" w:rsidRDefault="003F2531" w:rsidP="003F2531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F2531" w:rsidTr="003F2531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F2531" w:rsidRDefault="003F2531" w:rsidP="00CB7540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D53A30">
              <w:t>{t}</w:t>
            </w:r>
          </w:p>
          <w:p w:rsidR="003F2531" w:rsidRDefault="003F2531" w:rsidP="003F2531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D53A30">
              <w:rPr>
                <w:lang w:eastAsia="zh-CN"/>
              </w:rPr>
              <w:t>{i_s}</w:t>
            </w:r>
          </w:p>
          <w:p w:rsidR="003F2531" w:rsidRDefault="003F2531" w:rsidP="003F2531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1725C2">
              <w:rPr>
                <w:rFonts w:hint="eastAsia"/>
              </w:rPr>
              <w:t>阳江</w:t>
            </w:r>
            <w:r w:rsidRPr="001725C2">
              <w:rPr>
                <w:rFonts w:hint="eastAsia"/>
              </w:rPr>
              <w:t>5&amp;6</w:t>
            </w:r>
            <w:r w:rsidRPr="001725C2">
              <w:rPr>
                <w:rFonts w:hint="eastAsia"/>
              </w:rPr>
              <w:t>号机组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项目的安全级</w:t>
            </w:r>
            <w:r w:rsidRPr="001725C2">
              <w:rPr>
                <w:rFonts w:hint="eastAsia"/>
              </w:rPr>
              <w:t>DCS</w:t>
            </w:r>
            <w:r>
              <w:rPr>
                <w:rFonts w:hint="eastAsia"/>
              </w:rPr>
              <w:t>项目</w:t>
            </w:r>
          </w:p>
          <w:p w:rsidR="003F2531" w:rsidRDefault="003F2531" w:rsidP="003F2531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1725C2">
              <w:t>NPD1309002-1</w:t>
            </w:r>
          </w:p>
          <w:p w:rsidR="003F2531" w:rsidRDefault="003F2531" w:rsidP="003F2531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314659">
              <w:rPr>
                <w:rFonts w:hint="eastAsia"/>
                <w:lang w:eastAsia="zh-CN"/>
              </w:rPr>
              <w:t>无</w:t>
            </w:r>
            <w:bookmarkStart w:id="1" w:name="_GoBack"/>
            <w:bookmarkEnd w:id="1"/>
          </w:p>
          <w:p w:rsidR="003F2531" w:rsidRPr="00920C5A" w:rsidRDefault="003F2531" w:rsidP="003F2531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BF6BC3">
              <w:rPr>
                <w:rFonts w:hint="eastAsia"/>
              </w:rPr>
              <w:t>受控</w:t>
            </w:r>
          </w:p>
          <w:p w:rsidR="003F2531" w:rsidRPr="00BE1405" w:rsidRDefault="003F2531" w:rsidP="003F2531">
            <w:pPr>
              <w:spacing w:line="400" w:lineRule="atLeast"/>
              <w:ind w:left="851"/>
              <w:rPr>
                <w:lang w:eastAsia="zh-CN"/>
              </w:rPr>
            </w:pPr>
          </w:p>
          <w:p w:rsidR="003F2531" w:rsidRDefault="003F2531" w:rsidP="003F2531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F2531" w:rsidRDefault="003F2531" w:rsidP="003F2531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D53A30">
              <w:rPr>
                <w:rFonts w:hint="eastAsia"/>
                <w:color w:val="0000FF"/>
                <w:lang w:eastAsia="zh-CN"/>
              </w:rPr>
              <w:t>{</w:t>
            </w:r>
            <w:r w:rsidR="00D53A30">
              <w:rPr>
                <w:color w:val="0000FF"/>
                <w:lang w:eastAsia="zh-CN"/>
              </w:rPr>
              <w:t>pages</w:t>
            </w:r>
            <w:r w:rsidR="00D53A30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F2531" w:rsidRPr="0027602C" w:rsidRDefault="003F2531" w:rsidP="00CB7540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F2531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4B4167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B4167" w:rsidRPr="00BF6BC3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F6BC3">
              <w:rPr>
                <w:rFonts w:ascii="Times New Roman" w:hAnsi="Times New Roman"/>
                <w:lang w:eastAsia="zh-CN"/>
              </w:rPr>
              <w:t>{#r_r_3}</w:t>
            </w:r>
            <w:r w:rsidRPr="00BF6BC3">
              <w:rPr>
                <w:rFonts w:ascii="Times New Roman" w:hAnsi="Times New Roman" w:hint="eastAsia"/>
                <w:lang w:eastAsia="zh-CN"/>
              </w:rPr>
              <w:t>{</w:t>
            </w:r>
            <w:r w:rsidRPr="00BF6BC3">
              <w:rPr>
                <w:rFonts w:ascii="Times New Roman" w:hAnsi="Times New Roman"/>
                <w:lang w:eastAsia="zh-CN"/>
              </w:rPr>
              <w:t>r</w:t>
            </w:r>
            <w:r w:rsidRPr="00BF6BC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4B4167" w:rsidRPr="00BF6BC3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F6BC3">
              <w:rPr>
                <w:rFonts w:ascii="Times New Roman" w:hAnsi="Times New Roman" w:hint="eastAsia"/>
                <w:lang w:eastAsia="zh-CN"/>
              </w:rPr>
              <w:t>{</w:t>
            </w:r>
            <w:r w:rsidRPr="00BF6BC3">
              <w:rPr>
                <w:rFonts w:ascii="Times New Roman" w:hAnsi="Times New Roman"/>
                <w:lang w:eastAsia="zh-CN"/>
              </w:rPr>
              <w:t>st</w:t>
            </w:r>
            <w:r w:rsidRPr="00BF6BC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BF6BC3" w:rsidRDefault="004B4167" w:rsidP="004B416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F6BC3">
              <w:rPr>
                <w:rFonts w:ascii="Times New Roman" w:hAnsi="Times New Roman" w:hint="eastAsia"/>
                <w:lang w:eastAsia="zh-CN"/>
              </w:rPr>
              <w:t>{</w:t>
            </w:r>
            <w:r w:rsidRPr="00BF6BC3">
              <w:rPr>
                <w:rFonts w:ascii="Times New Roman" w:hAnsi="Times New Roman"/>
                <w:lang w:eastAsia="zh-CN"/>
              </w:rPr>
              <w:t>d_b</w:t>
            </w:r>
            <w:r w:rsidRPr="00BF6BC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BF6BC3" w:rsidRDefault="004B4167" w:rsidP="004B416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F6BC3">
              <w:rPr>
                <w:rFonts w:ascii="Times New Roman" w:hAnsi="Times New Roman" w:hint="eastAsia"/>
                <w:lang w:eastAsia="zh-CN"/>
              </w:rPr>
              <w:t>{</w:t>
            </w:r>
            <w:r w:rsidRPr="00BF6BC3">
              <w:rPr>
                <w:rFonts w:ascii="Times New Roman" w:hAnsi="Times New Roman"/>
                <w:lang w:eastAsia="zh-CN"/>
              </w:rPr>
              <w:t>c_b</w:t>
            </w:r>
            <w:r w:rsidRPr="00BF6BC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4B4167" w:rsidRPr="00BF6BC3" w:rsidRDefault="004B4167" w:rsidP="004B4167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BF6BC3">
              <w:rPr>
                <w:rFonts w:ascii="Times New Roman" w:hAnsi="Times New Roman" w:hint="eastAsia"/>
                <w:lang w:eastAsia="zh-CN"/>
              </w:rPr>
              <w:t>{</w:t>
            </w:r>
            <w:r w:rsidRPr="00BF6BC3">
              <w:rPr>
                <w:rFonts w:ascii="Times New Roman" w:hAnsi="Times New Roman"/>
                <w:lang w:eastAsia="zh-CN"/>
              </w:rPr>
              <w:t>r_b</w:t>
            </w:r>
            <w:r w:rsidRPr="00BF6BC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BF6BC3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F6BC3">
              <w:rPr>
                <w:rFonts w:ascii="Times New Roman" w:hAnsi="Times New Roman" w:hint="eastAsia"/>
                <w:lang w:eastAsia="zh-CN"/>
              </w:rPr>
              <w:t>{</w:t>
            </w:r>
            <w:r w:rsidRPr="00BF6BC3">
              <w:rPr>
                <w:rFonts w:ascii="Times New Roman" w:hAnsi="Times New Roman"/>
                <w:lang w:eastAsia="zh-CN"/>
              </w:rPr>
              <w:t>a_b</w:t>
            </w:r>
            <w:r w:rsidRPr="00BF6BC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4B4167" w:rsidRPr="00BF6BC3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F6BC3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4B4167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Pr="00A07DF4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4B4167" w:rsidRDefault="004B4167" w:rsidP="004B416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A73021" w:rsidRPr="00583C98" w:rsidTr="003F2531">
        <w:trPr>
          <w:cantSplit/>
          <w:trHeight w:hRule="exact" w:val="899"/>
        </w:trPr>
        <w:tc>
          <w:tcPr>
            <w:tcW w:w="10314" w:type="dxa"/>
            <w:gridSpan w:val="13"/>
          </w:tcPr>
          <w:p w:rsidR="00A73021" w:rsidRPr="00583C98" w:rsidRDefault="00A73021" w:rsidP="00CB7540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A73021" w:rsidRPr="00284007" w:rsidRDefault="00A73021" w:rsidP="00A73021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9" o:title=""/>
                </v:shape>
                <w:control r:id="rId10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11" o:title=""/>
                </v:shape>
                <w:control r:id="rId12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3" o:title=""/>
                </v:shape>
                <w:control r:id="rId14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5" o:title=""/>
                </v:shape>
                <w:control r:id="rId16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7" o:title=""/>
                </v:shape>
                <w:control r:id="rId18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19" o:title=""/>
                </v:shape>
                <w:control r:id="rId20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1" o:title=""/>
                </v:shape>
                <w:control r:id="rId22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3" o:title=""/>
                </v:shape>
                <w:control r:id="rId24" w:name="CheckBox12" w:shapeid="_x0000_i112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5" o:title=""/>
                </v:shape>
                <w:control r:id="rId26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7" o:title=""/>
                </v:shape>
                <w:control r:id="rId28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29" o:title=""/>
                </v:shape>
                <w:control r:id="rId30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31" o:title=""/>
                </v:shape>
                <w:control r:id="rId32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3" o:title=""/>
                </v:shape>
                <w:control r:id="rId34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5" o:title=""/>
                </v:shape>
                <w:control r:id="rId36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7" o:title=""/>
                </v:shape>
                <w:control r:id="rId38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39" o:title=""/>
                </v:shape>
                <w:control r:id="rId40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41" o:title=""/>
                </v:shape>
                <w:control r:id="rId42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3" o:title=""/>
                </v:shape>
                <w:control r:id="rId44" w:name="CheckBox10" w:shapeid="_x0000_i114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5" o:title=""/>
                </v:shape>
                <w:control r:id="rId46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7" o:title=""/>
                </v:shape>
                <w:control r:id="rId48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49" o:title=""/>
                </v:shape>
                <w:control r:id="rId50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1" o:title=""/>
                </v:shape>
                <w:control r:id="rId52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3" o:title=""/>
                </v:shape>
                <w:control r:id="rId54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5" o:title=""/>
                </v:shape>
                <w:control r:id="rId56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7" o:title=""/>
                </v:shape>
                <w:control r:id="rId58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59" o:title=""/>
                </v:shape>
                <w:control r:id="rId60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61" o:title=""/>
                </v:shape>
                <w:control r:id="rId62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3" o:title=""/>
                </v:shape>
                <w:control r:id="rId64" w:name="CheckBox28" w:shapeid="_x0000_i116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A73021" w:rsidRPr="004E7FF5" w:rsidRDefault="00967DA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5" o:title=""/>
                </v:shape>
                <w:control r:id="rId66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7" o:title=""/>
                </v:shape>
                <w:control r:id="rId68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A73021" w:rsidRPr="004E7FF5" w:rsidRDefault="00967DA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69" o:title=""/>
                </v:shape>
                <w:control r:id="rId70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71" o:title=""/>
                </v:shape>
                <w:control r:id="rId72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A73021" w:rsidRPr="004E7FF5" w:rsidRDefault="00967DA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3" o:title=""/>
                </v:shape>
                <w:control r:id="rId74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5" o:title=""/>
                </v:shape>
                <w:control r:id="rId76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A73021" w:rsidRPr="00EB767C" w:rsidRDefault="00967DA3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7" o:title=""/>
                </v:shape>
                <w:control r:id="rId78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79" o:title=""/>
                </v:shape>
                <w:control r:id="rId80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967DA3"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81" o:title=""/>
                </v:shape>
                <w:control r:id="rId82" w:name="CheckBox39" w:shapeid="_x0000_i1185"/>
              </w:object>
            </w:r>
            <w:r w:rsidR="00967DA3"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3" o:title=""/>
                </v:shape>
                <w:control r:id="rId84" w:name="CheckBox40" w:shapeid="_x0000_i118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4E7FF5" w:rsidRDefault="00967DA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5" o:title=""/>
                </v:shape>
                <w:control r:id="rId86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7" o:title=""/>
                </v:shape>
                <w:control r:id="rId88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A73021" w:rsidRPr="004E7FF5" w:rsidRDefault="00967DA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89" o:title=""/>
                </v:shape>
                <w:control r:id="rId90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91" o:title=""/>
                </v:shape>
                <w:control r:id="rId92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A73021" w:rsidRPr="004E7FF5" w:rsidRDefault="00967DA3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3" o:title=""/>
                </v:shape>
                <w:control r:id="rId94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5" o:title=""/>
                </v:shape>
                <w:control r:id="rId96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4B4167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D94338" w:rsidRDefault="00D94338" w:rsidP="00942A34">
      <w:pPr>
        <w:rPr>
          <w:lang w:val="en-US" w:eastAsia="zh-CN"/>
        </w:rPr>
      </w:pPr>
    </w:p>
    <w:p w:rsidR="00D94338" w:rsidRDefault="00D94338" w:rsidP="00D94338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D94338" w:rsidRPr="008848ED" w:rsidRDefault="00D94338" w:rsidP="00D94338">
      <w:pPr>
        <w:jc w:val="center"/>
        <w:rPr>
          <w:b/>
          <w:noProof/>
          <w:sz w:val="28"/>
          <w:szCs w:val="28"/>
          <w:lang w:eastAsia="zh-CN"/>
        </w:rPr>
      </w:pPr>
      <w:r w:rsidRPr="001038BF"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 w:rsidRPr="001038BF">
        <w:rPr>
          <w:rFonts w:hint="eastAsia"/>
          <w:b/>
          <w:noProof/>
          <w:sz w:val="28"/>
          <w:szCs w:val="28"/>
          <w:lang w:eastAsia="zh-CN"/>
        </w:rPr>
        <w:t xml:space="preserve">    </w:t>
      </w:r>
      <w:r w:rsidRPr="001038BF"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D94338" w:rsidRDefault="00D94338" w:rsidP="00D94338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6993"/>
        <w:gridCol w:w="883"/>
      </w:tblGrid>
      <w:tr w:rsidR="00D94338" w:rsidTr="00CB1304">
        <w:trPr>
          <w:trHeight w:val="15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标题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版本</w:t>
            </w:r>
          </w:p>
        </w:tc>
      </w:tr>
      <w:tr w:rsidR="00D94338" w:rsidTr="00CB1304">
        <w:trPr>
          <w:trHeight w:val="20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3624D8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122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159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8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D94338" w:rsidRDefault="00D94338" w:rsidP="00D94338">
      <w:pPr>
        <w:rPr>
          <w:lang w:val="en-US" w:eastAsia="zh-CN"/>
        </w:rPr>
      </w:pPr>
    </w:p>
    <w:p w:rsidR="00D94338" w:rsidRDefault="00D94338" w:rsidP="00D94338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D94338" w:rsidRPr="008848ED" w:rsidRDefault="00D94338" w:rsidP="00D94338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D94338" w:rsidRDefault="00D94338" w:rsidP="00D94338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12"/>
        <w:gridCol w:w="2693"/>
        <w:gridCol w:w="931"/>
      </w:tblGrid>
      <w:tr w:rsidR="00D94338" w:rsidTr="00CB1304">
        <w:trPr>
          <w:trHeight w:val="151"/>
          <w:tblHeader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D94338" w:rsidTr="00CB1304">
        <w:trPr>
          <w:trHeight w:val="28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5F21EE" w:rsidTr="00CB1304">
        <w:trPr>
          <w:trHeight w:val="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F21EE" w:rsidRPr="00245981" w:rsidRDefault="005F21EE" w:rsidP="005F21E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F21EE" w:rsidRPr="00245981" w:rsidRDefault="005F21E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EE" w:rsidRPr="00245981" w:rsidRDefault="005F21E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57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ind w:left="880" w:hanging="8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AB31C0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AB31C0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5E5BDB" w:rsidRDefault="00033207" w:rsidP="00942A34">
      <w:pPr>
        <w:rPr>
          <w:lang w:val="en-US" w:eastAsia="zh-CN"/>
        </w:rPr>
      </w:pPr>
    </w:p>
    <w:sectPr w:rsidR="00033207" w:rsidRPr="005E5BDB" w:rsidSect="00942A34">
      <w:headerReference w:type="even" r:id="rId99"/>
      <w:headerReference w:type="default" r:id="rId100"/>
      <w:footerReference w:type="default" r:id="rId101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F65" w:rsidRDefault="00727F65" w:rsidP="00942A34">
      <w:r>
        <w: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endnote>
  <w:endnote w:type="continuationSeparator" w:id="0">
    <w:p w:rsidR="00727F65" w:rsidRDefault="00727F65" w:rsidP="00942A34">
      <w:r>
        <w:continuation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Default="00967DA3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F2531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2531" w:rsidRDefault="003F2531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915DD3" w:rsidRDefault="003F2531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915DD3" w:rsidRDefault="003F253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F65" w:rsidRDefault="00727F65" w:rsidP="00942A34">
      <w:r>
        <w: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footnote>
  <w:footnote w:type="continuationSeparator" w:id="0">
    <w:p w:rsidR="00727F65" w:rsidRDefault="00727F65" w:rsidP="00942A34">
      <w:r>
        <w:continuation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B21CA3" w:rsidRDefault="003F2531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>
      <w:rPr>
        <w:rFonts w:ascii="黑体" w:eastAsia="黑体" w:hint="eastAsia"/>
        <w:b/>
        <w:color w:val="0000CC"/>
        <w:szCs w:val="21"/>
        <w:lang w:eastAsia="zh-CN"/>
      </w:rPr>
      <w:t>10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Default="003F2531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1261FD" w:rsidRDefault="003F253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3F2531" w:rsidRPr="003209C9" w:rsidRDefault="004B4167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3F2531" w:rsidRPr="003209C9" w:rsidRDefault="003F253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4B4167" w:rsidRPr="003209C9">
      <w:rPr>
        <w:rFonts w:hint="eastAsia"/>
        <w:lang w:eastAsia="zh-CN"/>
      </w:rPr>
      <w:t>版本号：</w:t>
    </w:r>
    <w:r w:rsidR="004B4167">
      <w:rPr>
        <w:rFonts w:ascii="Times New Roman" w:hAnsi="Times New Roman" w:hint="eastAsia"/>
        <w:lang w:eastAsia="zh-CN"/>
      </w:rPr>
      <w:t>{</w:t>
    </w:r>
    <w:r w:rsidR="004B4167">
      <w:rPr>
        <w:rFonts w:ascii="Times New Roman" w:hAnsi="Times New Roman"/>
        <w:lang w:eastAsia="zh-CN"/>
      </w:rPr>
      <w:t>r</w:t>
    </w:r>
    <w:r w:rsidR="004B4167">
      <w:rPr>
        <w:rFonts w:ascii="Times New Roman" w:hAnsi="Times New Roman" w:hint="eastAsia"/>
        <w:lang w:eastAsia="zh-CN"/>
      </w:rPr>
      <w:t>}</w:t>
    </w:r>
    <w:r w:rsidR="004B4167" w:rsidRPr="003209C9">
      <w:rPr>
        <w:rFonts w:hint="eastAsia"/>
        <w:lang w:eastAsia="zh-CN"/>
      </w:rPr>
      <w:t xml:space="preserve">   </w:t>
    </w:r>
    <w:r w:rsidR="004B4167" w:rsidRPr="003209C9">
      <w:rPr>
        <w:rFonts w:hint="eastAsia"/>
        <w:lang w:eastAsia="zh-CN"/>
      </w:rPr>
      <w:t>第</w:t>
    </w:r>
    <w:r w:rsidR="004B4167" w:rsidRPr="003209C9">
      <w:rPr>
        <w:rFonts w:hint="eastAsia"/>
        <w:lang w:eastAsia="zh-CN"/>
      </w:rPr>
      <w:t xml:space="preserve"> </w:t>
    </w:r>
    <w:r w:rsidR="00967DA3" w:rsidRPr="003209C9">
      <w:fldChar w:fldCharType="begin"/>
    </w:r>
    <w:r w:rsidR="004B4167" w:rsidRPr="003209C9">
      <w:rPr>
        <w:lang w:eastAsia="zh-CN"/>
      </w:rPr>
      <w:instrText xml:space="preserve"> PAGE </w:instrText>
    </w:r>
    <w:r w:rsidR="00967DA3" w:rsidRPr="003209C9">
      <w:fldChar w:fldCharType="separate"/>
    </w:r>
    <w:r w:rsidR="00314659">
      <w:rPr>
        <w:noProof/>
        <w:lang w:eastAsia="zh-CN"/>
      </w:rPr>
      <w:t>3</w:t>
    </w:r>
    <w:r w:rsidR="00967DA3" w:rsidRPr="003209C9">
      <w:fldChar w:fldCharType="end"/>
    </w:r>
    <w:r w:rsidR="004B4167" w:rsidRPr="003209C9">
      <w:rPr>
        <w:rFonts w:hint="eastAsia"/>
        <w:lang w:eastAsia="zh-CN"/>
      </w:rPr>
      <w:t xml:space="preserve"> </w:t>
    </w:r>
    <w:r w:rsidR="004B4167" w:rsidRPr="003209C9">
      <w:rPr>
        <w:rFonts w:hint="eastAsia"/>
        <w:lang w:eastAsia="zh-CN"/>
      </w:rPr>
      <w:t>页</w:t>
    </w:r>
    <w:r w:rsidR="004B4167" w:rsidRPr="003209C9">
      <w:rPr>
        <w:rFonts w:hint="eastAsia"/>
        <w:lang w:eastAsia="zh-CN"/>
      </w:rPr>
      <w:t xml:space="preserve"> </w:t>
    </w:r>
    <w:r w:rsidR="004B4167" w:rsidRPr="003209C9">
      <w:rPr>
        <w:rFonts w:hint="eastAsia"/>
        <w:lang w:eastAsia="zh-CN"/>
      </w:rPr>
      <w:t>共</w:t>
    </w:r>
    <w:r w:rsidR="004B4167" w:rsidRPr="003209C9">
      <w:rPr>
        <w:rFonts w:hint="eastAsia"/>
        <w:lang w:eastAsia="zh-CN"/>
      </w:rPr>
      <w:t xml:space="preserve"> </w:t>
    </w:r>
    <w:r w:rsidR="004B4167">
      <w:rPr>
        <w:rFonts w:hint="eastAsia"/>
        <w:lang w:eastAsia="zh-CN"/>
      </w:rPr>
      <w:t>{</w:t>
    </w:r>
    <w:r w:rsidR="004B4167">
      <w:rPr>
        <w:lang w:eastAsia="zh-CN"/>
      </w:rPr>
      <w:t>pages</w:t>
    </w:r>
    <w:r w:rsidR="004B4167">
      <w:rPr>
        <w:rFonts w:hint="eastAsia"/>
        <w:lang w:eastAsia="zh-CN"/>
      </w:rPr>
      <w:t>}</w:t>
    </w:r>
    <w:r w:rsidR="004B4167">
      <w:rPr>
        <w:lang w:eastAsia="zh-CN"/>
      </w:rPr>
      <w:t xml:space="preserve"> </w:t>
    </w:r>
    <w:r w:rsidR="004B4167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0775F"/>
    <w:rsid w:val="00021AF3"/>
    <w:rsid w:val="0002365B"/>
    <w:rsid w:val="00026C57"/>
    <w:rsid w:val="00030620"/>
    <w:rsid w:val="00032B45"/>
    <w:rsid w:val="00033207"/>
    <w:rsid w:val="00035044"/>
    <w:rsid w:val="0003613F"/>
    <w:rsid w:val="0003798C"/>
    <w:rsid w:val="0004209A"/>
    <w:rsid w:val="0004520A"/>
    <w:rsid w:val="00045DFE"/>
    <w:rsid w:val="00070584"/>
    <w:rsid w:val="00073A83"/>
    <w:rsid w:val="00074026"/>
    <w:rsid w:val="00074AE3"/>
    <w:rsid w:val="00077839"/>
    <w:rsid w:val="00080C3F"/>
    <w:rsid w:val="0008372D"/>
    <w:rsid w:val="00094205"/>
    <w:rsid w:val="00094BA1"/>
    <w:rsid w:val="000A1B14"/>
    <w:rsid w:val="000B02D2"/>
    <w:rsid w:val="000B4C26"/>
    <w:rsid w:val="000B72DE"/>
    <w:rsid w:val="000B76E0"/>
    <w:rsid w:val="000C528C"/>
    <w:rsid w:val="000D0CDD"/>
    <w:rsid w:val="000E44A9"/>
    <w:rsid w:val="000F1686"/>
    <w:rsid w:val="000F3E5B"/>
    <w:rsid w:val="001010F1"/>
    <w:rsid w:val="0010779D"/>
    <w:rsid w:val="00111CCC"/>
    <w:rsid w:val="0011444B"/>
    <w:rsid w:val="001261FD"/>
    <w:rsid w:val="00137100"/>
    <w:rsid w:val="00141674"/>
    <w:rsid w:val="00144F4E"/>
    <w:rsid w:val="00145ACE"/>
    <w:rsid w:val="00146AC3"/>
    <w:rsid w:val="00146F0B"/>
    <w:rsid w:val="00147638"/>
    <w:rsid w:val="001528F3"/>
    <w:rsid w:val="00154A66"/>
    <w:rsid w:val="001551BC"/>
    <w:rsid w:val="00156EBE"/>
    <w:rsid w:val="00160A0B"/>
    <w:rsid w:val="00167A2B"/>
    <w:rsid w:val="00171E79"/>
    <w:rsid w:val="00175B29"/>
    <w:rsid w:val="001773C1"/>
    <w:rsid w:val="00177BA7"/>
    <w:rsid w:val="00180706"/>
    <w:rsid w:val="001835BE"/>
    <w:rsid w:val="00192F0E"/>
    <w:rsid w:val="00197D1B"/>
    <w:rsid w:val="001B0BAB"/>
    <w:rsid w:val="001B30B0"/>
    <w:rsid w:val="001B5714"/>
    <w:rsid w:val="001B6FF8"/>
    <w:rsid w:val="001C3CC0"/>
    <w:rsid w:val="001D3CC5"/>
    <w:rsid w:val="001E4D86"/>
    <w:rsid w:val="001F457C"/>
    <w:rsid w:val="001F525A"/>
    <w:rsid w:val="0020212B"/>
    <w:rsid w:val="00202F6D"/>
    <w:rsid w:val="0021693B"/>
    <w:rsid w:val="00223818"/>
    <w:rsid w:val="00226EB2"/>
    <w:rsid w:val="0023206B"/>
    <w:rsid w:val="00245981"/>
    <w:rsid w:val="0026178F"/>
    <w:rsid w:val="002648E1"/>
    <w:rsid w:val="00274431"/>
    <w:rsid w:val="00274487"/>
    <w:rsid w:val="00275B20"/>
    <w:rsid w:val="0028479A"/>
    <w:rsid w:val="00295607"/>
    <w:rsid w:val="00296EDB"/>
    <w:rsid w:val="002A154A"/>
    <w:rsid w:val="002A76B2"/>
    <w:rsid w:val="002A77F0"/>
    <w:rsid w:val="002B2F4E"/>
    <w:rsid w:val="002B3821"/>
    <w:rsid w:val="002B3D26"/>
    <w:rsid w:val="002C3FB0"/>
    <w:rsid w:val="002C42C7"/>
    <w:rsid w:val="002C559A"/>
    <w:rsid w:val="002C5C62"/>
    <w:rsid w:val="002D4F8F"/>
    <w:rsid w:val="002D6615"/>
    <w:rsid w:val="002E3352"/>
    <w:rsid w:val="002E6A65"/>
    <w:rsid w:val="002E6AA7"/>
    <w:rsid w:val="002F150B"/>
    <w:rsid w:val="002F2780"/>
    <w:rsid w:val="002F3BC8"/>
    <w:rsid w:val="002F514F"/>
    <w:rsid w:val="002F566E"/>
    <w:rsid w:val="00307A1A"/>
    <w:rsid w:val="00313977"/>
    <w:rsid w:val="00314659"/>
    <w:rsid w:val="003209C9"/>
    <w:rsid w:val="00323C47"/>
    <w:rsid w:val="00326D78"/>
    <w:rsid w:val="00333C51"/>
    <w:rsid w:val="003349C9"/>
    <w:rsid w:val="0033511C"/>
    <w:rsid w:val="003359D6"/>
    <w:rsid w:val="00341E86"/>
    <w:rsid w:val="0035056B"/>
    <w:rsid w:val="00352B71"/>
    <w:rsid w:val="0035508E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6EFE"/>
    <w:rsid w:val="0037705A"/>
    <w:rsid w:val="0038248B"/>
    <w:rsid w:val="00385C39"/>
    <w:rsid w:val="00386760"/>
    <w:rsid w:val="003A773A"/>
    <w:rsid w:val="003B6D88"/>
    <w:rsid w:val="003C0CB9"/>
    <w:rsid w:val="003C5A9C"/>
    <w:rsid w:val="003D0C3E"/>
    <w:rsid w:val="003D2AA8"/>
    <w:rsid w:val="003D4643"/>
    <w:rsid w:val="003D598B"/>
    <w:rsid w:val="003D5B4C"/>
    <w:rsid w:val="003D613F"/>
    <w:rsid w:val="003D6184"/>
    <w:rsid w:val="003E33EA"/>
    <w:rsid w:val="003F2531"/>
    <w:rsid w:val="003F355B"/>
    <w:rsid w:val="00407362"/>
    <w:rsid w:val="004079D5"/>
    <w:rsid w:val="00410B81"/>
    <w:rsid w:val="00410DB0"/>
    <w:rsid w:val="004122A8"/>
    <w:rsid w:val="00413612"/>
    <w:rsid w:val="004209BD"/>
    <w:rsid w:val="0043349E"/>
    <w:rsid w:val="00436230"/>
    <w:rsid w:val="00446656"/>
    <w:rsid w:val="0045718F"/>
    <w:rsid w:val="00457950"/>
    <w:rsid w:val="00466564"/>
    <w:rsid w:val="0046719B"/>
    <w:rsid w:val="0047168E"/>
    <w:rsid w:val="0047427E"/>
    <w:rsid w:val="004757F3"/>
    <w:rsid w:val="00476B22"/>
    <w:rsid w:val="00482D39"/>
    <w:rsid w:val="00492EA4"/>
    <w:rsid w:val="004B4167"/>
    <w:rsid w:val="004C4E52"/>
    <w:rsid w:val="004C5AD7"/>
    <w:rsid w:val="004C5DEE"/>
    <w:rsid w:val="004D373B"/>
    <w:rsid w:val="004D3BC1"/>
    <w:rsid w:val="004D7541"/>
    <w:rsid w:val="004E5228"/>
    <w:rsid w:val="004F400F"/>
    <w:rsid w:val="004F7DDE"/>
    <w:rsid w:val="004F7E7B"/>
    <w:rsid w:val="00505A8D"/>
    <w:rsid w:val="00506D38"/>
    <w:rsid w:val="00523DE5"/>
    <w:rsid w:val="00527397"/>
    <w:rsid w:val="00532ED0"/>
    <w:rsid w:val="00541059"/>
    <w:rsid w:val="00541C9F"/>
    <w:rsid w:val="0054368C"/>
    <w:rsid w:val="00552E8E"/>
    <w:rsid w:val="00553695"/>
    <w:rsid w:val="00554037"/>
    <w:rsid w:val="00562C0B"/>
    <w:rsid w:val="00573FF4"/>
    <w:rsid w:val="00574298"/>
    <w:rsid w:val="0058003F"/>
    <w:rsid w:val="005901A3"/>
    <w:rsid w:val="0059057C"/>
    <w:rsid w:val="00597FF3"/>
    <w:rsid w:val="005B525D"/>
    <w:rsid w:val="005C5E34"/>
    <w:rsid w:val="005C70CE"/>
    <w:rsid w:val="005E1B2D"/>
    <w:rsid w:val="005E5BDB"/>
    <w:rsid w:val="005F21EE"/>
    <w:rsid w:val="005F30B2"/>
    <w:rsid w:val="005F4085"/>
    <w:rsid w:val="00604E49"/>
    <w:rsid w:val="00614DEE"/>
    <w:rsid w:val="0061656D"/>
    <w:rsid w:val="006276E5"/>
    <w:rsid w:val="00634085"/>
    <w:rsid w:val="00653090"/>
    <w:rsid w:val="006539CF"/>
    <w:rsid w:val="00670CCD"/>
    <w:rsid w:val="006746CB"/>
    <w:rsid w:val="0067792C"/>
    <w:rsid w:val="006919DA"/>
    <w:rsid w:val="006A3D87"/>
    <w:rsid w:val="006A5C94"/>
    <w:rsid w:val="006B7D87"/>
    <w:rsid w:val="006C050A"/>
    <w:rsid w:val="006C4E35"/>
    <w:rsid w:val="006C5484"/>
    <w:rsid w:val="006D30AC"/>
    <w:rsid w:val="006D7163"/>
    <w:rsid w:val="006E0FC9"/>
    <w:rsid w:val="006E29FF"/>
    <w:rsid w:val="00704A77"/>
    <w:rsid w:val="00706F3F"/>
    <w:rsid w:val="00711087"/>
    <w:rsid w:val="00711A4E"/>
    <w:rsid w:val="00712CEB"/>
    <w:rsid w:val="00713728"/>
    <w:rsid w:val="00714EFA"/>
    <w:rsid w:val="00727F65"/>
    <w:rsid w:val="007311A2"/>
    <w:rsid w:val="00733CCE"/>
    <w:rsid w:val="00735323"/>
    <w:rsid w:val="00747C00"/>
    <w:rsid w:val="00756B66"/>
    <w:rsid w:val="007623E1"/>
    <w:rsid w:val="0076371A"/>
    <w:rsid w:val="00764C09"/>
    <w:rsid w:val="00767B97"/>
    <w:rsid w:val="007808F3"/>
    <w:rsid w:val="00787612"/>
    <w:rsid w:val="00791117"/>
    <w:rsid w:val="007A6F0D"/>
    <w:rsid w:val="007A7E60"/>
    <w:rsid w:val="007B0D64"/>
    <w:rsid w:val="007B2059"/>
    <w:rsid w:val="007B426A"/>
    <w:rsid w:val="007B5343"/>
    <w:rsid w:val="007F4664"/>
    <w:rsid w:val="007F578E"/>
    <w:rsid w:val="007F7E01"/>
    <w:rsid w:val="00802F50"/>
    <w:rsid w:val="00803EBA"/>
    <w:rsid w:val="008120D4"/>
    <w:rsid w:val="00812FE7"/>
    <w:rsid w:val="00813526"/>
    <w:rsid w:val="0082085C"/>
    <w:rsid w:val="00824040"/>
    <w:rsid w:val="008249BC"/>
    <w:rsid w:val="0083011A"/>
    <w:rsid w:val="00831A47"/>
    <w:rsid w:val="00832199"/>
    <w:rsid w:val="00837F78"/>
    <w:rsid w:val="00843F50"/>
    <w:rsid w:val="008464CA"/>
    <w:rsid w:val="00847793"/>
    <w:rsid w:val="008506A3"/>
    <w:rsid w:val="008525AC"/>
    <w:rsid w:val="00864DF9"/>
    <w:rsid w:val="008673CB"/>
    <w:rsid w:val="00871BAF"/>
    <w:rsid w:val="008720DA"/>
    <w:rsid w:val="00874065"/>
    <w:rsid w:val="00874EF0"/>
    <w:rsid w:val="00877184"/>
    <w:rsid w:val="008826BD"/>
    <w:rsid w:val="008833BA"/>
    <w:rsid w:val="008848ED"/>
    <w:rsid w:val="00890B7C"/>
    <w:rsid w:val="008A67FD"/>
    <w:rsid w:val="008A6A78"/>
    <w:rsid w:val="008B0350"/>
    <w:rsid w:val="008B22C4"/>
    <w:rsid w:val="008B453A"/>
    <w:rsid w:val="008C60B2"/>
    <w:rsid w:val="008D354A"/>
    <w:rsid w:val="008D5DB1"/>
    <w:rsid w:val="008E3717"/>
    <w:rsid w:val="008E5246"/>
    <w:rsid w:val="008E7771"/>
    <w:rsid w:val="008F263B"/>
    <w:rsid w:val="008F454E"/>
    <w:rsid w:val="008F6A02"/>
    <w:rsid w:val="00901DF2"/>
    <w:rsid w:val="00911E64"/>
    <w:rsid w:val="009156DE"/>
    <w:rsid w:val="00915DD3"/>
    <w:rsid w:val="00917774"/>
    <w:rsid w:val="00922D22"/>
    <w:rsid w:val="009259D7"/>
    <w:rsid w:val="009374D5"/>
    <w:rsid w:val="00942A34"/>
    <w:rsid w:val="009435EF"/>
    <w:rsid w:val="00952DC7"/>
    <w:rsid w:val="00963BE1"/>
    <w:rsid w:val="00967DA3"/>
    <w:rsid w:val="009725A8"/>
    <w:rsid w:val="00982E92"/>
    <w:rsid w:val="0098531E"/>
    <w:rsid w:val="00991698"/>
    <w:rsid w:val="00997A3A"/>
    <w:rsid w:val="009A00DC"/>
    <w:rsid w:val="009A0BF7"/>
    <w:rsid w:val="009A24D9"/>
    <w:rsid w:val="009B0249"/>
    <w:rsid w:val="009B4714"/>
    <w:rsid w:val="009B5917"/>
    <w:rsid w:val="009C3D51"/>
    <w:rsid w:val="009C47F0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5974"/>
    <w:rsid w:val="00A639C5"/>
    <w:rsid w:val="00A65FD2"/>
    <w:rsid w:val="00A73021"/>
    <w:rsid w:val="00A90392"/>
    <w:rsid w:val="00A91B90"/>
    <w:rsid w:val="00AA0063"/>
    <w:rsid w:val="00AA3B52"/>
    <w:rsid w:val="00AA56B5"/>
    <w:rsid w:val="00AA5962"/>
    <w:rsid w:val="00AB27B7"/>
    <w:rsid w:val="00AB31C0"/>
    <w:rsid w:val="00AB3D90"/>
    <w:rsid w:val="00AB4C8D"/>
    <w:rsid w:val="00AC27DC"/>
    <w:rsid w:val="00AD04A7"/>
    <w:rsid w:val="00AD0C0B"/>
    <w:rsid w:val="00AD1232"/>
    <w:rsid w:val="00AD13E2"/>
    <w:rsid w:val="00AD3814"/>
    <w:rsid w:val="00AE19D8"/>
    <w:rsid w:val="00AE3084"/>
    <w:rsid w:val="00AE4336"/>
    <w:rsid w:val="00AE478D"/>
    <w:rsid w:val="00AF08CB"/>
    <w:rsid w:val="00AF1C01"/>
    <w:rsid w:val="00AF210C"/>
    <w:rsid w:val="00B10588"/>
    <w:rsid w:val="00B10FF1"/>
    <w:rsid w:val="00B111E6"/>
    <w:rsid w:val="00B11FDC"/>
    <w:rsid w:val="00B126F5"/>
    <w:rsid w:val="00B150B6"/>
    <w:rsid w:val="00B16721"/>
    <w:rsid w:val="00B20C9D"/>
    <w:rsid w:val="00B217A1"/>
    <w:rsid w:val="00B21CA3"/>
    <w:rsid w:val="00B32038"/>
    <w:rsid w:val="00B4331B"/>
    <w:rsid w:val="00B438F2"/>
    <w:rsid w:val="00B47FF2"/>
    <w:rsid w:val="00B6004E"/>
    <w:rsid w:val="00B61951"/>
    <w:rsid w:val="00B80ACD"/>
    <w:rsid w:val="00B84372"/>
    <w:rsid w:val="00BA6147"/>
    <w:rsid w:val="00BC362D"/>
    <w:rsid w:val="00BE0018"/>
    <w:rsid w:val="00BF31CE"/>
    <w:rsid w:val="00BF6BC3"/>
    <w:rsid w:val="00BF7B65"/>
    <w:rsid w:val="00C0193F"/>
    <w:rsid w:val="00C13EB7"/>
    <w:rsid w:val="00C302C4"/>
    <w:rsid w:val="00C304DE"/>
    <w:rsid w:val="00C40D0D"/>
    <w:rsid w:val="00C42306"/>
    <w:rsid w:val="00C60408"/>
    <w:rsid w:val="00C6179D"/>
    <w:rsid w:val="00C6218B"/>
    <w:rsid w:val="00C64547"/>
    <w:rsid w:val="00C6609D"/>
    <w:rsid w:val="00C741C2"/>
    <w:rsid w:val="00C74F96"/>
    <w:rsid w:val="00C809CE"/>
    <w:rsid w:val="00C8193F"/>
    <w:rsid w:val="00C83A46"/>
    <w:rsid w:val="00C923CB"/>
    <w:rsid w:val="00C95156"/>
    <w:rsid w:val="00CA0B4F"/>
    <w:rsid w:val="00CA1969"/>
    <w:rsid w:val="00CA24A5"/>
    <w:rsid w:val="00CA34D9"/>
    <w:rsid w:val="00CA38E4"/>
    <w:rsid w:val="00CA7C11"/>
    <w:rsid w:val="00CB1304"/>
    <w:rsid w:val="00CB718B"/>
    <w:rsid w:val="00CB7540"/>
    <w:rsid w:val="00CC2978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160AB"/>
    <w:rsid w:val="00D302E5"/>
    <w:rsid w:val="00D309B1"/>
    <w:rsid w:val="00D3474A"/>
    <w:rsid w:val="00D35082"/>
    <w:rsid w:val="00D37311"/>
    <w:rsid w:val="00D5017E"/>
    <w:rsid w:val="00D51661"/>
    <w:rsid w:val="00D53A30"/>
    <w:rsid w:val="00D57EE0"/>
    <w:rsid w:val="00D63EFA"/>
    <w:rsid w:val="00D65A21"/>
    <w:rsid w:val="00D70C65"/>
    <w:rsid w:val="00D74FAC"/>
    <w:rsid w:val="00D74FEE"/>
    <w:rsid w:val="00D7550E"/>
    <w:rsid w:val="00D82394"/>
    <w:rsid w:val="00D869E5"/>
    <w:rsid w:val="00D901C2"/>
    <w:rsid w:val="00D907CE"/>
    <w:rsid w:val="00D90A34"/>
    <w:rsid w:val="00D94338"/>
    <w:rsid w:val="00D94F15"/>
    <w:rsid w:val="00DA0372"/>
    <w:rsid w:val="00DA42DE"/>
    <w:rsid w:val="00DA7A71"/>
    <w:rsid w:val="00DB0214"/>
    <w:rsid w:val="00DB380D"/>
    <w:rsid w:val="00DB5C8A"/>
    <w:rsid w:val="00DD4340"/>
    <w:rsid w:val="00DE309C"/>
    <w:rsid w:val="00DF2B1F"/>
    <w:rsid w:val="00DF3B06"/>
    <w:rsid w:val="00DF5F22"/>
    <w:rsid w:val="00DF6822"/>
    <w:rsid w:val="00E01149"/>
    <w:rsid w:val="00E0189F"/>
    <w:rsid w:val="00E078AA"/>
    <w:rsid w:val="00E109FA"/>
    <w:rsid w:val="00E23340"/>
    <w:rsid w:val="00E25E00"/>
    <w:rsid w:val="00E41C39"/>
    <w:rsid w:val="00E4401C"/>
    <w:rsid w:val="00E45F5F"/>
    <w:rsid w:val="00E4657F"/>
    <w:rsid w:val="00E54B84"/>
    <w:rsid w:val="00E64ABD"/>
    <w:rsid w:val="00E65F9C"/>
    <w:rsid w:val="00E72180"/>
    <w:rsid w:val="00E725F4"/>
    <w:rsid w:val="00E76523"/>
    <w:rsid w:val="00E84E4B"/>
    <w:rsid w:val="00E9104B"/>
    <w:rsid w:val="00E91F21"/>
    <w:rsid w:val="00E9439F"/>
    <w:rsid w:val="00E954F2"/>
    <w:rsid w:val="00E96ABB"/>
    <w:rsid w:val="00EA01F0"/>
    <w:rsid w:val="00EA162F"/>
    <w:rsid w:val="00EA641B"/>
    <w:rsid w:val="00EB2494"/>
    <w:rsid w:val="00EB3460"/>
    <w:rsid w:val="00EB369B"/>
    <w:rsid w:val="00EB767C"/>
    <w:rsid w:val="00EC080A"/>
    <w:rsid w:val="00EC2F9D"/>
    <w:rsid w:val="00ED0A6A"/>
    <w:rsid w:val="00ED635F"/>
    <w:rsid w:val="00ED795D"/>
    <w:rsid w:val="00EE1BD4"/>
    <w:rsid w:val="00F02E5D"/>
    <w:rsid w:val="00F07086"/>
    <w:rsid w:val="00F072BB"/>
    <w:rsid w:val="00F10EE2"/>
    <w:rsid w:val="00F12E53"/>
    <w:rsid w:val="00F203D6"/>
    <w:rsid w:val="00F25B6B"/>
    <w:rsid w:val="00F30AD8"/>
    <w:rsid w:val="00F34957"/>
    <w:rsid w:val="00F35ACC"/>
    <w:rsid w:val="00F41025"/>
    <w:rsid w:val="00F42221"/>
    <w:rsid w:val="00F425D0"/>
    <w:rsid w:val="00F529C7"/>
    <w:rsid w:val="00F5647E"/>
    <w:rsid w:val="00F605AE"/>
    <w:rsid w:val="00F6198F"/>
    <w:rsid w:val="00F75E91"/>
    <w:rsid w:val="00F76B52"/>
    <w:rsid w:val="00F84857"/>
    <w:rsid w:val="00F85DE4"/>
    <w:rsid w:val="00F91389"/>
    <w:rsid w:val="00FA56C3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5361"/>
    <o:shapelayout v:ext="edit">
      <o:idmap v:ext="edit" data="1"/>
    </o:shapelayout>
  </w:shapeDefaults>
  <w:decimalSymbol w:val="."/>
  <w:listSeparator w:val=","/>
  <w15:docId w15:val="{C7FCED48-9143-48CF-8D1A-D0AC3B29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Balloon Text"/>
    <w:basedOn w:val="a"/>
    <w:link w:val="Char0"/>
    <w:rsid w:val="005E1B2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b"/>
    <w:rsid w:val="005E1B2D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76" Type="http://schemas.openxmlformats.org/officeDocument/2006/relationships/control" Target="activeX/activeX34.xml"/><Relationship Id="rId9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11</TotalTime>
  <Pages>5</Pages>
  <Words>433</Words>
  <Characters>2472</Characters>
  <Application>Microsoft Office Word</Application>
  <DocSecurity>0</DocSecurity>
  <Lines>20</Lines>
  <Paragraphs>5</Paragraphs>
  <ScaleCrop>false</ScaleCrop>
  <Company>CTEC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褚瑞</cp:lastModifiedBy>
  <cp:revision>9</cp:revision>
  <cp:lastPrinted>2016-03-10T07:07:00Z</cp:lastPrinted>
  <dcterms:created xsi:type="dcterms:W3CDTF">2016-12-07T01:20:00Z</dcterms:created>
  <dcterms:modified xsi:type="dcterms:W3CDTF">2016-12-20T07:49:00Z</dcterms:modified>
</cp:coreProperties>
</file>