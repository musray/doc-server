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footer4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243F51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3F51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47B24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D47B24" w:rsidRDefault="00D47B24" w:rsidP="00D47B24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6A776C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6A776C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A776C" w:rsidRDefault="006A776C" w:rsidP="006A776C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6A776C" w:rsidRDefault="006A776C" w:rsidP="006A776C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6A776C" w:rsidRDefault="006A776C" w:rsidP="006A776C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243F51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243F51" w:rsidRPr="00AA3B52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6A776C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A776C" w:rsidRDefault="006A776C" w:rsidP="006A776C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6A776C" w:rsidRPr="00D128EF" w:rsidRDefault="00243F51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6A776C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6A776C" w:rsidRDefault="006A776C" w:rsidP="006A776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A776C" w:rsidRPr="00D128EF" w:rsidRDefault="006A776C" w:rsidP="006A776C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6A776C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6A776C" w:rsidRDefault="006A776C" w:rsidP="006A776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6A776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Pr="00307A1A" w:rsidRDefault="006A776C" w:rsidP="006A776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6A776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76C" w:rsidRDefault="006A776C" w:rsidP="006A776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776C" w:rsidRPr="00307A1A" w:rsidRDefault="006A776C" w:rsidP="006A776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6A776C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6A776C" w:rsidRDefault="002703BE" w:rsidP="006A776C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72" name="图片 72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A776C" w:rsidRDefault="006A776C" w:rsidP="006A776C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6A776C" w:rsidRDefault="006A776C" w:rsidP="006A776C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6A776C" w:rsidRPr="00202F6D" w:rsidRDefault="006A776C" w:rsidP="006A776C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6A776C" w:rsidRPr="00C67C8D" w:rsidRDefault="006A776C" w:rsidP="006A776C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6A776C" w:rsidRDefault="006A776C" w:rsidP="006A776C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6A776C" w:rsidRDefault="006A776C" w:rsidP="006A776C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1D1CBD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243F51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243F51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243F51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6A776C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684"/>
        <w:gridCol w:w="231"/>
        <w:gridCol w:w="1611"/>
        <w:gridCol w:w="9"/>
        <w:gridCol w:w="1620"/>
        <w:gridCol w:w="72"/>
        <w:gridCol w:w="1548"/>
        <w:gridCol w:w="153"/>
        <w:gridCol w:w="1467"/>
        <w:gridCol w:w="234"/>
        <w:gridCol w:w="1701"/>
      </w:tblGrid>
      <w:tr w:rsidR="00457A7C" w:rsidTr="00450AA2">
        <w:trPr>
          <w:cantSplit/>
          <w:trHeight w:val="540"/>
        </w:trPr>
        <w:tc>
          <w:tcPr>
            <w:tcW w:w="10314" w:type="dxa"/>
            <w:gridSpan w:val="13"/>
          </w:tcPr>
          <w:p w:rsidR="00457A7C" w:rsidRDefault="00457A7C" w:rsidP="00450AA2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457A7C" w:rsidRDefault="00457A7C" w:rsidP="00450AA2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57A7C" w:rsidTr="00450AA2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457A7C" w:rsidRDefault="00457A7C" w:rsidP="00D47B24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243F51">
              <w:t>{t}</w:t>
            </w:r>
          </w:p>
          <w:p w:rsidR="00457A7C" w:rsidRDefault="00457A7C" w:rsidP="00450AA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243F51">
              <w:rPr>
                <w:lang w:eastAsia="zh-CN"/>
              </w:rPr>
              <w:t>{i_s}</w:t>
            </w:r>
          </w:p>
          <w:p w:rsidR="00457A7C" w:rsidRDefault="00457A7C" w:rsidP="00450AA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FD7C81">
              <w:rPr>
                <w:rFonts w:hint="eastAsia"/>
              </w:rPr>
              <w:t>阳江</w:t>
            </w:r>
            <w:r w:rsidRPr="00FD7C81">
              <w:rPr>
                <w:rFonts w:hint="eastAsia"/>
              </w:rPr>
              <w:t>5&amp;6</w:t>
            </w:r>
            <w:r w:rsidRPr="00FD7C81">
              <w:rPr>
                <w:rFonts w:hint="eastAsia"/>
              </w:rPr>
              <w:t>号机组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项目的安全级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</w:t>
            </w:r>
          </w:p>
          <w:p w:rsidR="00457A7C" w:rsidRDefault="00457A7C" w:rsidP="00450AA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D7C81">
              <w:t>NPD1309002-1</w:t>
            </w:r>
          </w:p>
          <w:p w:rsidR="00457A7C" w:rsidRDefault="00457A7C" w:rsidP="00450AA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457A7C" w:rsidRPr="00920C5A" w:rsidRDefault="00457A7C" w:rsidP="00450AA2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457A7C" w:rsidRPr="00BE1405" w:rsidRDefault="00457A7C" w:rsidP="00450AA2">
            <w:pPr>
              <w:spacing w:line="400" w:lineRule="atLeast"/>
              <w:ind w:left="851"/>
              <w:rPr>
                <w:lang w:eastAsia="zh-CN"/>
              </w:rPr>
            </w:pPr>
          </w:p>
          <w:p w:rsidR="00457A7C" w:rsidRDefault="00457A7C" w:rsidP="00450AA2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457A7C" w:rsidRDefault="00457A7C" w:rsidP="00450AA2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243F51">
              <w:rPr>
                <w:rFonts w:hint="eastAsia"/>
                <w:color w:val="0000FF"/>
                <w:lang w:eastAsia="zh-CN"/>
              </w:rPr>
              <w:t>{</w:t>
            </w:r>
            <w:r w:rsidR="00243F51">
              <w:rPr>
                <w:color w:val="0000FF"/>
                <w:lang w:eastAsia="zh-CN"/>
              </w:rPr>
              <w:t>pages</w:t>
            </w:r>
            <w:r w:rsidR="00243F5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457A7C" w:rsidRPr="0027602C" w:rsidRDefault="00457A7C" w:rsidP="00D47B24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457A7C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243F51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A07DF4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243F51" w:rsidRPr="0038711D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38711D" w:rsidRDefault="00243F51" w:rsidP="00243F5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38711D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243F51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Pr="00A07DF4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243F51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Default="00243F51" w:rsidP="00243F5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6A776C" w:rsidRPr="00583C98" w:rsidTr="00450AA2">
        <w:trPr>
          <w:cantSplit/>
          <w:trHeight w:hRule="exact" w:val="1041"/>
        </w:trPr>
        <w:tc>
          <w:tcPr>
            <w:tcW w:w="10314" w:type="dxa"/>
            <w:gridSpan w:val="13"/>
          </w:tcPr>
          <w:p w:rsidR="006A776C" w:rsidRPr="00583C98" w:rsidRDefault="006A776C" w:rsidP="00D47B24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发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布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范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hint="eastAsia"/>
                <w:b/>
              </w:rPr>
              <w:t>围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7.5pt;height:18pt" o:ole="">
                  <v:imagedata r:id="rId10" o:title=""/>
                </v:shape>
                <w:control r:id="rId11" w:name="CheckBox114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7.5pt;height:18pt" o:ole="">
                  <v:imagedata r:id="rId12" o:title=""/>
                </v:shape>
                <w:control r:id="rId13" w:name="CheckBox214" w:shapeid="_x0000_i1115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2pt;height:18pt" o:ole="">
                  <v:imagedata r:id="rId14" o:title=""/>
                </v:shape>
                <w:control r:id="rId15" w:name="CheckBox391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8.25pt;height:18pt" o:ole="">
                  <v:imagedata r:id="rId16" o:title=""/>
                </v:shape>
                <w:control r:id="rId17" w:name="CheckBox411" w:shapeid="_x0000_i111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7.5pt;height:18pt" o:ole="">
                  <v:imagedata r:id="rId18" o:title=""/>
                </v:shape>
                <w:control r:id="rId19" w:name="CheckBox5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8.25pt;height:18pt" o:ole="">
                  <v:imagedata r:id="rId20" o:title=""/>
                </v:shape>
                <w:control r:id="rId21" w:name="CheckBox61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42pt;height:18pt" o:ole="">
                  <v:imagedata r:id="rId22" o:title=""/>
                </v:shape>
                <w:control r:id="rId23" w:name="CheckBox39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25pt;height:18pt" o:ole="">
                  <v:imagedata r:id="rId24" o:title=""/>
                </v:shape>
                <w:control r:id="rId25" w:name="CheckBox41" w:shapeid="_x0000_i112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7.5pt;height:18pt" o:ole="">
                  <v:imagedata r:id="rId26" o:title=""/>
                </v:shape>
                <w:control r:id="rId27" w:name="CheckBox91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25pt;height:18pt" o:ole="">
                  <v:imagedata r:id="rId28" o:title=""/>
                </v:shape>
                <w:control r:id="rId29" w:name="CheckBox101" w:shapeid="_x0000_i113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41.25pt;height:18pt" o:ole="">
                  <v:imagedata r:id="rId30" o:title=""/>
                </v:shape>
                <w:control r:id="rId31" w:name="CheckBox113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.75pt;height:18pt" o:ole="">
                  <v:imagedata r:id="rId32" o:title=""/>
                </v:shape>
                <w:control r:id="rId33" w:name="CheckBox121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.75pt;height:18pt" o:ole="">
                  <v:imagedata r:id="rId34" o:title=""/>
                </v:shape>
                <w:control r:id="rId35" w:name="CheckBox131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6" o:title=""/>
                </v:shape>
                <w:control r:id="rId37" w:name="CheckBox141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7.5pt;height:18pt" o:ole="">
                  <v:imagedata r:id="rId38" o:title=""/>
                </v:shape>
                <w:control r:id="rId39" w:name="CheckBox151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7.5pt;height:18pt" o:ole="">
                  <v:imagedata r:id="rId40" o:title=""/>
                </v:shape>
                <w:control r:id="rId41" w:name="CheckBox161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7.5pt;height:18pt" o:ole="">
                  <v:imagedata r:id="rId42" o:title=""/>
                </v:shape>
                <w:control r:id="rId43" w:name="CheckBox171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7.5pt;height:18pt" o:ole="">
                  <v:imagedata r:id="rId44" o:title=""/>
                </v:shape>
                <w:control r:id="rId45" w:name="CheckBox181" w:shapeid="_x0000_i114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6A776C" w:rsidRDefault="006A776C" w:rsidP="006A776C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6A776C" w:rsidRPr="0056262E" w:rsidRDefault="006A776C" w:rsidP="006A776C">
            <w:pPr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8.25pt;height:18pt" o:ole="">
                  <v:imagedata r:id="rId46" o:title=""/>
                </v:shape>
                <w:control r:id="rId47" w:name="CheckBox19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7.5pt;height:18pt" o:ole="">
                  <v:imagedata r:id="rId48" o:title=""/>
                </v:shape>
                <w:control r:id="rId49" w:name="CheckBox201" w:shapeid="_x0000_i115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1.25pt;height:18pt" o:ole="">
                  <v:imagedata r:id="rId50" o:title=""/>
                </v:shape>
                <w:control r:id="rId51" w:name="CheckBox21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2" o:title=""/>
                </v:shape>
                <w:control r:id="rId53" w:name="CheckBox221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54" o:title=""/>
                </v:shape>
                <w:control r:id="rId55" w:name="CheckBox231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56" o:title=""/>
                </v:shape>
                <w:control r:id="rId57" w:name="CheckBox241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58" o:title=""/>
                </v:shape>
                <w:control r:id="rId59" w:name="CheckBox251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0" o:title=""/>
                </v:shape>
                <w:control r:id="rId61" w:name="CheckBox261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硬件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8.25pt;height:18pt" o:ole="">
                  <v:imagedata r:id="rId62" o:title=""/>
                </v:shape>
                <w:control r:id="rId63" w:name="CheckBox271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25pt;height:18pt" o:ole="">
                  <v:imagedata r:id="rId64" o:title=""/>
                </v:shape>
                <w:control r:id="rId65" w:name="CheckBox281" w:shapeid="_x0000_i116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8.25pt;height:18pt" o:ole="">
                  <v:imagedata r:id="rId66" o:title=""/>
                </v:shape>
                <w:control r:id="rId67" w:name="CheckBox291" w:shapeid="_x0000_i1169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8.25pt;height:18pt" o:ole="">
                  <v:imagedata r:id="rId68" o:title=""/>
                </v:shape>
                <w:control r:id="rId69" w:name="CheckBox301" w:shapeid="_x0000_i117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pt;height:18pt" o:ole="">
                  <v:imagedata r:id="rId70" o:title=""/>
                </v:shape>
                <w:control r:id="rId71" w:name="CheckBox311" w:shapeid="_x0000_i1173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38.25pt;height:18pt" o:ole="">
                  <v:imagedata r:id="rId72" o:title=""/>
                </v:shape>
                <w:control r:id="rId73" w:name="CheckBox321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39pt;height:18pt" o:ole="">
                  <v:imagedata r:id="rId74" o:title=""/>
                </v:shape>
                <w:control r:id="rId75" w:name="CheckBox331" w:shapeid="_x0000_i1177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39.75pt;height:18pt" o:ole="">
                  <v:imagedata r:id="rId76" o:title=""/>
                </v:shape>
                <w:control r:id="rId77" w:name="CheckBox341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6A776C" w:rsidRPr="00F86B07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8" o:title=""/>
                </v:shape>
                <w:control r:id="rId79" w:name="CheckBox351" w:shapeid="_x0000_i1181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0" o:title=""/>
                </v:shape>
                <w:control r:id="rId81" w:name="CheckBox361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BUP</w:t>
            </w:r>
            <w:r w:rsidRPr="00F86B07">
              <w:rPr>
                <w:rFonts w:cs="Arial" w:hint="eastAsia"/>
                <w:szCs w:val="21"/>
                <w:lang w:eastAsia="zh-CN"/>
              </w:rPr>
              <w:t>专项小组</w:t>
            </w:r>
          </w:p>
          <w:p w:rsidR="006A776C" w:rsidRPr="00F86B07" w:rsidRDefault="00A06F8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5" type="#_x0000_t75" style="width:38.25pt;height:18pt" o:ole="">
                  <v:imagedata r:id="rId82" o:title=""/>
                </v:shape>
                <w:control r:id="rId83" w:name="CheckBox371" w:shapeid="_x0000_i1185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7" type="#_x0000_t75" style="width:39pt;height:18pt" o:ole="">
                  <v:imagedata r:id="rId84" o:title=""/>
                </v:shape>
                <w:control r:id="rId85" w:name="CheckBox381" w:shapeid="_x0000_i118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75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7.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7.5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7.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7.5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6A776C" w:rsidRPr="00CE1B36" w:rsidRDefault="00A06F8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7.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7.5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284007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A776C" w:rsidRPr="00284007" w:rsidRDefault="006A776C" w:rsidP="006A776C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</w:tbl>
    <w:p w:rsidR="000B72DE" w:rsidRPr="00457A7C" w:rsidRDefault="000B72DE" w:rsidP="00942A34">
      <w:pPr>
        <w:rPr>
          <w:lang w:eastAsia="zh-CN"/>
        </w:rPr>
        <w:sectPr w:rsidR="000B72DE" w:rsidRPr="00457A7C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43F51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962FB3" w:rsidRPr="0082085C" w:rsidRDefault="00962FB3" w:rsidP="00962FB3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962FB3" w:rsidRDefault="00962FB3" w:rsidP="00962FB3">
      <w:pPr>
        <w:rPr>
          <w:lang w:eastAsia="zh-CN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0"/>
        <w:gridCol w:w="7040"/>
        <w:gridCol w:w="957"/>
      </w:tblGrid>
      <w:tr w:rsidR="00962FB3" w:rsidTr="00F50C8C">
        <w:tc>
          <w:tcPr>
            <w:tcW w:w="1290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7040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957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962FB3" w:rsidTr="00F50C8C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FB3" w:rsidRDefault="00962FB3" w:rsidP="00704AB6">
            <w:pPr>
              <w:jc w:val="center"/>
              <w:rPr>
                <w:lang w:eastAsia="zh-CN"/>
              </w:rPr>
            </w:pPr>
          </w:p>
        </w:tc>
        <w:tc>
          <w:tcPr>
            <w:tcW w:w="70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FB3" w:rsidRDefault="00962FB3" w:rsidP="00704AB6">
            <w:pPr>
              <w:jc w:val="both"/>
            </w:pPr>
          </w:p>
        </w:tc>
        <w:tc>
          <w:tcPr>
            <w:tcW w:w="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</w:p>
        </w:tc>
      </w:tr>
      <w:tr w:rsidR="00704AB6" w:rsidTr="00704AB6">
        <w:tc>
          <w:tcPr>
            <w:tcW w:w="1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04AB6" w:rsidRDefault="00704AB6" w:rsidP="00F0363F">
            <w:pPr>
              <w:jc w:val="center"/>
              <w:rPr>
                <w:lang w:eastAsia="zh-CN"/>
              </w:rPr>
            </w:pPr>
          </w:p>
        </w:tc>
        <w:tc>
          <w:tcPr>
            <w:tcW w:w="70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4AB6" w:rsidRDefault="00704AB6" w:rsidP="00704AB6">
            <w:pPr>
              <w:jc w:val="both"/>
              <w:rPr>
                <w:lang w:eastAsia="zh-CN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4AB6" w:rsidRDefault="00704AB6" w:rsidP="002342DA">
            <w:pPr>
              <w:jc w:val="center"/>
              <w:rPr>
                <w:lang w:eastAsia="zh-CN"/>
              </w:rPr>
            </w:pPr>
          </w:p>
        </w:tc>
      </w:tr>
    </w:tbl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  <w:sectPr w:rsidR="00962FB3" w:rsidSect="00962FB3">
          <w:headerReference w:type="default" r:id="rId100"/>
          <w:footerReference w:type="default" r:id="rId101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962FB3" w:rsidRPr="00525EC8" w:rsidRDefault="00962FB3" w:rsidP="00962FB3">
      <w:pPr>
        <w:pStyle w:val="1"/>
        <w:numPr>
          <w:ilvl w:val="0"/>
          <w:numId w:val="0"/>
        </w:numPr>
        <w:ind w:left="680" w:hanging="680"/>
        <w:jc w:val="center"/>
      </w:pPr>
      <w:bookmarkStart w:id="1" w:name="_Toc145832211"/>
      <w:bookmarkStart w:id="2" w:name="_Toc164150563"/>
      <w:bookmarkStart w:id="3" w:name="_Toc183405483"/>
      <w:bookmarkStart w:id="4" w:name="_Toc380571001"/>
      <w:r>
        <w:rPr>
          <w:rFonts w:hint="eastAsia"/>
        </w:rPr>
        <w:lastRenderedPageBreak/>
        <w:t>参考文件</w:t>
      </w:r>
      <w:bookmarkEnd w:id="1"/>
      <w:bookmarkEnd w:id="2"/>
      <w:bookmarkEnd w:id="3"/>
      <w:bookmarkEnd w:id="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01"/>
        <w:gridCol w:w="2936"/>
        <w:gridCol w:w="750"/>
      </w:tblGrid>
      <w:tr w:rsidR="00962FB3" w:rsidTr="00F50C8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962FB3" w:rsidTr="00F50C8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Default="00962FB3" w:rsidP="00F50C8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Pr="000D2AAB" w:rsidRDefault="00962FB3" w:rsidP="00F50C8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</w:p>
        </w:tc>
      </w:tr>
    </w:tbl>
    <w:p w:rsidR="00962FB3" w:rsidRPr="005E5BDB" w:rsidRDefault="00962FB3" w:rsidP="00962FB3">
      <w:pPr>
        <w:rPr>
          <w:lang w:val="en-US" w:eastAsia="zh-CN"/>
        </w:rPr>
      </w:pPr>
    </w:p>
    <w:p w:rsidR="00033207" w:rsidRPr="005E5BDB" w:rsidRDefault="00033207" w:rsidP="00942A34">
      <w:pPr>
        <w:rPr>
          <w:lang w:val="en-US" w:eastAsia="zh-CN"/>
        </w:rPr>
      </w:pPr>
    </w:p>
    <w:sectPr w:rsidR="00033207" w:rsidRPr="005E5BDB" w:rsidSect="00942A34">
      <w:headerReference w:type="even" r:id="rId102"/>
      <w:headerReference w:type="default" r:id="rId103"/>
      <w:footerReference w:type="default" r:id="rId104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053" w:rsidRDefault="00460053" w:rsidP="00942A34">
      <w:r>
        <w: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endnote>
  <w:endnote w:type="continuationSeparator" w:id="0">
    <w:p w:rsidR="00460053" w:rsidRDefault="00460053" w:rsidP="00942A34">
      <w:r>
        <w:continuation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A06F8D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FB3" w:rsidRPr="00915DD3" w:rsidRDefault="00962FB3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053" w:rsidRDefault="00460053" w:rsidP="00942A34">
      <w:r>
        <w: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footnote>
  <w:footnote w:type="continuationSeparator" w:id="0">
    <w:p w:rsidR="00460053" w:rsidRDefault="00460053" w:rsidP="00942A34">
      <w:r>
        <w:continuation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DF2EF6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FB3" w:rsidRPr="001261FD" w:rsidRDefault="00962FB3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962FB3" w:rsidRPr="003209C9" w:rsidRDefault="00243F51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62FB3" w:rsidRPr="003209C9" w:rsidRDefault="00962FB3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243F51" w:rsidRPr="003209C9">
      <w:rPr>
        <w:rFonts w:hint="eastAsia"/>
        <w:lang w:eastAsia="zh-CN"/>
      </w:rPr>
      <w:t>版本号：</w:t>
    </w:r>
    <w:r w:rsidR="00243F51">
      <w:rPr>
        <w:rFonts w:ascii="Times New Roman" w:hAnsi="Times New Roman" w:hint="eastAsia"/>
        <w:lang w:eastAsia="zh-CN"/>
      </w:rPr>
      <w:t>{</w:t>
    </w:r>
    <w:r w:rsidR="00243F51">
      <w:rPr>
        <w:rFonts w:ascii="Times New Roman" w:hAnsi="Times New Roman"/>
        <w:lang w:eastAsia="zh-CN"/>
      </w:rPr>
      <w:t>r</w:t>
    </w:r>
    <w:r w:rsidR="00243F51">
      <w:rPr>
        <w:rFonts w:ascii="Times New Roman" w:hAnsi="Times New Roman" w:hint="eastAsia"/>
        <w:lang w:eastAsia="zh-CN"/>
      </w:rPr>
      <w:t>}</w:t>
    </w:r>
    <w:r w:rsidR="00243F51" w:rsidRPr="003209C9">
      <w:rPr>
        <w:rFonts w:hint="eastAsia"/>
        <w:lang w:eastAsia="zh-CN"/>
      </w:rPr>
      <w:t xml:space="preserve">   </w:t>
    </w:r>
    <w:r w:rsidR="00243F51" w:rsidRPr="003209C9">
      <w:rPr>
        <w:rFonts w:hint="eastAsia"/>
        <w:lang w:eastAsia="zh-CN"/>
      </w:rPr>
      <w:t>第</w:t>
    </w:r>
    <w:r w:rsidR="00243F51" w:rsidRPr="003209C9">
      <w:rPr>
        <w:rFonts w:hint="eastAsia"/>
        <w:lang w:eastAsia="zh-CN"/>
      </w:rPr>
      <w:t xml:space="preserve"> </w:t>
    </w:r>
    <w:r w:rsidR="00A06F8D" w:rsidRPr="003209C9">
      <w:fldChar w:fldCharType="begin"/>
    </w:r>
    <w:r w:rsidR="00243F51" w:rsidRPr="003209C9">
      <w:rPr>
        <w:lang w:eastAsia="zh-CN"/>
      </w:rPr>
      <w:instrText xml:space="preserve"> PAGE </w:instrText>
    </w:r>
    <w:r w:rsidR="00A06F8D" w:rsidRPr="003209C9">
      <w:fldChar w:fldCharType="separate"/>
    </w:r>
    <w:r w:rsidR="00D47B24">
      <w:rPr>
        <w:noProof/>
        <w:lang w:eastAsia="zh-CN"/>
      </w:rPr>
      <w:t>4</w:t>
    </w:r>
    <w:r w:rsidR="00A06F8D" w:rsidRPr="003209C9">
      <w:fldChar w:fldCharType="end"/>
    </w:r>
    <w:r w:rsidR="00243F51" w:rsidRPr="003209C9">
      <w:rPr>
        <w:rFonts w:hint="eastAsia"/>
        <w:lang w:eastAsia="zh-CN"/>
      </w:rPr>
      <w:t xml:space="preserve"> </w:t>
    </w:r>
    <w:r w:rsidR="00243F51" w:rsidRPr="003209C9">
      <w:rPr>
        <w:rFonts w:hint="eastAsia"/>
        <w:lang w:eastAsia="zh-CN"/>
      </w:rPr>
      <w:t>页</w:t>
    </w:r>
    <w:r w:rsidR="00243F51" w:rsidRPr="003209C9">
      <w:rPr>
        <w:rFonts w:hint="eastAsia"/>
        <w:lang w:eastAsia="zh-CN"/>
      </w:rPr>
      <w:t xml:space="preserve"> </w:t>
    </w:r>
    <w:r w:rsidR="00243F51" w:rsidRPr="003209C9">
      <w:rPr>
        <w:rFonts w:hint="eastAsia"/>
        <w:lang w:eastAsia="zh-CN"/>
      </w:rPr>
      <w:t>共</w:t>
    </w:r>
    <w:r w:rsidR="00243F51" w:rsidRPr="003209C9">
      <w:rPr>
        <w:rFonts w:hint="eastAsia"/>
        <w:lang w:eastAsia="zh-CN"/>
      </w:rPr>
      <w:t xml:space="preserve"> </w:t>
    </w:r>
    <w:r w:rsidR="00243F51">
      <w:rPr>
        <w:rFonts w:hint="eastAsia"/>
        <w:lang w:eastAsia="zh-CN"/>
      </w:rPr>
      <w:t>{</w:t>
    </w:r>
    <w:r w:rsidR="00243F51">
      <w:rPr>
        <w:lang w:eastAsia="zh-CN"/>
      </w:rPr>
      <w:t>pages</w:t>
    </w:r>
    <w:r w:rsidR="00243F51">
      <w:rPr>
        <w:rFonts w:hint="eastAsia"/>
        <w:lang w:eastAsia="zh-CN"/>
      </w:rPr>
      <w:t>}</w:t>
    </w:r>
    <w:r w:rsidR="00243F51">
      <w:rPr>
        <w:lang w:eastAsia="zh-CN"/>
      </w:rPr>
      <w:t xml:space="preserve"> </w:t>
    </w:r>
    <w:r w:rsidR="00243F51">
      <w:rPr>
        <w:rFonts w:hint="eastAsia"/>
        <w:lang w:eastAsia="zh-CN"/>
      </w:rPr>
      <w:t>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FB3" w:rsidRPr="001261FD" w:rsidRDefault="00FD7C81" w:rsidP="00962FB3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962FB3">
      <w:rPr>
        <w:rFonts w:ascii="Times New Roman" w:hAnsi="Times New Roman" w:hint="eastAsia"/>
        <w:bCs/>
        <w:lang w:val="en-US" w:eastAsia="zh-CN"/>
      </w:rPr>
      <w:t>阳江</w:t>
    </w:r>
    <w:r w:rsidR="00962FB3">
      <w:rPr>
        <w:rFonts w:ascii="Times New Roman" w:hAnsi="Times New Roman" w:hint="eastAsia"/>
        <w:bCs/>
        <w:lang w:val="en-US" w:eastAsia="zh-CN"/>
      </w:rPr>
      <w:t>5&amp;6</w:t>
    </w:r>
    <w:r w:rsidR="00962FB3">
      <w:rPr>
        <w:rFonts w:ascii="Times New Roman" w:hAnsi="Times New Roman" w:hint="eastAsia"/>
        <w:bCs/>
        <w:lang w:val="en-US" w:eastAsia="zh-CN"/>
      </w:rPr>
      <w:t>号机组</w:t>
    </w:r>
    <w:r w:rsidR="00962FB3" w:rsidRPr="001261FD">
      <w:rPr>
        <w:rFonts w:ascii="Times New Roman" w:hAnsi="Times New Roman"/>
        <w:lang w:val="en-US" w:eastAsia="zh-CN"/>
      </w:rPr>
      <w:t xml:space="preserve"> DCS</w:t>
    </w:r>
    <w:r w:rsidR="00962FB3">
      <w:rPr>
        <w:rFonts w:ascii="Times New Roman" w:hAnsi="Times New Roman" w:hint="eastAsia"/>
        <w:lang w:val="en-US" w:eastAsia="zh-CN"/>
      </w:rPr>
      <w:t>项目</w:t>
    </w:r>
  </w:p>
  <w:p w:rsidR="00243F51" w:rsidRPr="003209C9" w:rsidRDefault="00243F51" w:rsidP="00243F51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243F51" w:rsidRPr="003209C9" w:rsidRDefault="00243F51" w:rsidP="00243F51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>
      <w:rPr>
        <w:rFonts w:ascii="Times New Roman" w:hAnsi="Times New Roman" w:hint="eastAsia"/>
        <w:lang w:eastAsia="zh-CN"/>
      </w:rPr>
      <w:t>{</w:t>
    </w:r>
    <w:r>
      <w:rPr>
        <w:rFonts w:ascii="Times New Roman" w:hAnsi="Times New Roman"/>
        <w:lang w:eastAsia="zh-CN"/>
      </w:rPr>
      <w:t>r</w:t>
    </w:r>
    <w:r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="00A06F8D" w:rsidRPr="003209C9">
      <w:fldChar w:fldCharType="begin"/>
    </w:r>
    <w:r w:rsidRPr="003209C9">
      <w:rPr>
        <w:lang w:eastAsia="zh-CN"/>
      </w:rPr>
      <w:instrText xml:space="preserve"> PAGE </w:instrText>
    </w:r>
    <w:r w:rsidR="00A06F8D" w:rsidRPr="003209C9">
      <w:fldChar w:fldCharType="separate"/>
    </w:r>
    <w:r w:rsidR="00D47B24">
      <w:rPr>
        <w:noProof/>
        <w:lang w:eastAsia="zh-CN"/>
      </w:rPr>
      <w:t>5</w:t>
    </w:r>
    <w:r w:rsidR="00A06F8D"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{</w:t>
    </w:r>
    <w:r>
      <w:rPr>
        <w:lang w:eastAsia="zh-CN"/>
      </w:rPr>
      <w:t>pages</w:t>
    </w:r>
    <w:r>
      <w:rPr>
        <w:rFonts w:hint="eastAsia"/>
        <w:lang w:eastAsia="zh-CN"/>
      </w:rPr>
      <w:t>}</w:t>
    </w:r>
    <w:r>
      <w:rPr>
        <w:lang w:eastAsia="zh-CN"/>
      </w:rPr>
      <w:t xml:space="preserve"> </w:t>
    </w:r>
    <w:r>
      <w:rPr>
        <w:rFonts w:hint="eastAsia"/>
        <w:lang w:eastAsia="zh-CN"/>
      </w:rPr>
      <w:t>页</w:t>
    </w:r>
  </w:p>
  <w:p w:rsidR="00962FB3" w:rsidRPr="00243F51" w:rsidRDefault="00962FB3" w:rsidP="00243F51">
    <w:pPr>
      <w:tabs>
        <w:tab w:val="left" w:pos="408"/>
        <w:tab w:val="right" w:pos="9071"/>
      </w:tabs>
      <w:jc w:val="right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53E8B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55A"/>
    <w:rsid w:val="000E44A9"/>
    <w:rsid w:val="000F1686"/>
    <w:rsid w:val="0010779D"/>
    <w:rsid w:val="00111CCC"/>
    <w:rsid w:val="00121DB3"/>
    <w:rsid w:val="001261FD"/>
    <w:rsid w:val="00127710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7CA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11D78"/>
    <w:rsid w:val="0021693B"/>
    <w:rsid w:val="0022486F"/>
    <w:rsid w:val="00226EB2"/>
    <w:rsid w:val="0023206B"/>
    <w:rsid w:val="002342DA"/>
    <w:rsid w:val="00237130"/>
    <w:rsid w:val="00243F51"/>
    <w:rsid w:val="0026178F"/>
    <w:rsid w:val="002648E1"/>
    <w:rsid w:val="002703BE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3977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2B9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6656"/>
    <w:rsid w:val="00450AA2"/>
    <w:rsid w:val="00457950"/>
    <w:rsid w:val="004579B6"/>
    <w:rsid w:val="00457A7C"/>
    <w:rsid w:val="00460053"/>
    <w:rsid w:val="00466564"/>
    <w:rsid w:val="0046719B"/>
    <w:rsid w:val="0046732D"/>
    <w:rsid w:val="0047168E"/>
    <w:rsid w:val="0047427E"/>
    <w:rsid w:val="004757F3"/>
    <w:rsid w:val="00476B22"/>
    <w:rsid w:val="00492EA4"/>
    <w:rsid w:val="004C4654"/>
    <w:rsid w:val="004C4E52"/>
    <w:rsid w:val="004C5AD7"/>
    <w:rsid w:val="004D373B"/>
    <w:rsid w:val="004D3BC1"/>
    <w:rsid w:val="004D7541"/>
    <w:rsid w:val="004E2B4B"/>
    <w:rsid w:val="004F400F"/>
    <w:rsid w:val="004F7DDE"/>
    <w:rsid w:val="0050133E"/>
    <w:rsid w:val="00505A8D"/>
    <w:rsid w:val="00506D38"/>
    <w:rsid w:val="00523DE5"/>
    <w:rsid w:val="00527397"/>
    <w:rsid w:val="00532ED0"/>
    <w:rsid w:val="00541059"/>
    <w:rsid w:val="00541C9F"/>
    <w:rsid w:val="00545AA8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B525D"/>
    <w:rsid w:val="005C5E34"/>
    <w:rsid w:val="005E4E52"/>
    <w:rsid w:val="005E541A"/>
    <w:rsid w:val="005E5BDB"/>
    <w:rsid w:val="005F4085"/>
    <w:rsid w:val="00604E49"/>
    <w:rsid w:val="006276E5"/>
    <w:rsid w:val="00634085"/>
    <w:rsid w:val="006539CF"/>
    <w:rsid w:val="00670CCD"/>
    <w:rsid w:val="006746CB"/>
    <w:rsid w:val="0067792C"/>
    <w:rsid w:val="006A5C94"/>
    <w:rsid w:val="006A776C"/>
    <w:rsid w:val="006B7D87"/>
    <w:rsid w:val="006C050A"/>
    <w:rsid w:val="006C4E35"/>
    <w:rsid w:val="006C5484"/>
    <w:rsid w:val="006D30AC"/>
    <w:rsid w:val="006D7163"/>
    <w:rsid w:val="006E0FC9"/>
    <w:rsid w:val="00704AB6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C7F9A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62FB3"/>
    <w:rsid w:val="00963BE1"/>
    <w:rsid w:val="009725A8"/>
    <w:rsid w:val="00982E92"/>
    <w:rsid w:val="00997A3A"/>
    <w:rsid w:val="009A0BF7"/>
    <w:rsid w:val="009A24D9"/>
    <w:rsid w:val="009B0249"/>
    <w:rsid w:val="009C3D51"/>
    <w:rsid w:val="009F19EA"/>
    <w:rsid w:val="009F2B9D"/>
    <w:rsid w:val="009F5C42"/>
    <w:rsid w:val="00A00188"/>
    <w:rsid w:val="00A06F8D"/>
    <w:rsid w:val="00A07006"/>
    <w:rsid w:val="00A2207F"/>
    <w:rsid w:val="00A24F47"/>
    <w:rsid w:val="00A25666"/>
    <w:rsid w:val="00A27E18"/>
    <w:rsid w:val="00A31C24"/>
    <w:rsid w:val="00A4047A"/>
    <w:rsid w:val="00A435C2"/>
    <w:rsid w:val="00A46059"/>
    <w:rsid w:val="00A55974"/>
    <w:rsid w:val="00A639C5"/>
    <w:rsid w:val="00A90392"/>
    <w:rsid w:val="00AA0063"/>
    <w:rsid w:val="00AA3B52"/>
    <w:rsid w:val="00AA56B5"/>
    <w:rsid w:val="00AB27B7"/>
    <w:rsid w:val="00AB3D90"/>
    <w:rsid w:val="00AC1CB8"/>
    <w:rsid w:val="00AC27DC"/>
    <w:rsid w:val="00AD1232"/>
    <w:rsid w:val="00AD3814"/>
    <w:rsid w:val="00AE403F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C442B"/>
    <w:rsid w:val="00BC4FF4"/>
    <w:rsid w:val="00BE0018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44E"/>
    <w:rsid w:val="00C809CE"/>
    <w:rsid w:val="00C8193F"/>
    <w:rsid w:val="00C83A46"/>
    <w:rsid w:val="00C923CB"/>
    <w:rsid w:val="00C95156"/>
    <w:rsid w:val="00CA1969"/>
    <w:rsid w:val="00CA270D"/>
    <w:rsid w:val="00CA34D9"/>
    <w:rsid w:val="00CA38E4"/>
    <w:rsid w:val="00CB718B"/>
    <w:rsid w:val="00CC2978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474A"/>
    <w:rsid w:val="00D37311"/>
    <w:rsid w:val="00D47B24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0784"/>
    <w:rsid w:val="00DA42DE"/>
    <w:rsid w:val="00DB380D"/>
    <w:rsid w:val="00DB5C8A"/>
    <w:rsid w:val="00DD4340"/>
    <w:rsid w:val="00DE371C"/>
    <w:rsid w:val="00DE3919"/>
    <w:rsid w:val="00DF2B1F"/>
    <w:rsid w:val="00DF2EF6"/>
    <w:rsid w:val="00DF3B06"/>
    <w:rsid w:val="00DF5F22"/>
    <w:rsid w:val="00DF6822"/>
    <w:rsid w:val="00E01149"/>
    <w:rsid w:val="00E0189F"/>
    <w:rsid w:val="00E07909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A74D5"/>
    <w:rsid w:val="00EA7839"/>
    <w:rsid w:val="00EB2494"/>
    <w:rsid w:val="00EB3460"/>
    <w:rsid w:val="00EB369B"/>
    <w:rsid w:val="00EB767C"/>
    <w:rsid w:val="00ED0A6A"/>
    <w:rsid w:val="00ED635F"/>
    <w:rsid w:val="00EE04DB"/>
    <w:rsid w:val="00EE1BD4"/>
    <w:rsid w:val="00EF52B4"/>
    <w:rsid w:val="00F02E5D"/>
    <w:rsid w:val="00F0363F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0C8C"/>
    <w:rsid w:val="00F529C7"/>
    <w:rsid w:val="00F5647E"/>
    <w:rsid w:val="00F605AE"/>
    <w:rsid w:val="00F6198F"/>
    <w:rsid w:val="00F75E91"/>
    <w:rsid w:val="00F76B52"/>
    <w:rsid w:val="00FA56C3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link w:val="1Char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0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0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character" w:customStyle="1" w:styleId="1Char">
    <w:name w:val="标题 1 Char"/>
    <w:basedOn w:val="a0"/>
    <w:link w:val="1"/>
    <w:rsid w:val="00962FB3"/>
    <w:rPr>
      <w:rFonts w:ascii="Arial" w:hAnsi="Arial"/>
      <w:b/>
      <w:bCs/>
      <w:kern w:val="44"/>
      <w:sz w:val="28"/>
      <w:szCs w:val="44"/>
    </w:rPr>
  </w:style>
  <w:style w:type="character" w:customStyle="1" w:styleId="Char">
    <w:name w:val="页脚 Char"/>
    <w:basedOn w:val="a0"/>
    <w:link w:val="a3"/>
    <w:rsid w:val="00962FB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header" Target="header4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BED3CA-B5DB-48D6-8975-CAE006B7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0</TotalTime>
  <Pages>5</Pages>
  <Words>502</Words>
  <Characters>2173</Characters>
  <Application>Microsoft Office Word</Application>
  <DocSecurity>0</DocSecurity>
  <Lines>18</Lines>
  <Paragraphs>5</Paragraphs>
  <ScaleCrop>false</ScaleCrop>
  <Company>CTEC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石继坤</cp:lastModifiedBy>
  <cp:revision>3</cp:revision>
  <cp:lastPrinted>2016-07-27T08:42:00Z</cp:lastPrinted>
  <dcterms:created xsi:type="dcterms:W3CDTF">2016-12-07T01:47:00Z</dcterms:created>
  <dcterms:modified xsi:type="dcterms:W3CDTF">2016-12-07T02:26:00Z</dcterms:modified>
</cp:coreProperties>
</file>