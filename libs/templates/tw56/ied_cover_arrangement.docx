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1D11FB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1D11FB">
              <w:rPr>
                <w:rFonts w:hint="eastAsia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1D11F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/>
                <w:lang w:eastAsia="zh-CN"/>
              </w:rPr>
              <w:t>{#r_r_3}</w:t>
            </w: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r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1D11F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st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1D11FB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d_b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1D11FB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c_b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1D11FB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r_b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1D11F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 w:hint="eastAsia"/>
                <w:lang w:eastAsia="zh-CN"/>
              </w:rPr>
              <w:t>{</w:t>
            </w:r>
            <w:r w:rsidRPr="001D11FB">
              <w:rPr>
                <w:rFonts w:ascii="Times New Roman" w:hAnsi="Times New Roman"/>
                <w:lang w:eastAsia="zh-CN"/>
              </w:rPr>
              <w:t>a_b</w:t>
            </w:r>
            <w:r w:rsidRPr="001D11F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1D11FB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D11FB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4B20A7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4B20A7" w:rsidRDefault="004B20A7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4B20A7" w:rsidRPr="0082085C" w:rsidRDefault="004B20A7" w:rsidP="004B20A7">
      <w:pPr>
        <w:jc w:val="center"/>
        <w:rPr>
          <w:rFonts w:hint="eastAsia"/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4B20A7" w:rsidRPr="00586914" w:rsidTr="00BA5F58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4B20A7" w:rsidRPr="00C51DEC" w:rsidRDefault="004B20A7" w:rsidP="00BA5F58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hint="eastAsia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4B20A7" w:rsidRPr="005A4CCF" w:rsidRDefault="004B20A7" w:rsidP="00BA5F58"/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4B20A7" w:rsidRPr="00586914" w:rsidTr="004B20A7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4B20A7" w:rsidRDefault="004B20A7" w:rsidP="00BA5F58">
            <w:pPr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4B20A7" w:rsidRDefault="004B20A7" w:rsidP="00BA5F5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4B20A7" w:rsidRPr="00586914" w:rsidRDefault="004B20A7" w:rsidP="00BA5F5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4B20A7" w:rsidRDefault="004B20A7" w:rsidP="004F3B0D">
      <w:pPr>
        <w:jc w:val="center"/>
        <w:rPr>
          <w:lang w:eastAsia="zh-CN"/>
        </w:rPr>
      </w:pPr>
    </w:p>
    <w:p w:rsidR="004B20A7" w:rsidRDefault="004B20A7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4B20A7" w:rsidRPr="008848ED" w:rsidRDefault="004B20A7" w:rsidP="004B20A7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4B20A7" w:rsidRDefault="004B20A7" w:rsidP="004B20A7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4B20A7" w:rsidTr="00BA5F58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A30AF1" w:rsidRDefault="004B20A7" w:rsidP="00BA5F58">
            <w:pPr>
              <w:spacing w:line="24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A30AF1" w:rsidRDefault="004B20A7" w:rsidP="00BA5F58">
            <w:pPr>
              <w:spacing w:line="24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0A7" w:rsidRPr="00A30AF1" w:rsidRDefault="004B20A7" w:rsidP="00BA5F58">
            <w:pPr>
              <w:spacing w:line="24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4B20A7" w:rsidTr="00BA5F5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E8197A" w:rsidRDefault="004B20A7" w:rsidP="00BA5F58">
            <w:pPr>
              <w:spacing w:line="240" w:lineRule="auto"/>
              <w:rPr>
                <w:rFonts w:ascii="宋体" w:hAnsi="宋体" w:hint="eastAsia"/>
                <w:sz w:val="24"/>
                <w:szCs w:val="24"/>
              </w:rPr>
            </w:pPr>
            <w:bookmarkStart w:id="4" w:name="_GoBack"/>
            <w:bookmarkEnd w:id="4"/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E8197A" w:rsidRDefault="004B20A7" w:rsidP="00BA5F5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0A7" w:rsidRPr="00E8197A" w:rsidRDefault="004B20A7" w:rsidP="00BA5F58">
            <w:pPr>
              <w:jc w:val="center"/>
              <w:rPr>
                <w:rFonts w:ascii="宋体" w:hAnsi="宋体" w:cs="Arial" w:hint="eastAsia"/>
                <w:sz w:val="24"/>
                <w:szCs w:val="24"/>
                <w:lang w:eastAsia="zh-CN"/>
              </w:rPr>
            </w:pPr>
          </w:p>
        </w:tc>
      </w:tr>
      <w:tr w:rsidR="004B20A7" w:rsidTr="00BA5F5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A30AF1" w:rsidRDefault="004B20A7" w:rsidP="00BA5F58">
            <w:pPr>
              <w:spacing w:line="24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20A7" w:rsidRPr="00A30AF1" w:rsidRDefault="004B20A7" w:rsidP="00BA5F58">
            <w:pPr>
              <w:spacing w:line="240" w:lineRule="auto"/>
              <w:jc w:val="center"/>
              <w:rPr>
                <w:rFonts w:ascii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0A7" w:rsidRPr="0060022D" w:rsidRDefault="004B20A7" w:rsidP="00BA5F58">
            <w:pPr>
              <w:jc w:val="center"/>
              <w:rPr>
                <w:rFonts w:ascii="宋体" w:hAnsi="宋体" w:cs="Arial" w:hint="eastAsia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4B20A7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D11F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B20A7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095F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158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14</cp:revision>
  <cp:lastPrinted>2016-11-29T02:00:00Z</cp:lastPrinted>
  <dcterms:created xsi:type="dcterms:W3CDTF">2016-11-29T06:45:00Z</dcterms:created>
  <dcterms:modified xsi:type="dcterms:W3CDTF">2016-12-20T08:29:00Z</dcterms:modified>
</cp:coreProperties>
</file>