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B01E13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B01E13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B01E1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/>
                <w:lang w:eastAsia="zh-CN"/>
              </w:rPr>
              <w:t>{#r_r_3}</w:t>
            </w: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r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B01E1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st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01E13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d_b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01E13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c_b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B01E13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r_b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01E1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 w:hint="eastAsia"/>
                <w:lang w:eastAsia="zh-CN"/>
              </w:rPr>
              <w:t>{</w:t>
            </w:r>
            <w:r w:rsidRPr="00B01E13">
              <w:rPr>
                <w:rFonts w:ascii="Times New Roman" w:hAnsi="Times New Roman"/>
                <w:lang w:eastAsia="zh-CN"/>
              </w:rPr>
              <w:t>a_b</w:t>
            </w:r>
            <w:r w:rsidRPr="00B01E1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B01E1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01E13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1F47C5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1F47C5" w:rsidRDefault="001F47C5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1F47C5" w:rsidRPr="0082085C" w:rsidRDefault="001F47C5" w:rsidP="001F47C5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1F47C5" w:rsidRPr="00586914" w:rsidTr="00054668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1F47C5" w:rsidRPr="00C51DEC" w:rsidRDefault="001F47C5" w:rsidP="00054668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/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/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/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/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/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1F47C5" w:rsidRPr="005A4CCF" w:rsidRDefault="001F47C5" w:rsidP="00054668"/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1F47C5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1F47C5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1F47C5" w:rsidRDefault="001F47C5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1F47C5" w:rsidRPr="00586914" w:rsidRDefault="001F47C5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1F47C5" w:rsidRDefault="001F47C5" w:rsidP="001F47C5">
      <w:pPr>
        <w:jc w:val="center"/>
        <w:rPr>
          <w:lang w:eastAsia="zh-CN"/>
        </w:rPr>
      </w:pPr>
    </w:p>
    <w:p w:rsidR="001F47C5" w:rsidRDefault="001F47C5" w:rsidP="001F47C5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1F47C5" w:rsidRPr="008848ED" w:rsidRDefault="001F47C5" w:rsidP="001F47C5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1F47C5" w:rsidRDefault="001F47C5" w:rsidP="001F47C5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1F47C5" w:rsidTr="00054668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A30AF1" w:rsidRDefault="001F47C5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A30AF1" w:rsidRDefault="001F47C5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7C5" w:rsidRPr="00A30AF1" w:rsidRDefault="001F47C5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1F47C5" w:rsidTr="0005466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E8197A" w:rsidRDefault="001F47C5" w:rsidP="0005466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E8197A" w:rsidRDefault="001F47C5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7C5" w:rsidRPr="00E8197A" w:rsidRDefault="001F47C5" w:rsidP="00054668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F47C5" w:rsidTr="0005466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A30AF1" w:rsidRDefault="001F47C5" w:rsidP="0005466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F47C5" w:rsidRPr="00A30AF1" w:rsidRDefault="001F47C5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7C5" w:rsidRPr="0060022D" w:rsidRDefault="001F47C5" w:rsidP="00054668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1F47C5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47C5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1E13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166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2016-12-21T03:58:00Z</dcterms:modified>
</cp:coreProperties>
</file>