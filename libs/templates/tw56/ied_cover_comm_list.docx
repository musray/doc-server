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817B19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817B19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817B1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/>
                <w:lang w:eastAsia="zh-CN"/>
              </w:rPr>
              <w:t>{#r_r_3}</w:t>
            </w:r>
            <w:r w:rsidRPr="00817B19">
              <w:rPr>
                <w:rFonts w:ascii="Times New Roman" w:hAnsi="Times New Roman" w:hint="eastAsia"/>
                <w:lang w:eastAsia="zh-CN"/>
              </w:rPr>
              <w:t>{</w:t>
            </w:r>
            <w:r w:rsidRPr="00817B19">
              <w:rPr>
                <w:rFonts w:ascii="Times New Roman" w:hAnsi="Times New Roman"/>
                <w:lang w:eastAsia="zh-CN"/>
              </w:rPr>
              <w:t>r</w:t>
            </w:r>
            <w:r w:rsidRPr="00817B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817B1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 w:hint="eastAsia"/>
                <w:lang w:eastAsia="zh-CN"/>
              </w:rPr>
              <w:t>{</w:t>
            </w:r>
            <w:r w:rsidRPr="00817B19">
              <w:rPr>
                <w:rFonts w:ascii="Times New Roman" w:hAnsi="Times New Roman"/>
                <w:lang w:eastAsia="zh-CN"/>
              </w:rPr>
              <w:t>st</w:t>
            </w:r>
            <w:r w:rsidRPr="00817B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817B1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 w:hint="eastAsia"/>
                <w:lang w:eastAsia="zh-CN"/>
              </w:rPr>
              <w:t>{</w:t>
            </w:r>
            <w:r w:rsidRPr="00817B19">
              <w:rPr>
                <w:rFonts w:ascii="Times New Roman" w:hAnsi="Times New Roman"/>
                <w:lang w:eastAsia="zh-CN"/>
              </w:rPr>
              <w:t>d_b</w:t>
            </w:r>
            <w:r w:rsidRPr="00817B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817B1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 w:hint="eastAsia"/>
                <w:lang w:eastAsia="zh-CN"/>
              </w:rPr>
              <w:t>{</w:t>
            </w:r>
            <w:r w:rsidRPr="00817B19">
              <w:rPr>
                <w:rFonts w:ascii="Times New Roman" w:hAnsi="Times New Roman"/>
                <w:lang w:eastAsia="zh-CN"/>
              </w:rPr>
              <w:t>c_b</w:t>
            </w:r>
            <w:r w:rsidRPr="00817B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817B19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 w:hint="eastAsia"/>
                <w:lang w:eastAsia="zh-CN"/>
              </w:rPr>
              <w:t>{</w:t>
            </w:r>
            <w:r w:rsidRPr="00817B19">
              <w:rPr>
                <w:rFonts w:ascii="Times New Roman" w:hAnsi="Times New Roman"/>
                <w:lang w:eastAsia="zh-CN"/>
              </w:rPr>
              <w:t>r_b</w:t>
            </w:r>
            <w:r w:rsidRPr="00817B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817B1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 w:hint="eastAsia"/>
                <w:lang w:eastAsia="zh-CN"/>
              </w:rPr>
              <w:t>{</w:t>
            </w:r>
            <w:r w:rsidRPr="00817B19">
              <w:rPr>
                <w:rFonts w:ascii="Times New Roman" w:hAnsi="Times New Roman"/>
                <w:lang w:eastAsia="zh-CN"/>
              </w:rPr>
              <w:t>a_b</w:t>
            </w:r>
            <w:r w:rsidRPr="00817B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817B1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817B19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817B1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817B19" w:rsidRDefault="00817B19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817B19" w:rsidRPr="0082085C" w:rsidRDefault="00817B19" w:rsidP="00817B19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817B19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817B19" w:rsidRPr="00C51DEC" w:rsidRDefault="00817B19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/>
        </w:tc>
        <w:tc>
          <w:tcPr>
            <w:tcW w:w="798" w:type="pct"/>
            <w:noWrap/>
            <w:vAlign w:val="center"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/>
        </w:tc>
        <w:tc>
          <w:tcPr>
            <w:tcW w:w="798" w:type="pct"/>
            <w:noWrap/>
            <w:vAlign w:val="center"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/>
        </w:tc>
        <w:tc>
          <w:tcPr>
            <w:tcW w:w="798" w:type="pct"/>
            <w:noWrap/>
            <w:vAlign w:val="center"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/>
        </w:tc>
        <w:tc>
          <w:tcPr>
            <w:tcW w:w="798" w:type="pct"/>
            <w:noWrap/>
            <w:vAlign w:val="center"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/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817B19" w:rsidRPr="005A4CCF" w:rsidRDefault="00817B19" w:rsidP="00B27FED"/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817B1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817B19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817B19" w:rsidRDefault="00817B1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817B19" w:rsidRPr="00586914" w:rsidRDefault="00817B1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817B19" w:rsidRDefault="00817B19" w:rsidP="00817B19">
      <w:pPr>
        <w:jc w:val="center"/>
        <w:rPr>
          <w:lang w:eastAsia="zh-CN"/>
        </w:rPr>
      </w:pPr>
    </w:p>
    <w:p w:rsidR="00817B19" w:rsidRDefault="00817B19" w:rsidP="00817B19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817B19" w:rsidRPr="008848ED" w:rsidRDefault="00817B19" w:rsidP="00817B19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817B19" w:rsidRDefault="00817B19" w:rsidP="00817B19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817B19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17B19" w:rsidRPr="00A30AF1" w:rsidRDefault="00817B1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17B19" w:rsidRPr="00A30AF1" w:rsidRDefault="00817B1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B19" w:rsidRPr="00A30AF1" w:rsidRDefault="00817B1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817B19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17B19" w:rsidRPr="00E8197A" w:rsidRDefault="00817B19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17B19" w:rsidRPr="00E8197A" w:rsidRDefault="00817B1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B19" w:rsidRPr="00E8197A" w:rsidRDefault="00817B19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817B19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17B19" w:rsidRPr="00A30AF1" w:rsidRDefault="00817B19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817B19" w:rsidRPr="00A30AF1" w:rsidRDefault="00817B1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B19" w:rsidRPr="0060022D" w:rsidRDefault="00817B19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817B19" w:rsidRPr="00435A49" w:rsidRDefault="00817B19" w:rsidP="00817B19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817B19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17B19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152</TotalTime>
  <Pages>5</Pages>
  <Words>502</Words>
  <Characters>2053</Characters>
  <Application>Microsoft Office Word</Application>
  <DocSecurity>0</DocSecurity>
  <Lines>17</Lines>
  <Paragraphs>5</Paragraphs>
  <ScaleCrop>false</ScaleCrop>
  <Company>CTEC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12</cp:revision>
  <cp:lastPrinted>2016-11-29T02:00:00Z</cp:lastPrinted>
  <dcterms:created xsi:type="dcterms:W3CDTF">2016-11-29T06:45:00Z</dcterms:created>
  <dcterms:modified xsi:type="dcterms:W3CDTF">2016-12-20T08:37:00Z</dcterms:modified>
</cp:coreProperties>
</file>