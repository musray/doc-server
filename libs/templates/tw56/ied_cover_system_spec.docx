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AD54EB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AD54EB">
              <w:rPr>
                <w:rFonts w:hint="eastAsia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AD54E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/>
                <w:lang w:eastAsia="zh-CN"/>
              </w:rPr>
              <w:t>{#r_r_3}</w:t>
            </w:r>
            <w:r w:rsidRPr="00AD54EB">
              <w:rPr>
                <w:rFonts w:ascii="Times New Roman" w:hAnsi="Times New Roman" w:hint="eastAsia"/>
                <w:lang w:eastAsia="zh-CN"/>
              </w:rPr>
              <w:t>{</w:t>
            </w:r>
            <w:r w:rsidRPr="00AD54EB">
              <w:rPr>
                <w:rFonts w:ascii="Times New Roman" w:hAnsi="Times New Roman"/>
                <w:lang w:eastAsia="zh-CN"/>
              </w:rPr>
              <w:t>r</w:t>
            </w:r>
            <w:r w:rsidRPr="00AD54E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AD54E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 w:hint="eastAsia"/>
                <w:lang w:eastAsia="zh-CN"/>
              </w:rPr>
              <w:t>{</w:t>
            </w:r>
            <w:r w:rsidRPr="00AD54EB">
              <w:rPr>
                <w:rFonts w:ascii="Times New Roman" w:hAnsi="Times New Roman"/>
                <w:lang w:eastAsia="zh-CN"/>
              </w:rPr>
              <w:t>st</w:t>
            </w:r>
            <w:r w:rsidRPr="00AD54E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D54EB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 w:hint="eastAsia"/>
                <w:lang w:eastAsia="zh-CN"/>
              </w:rPr>
              <w:t>{</w:t>
            </w:r>
            <w:r w:rsidRPr="00AD54EB">
              <w:rPr>
                <w:rFonts w:ascii="Times New Roman" w:hAnsi="Times New Roman"/>
                <w:lang w:eastAsia="zh-CN"/>
              </w:rPr>
              <w:t>d_b</w:t>
            </w:r>
            <w:r w:rsidRPr="00AD54E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D54EB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 w:hint="eastAsia"/>
                <w:lang w:eastAsia="zh-CN"/>
              </w:rPr>
              <w:t>{</w:t>
            </w:r>
            <w:r w:rsidRPr="00AD54EB">
              <w:rPr>
                <w:rFonts w:ascii="Times New Roman" w:hAnsi="Times New Roman"/>
                <w:lang w:eastAsia="zh-CN"/>
              </w:rPr>
              <w:t>c_b</w:t>
            </w:r>
            <w:r w:rsidRPr="00AD54E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AD54EB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 w:hint="eastAsia"/>
                <w:lang w:eastAsia="zh-CN"/>
              </w:rPr>
              <w:t>{</w:t>
            </w:r>
            <w:r w:rsidRPr="00AD54EB">
              <w:rPr>
                <w:rFonts w:ascii="Times New Roman" w:hAnsi="Times New Roman"/>
                <w:lang w:eastAsia="zh-CN"/>
              </w:rPr>
              <w:t>r_b</w:t>
            </w:r>
            <w:r w:rsidRPr="00AD54E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D54E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 w:hint="eastAsia"/>
                <w:lang w:eastAsia="zh-CN"/>
              </w:rPr>
              <w:t>{</w:t>
            </w:r>
            <w:r w:rsidRPr="00AD54EB">
              <w:rPr>
                <w:rFonts w:ascii="Times New Roman" w:hAnsi="Times New Roman"/>
                <w:lang w:eastAsia="zh-CN"/>
              </w:rPr>
              <w:t>a_b</w:t>
            </w:r>
            <w:r w:rsidRPr="00AD54E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AD54E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D54EB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39pt;height:18pt" o:ole="">
                  <v:imagedata r:id="rId47" o:title=""/>
                </v:shape>
                <w:control r:id="rId48" w:name="CheckBox10" w:shapeid="_x0000_i1185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6" type="#_x0000_t75" style="width:39.75pt;height:18pt" o:ole="">
                  <v:imagedata r:id="rId73" o:title=""/>
                </v:shape>
                <w:control r:id="rId74" w:name="CheckBox31" w:shapeid="_x0000_i1186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AD54EB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AD54EB" w:rsidRDefault="00AD54EB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D54EB" w:rsidRPr="0082085C" w:rsidRDefault="00AD54EB" w:rsidP="00AD54EB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AD54EB" w:rsidRPr="00586914" w:rsidTr="00FD2C4F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AD54EB" w:rsidRPr="00C51DEC" w:rsidRDefault="00AD54EB" w:rsidP="00FD2C4F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/>
        </w:tc>
        <w:tc>
          <w:tcPr>
            <w:tcW w:w="798" w:type="pct"/>
            <w:noWrap/>
            <w:vAlign w:val="center"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/>
        </w:tc>
        <w:tc>
          <w:tcPr>
            <w:tcW w:w="798" w:type="pct"/>
            <w:noWrap/>
            <w:vAlign w:val="center"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/>
        </w:tc>
        <w:tc>
          <w:tcPr>
            <w:tcW w:w="798" w:type="pct"/>
            <w:noWrap/>
            <w:vAlign w:val="center"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/>
        </w:tc>
        <w:tc>
          <w:tcPr>
            <w:tcW w:w="798" w:type="pct"/>
            <w:noWrap/>
            <w:vAlign w:val="center"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/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AD54EB" w:rsidRPr="005A4CCF" w:rsidRDefault="00AD54EB" w:rsidP="00FD2C4F"/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D54EB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D54EB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AD54EB" w:rsidRDefault="00AD54EB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D54EB" w:rsidRPr="00586914" w:rsidRDefault="00AD54EB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AD54EB" w:rsidRDefault="00AD54EB" w:rsidP="00AD54EB">
      <w:pPr>
        <w:jc w:val="center"/>
        <w:rPr>
          <w:lang w:eastAsia="zh-CN"/>
        </w:rPr>
      </w:pPr>
    </w:p>
    <w:p w:rsidR="00AD54EB" w:rsidRDefault="00AD54EB" w:rsidP="00AD54EB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D54EB" w:rsidRPr="008848ED" w:rsidRDefault="00AD54EB" w:rsidP="00AD54EB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AD54EB" w:rsidRDefault="00AD54EB" w:rsidP="00AD54EB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AD54EB" w:rsidTr="00FD2C4F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D54EB" w:rsidRPr="00A30AF1" w:rsidRDefault="00AD54EB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D54EB" w:rsidRPr="00A30AF1" w:rsidRDefault="00AD54EB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4EB" w:rsidRPr="00A30AF1" w:rsidRDefault="00AD54EB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AD54EB" w:rsidTr="00FD2C4F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D54EB" w:rsidRPr="00E8197A" w:rsidRDefault="00AD54EB" w:rsidP="00FD2C4F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D54EB" w:rsidRPr="00E8197A" w:rsidRDefault="00AD54EB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4EB" w:rsidRPr="00E8197A" w:rsidRDefault="00AD54EB" w:rsidP="00FD2C4F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AD54EB" w:rsidTr="00FD2C4F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D54EB" w:rsidRPr="00A30AF1" w:rsidRDefault="00AD54EB" w:rsidP="00FD2C4F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D54EB" w:rsidRPr="00A30AF1" w:rsidRDefault="00AD54EB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4EB" w:rsidRPr="0060022D" w:rsidRDefault="00AD54EB" w:rsidP="00FD2C4F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AD54EB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54EB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19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7</cp:revision>
  <cp:lastPrinted>2016-11-29T02:00:00Z</cp:lastPrinted>
  <dcterms:created xsi:type="dcterms:W3CDTF">2016-11-29T06:45:00Z</dcterms:created>
  <dcterms:modified xsi:type="dcterms:W3CDTF">2016-12-21T05:40:00Z</dcterms:modified>
</cp:coreProperties>
</file>