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AE18A9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AE18A9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AE18A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/>
                <w:lang w:eastAsia="zh-CN"/>
              </w:rPr>
              <w:t>{#r_r_3}</w:t>
            </w:r>
            <w:r w:rsidRPr="00AE18A9">
              <w:rPr>
                <w:rFonts w:ascii="Times New Roman" w:hAnsi="Times New Roman" w:hint="eastAsia"/>
                <w:lang w:eastAsia="zh-CN"/>
              </w:rPr>
              <w:t>{</w:t>
            </w:r>
            <w:r w:rsidRPr="00AE18A9">
              <w:rPr>
                <w:rFonts w:ascii="Times New Roman" w:hAnsi="Times New Roman"/>
                <w:lang w:eastAsia="zh-CN"/>
              </w:rPr>
              <w:t>r</w:t>
            </w:r>
            <w:r w:rsidRPr="00AE18A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AE18A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 w:hint="eastAsia"/>
                <w:lang w:eastAsia="zh-CN"/>
              </w:rPr>
              <w:t>{</w:t>
            </w:r>
            <w:r w:rsidRPr="00AE18A9">
              <w:rPr>
                <w:rFonts w:ascii="Times New Roman" w:hAnsi="Times New Roman"/>
                <w:lang w:eastAsia="zh-CN"/>
              </w:rPr>
              <w:t>st</w:t>
            </w:r>
            <w:r w:rsidRPr="00AE18A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E18A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 w:hint="eastAsia"/>
                <w:lang w:eastAsia="zh-CN"/>
              </w:rPr>
              <w:t>{</w:t>
            </w:r>
            <w:r w:rsidRPr="00AE18A9">
              <w:rPr>
                <w:rFonts w:ascii="Times New Roman" w:hAnsi="Times New Roman"/>
                <w:lang w:eastAsia="zh-CN"/>
              </w:rPr>
              <w:t>d_b</w:t>
            </w:r>
            <w:r w:rsidRPr="00AE18A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E18A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 w:hint="eastAsia"/>
                <w:lang w:eastAsia="zh-CN"/>
              </w:rPr>
              <w:t>{</w:t>
            </w:r>
            <w:r w:rsidRPr="00AE18A9">
              <w:rPr>
                <w:rFonts w:ascii="Times New Roman" w:hAnsi="Times New Roman"/>
                <w:lang w:eastAsia="zh-CN"/>
              </w:rPr>
              <w:t>c_b</w:t>
            </w:r>
            <w:r w:rsidRPr="00AE18A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AE18A9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 w:hint="eastAsia"/>
                <w:lang w:eastAsia="zh-CN"/>
              </w:rPr>
              <w:t>{</w:t>
            </w:r>
            <w:r w:rsidRPr="00AE18A9">
              <w:rPr>
                <w:rFonts w:ascii="Times New Roman" w:hAnsi="Times New Roman"/>
                <w:lang w:eastAsia="zh-CN"/>
              </w:rPr>
              <w:t>r_b</w:t>
            </w:r>
            <w:r w:rsidRPr="00AE18A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E18A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 w:hint="eastAsia"/>
                <w:lang w:eastAsia="zh-CN"/>
              </w:rPr>
              <w:t>{</w:t>
            </w:r>
            <w:r w:rsidRPr="00AE18A9">
              <w:rPr>
                <w:rFonts w:ascii="Times New Roman" w:hAnsi="Times New Roman"/>
                <w:lang w:eastAsia="zh-CN"/>
              </w:rPr>
              <w:t>a_b</w:t>
            </w:r>
            <w:r w:rsidRPr="00AE18A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AE18A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AE18A9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39pt;height:18pt" o:ole="">
                  <v:imagedata r:id="rId45" o:title=""/>
                </v:shape>
                <w:control r:id="rId46" w:name="CheckBox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AE18A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AE18A9" w:rsidRDefault="00AE18A9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E18A9" w:rsidRPr="0082085C" w:rsidRDefault="00AE18A9" w:rsidP="00AE18A9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AE18A9" w:rsidRPr="00586914" w:rsidTr="00054668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AE18A9" w:rsidRPr="00C51DEC" w:rsidRDefault="00AE18A9" w:rsidP="00054668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/>
        </w:tc>
        <w:tc>
          <w:tcPr>
            <w:tcW w:w="798" w:type="pct"/>
            <w:noWrap/>
            <w:vAlign w:val="center"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/>
        </w:tc>
        <w:tc>
          <w:tcPr>
            <w:tcW w:w="798" w:type="pct"/>
            <w:noWrap/>
            <w:vAlign w:val="center"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/>
        </w:tc>
        <w:tc>
          <w:tcPr>
            <w:tcW w:w="798" w:type="pct"/>
            <w:noWrap/>
            <w:vAlign w:val="center"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/>
        </w:tc>
        <w:tc>
          <w:tcPr>
            <w:tcW w:w="798" w:type="pct"/>
            <w:noWrap/>
            <w:vAlign w:val="center"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/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AE18A9" w:rsidRPr="005A4CCF" w:rsidRDefault="00AE18A9" w:rsidP="00054668"/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AE18A9" w:rsidRPr="00586914" w:rsidTr="00054668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AE18A9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AE18A9" w:rsidRDefault="00AE18A9" w:rsidP="00054668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AE18A9" w:rsidRPr="00586914" w:rsidRDefault="00AE18A9" w:rsidP="00054668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AE18A9" w:rsidRDefault="00AE18A9" w:rsidP="00AE18A9">
      <w:pPr>
        <w:jc w:val="center"/>
        <w:rPr>
          <w:lang w:eastAsia="zh-CN"/>
        </w:rPr>
      </w:pPr>
    </w:p>
    <w:p w:rsidR="00AE18A9" w:rsidRDefault="00AE18A9" w:rsidP="00AE18A9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E18A9" w:rsidRPr="008848ED" w:rsidRDefault="00AE18A9" w:rsidP="00AE18A9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AE18A9" w:rsidRDefault="00AE18A9" w:rsidP="00AE18A9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AE18A9" w:rsidTr="00054668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E18A9" w:rsidRPr="00A30AF1" w:rsidRDefault="00AE18A9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E18A9" w:rsidRPr="00A30AF1" w:rsidRDefault="00AE18A9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8A9" w:rsidRPr="00A30AF1" w:rsidRDefault="00AE18A9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AE18A9" w:rsidTr="00054668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E18A9" w:rsidRPr="00E8197A" w:rsidRDefault="00AE18A9" w:rsidP="00054668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E18A9" w:rsidRPr="00E8197A" w:rsidRDefault="00AE18A9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8A9" w:rsidRPr="00E8197A" w:rsidRDefault="00AE18A9" w:rsidP="00054668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AE18A9" w:rsidTr="00054668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E18A9" w:rsidRPr="00A30AF1" w:rsidRDefault="00AE18A9" w:rsidP="00054668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E18A9" w:rsidRPr="00A30AF1" w:rsidRDefault="00AE18A9" w:rsidP="00054668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8A9" w:rsidRPr="0060022D" w:rsidRDefault="00AE18A9" w:rsidP="00054668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AE18A9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18A9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121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8</cp:revision>
  <cp:lastPrinted>2016-11-29T02:00:00Z</cp:lastPrinted>
  <dcterms:created xsi:type="dcterms:W3CDTF">2016-11-29T06:45:00Z</dcterms:created>
  <dcterms:modified xsi:type="dcterms:W3CDTF">2016-12-21T03:59:00Z</dcterms:modified>
</cp:coreProperties>
</file>