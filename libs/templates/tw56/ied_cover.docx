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 w:hint="eastAsia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75BF6" w:rsidTr="001D02AB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D75BF6" w:rsidTr="001D02AB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P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D75BF6" w:rsidTr="001D02AB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Pr="00D75BF6" w:rsidRDefault="00D75BF6" w:rsidP="00D75B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 w:hint="eastAsia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hint="eastAsia"/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0"/>
              </w:rPr>
            </w:pP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 w:hint="eastAsia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 w:hint="eastAsia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blPrEx>
          <w:tblCellMar>
            <w:top w:w="0" w:type="dxa"/>
            <w:bottom w:w="0" w:type="dxa"/>
          </w:tblCellMar>
        </w:tblPrEx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 w:hint="eastAsia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 w:hint="eastAsia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 w:hint="eastAsia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 w:hint="eastAsia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 w:hint="eastAsia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 w:hint="eastAsia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rFonts w:hint="eastAsia"/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rFonts w:hint="eastAsia"/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blPrEx>
          <w:tblCellMar>
            <w:top w:w="0" w:type="dxa"/>
            <w:bottom w:w="0" w:type="dxa"/>
          </w:tblCellMar>
        </w:tblPrEx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rFonts w:hint="eastAsia"/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rFonts w:hint="eastAsia"/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rFonts w:hint="eastAsia"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{date}{/r_r_3}</w:t>
            </w:r>
          </w:p>
        </w:tc>
      </w:tr>
      <w:tr w:rsidR="00D75BF6" w:rsidRPr="00583C98" w:rsidTr="00DE7A84">
        <w:tblPrEx>
          <w:tblCellMar>
            <w:top w:w="0" w:type="dxa"/>
            <w:bottom w:w="0" w:type="dxa"/>
          </w:tblCellMar>
        </w:tblPrEx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rFonts w:hint="eastAsia"/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rFonts w:hint="eastAsia"/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rFonts w:hint="eastAsia"/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 w:hint="eastAsia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45pt;height:18pt" o:ole="">
                  <v:imagedata r:id="rId9" o:title=""/>
                </v:shape>
                <w:control r:id="rId10" w:name="CheckBox1" w:shapeid="_x0000_i102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6" type="#_x0000_t75" style="width:38.75pt;height:18pt" o:ole="">
                  <v:imagedata r:id="rId11" o:title=""/>
                </v:shape>
                <w:control r:id="rId12" w:name="CheckBox2" w:shapeid="_x0000_i1026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7" type="#_x0000_t75" style="width:41.55pt;height:18pt" o:ole="">
                  <v:imagedata r:id="rId13" o:title=""/>
                </v:shape>
                <w:control r:id="rId14" w:name="CheckBox3" w:shapeid="_x0000_i102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8" type="#_x0000_t75" style="width:40.85pt;height:18pt" o:ole="">
                  <v:imagedata r:id="rId15" o:title=""/>
                </v:shape>
                <w:control r:id="rId16" w:name="CheckBox4" w:shapeid="_x0000_i1028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9" type="#_x0000_t75" style="width:40.85pt;height:18pt" o:ole="">
                  <v:imagedata r:id="rId17" o:title=""/>
                </v:shape>
                <w:control r:id="rId18" w:name="CheckBox5" w:shapeid="_x0000_i102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0" type="#_x0000_t75" style="width:39.45pt;height:18pt" o:ole="">
                  <v:imagedata r:id="rId19" o:title=""/>
                </v:shape>
                <w:control r:id="rId20" w:name="CheckBox6" w:shapeid="_x0000_i1030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1" type="#_x0000_t75" style="width:40.85pt;height:18pt" o:ole="">
                  <v:imagedata r:id="rId21" o:title=""/>
                </v:shape>
                <w:control r:id="rId22" w:name="CheckBox51" w:shapeid="_x0000_i103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2" type="#_x0000_t75" style="width:39.45pt;height:18pt" o:ole="">
                  <v:imagedata r:id="rId23" o:title=""/>
                </v:shape>
                <w:control r:id="rId24" w:name="CheckBox61" w:shapeid="_x0000_i103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1440" w:dyaOrig="1440">
                <v:shape id="_x0000_i1033" type="#_x0000_t75" style="width:38.75pt;height:18pt" o:ole="">
                  <v:imagedata r:id="rId25" o:title=""/>
                </v:shape>
                <w:control r:id="rId26" w:name="CheckBox11" w:shapeid="_x0000_i1033"/>
              </w:object>
            </w:r>
            <w:r>
              <w:rPr>
                <w:rFonts w:cs="Arial"/>
                <w:szCs w:val="21"/>
              </w:rPr>
              <w:object w:dxaOrig="1440" w:dyaOrig="1440">
                <v:shape id="_x0000_i1034" type="#_x0000_t75" style="width:39.45pt;height:18pt" o:ole="">
                  <v:imagedata r:id="rId27" o:title=""/>
                </v:shape>
                <w:control r:id="rId28" w:name="CheckBox12" w:shapeid="_x0000_i1034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5" type="#_x0000_t75" style="width:38.75pt;height:18pt" o:ole="">
                  <v:imagedata r:id="rId29" o:title=""/>
                </v:shape>
                <w:control r:id="rId30" w:name="CheckBox13" w:shapeid="_x0000_i103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6" type="#_x0000_t75" style="width:38.75pt;height:18pt" o:ole="">
                  <v:imagedata r:id="rId31" o:title=""/>
                </v:shape>
                <w:control r:id="rId32" w:name="CheckBox14" w:shapeid="_x0000_i1036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7" type="#_x0000_t75" style="width:38.75pt;height:18pt" o:ole="">
                  <v:imagedata r:id="rId33" o:title=""/>
                </v:shape>
                <w:control r:id="rId34" w:name="CheckBox15" w:shapeid="_x0000_i103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8" type="#_x0000_t75" style="width:40.85pt;height:18pt" o:ole="">
                  <v:imagedata r:id="rId35" o:title=""/>
                </v:shape>
                <w:control r:id="rId36" w:name="CheckBox16" w:shapeid="_x0000_i1038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9" type="#_x0000_t75" style="width:38.75pt;height:18pt" o:ole="">
                  <v:imagedata r:id="rId37" o:title=""/>
                </v:shape>
                <w:control r:id="rId38" w:name="CheckBox17" w:shapeid="_x0000_i103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0" type="#_x0000_t75" style="width:38.75pt;height:18pt" o:ole="">
                  <v:imagedata r:id="rId39" o:title=""/>
                </v:shape>
                <w:control r:id="rId40" w:name="CheckBox18" w:shapeid="_x0000_i1040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1" type="#_x0000_t75" style="width:38.75pt;height:18pt" o:ole="">
                  <v:imagedata r:id="rId41" o:title=""/>
                </v:shape>
                <w:control r:id="rId42" w:name="CheckBox7" w:shapeid="_x0000_i104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2" type="#_x0000_t75" style="width:40.85pt;height:18pt" o:ole="">
                  <v:imagedata r:id="rId43" o:title=""/>
                </v:shape>
                <w:control r:id="rId44" w:name="CheckBox8" w:shapeid="_x0000_i104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3" type="#_x0000_t75" style="width:38.75pt;height:18pt" o:ole="">
                  <v:imagedata r:id="rId45" o:title=""/>
                </v:shape>
                <w:control r:id="rId46" w:name="CheckBox9" w:shapeid="_x0000_i104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4" type="#_x0000_t75" style="width:38.75pt;height:18pt" o:ole="">
                  <v:imagedata r:id="rId47" o:title=""/>
                </v:shape>
                <w:control r:id="rId48" w:name="CheckBox10" w:shapeid="_x0000_i1044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5" type="#_x0000_t75" style="width:39.45pt;height:18pt" o:ole="">
                  <v:imagedata r:id="rId49" o:title=""/>
                </v:shape>
                <w:control r:id="rId50" w:name="CheckBox19" w:shapeid="_x0000_i104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6" type="#_x0000_t75" style="width:38.75pt;height:18pt" o:ole="">
                  <v:imagedata r:id="rId51" o:title=""/>
                </v:shape>
                <w:control r:id="rId52" w:name="CheckBox20" w:shapeid="_x0000_i1046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7" type="#_x0000_t75" style="width:39.45pt;height:18pt" o:ole="">
                  <v:imagedata r:id="rId53" o:title=""/>
                </v:shape>
                <w:control r:id="rId54" w:name="CheckBox21" w:shapeid="_x0000_i104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8" type="#_x0000_t75" style="width:38.75pt;height:18pt" o:ole="">
                  <v:imagedata r:id="rId55" o:title=""/>
                </v:shape>
                <w:control r:id="rId56" w:name="CheckBox22" w:shapeid="_x0000_i1048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9" type="#_x0000_t75" style="width:40.85pt;height:18pt" o:ole="">
                  <v:imagedata r:id="rId57" o:title=""/>
                </v:shape>
                <w:control r:id="rId58" w:name="CheckBox23" w:shapeid="_x0000_i104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0" type="#_x0000_t75" style="width:40.85pt;height:18pt" o:ole="">
                  <v:imagedata r:id="rId59" o:title=""/>
                </v:shape>
                <w:control r:id="rId60" w:name="CheckBox24" w:shapeid="_x0000_i1050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1" type="#_x0000_t75" style="width:38.75pt;height:18pt" o:ole="">
                  <v:imagedata r:id="rId61" o:title=""/>
                </v:shape>
                <w:control r:id="rId62" w:name="CheckBox25" w:shapeid="_x0000_i105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2" type="#_x0000_t75" style="width:38.75pt;height:18pt" o:ole="">
                  <v:imagedata r:id="rId63" o:title=""/>
                </v:shape>
                <w:control r:id="rId64" w:name="CheckBox26" w:shapeid="_x0000_i105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3" type="#_x0000_t75" style="width:39.45pt;height:18pt" o:ole="">
                  <v:imagedata r:id="rId65" o:title=""/>
                </v:shape>
                <w:control r:id="rId66" w:name="CheckBox27" w:shapeid="_x0000_i105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4" type="#_x0000_t75" style="width:38.75pt;height:18pt" o:ole="">
                  <v:imagedata r:id="rId67" o:title=""/>
                </v:shape>
                <w:control r:id="rId68" w:name="CheckBox28" w:shapeid="_x0000_i1054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5" type="#_x0000_t75" style="width:39.45pt;height:18pt" o:ole="">
                  <v:imagedata r:id="rId69" o:title=""/>
                </v:shape>
                <w:control r:id="rId70" w:name="CheckBox29" w:shapeid="_x0000_i1055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6" type="#_x0000_t75" style="width:39.45pt;height:18pt" o:ole="">
                  <v:imagedata r:id="rId71" o:title=""/>
                </v:shape>
                <w:control r:id="rId72" w:name="CheckBox30" w:shapeid="_x0000_i1056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7" type="#_x0000_t75" style="width:39.45pt;height:18pt" o:ole="">
                  <v:imagedata r:id="rId73" o:title=""/>
                </v:shape>
                <w:control r:id="rId74" w:name="CheckBox31" w:shapeid="_x0000_i1057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8" type="#_x0000_t75" style="width:41.55pt;height:18pt" o:ole="">
                  <v:imagedata r:id="rId75" o:title=""/>
                </v:shape>
                <w:control r:id="rId76" w:name="CheckBox32" w:shapeid="_x0000_i1058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9" type="#_x0000_t75" style="width:40.85pt;height:18pt" o:ole="">
                  <v:imagedata r:id="rId77" o:title=""/>
                </v:shape>
                <w:control r:id="rId78" w:name="CheckBox33" w:shapeid="_x0000_i1059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60" type="#_x0000_t75" style="width:40.85pt;height:18pt" o:ole="">
                  <v:imagedata r:id="rId79" o:title=""/>
                </v:shape>
                <w:control r:id="rId80" w:name="CheckBox36" w:shapeid="_x0000_i1060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1" type="#_x0000_t75" style="width:38.75pt;height:18pt" o:ole="">
                  <v:imagedata r:id="rId81" o:title=""/>
                </v:shape>
                <w:control r:id="rId82" w:name="CheckBox37" w:shapeid="_x0000_i106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2" type="#_x0000_t75" style="width:38.75pt;height:18pt" o:ole="">
                  <v:imagedata r:id="rId83" o:title=""/>
                </v:shape>
                <w:control r:id="rId84" w:name="CheckBox38" w:shapeid="_x0000_i106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3" type="#_x0000_t75" style="width:41.55pt;height:18pt" o:ole="">
                  <v:imagedata r:id="rId85" o:title=""/>
                </v:shape>
                <w:control r:id="rId86" w:name="CheckBox39" w:shapeid="_x0000_i106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4" type="#_x0000_t75" style="width:38.1pt;height:18pt" o:ole="">
                  <v:imagedata r:id="rId87" o:title=""/>
                </v:shape>
                <w:control r:id="rId88" w:name="CheckBox40" w:shapeid="_x0000_i1064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rFonts w:hint="eastAsia"/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rFonts w:hint="eastAsia"/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</w:t>
            </w:r>
            <w:bookmarkStart w:id="4" w:name="_GoBack"/>
            <w:bookmarkEnd w:id="4"/>
            <w:r>
              <w:rPr>
                <w:rFonts w:ascii="Times New Roman" w:hAnsi="Times New Roman"/>
                <w:lang w:eastAsia="zh-CN"/>
              </w:rPr>
              <w:t>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rFonts w:hint="eastAsia"/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rFonts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 w:hint="eastAsia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rFonts w:hint="eastAsia"/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rFonts w:hint="eastAsia"/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281DDE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12</TotalTime>
  <Pages>3</Pages>
  <Words>374</Words>
  <Characters>2137</Characters>
  <Application>Microsoft Office Word</Application>
  <DocSecurity>0</DocSecurity>
  <Lines>17</Lines>
  <Paragraphs>5</Paragraphs>
  <ScaleCrop>false</ScaleCrop>
  <Company>CTEC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3</cp:revision>
  <cp:lastPrinted>2016-11-29T02:00:00Z</cp:lastPrinted>
  <dcterms:created xsi:type="dcterms:W3CDTF">2016-11-29T06:45:00Z</dcterms:created>
  <dcterms:modified xsi:type="dcterms:W3CDTF">2016-11-29T06:57:00Z</dcterms:modified>
</cp:coreProperties>
</file>